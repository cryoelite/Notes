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C5E8" w14:textId="0810115D" w:rsidR="009225CF" w:rsidRPr="005F7394" w:rsidRDefault="005F7394" w:rsidP="005F7394">
      <w:pPr>
        <w:pStyle w:val="Heading1"/>
        <w:jc w:val="center"/>
        <w:rPr>
          <w:rFonts w:ascii="Mangal" w:hAnsi="Mangal" w:cs="Mangal"/>
          <w:sz w:val="36"/>
          <w:szCs w:val="36"/>
        </w:rPr>
      </w:pPr>
      <w:r w:rsidRPr="005F7394">
        <w:rPr>
          <w:rFonts w:ascii="Mangal" w:hAnsi="Mangal" w:cs="Mangal"/>
          <w:sz w:val="36"/>
          <w:szCs w:val="36"/>
        </w:rPr>
        <w:t>Rust</w:t>
      </w:r>
    </w:p>
    <w:p w14:paraId="1EB109BC" w14:textId="7B1B91C9" w:rsidR="009225CF" w:rsidRDefault="00D73C0C">
      <w:r>
        <w:rPr>
          <w:noProof/>
        </w:rPr>
        <w:drawing>
          <wp:anchor distT="0" distB="0" distL="114300" distR="114300" simplePos="0" relativeHeight="251658240" behindDoc="0" locked="0" layoutInCell="1" allowOverlap="1" wp14:anchorId="26BCCC0B" wp14:editId="1E04F89C">
            <wp:simplePos x="0" y="0"/>
            <wp:positionH relativeFrom="margin">
              <wp:align>center</wp:align>
            </wp:positionH>
            <wp:positionV relativeFrom="paragraph">
              <wp:posOffset>353557</wp:posOffset>
            </wp:positionV>
            <wp:extent cx="2202180" cy="146621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1466215"/>
                    </a:xfrm>
                    <a:prstGeom prst="rect">
                      <a:avLst/>
                    </a:prstGeom>
                    <a:noFill/>
                    <a:ln>
                      <a:noFill/>
                    </a:ln>
                  </pic:spPr>
                </pic:pic>
              </a:graphicData>
            </a:graphic>
          </wp:anchor>
        </w:drawing>
      </w:r>
      <w:r w:rsidR="005F7394" w:rsidRPr="005F7394">
        <w:t>Last Updated: July 2022</w:t>
      </w:r>
      <w:r w:rsidR="00F15082">
        <w:t xml:space="preserve"> v1.62.0</w:t>
      </w:r>
    </w:p>
    <w:p w14:paraId="48A2088B" w14:textId="4A28D2D9" w:rsidR="005F7394" w:rsidRPr="005F7394" w:rsidRDefault="005F7394"/>
    <w:p w14:paraId="62491975" w14:textId="77777777" w:rsidR="00481FF2" w:rsidRDefault="00481FF2" w:rsidP="00C42FA2">
      <w:pPr>
        <w:pStyle w:val="ListBullet"/>
        <w:outlineLvl w:val="1"/>
      </w:pPr>
      <w:r>
        <w:t>About Rust:</w:t>
      </w:r>
    </w:p>
    <w:p w14:paraId="0E9D07C7" w14:textId="7C339787" w:rsidR="00CD666D" w:rsidRDefault="005F7394" w:rsidP="00481FF2">
      <w:pPr>
        <w:pStyle w:val="ListBullet"/>
        <w:numPr>
          <w:ilvl w:val="1"/>
          <w:numId w:val="1"/>
        </w:numPr>
      </w:pPr>
      <w:r>
        <w:t>Fast</w:t>
      </w:r>
      <w:r w:rsidR="002E1B3D">
        <w:t>, multi-threaded, type-safe</w:t>
      </w:r>
      <w:r>
        <w:t xml:space="preserve"> &amp; memory efficient language that eliminates most bugs at compile-time. It also bridges the gap between a low-level language and a high-level language with </w:t>
      </w:r>
      <w:r w:rsidR="00A10898">
        <w:t>its compiler</w:t>
      </w:r>
      <w:r w:rsidR="00260D33">
        <w:t xml:space="preserve">. It uses </w:t>
      </w:r>
      <w:proofErr w:type="spellStart"/>
      <w:r w:rsidR="00260D33">
        <w:t>rustup</w:t>
      </w:r>
      <w:proofErr w:type="spellEnd"/>
      <w:r w:rsidR="00260D33">
        <w:t xml:space="preserve"> to maintain versions on platforms and cargo</w:t>
      </w:r>
      <w:r w:rsidR="005E34DE">
        <w:t xml:space="preserve"> which is its package manager</w:t>
      </w:r>
      <w:r w:rsidR="00C31BA5">
        <w:t xml:space="preserve">. The file ext. for rust files is </w:t>
      </w:r>
      <w:r w:rsidR="008D3C90">
        <w:t>*.</w:t>
      </w:r>
      <w:proofErr w:type="spellStart"/>
      <w:r w:rsidR="008D3C90">
        <w:t>rs</w:t>
      </w:r>
      <w:proofErr w:type="spellEnd"/>
      <w:r w:rsidR="00A10898">
        <w:t>.</w:t>
      </w:r>
      <w:r w:rsidR="00E744EB">
        <w:t xml:space="preserve"> Its mascot is called Ferris, a red crusty crab</w:t>
      </w:r>
      <w:r w:rsidR="00677A23">
        <w:t xml:space="preserve"> and its users, </w:t>
      </w:r>
      <w:proofErr w:type="spellStart"/>
      <w:r w:rsidR="00677A23">
        <w:t>Rustaceans</w:t>
      </w:r>
      <w:proofErr w:type="spellEnd"/>
      <w:r w:rsidR="00677A23">
        <w:t xml:space="preserve">. </w:t>
      </w:r>
    </w:p>
    <w:p w14:paraId="7C26694F" w14:textId="77777777" w:rsidR="009700C3" w:rsidRDefault="009700C3" w:rsidP="00481FF2">
      <w:pPr>
        <w:pStyle w:val="ListBullet"/>
        <w:numPr>
          <w:ilvl w:val="1"/>
          <w:numId w:val="1"/>
        </w:numPr>
      </w:pPr>
      <w:r>
        <w:t xml:space="preserve">Default formatter shenanigans: </w:t>
      </w:r>
    </w:p>
    <w:p w14:paraId="24E5DEC9" w14:textId="4D592CD3" w:rsidR="009700C3" w:rsidRDefault="00D44D2B" w:rsidP="00481FF2">
      <w:pPr>
        <w:pStyle w:val="ListBullet"/>
        <w:numPr>
          <w:ilvl w:val="2"/>
          <w:numId w:val="1"/>
        </w:numPr>
      </w:pPr>
      <w:r>
        <w:t>The name</w:t>
      </w:r>
      <w:r w:rsidR="0074110D">
        <w:t>s</w:t>
      </w:r>
      <w:r>
        <w:t xml:space="preserve"> should follow </w:t>
      </w:r>
      <w:proofErr w:type="spellStart"/>
      <w:r>
        <w:t>snake_case</w:t>
      </w:r>
      <w:proofErr w:type="spellEnd"/>
      <w:r w:rsidR="009700C3">
        <w:t xml:space="preserve"> and not camelCase or </w:t>
      </w:r>
      <w:proofErr w:type="spellStart"/>
      <w:r w:rsidR="009700C3">
        <w:t>PascalCase</w:t>
      </w:r>
      <w:proofErr w:type="spellEnd"/>
      <w:r w:rsidR="009700C3">
        <w:t>.</w:t>
      </w:r>
      <w:r w:rsidR="0074110D">
        <w:t xml:space="preserve"> This is applied to all names, folder names, file names, variables, functions etc.</w:t>
      </w:r>
      <w:r w:rsidR="00585C69">
        <w:t xml:space="preserve"> However, it is not applied to </w:t>
      </w:r>
      <w:r w:rsidR="00384466">
        <w:t xml:space="preserve">things like </w:t>
      </w:r>
      <w:r w:rsidR="00A039DE">
        <w:t>type</w:t>
      </w:r>
      <w:r w:rsidR="00A97BE0">
        <w:t xml:space="preserve"> names</w:t>
      </w:r>
      <w:r w:rsidR="00384466">
        <w:t xml:space="preserve"> where we need to follow CamelCase.</w:t>
      </w:r>
    </w:p>
    <w:p w14:paraId="525CB25B" w14:textId="088A2832" w:rsidR="002F771D" w:rsidRPr="00410C68" w:rsidRDefault="00481FF2" w:rsidP="00410C68">
      <w:pPr>
        <w:pStyle w:val="ListBullet"/>
        <w:numPr>
          <w:ilvl w:val="1"/>
          <w:numId w:val="1"/>
        </w:numPr>
        <w:rPr>
          <w:rFonts w:asciiTheme="minorHAnsi" w:hAnsiTheme="minorHAnsi" w:cstheme="minorBidi"/>
          <w:sz w:val="30"/>
          <w:szCs w:val="30"/>
        </w:rPr>
      </w:pPr>
      <w:r>
        <w:t>In rust</w:t>
      </w:r>
      <w:r w:rsidR="00410C68">
        <w:t xml:space="preserve">, lines need to be ended </w:t>
      </w:r>
      <w:proofErr w:type="gramStart"/>
      <w:r w:rsidR="00410C68">
        <w:t>with ;</w:t>
      </w:r>
      <w:proofErr w:type="gramEnd"/>
      <w:r w:rsidR="00410C68">
        <w:t>.</w:t>
      </w:r>
    </w:p>
    <w:p w14:paraId="61C8AF79" w14:textId="2BE6584C" w:rsidR="00554369" w:rsidRDefault="00410C68" w:rsidP="0021306D">
      <w:pPr>
        <w:pStyle w:val="ListBullet"/>
        <w:numPr>
          <w:ilvl w:val="1"/>
          <w:numId w:val="1"/>
        </w:numPr>
      </w:pPr>
      <w:r>
        <w:t xml:space="preserve">A rust project needs a </w:t>
      </w:r>
      <w:proofErr w:type="spellStart"/>
      <w:r>
        <w:t>cargo.toml</w:t>
      </w:r>
      <w:proofErr w:type="spellEnd"/>
      <w:r>
        <w:t xml:space="preserve"> file at the bare minimum. We can create a new project with cargo new &lt;folder/</w:t>
      </w:r>
      <w:proofErr w:type="spellStart"/>
      <w:r>
        <w:t>projectname</w:t>
      </w:r>
      <w:proofErr w:type="spellEnd"/>
      <w:r>
        <w:t>&gt;</w:t>
      </w:r>
      <w:r w:rsidR="0081741B">
        <w:t>.</w:t>
      </w:r>
      <w:r w:rsidR="00AE03EB">
        <w:t xml:space="preserve"> </w:t>
      </w:r>
      <w:r w:rsidR="002A4B83">
        <w:t>We can then build the project with cargo build. And then run it with cargo run.</w:t>
      </w:r>
      <w:r w:rsidR="00B54181">
        <w:t xml:space="preserve"> A </w:t>
      </w:r>
      <w:proofErr w:type="spellStart"/>
      <w:r w:rsidR="00B54181">
        <w:t>cargo.toml</w:t>
      </w:r>
      <w:proofErr w:type="spellEnd"/>
      <w:r w:rsidR="00B54181">
        <w:t xml:space="preserve"> file is a </w:t>
      </w:r>
      <w:r w:rsidR="00554369">
        <w:t>cargo configuration file for the project, it looks like so</w:t>
      </w:r>
    </w:p>
    <w:p w14:paraId="79E1F530"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88"/>
          <w:sz w:val="17"/>
          <w:szCs w:val="17"/>
        </w:rPr>
        <w:t>package</w:t>
      </w:r>
      <w:r>
        <w:rPr>
          <w:rFonts w:ascii="Consolas" w:hAnsi="Consolas" w:cs="Courier New"/>
          <w:color w:val="666600"/>
          <w:sz w:val="17"/>
          <w:szCs w:val="17"/>
        </w:rPr>
        <w:t>]</w:t>
      </w:r>
    </w:p>
    <w:p w14:paraId="6C881F75"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citorust_alpha</w:t>
      </w:r>
      <w:proofErr w:type="spellEnd"/>
      <w:r>
        <w:rPr>
          <w:rFonts w:ascii="Consolas" w:hAnsi="Consolas" w:cs="Courier New"/>
          <w:color w:val="008800"/>
          <w:sz w:val="17"/>
          <w:szCs w:val="17"/>
        </w:rPr>
        <w:t>"</w:t>
      </w:r>
    </w:p>
    <w:p w14:paraId="3D2BB06F"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000000"/>
          <w:sz w:val="17"/>
          <w:szCs w:val="17"/>
        </w:rPr>
        <w:t xml:space="preserve">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"0.1.0"</w:t>
      </w:r>
    </w:p>
    <w:p w14:paraId="501C5F93"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000000"/>
          <w:sz w:val="17"/>
          <w:szCs w:val="17"/>
        </w:rPr>
        <w:t xml:space="preserve">edition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"2021"</w:t>
      </w:r>
    </w:p>
    <w:p w14:paraId="6B8B6EA7"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000000"/>
          <w:sz w:val="17"/>
          <w:szCs w:val="17"/>
        </w:rPr>
        <w:t> </w:t>
      </w:r>
    </w:p>
    <w:p w14:paraId="5F20FE38"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880000"/>
          <w:sz w:val="17"/>
          <w:szCs w:val="17"/>
        </w:rPr>
        <w:t># See more keys and their definitions at https://doc.rust-lang.org/cargo/reference/manifest.html</w:t>
      </w:r>
    </w:p>
    <w:p w14:paraId="0FC5866F"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000000"/>
          <w:sz w:val="17"/>
          <w:szCs w:val="17"/>
        </w:rPr>
        <w:lastRenderedPageBreak/>
        <w:t> </w:t>
      </w:r>
    </w:p>
    <w:p w14:paraId="27C30CDE" w14:textId="77777777" w:rsidR="00CB5669" w:rsidRDefault="00CB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7336968"/>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dependencies</w:t>
      </w:r>
      <w:r>
        <w:rPr>
          <w:rFonts w:ascii="Consolas" w:hAnsi="Consolas" w:cs="Courier New"/>
          <w:color w:val="666600"/>
          <w:sz w:val="17"/>
          <w:szCs w:val="17"/>
        </w:rPr>
        <w:t>]</w:t>
      </w:r>
    </w:p>
    <w:p w14:paraId="3894280E" w14:textId="28DFF35E" w:rsidR="0021306D" w:rsidRDefault="0021306D" w:rsidP="0021306D">
      <w:pPr>
        <w:pStyle w:val="ListBullet"/>
        <w:numPr>
          <w:ilvl w:val="0"/>
          <w:numId w:val="0"/>
        </w:numPr>
        <w:ind w:left="1440"/>
      </w:pPr>
    </w:p>
    <w:p w14:paraId="4FEC4F91" w14:textId="4EE4EDFB" w:rsidR="00F8452E" w:rsidRDefault="00F8452E" w:rsidP="0021306D">
      <w:pPr>
        <w:pStyle w:val="ListBullet"/>
        <w:numPr>
          <w:ilvl w:val="0"/>
          <w:numId w:val="0"/>
        </w:numPr>
        <w:ind w:left="1440"/>
      </w:pPr>
      <w:proofErr w:type="spellStart"/>
      <w:r>
        <w:t>toml</w:t>
      </w:r>
      <w:proofErr w:type="spellEnd"/>
      <w:r>
        <w:t xml:space="preserve"> stands for Tom’s Obvious, Minimal Language.</w:t>
      </w:r>
      <w:r w:rsidR="00C64B55">
        <w:t xml:space="preserve"> </w:t>
      </w:r>
    </w:p>
    <w:p w14:paraId="4519C171" w14:textId="77777777" w:rsidR="00C64B55" w:rsidRDefault="00C64B55" w:rsidP="0021306D">
      <w:pPr>
        <w:pStyle w:val="ListBullet"/>
        <w:numPr>
          <w:ilvl w:val="0"/>
          <w:numId w:val="0"/>
        </w:numPr>
        <w:ind w:left="1440"/>
      </w:pPr>
    </w:p>
    <w:p w14:paraId="24E1C7F1" w14:textId="11D4885F" w:rsidR="00C64B55" w:rsidRDefault="00C64B55" w:rsidP="0021306D">
      <w:pPr>
        <w:pStyle w:val="ListBullet"/>
        <w:numPr>
          <w:ilvl w:val="0"/>
          <w:numId w:val="0"/>
        </w:numPr>
        <w:ind w:left="1440"/>
      </w:pPr>
      <w:r>
        <w:t xml:space="preserve">Cargo projects, by default, needs </w:t>
      </w:r>
      <w:proofErr w:type="spellStart"/>
      <w:proofErr w:type="gramStart"/>
      <w:r>
        <w:t>their</w:t>
      </w:r>
      <w:proofErr w:type="spellEnd"/>
      <w:proofErr w:type="gramEnd"/>
      <w:r>
        <w:t xml:space="preserve"> .</w:t>
      </w:r>
      <w:proofErr w:type="spellStart"/>
      <w:r>
        <w:t>rs</w:t>
      </w:r>
      <w:proofErr w:type="spellEnd"/>
      <w:r>
        <w:t xml:space="preserve"> files inside an </w:t>
      </w:r>
      <w:proofErr w:type="spellStart"/>
      <w:r>
        <w:t>src</w:t>
      </w:r>
      <w:proofErr w:type="spellEnd"/>
      <w:r>
        <w:t xml:space="preserve"> folder</w:t>
      </w:r>
      <w:r w:rsidR="00570DC9">
        <w:t xml:space="preserve">, this folder must be at the same level as the </w:t>
      </w:r>
      <w:proofErr w:type="spellStart"/>
      <w:r w:rsidR="00570DC9">
        <w:t>cargo.toml</w:t>
      </w:r>
      <w:proofErr w:type="spellEnd"/>
      <w:r w:rsidR="00570DC9">
        <w:t xml:space="preserve"> file.</w:t>
      </w:r>
    </w:p>
    <w:p w14:paraId="3C315B67" w14:textId="77777777" w:rsidR="008F7E14" w:rsidRDefault="008F7E14" w:rsidP="0021306D">
      <w:pPr>
        <w:pStyle w:val="ListBullet"/>
        <w:numPr>
          <w:ilvl w:val="0"/>
          <w:numId w:val="0"/>
        </w:numPr>
        <w:ind w:left="1440"/>
      </w:pPr>
    </w:p>
    <w:p w14:paraId="1FA12F58" w14:textId="7B72B6D3" w:rsidR="00135083" w:rsidRDefault="00135083" w:rsidP="00965DBC">
      <w:pPr>
        <w:pStyle w:val="ListBullet"/>
        <w:numPr>
          <w:ilvl w:val="2"/>
          <w:numId w:val="1"/>
        </w:numPr>
      </w:pPr>
      <w:r>
        <w:t>Some quick commands:</w:t>
      </w:r>
    </w:p>
    <w:p w14:paraId="5230DB65" w14:textId="2D7B8755" w:rsidR="00135083" w:rsidRDefault="00135083" w:rsidP="0021306D">
      <w:pPr>
        <w:pStyle w:val="ListBullet"/>
        <w:numPr>
          <w:ilvl w:val="0"/>
          <w:numId w:val="0"/>
        </w:numPr>
        <w:ind w:left="1440"/>
      </w:pPr>
      <w:r>
        <w:t>cargo build: builds the project and creates an executable in debug</w:t>
      </w:r>
      <w:proofErr w:type="gramStart"/>
      <w:r>
        <w:t>/</w:t>
      </w:r>
      <w:r w:rsidR="002559AC">
        <w:t xml:space="preserve"> .</w:t>
      </w:r>
      <w:proofErr w:type="gramEnd"/>
      <w:r w:rsidR="002559AC">
        <w:t xml:space="preserve"> Use --release flag to build in release mode.</w:t>
      </w:r>
      <w:r w:rsidR="005E1DB6">
        <w:t xml:space="preserve"> Diff b/w debug build and release build is that debug build is compiled faster but runs slower whereas release compiles slower but runs faster.</w:t>
      </w:r>
    </w:p>
    <w:p w14:paraId="6AEE4A65" w14:textId="563E8637" w:rsidR="00135083" w:rsidRDefault="00135083" w:rsidP="0021306D">
      <w:pPr>
        <w:pStyle w:val="ListBullet"/>
        <w:numPr>
          <w:ilvl w:val="0"/>
          <w:numId w:val="0"/>
        </w:numPr>
        <w:ind w:left="1440"/>
      </w:pPr>
      <w:r>
        <w:t xml:space="preserve">cargo run: builds the project or skips it if </w:t>
      </w:r>
      <w:r w:rsidR="00F5251F">
        <w:t>there already exists a latest build and then runs the exe.</w:t>
      </w:r>
    </w:p>
    <w:p w14:paraId="6C6784EB" w14:textId="12B1BF42" w:rsidR="00F5251F" w:rsidRDefault="00F5251F" w:rsidP="0021306D">
      <w:pPr>
        <w:pStyle w:val="ListBullet"/>
        <w:numPr>
          <w:ilvl w:val="0"/>
          <w:numId w:val="0"/>
        </w:numPr>
        <w:ind w:left="1440"/>
      </w:pPr>
      <w:r>
        <w:t>cargo check: checks the project by building it but not creating an exe, faster than cargo build.</w:t>
      </w:r>
    </w:p>
    <w:p w14:paraId="7B3F90C0" w14:textId="79F8B707" w:rsidR="002559AC" w:rsidRDefault="001634F8" w:rsidP="00965DBC">
      <w:pPr>
        <w:pStyle w:val="ListBullet"/>
        <w:numPr>
          <w:ilvl w:val="2"/>
          <w:numId w:val="1"/>
        </w:numPr>
      </w:pPr>
      <w:r>
        <w:t>Repo: crates.io is the Rust community’s central crate repository.</w:t>
      </w:r>
    </w:p>
    <w:p w14:paraId="58E72032" w14:textId="47EE0292" w:rsidR="00716477" w:rsidRDefault="00716477" w:rsidP="00965DBC">
      <w:pPr>
        <w:pStyle w:val="ListBullet"/>
        <w:numPr>
          <w:ilvl w:val="2"/>
          <w:numId w:val="1"/>
        </w:numPr>
      </w:pPr>
      <w:r>
        <w:t>To add a crate to our project,</w:t>
      </w:r>
    </w:p>
    <w:p w14:paraId="4D011613" w14:textId="0FF01BFA" w:rsidR="00716477" w:rsidRDefault="00716477" w:rsidP="00716477">
      <w:pPr>
        <w:pStyle w:val="ListBullet"/>
        <w:numPr>
          <w:ilvl w:val="0"/>
          <w:numId w:val="0"/>
        </w:numPr>
        <w:ind w:left="2160"/>
      </w:pPr>
      <w:r>
        <w:t>Find the crate version and name on crates.io</w:t>
      </w:r>
    </w:p>
    <w:p w14:paraId="6210F88E" w14:textId="77777777" w:rsidR="00716477" w:rsidRDefault="00716477" w:rsidP="00716477">
      <w:pPr>
        <w:pStyle w:val="ListBullet"/>
        <w:numPr>
          <w:ilvl w:val="0"/>
          <w:numId w:val="0"/>
        </w:numPr>
        <w:ind w:left="2160"/>
      </w:pPr>
      <w:r>
        <w:t xml:space="preserve">Add </w:t>
      </w:r>
    </w:p>
    <w:p w14:paraId="5CC7D5D9" w14:textId="6068FDBD" w:rsidR="00716477" w:rsidRDefault="00716477" w:rsidP="00716477">
      <w:pPr>
        <w:pStyle w:val="ListBullet"/>
        <w:numPr>
          <w:ilvl w:val="0"/>
          <w:numId w:val="0"/>
        </w:numPr>
        <w:ind w:left="2160"/>
      </w:pPr>
      <w:r>
        <w:t>&lt;</w:t>
      </w:r>
      <w:proofErr w:type="spellStart"/>
      <w:r>
        <w:t>packge</w:t>
      </w:r>
      <w:proofErr w:type="spellEnd"/>
      <w:r>
        <w:t>-name&gt;</w:t>
      </w:r>
      <w:proofErr w:type="gramStart"/>
      <w:r>
        <w:t>=”&lt;</w:t>
      </w:r>
      <w:proofErr w:type="gramEnd"/>
      <w:r>
        <w:t xml:space="preserve">version&gt;” to the </w:t>
      </w:r>
      <w:proofErr w:type="spellStart"/>
      <w:r>
        <w:t>cargo.toml</w:t>
      </w:r>
      <w:proofErr w:type="spellEnd"/>
    </w:p>
    <w:p w14:paraId="0FB1CBB5" w14:textId="7D17685B" w:rsidR="00716477" w:rsidRDefault="00716477" w:rsidP="00716477">
      <w:pPr>
        <w:pStyle w:val="ListBullet"/>
        <w:numPr>
          <w:ilvl w:val="0"/>
          <w:numId w:val="0"/>
        </w:numPr>
        <w:ind w:left="2160"/>
      </w:pPr>
      <w:r>
        <w:t>Then open the items of the package in the scope with ‘use’.</w:t>
      </w:r>
    </w:p>
    <w:p w14:paraId="4ABFD642" w14:textId="351686EA" w:rsidR="00AF1724" w:rsidRDefault="00AF1724" w:rsidP="00965DBC">
      <w:pPr>
        <w:pStyle w:val="ListBullet"/>
        <w:numPr>
          <w:ilvl w:val="2"/>
          <w:numId w:val="1"/>
        </w:numPr>
      </w:pPr>
      <w:r>
        <w:t>The standard library crate</w:t>
      </w:r>
      <w:r w:rsidR="00881ACC">
        <w:t>s</w:t>
      </w:r>
      <w:r>
        <w:t xml:space="preserve"> </w:t>
      </w:r>
      <w:r w:rsidR="00881ACC">
        <w:t xml:space="preserve">are </w:t>
      </w:r>
      <w:r>
        <w:t xml:space="preserve">already present in </w:t>
      </w:r>
      <w:r w:rsidR="00881ACC">
        <w:t xml:space="preserve">most </w:t>
      </w:r>
      <w:r>
        <w:t xml:space="preserve">Rust installations, </w:t>
      </w:r>
      <w:r w:rsidR="00881ACC">
        <w:t xml:space="preserve">we don’t need to specify its crates in the </w:t>
      </w:r>
      <w:proofErr w:type="spellStart"/>
      <w:proofErr w:type="gramStart"/>
      <w:r w:rsidR="00881ACC">
        <w:t>cargo.toml</w:t>
      </w:r>
      <w:proofErr w:type="spellEnd"/>
      <w:proofErr w:type="gramEnd"/>
      <w:r w:rsidR="00881ACC">
        <w:t xml:space="preserve"> but we do need to open the items in the scope (using ‘use’) for easy access.</w:t>
      </w:r>
    </w:p>
    <w:p w14:paraId="51849871" w14:textId="77777777" w:rsidR="00CB5669" w:rsidRPr="0021306D" w:rsidRDefault="00CB5669" w:rsidP="0021306D">
      <w:pPr>
        <w:pStyle w:val="ListBullet"/>
        <w:numPr>
          <w:ilvl w:val="0"/>
          <w:numId w:val="0"/>
        </w:numPr>
        <w:ind w:left="1440"/>
      </w:pPr>
    </w:p>
    <w:p w14:paraId="7CBCDA81" w14:textId="3813E897" w:rsidR="00410C68" w:rsidRPr="00317B9E" w:rsidRDefault="00410C68" w:rsidP="00410C68">
      <w:pPr>
        <w:pStyle w:val="ListBullet"/>
        <w:numPr>
          <w:ilvl w:val="1"/>
          <w:numId w:val="1"/>
        </w:numPr>
        <w:rPr>
          <w:rFonts w:asciiTheme="minorHAnsi" w:hAnsiTheme="minorHAnsi" w:cstheme="minorBidi"/>
          <w:sz w:val="30"/>
          <w:szCs w:val="30"/>
        </w:rPr>
      </w:pPr>
      <w:proofErr w:type="spellStart"/>
      <w:r>
        <w:t>fn</w:t>
      </w:r>
      <w:proofErr w:type="spellEnd"/>
      <w:r>
        <w:t xml:space="preserve"> </w:t>
      </w:r>
      <w:proofErr w:type="gramStart"/>
      <w:r>
        <w:t>main(</w:t>
      </w:r>
      <w:proofErr w:type="gramEnd"/>
      <w:r>
        <w:t xml:space="preserve">) {…} </w:t>
      </w:r>
      <w:r w:rsidR="00A54B44">
        <w:t>in any .</w:t>
      </w:r>
      <w:proofErr w:type="spellStart"/>
      <w:r w:rsidR="00A54B44">
        <w:t>rs</w:t>
      </w:r>
      <w:proofErr w:type="spellEnd"/>
      <w:r w:rsidR="00A54B44">
        <w:t xml:space="preserve"> file </w:t>
      </w:r>
      <w:r>
        <w:t xml:space="preserve">is the </w:t>
      </w:r>
      <w:proofErr w:type="spellStart"/>
      <w:r>
        <w:t>entrypoint</w:t>
      </w:r>
      <w:proofErr w:type="spellEnd"/>
      <w:r>
        <w:t xml:space="preserve"> for any rust project. </w:t>
      </w:r>
    </w:p>
    <w:p w14:paraId="7F84E414" w14:textId="21A10A36" w:rsidR="00317B9E" w:rsidRPr="00211727" w:rsidRDefault="002A4B83" w:rsidP="003E497C">
      <w:pPr>
        <w:pStyle w:val="ListBullet"/>
        <w:numPr>
          <w:ilvl w:val="1"/>
          <w:numId w:val="1"/>
        </w:numPr>
        <w:rPr>
          <w:rFonts w:asciiTheme="minorHAnsi" w:hAnsiTheme="minorHAnsi" w:cstheme="minorBidi"/>
          <w:sz w:val="30"/>
          <w:szCs w:val="30"/>
        </w:rPr>
      </w:pPr>
      <w:r w:rsidRPr="00952CD8">
        <w:lastRenderedPageBreak/>
        <w:t>For individual files, w</w:t>
      </w:r>
      <w:r w:rsidR="00317B9E" w:rsidRPr="00952CD8">
        <w:t xml:space="preserve">e compile </w:t>
      </w:r>
      <w:r w:rsidRPr="00952CD8">
        <w:t xml:space="preserve">them </w:t>
      </w:r>
      <w:r w:rsidR="00317B9E" w:rsidRPr="00952CD8">
        <w:t xml:space="preserve">with </w:t>
      </w:r>
      <w:proofErr w:type="spellStart"/>
      <w:r w:rsidR="00317B9E" w:rsidRPr="00952CD8">
        <w:t>rustc</w:t>
      </w:r>
      <w:proofErr w:type="spellEnd"/>
      <w:r w:rsidR="00317B9E" w:rsidRPr="00952CD8">
        <w:t xml:space="preserve"> &lt;filename&gt;.</w:t>
      </w:r>
      <w:proofErr w:type="spellStart"/>
      <w:r w:rsidR="00317B9E" w:rsidRPr="00952CD8">
        <w:t>rs</w:t>
      </w:r>
      <w:proofErr w:type="spellEnd"/>
      <w:r w:rsidR="00317B9E" w:rsidRPr="00952CD8">
        <w:t>.</w:t>
      </w:r>
      <w:r w:rsidRPr="00952CD8">
        <w:t xml:space="preserve"> It generates a</w:t>
      </w:r>
      <w:r w:rsidR="00274C18" w:rsidRPr="00952CD8">
        <w:t>n</w:t>
      </w:r>
      <w:r w:rsidRPr="00952CD8">
        <w:t xml:space="preserve"> *.exe </w:t>
      </w:r>
      <w:r w:rsidR="00274C18" w:rsidRPr="00952CD8">
        <w:t>in windows and that can be directly run with ./filename.exe</w:t>
      </w:r>
      <w:r w:rsidR="000C5A2E" w:rsidRPr="00952CD8">
        <w:t>. Regardless of the approach used to generate an executable, it is always AOT (ahead-of-time) compiled, meaning, i</w:t>
      </w:r>
      <w:r w:rsidR="00F4369A" w:rsidRPr="00952CD8">
        <w:t>f we pass the executable to another system, it does not need to have Rust installed in order to run it. Whereas *.</w:t>
      </w:r>
      <w:proofErr w:type="spellStart"/>
      <w:r w:rsidR="00F4369A" w:rsidRPr="00952CD8">
        <w:t>py</w:t>
      </w:r>
      <w:proofErr w:type="spellEnd"/>
      <w:r w:rsidR="00F4369A" w:rsidRPr="00952CD8">
        <w:t xml:space="preserve"> or *.</w:t>
      </w:r>
      <w:proofErr w:type="spellStart"/>
      <w:r w:rsidR="00F4369A" w:rsidRPr="00952CD8">
        <w:t>js</w:t>
      </w:r>
      <w:proofErr w:type="spellEnd"/>
      <w:r w:rsidR="00F4369A" w:rsidRPr="00952CD8">
        <w:t xml:space="preserve"> files need Python or </w:t>
      </w:r>
      <w:proofErr w:type="spellStart"/>
      <w:r w:rsidR="00F4369A" w:rsidRPr="00952CD8">
        <w:t>Javascript</w:t>
      </w:r>
      <w:proofErr w:type="spellEnd"/>
      <w:r w:rsidR="00F4369A" w:rsidRPr="00952CD8">
        <w:t xml:space="preserve"> </w:t>
      </w:r>
      <w:r w:rsidR="008730F0" w:rsidRPr="00952CD8">
        <w:t>installed in order to be run.</w:t>
      </w:r>
    </w:p>
    <w:p w14:paraId="6580048E" w14:textId="77777777" w:rsidR="00211727" w:rsidRPr="00952CD8" w:rsidRDefault="00211727" w:rsidP="00211727">
      <w:pPr>
        <w:pStyle w:val="ListBullet"/>
        <w:numPr>
          <w:ilvl w:val="0"/>
          <w:numId w:val="0"/>
        </w:numPr>
        <w:ind w:left="1440"/>
        <w:rPr>
          <w:rFonts w:asciiTheme="minorHAnsi" w:hAnsiTheme="minorHAnsi" w:cstheme="minorBidi"/>
          <w:sz w:val="30"/>
          <w:szCs w:val="30"/>
        </w:rPr>
      </w:pPr>
    </w:p>
    <w:p w14:paraId="29BDA01D" w14:textId="4ED04EBE" w:rsidR="00952CD8" w:rsidRPr="000F2E21" w:rsidRDefault="00952CD8" w:rsidP="00C42FA2">
      <w:pPr>
        <w:pStyle w:val="ListBullet"/>
        <w:outlineLvl w:val="1"/>
        <w:rPr>
          <w:rFonts w:asciiTheme="minorHAnsi" w:hAnsiTheme="minorHAnsi" w:cstheme="minorBidi"/>
          <w:sz w:val="30"/>
          <w:szCs w:val="30"/>
        </w:rPr>
      </w:pPr>
      <w:r>
        <w:t>Variables:</w:t>
      </w:r>
      <w:r w:rsidR="00211727">
        <w:t xml:space="preserve"> Variables in rust are immutable by default, meaning their value can’t be updated after </w:t>
      </w:r>
      <w:r w:rsidR="00894E98">
        <w:t>initializing it once</w:t>
      </w:r>
      <w:r w:rsidR="00211727">
        <w:t>.</w:t>
      </w:r>
      <w:r>
        <w:t xml:space="preserve"> </w:t>
      </w:r>
    </w:p>
    <w:p w14:paraId="61BEC32A" w14:textId="5662EDFE" w:rsidR="000F2E21" w:rsidRDefault="000F2E21" w:rsidP="000F2E21">
      <w:pPr>
        <w:pStyle w:val="ListBullet"/>
        <w:numPr>
          <w:ilvl w:val="0"/>
          <w:numId w:val="0"/>
        </w:numPr>
        <w:ind w:left="864" w:hanging="432"/>
      </w:pPr>
      <w:r>
        <w:t>For ex.:</w:t>
      </w:r>
    </w:p>
    <w:p w14:paraId="4907F930" w14:textId="77777777" w:rsidR="0052374B" w:rsidRDefault="0052374B" w:rsidP="0052374B">
      <w:pPr>
        <w:pStyle w:val="ListBullet"/>
        <w:numPr>
          <w:ilvl w:val="0"/>
          <w:numId w:val="0"/>
        </w:numPr>
        <w:ind w:left="864" w:hanging="432"/>
      </w:pPr>
      <w:r>
        <w:t>let x: i32;</w:t>
      </w:r>
    </w:p>
    <w:p w14:paraId="110E9272" w14:textId="363C7958" w:rsidR="0052374B" w:rsidRDefault="0052374B" w:rsidP="0052374B">
      <w:pPr>
        <w:pStyle w:val="ListBullet"/>
        <w:numPr>
          <w:ilvl w:val="0"/>
          <w:numId w:val="0"/>
        </w:numPr>
        <w:ind w:left="864" w:hanging="432"/>
      </w:pPr>
      <w:r>
        <w:t>x=6;</w:t>
      </w:r>
    </w:p>
    <w:p w14:paraId="77DC649D" w14:textId="6CACF135" w:rsidR="0052374B" w:rsidRDefault="0052374B" w:rsidP="000F2E21">
      <w:pPr>
        <w:pStyle w:val="ListBullet"/>
        <w:numPr>
          <w:ilvl w:val="0"/>
          <w:numId w:val="0"/>
        </w:numPr>
        <w:ind w:left="864" w:hanging="432"/>
      </w:pPr>
      <w:r>
        <w:t>//will work</w:t>
      </w:r>
    </w:p>
    <w:p w14:paraId="4B9D2814" w14:textId="4AACD3DC" w:rsidR="0052374B" w:rsidRDefault="0052374B" w:rsidP="0052374B">
      <w:pPr>
        <w:pStyle w:val="ListBullet"/>
        <w:numPr>
          <w:ilvl w:val="0"/>
          <w:numId w:val="0"/>
        </w:numPr>
        <w:ind w:left="864" w:hanging="432"/>
      </w:pPr>
      <w:r>
        <w:t>//but if we do</w:t>
      </w:r>
    </w:p>
    <w:p w14:paraId="30A4D6F4" w14:textId="11369B8D" w:rsidR="0052374B" w:rsidRDefault="0052374B" w:rsidP="0052374B">
      <w:pPr>
        <w:pStyle w:val="ListBullet"/>
        <w:numPr>
          <w:ilvl w:val="0"/>
          <w:numId w:val="0"/>
        </w:numPr>
        <w:ind w:left="864" w:hanging="432"/>
      </w:pPr>
      <w:r>
        <w:t xml:space="preserve">x=7 </w:t>
      </w:r>
    </w:p>
    <w:p w14:paraId="5CC064CE" w14:textId="6196F7CB" w:rsidR="0052374B" w:rsidRDefault="0052374B" w:rsidP="000F2E21">
      <w:pPr>
        <w:pStyle w:val="ListBullet"/>
        <w:numPr>
          <w:ilvl w:val="0"/>
          <w:numId w:val="0"/>
        </w:numPr>
        <w:ind w:left="864" w:hanging="432"/>
      </w:pPr>
      <w:r>
        <w:t>//then this will throw an error.</w:t>
      </w:r>
    </w:p>
    <w:p w14:paraId="69FC12E0" w14:textId="77777777" w:rsidR="0052374B" w:rsidRDefault="0052374B" w:rsidP="000F2E21">
      <w:pPr>
        <w:pStyle w:val="ListBullet"/>
        <w:numPr>
          <w:ilvl w:val="0"/>
          <w:numId w:val="0"/>
        </w:numPr>
        <w:ind w:left="864" w:hanging="432"/>
      </w:pPr>
    </w:p>
    <w:p w14:paraId="4BB47EAD" w14:textId="3C997027" w:rsidR="000F2E21" w:rsidRDefault="008428F7" w:rsidP="000F2E21">
      <w:pPr>
        <w:pStyle w:val="ListBullet"/>
        <w:numPr>
          <w:ilvl w:val="1"/>
          <w:numId w:val="1"/>
        </w:numPr>
      </w:pPr>
      <w:r w:rsidRPr="008428F7">
        <w:t>But immutability is only the default, it’s not the only choice.</w:t>
      </w:r>
    </w:p>
    <w:p w14:paraId="31E6B9A4" w14:textId="63E8E46C" w:rsidR="008428F7" w:rsidRDefault="008428F7" w:rsidP="008428F7">
      <w:pPr>
        <w:pStyle w:val="ListBullet"/>
        <w:numPr>
          <w:ilvl w:val="0"/>
          <w:numId w:val="0"/>
        </w:numPr>
        <w:ind w:left="1440"/>
      </w:pPr>
      <w:r>
        <w:t>To create mutable variables,</w:t>
      </w:r>
    </w:p>
    <w:p w14:paraId="44293C2B" w14:textId="2174D1B8" w:rsidR="008428F7" w:rsidRDefault="008428F7" w:rsidP="008428F7">
      <w:pPr>
        <w:pStyle w:val="ListBullet"/>
        <w:numPr>
          <w:ilvl w:val="0"/>
          <w:numId w:val="0"/>
        </w:numPr>
        <w:ind w:left="1440"/>
      </w:pPr>
      <w:r>
        <w:t>let mut &lt;</w:t>
      </w:r>
      <w:proofErr w:type="spellStart"/>
      <w:r>
        <w:t>varname</w:t>
      </w:r>
      <w:proofErr w:type="spellEnd"/>
      <w:r>
        <w:t>&gt;:&lt;var type&gt;;</w:t>
      </w:r>
    </w:p>
    <w:p w14:paraId="510853C9" w14:textId="415366B8" w:rsidR="001A599C" w:rsidRDefault="001A599C" w:rsidP="008428F7">
      <w:pPr>
        <w:pStyle w:val="ListBullet"/>
        <w:numPr>
          <w:ilvl w:val="0"/>
          <w:numId w:val="0"/>
        </w:numPr>
        <w:ind w:left="1440"/>
      </w:pPr>
      <w:r>
        <w:t xml:space="preserve">While mutable variables allow reassignment of value, they forbade the reassignment of types so </w:t>
      </w:r>
      <w:r w:rsidR="007C793E">
        <w:t>the variable can only get a value of the same type.</w:t>
      </w:r>
    </w:p>
    <w:p w14:paraId="20FCF477" w14:textId="0378EC01" w:rsidR="008428F7" w:rsidRDefault="00D94E0A" w:rsidP="000F2E21">
      <w:pPr>
        <w:pStyle w:val="ListBullet"/>
        <w:numPr>
          <w:ilvl w:val="1"/>
          <w:numId w:val="1"/>
        </w:numPr>
      </w:pPr>
      <w:r>
        <w:t>Constants: Declare constant v</w:t>
      </w:r>
      <w:r w:rsidR="001E385E">
        <w:t xml:space="preserve">ariables with </w:t>
      </w:r>
    </w:p>
    <w:p w14:paraId="1CAE972F" w14:textId="6AB88AA3" w:rsidR="001E385E" w:rsidRDefault="001E385E" w:rsidP="001E385E">
      <w:pPr>
        <w:pStyle w:val="ListBullet"/>
        <w:numPr>
          <w:ilvl w:val="0"/>
          <w:numId w:val="0"/>
        </w:numPr>
        <w:ind w:left="1440"/>
      </w:pPr>
      <w:r>
        <w:t>const &lt;</w:t>
      </w:r>
      <w:proofErr w:type="spellStart"/>
      <w:r>
        <w:t>varname</w:t>
      </w:r>
      <w:proofErr w:type="spellEnd"/>
      <w:r>
        <w:t>&gt;:&lt;type&gt;= &lt;value&gt;;</w:t>
      </w:r>
    </w:p>
    <w:p w14:paraId="020C0BAE" w14:textId="77777777" w:rsidR="001E385E" w:rsidRDefault="001E385E" w:rsidP="001E385E">
      <w:pPr>
        <w:pStyle w:val="ListBullet"/>
        <w:numPr>
          <w:ilvl w:val="0"/>
          <w:numId w:val="0"/>
        </w:numPr>
        <w:ind w:left="432" w:hanging="432"/>
      </w:pPr>
    </w:p>
    <w:p w14:paraId="6E4EA172" w14:textId="2AB2E17B" w:rsidR="001E385E" w:rsidRDefault="001E385E" w:rsidP="001E385E">
      <w:pPr>
        <w:pStyle w:val="ListBullet"/>
        <w:numPr>
          <w:ilvl w:val="0"/>
          <w:numId w:val="0"/>
        </w:numPr>
        <w:ind w:left="1440"/>
      </w:pPr>
      <w:r>
        <w:lastRenderedPageBreak/>
        <w:t>Unlike variables created with let, const vars are always immutable. Another feature of const</w:t>
      </w:r>
      <w:r w:rsidR="00470859">
        <w:t xml:space="preserve"> is that it allows constant expressions like C++. So </w:t>
      </w:r>
    </w:p>
    <w:p w14:paraId="0D7BF159" w14:textId="6A4FEADB" w:rsidR="00470859" w:rsidRDefault="00470859" w:rsidP="001E385E">
      <w:pPr>
        <w:pStyle w:val="ListBullet"/>
        <w:numPr>
          <w:ilvl w:val="0"/>
          <w:numId w:val="0"/>
        </w:numPr>
        <w:ind w:left="1440"/>
      </w:pPr>
      <w:r>
        <w:t xml:space="preserve">const ABC: u32 = 2*2*3+3; </w:t>
      </w:r>
    </w:p>
    <w:p w14:paraId="54812697" w14:textId="0DF6A05D" w:rsidR="00470859" w:rsidRDefault="00470859" w:rsidP="001E385E">
      <w:pPr>
        <w:pStyle w:val="ListBullet"/>
        <w:numPr>
          <w:ilvl w:val="0"/>
          <w:numId w:val="0"/>
        </w:numPr>
        <w:ind w:left="1440"/>
      </w:pPr>
      <w:r>
        <w:t>is valid.</w:t>
      </w:r>
    </w:p>
    <w:p w14:paraId="4A9CB47A" w14:textId="74260C5C" w:rsidR="00291ECE" w:rsidRDefault="00291ECE" w:rsidP="00291ECE">
      <w:pPr>
        <w:pStyle w:val="ListBullet"/>
        <w:numPr>
          <w:ilvl w:val="1"/>
          <w:numId w:val="1"/>
        </w:numPr>
      </w:pPr>
      <w:r>
        <w:t xml:space="preserve">Shadowing: </w:t>
      </w:r>
      <w:r w:rsidR="008514CC">
        <w:t>In rust, w</w:t>
      </w:r>
      <w:r>
        <w:t>e can create a new variable with the same name as a previous one</w:t>
      </w:r>
      <w:r w:rsidR="00FF35B7">
        <w:t>. The new variable ‘overshadows’ the older one and will be accessed when called later in the scope instead of the variable being shadowed.</w:t>
      </w:r>
      <w:r w:rsidR="0011085A">
        <w:t xml:space="preserve"> </w:t>
      </w:r>
      <w:r w:rsidR="00B808B2">
        <w:t>The overshadowing variable won’t be accessed if not in present or parent scope.</w:t>
      </w:r>
      <w:r w:rsidR="00B80E4A">
        <w:t xml:space="preserve"> This allows us to use some cool things like</w:t>
      </w:r>
    </w:p>
    <w:p w14:paraId="2FE7F9AE" w14:textId="77777777" w:rsidR="00B80E4A" w:rsidRDefault="00B80E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63302736"/>
        <w:rPr>
          <w:rFonts w:ascii="Consolas" w:hAnsi="Consolas" w:cs="Courier New"/>
          <w:sz w:val="17"/>
          <w:szCs w:val="17"/>
        </w:rPr>
      </w:pPr>
      <w:r w:rsidRPr="00B80E4A">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spaces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p>
    <w:p w14:paraId="71624FB1" w14:textId="77777777" w:rsidR="00B80E4A" w:rsidRDefault="00B80E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633027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spaces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spaces</w:t>
      </w:r>
      <w:r>
        <w:rPr>
          <w:rFonts w:ascii="Consolas" w:hAnsi="Consolas" w:cs="Courier New"/>
          <w:color w:val="666600"/>
          <w:sz w:val="17"/>
          <w:szCs w:val="17"/>
        </w:rPr>
        <w:t>.</w:t>
      </w:r>
      <w:r>
        <w:rPr>
          <w:rFonts w:ascii="Consolas" w:hAnsi="Consolas" w:cs="Courier New"/>
          <w:color w:val="000000"/>
          <w:sz w:val="17"/>
          <w:szCs w:val="17"/>
        </w:rPr>
        <w:t>len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97FC7BD" w14:textId="63981E14" w:rsidR="00B80E4A" w:rsidRDefault="00B80E4A" w:rsidP="00B80E4A">
      <w:pPr>
        <w:pStyle w:val="ListBullet"/>
        <w:numPr>
          <w:ilvl w:val="0"/>
          <w:numId w:val="0"/>
        </w:numPr>
        <w:ind w:left="1440"/>
      </w:pPr>
    </w:p>
    <w:p w14:paraId="112A0039" w14:textId="778D3E3F" w:rsidR="00B80E4A" w:rsidRDefault="00B80E4A" w:rsidP="00B80E4A">
      <w:pPr>
        <w:pStyle w:val="ListBullet"/>
        <w:numPr>
          <w:ilvl w:val="0"/>
          <w:numId w:val="0"/>
        </w:numPr>
        <w:ind w:left="1440"/>
      </w:pPr>
      <w:r>
        <w:t xml:space="preserve">The first spaces </w:t>
      </w:r>
      <w:proofErr w:type="gramStart"/>
      <w:r>
        <w:t>is</w:t>
      </w:r>
      <w:proofErr w:type="gramEnd"/>
      <w:r>
        <w:t xml:space="preserve"> of type string while the latter is </w:t>
      </w:r>
      <w:r w:rsidR="00F075EE">
        <w:t xml:space="preserve">a number </w:t>
      </w:r>
      <w:r>
        <w:t>type.</w:t>
      </w:r>
    </w:p>
    <w:p w14:paraId="0993F90B" w14:textId="059D8C17" w:rsidR="001B1586" w:rsidRDefault="00341F23" w:rsidP="00C465B6">
      <w:pPr>
        <w:pStyle w:val="ListBullet"/>
        <w:numPr>
          <w:ilvl w:val="1"/>
          <w:numId w:val="1"/>
        </w:numPr>
      </w:pPr>
      <w:r>
        <w:t xml:space="preserve">Data types: Rust is a statically typed language, meaning </w:t>
      </w:r>
      <w:r w:rsidR="009D57EB">
        <w:t>the type of values must be resolved at compile time.</w:t>
      </w:r>
      <w:r w:rsidR="00505BE4">
        <w:t xml:space="preserve"> </w:t>
      </w:r>
      <w:r w:rsidR="000C0182">
        <w:t>E</w:t>
      </w:r>
      <w:r w:rsidR="00505BE4">
        <w:t>xplicitly specifying a type isn’t required as the compiler can infer the type of a variable automatically.</w:t>
      </w:r>
      <w:r w:rsidR="00C465B6">
        <w:t xml:space="preserve"> </w:t>
      </w:r>
      <w:r w:rsidR="000B2432">
        <w:t xml:space="preserve">It </w:t>
      </w:r>
      <w:r w:rsidR="00A7793E">
        <w:t>is a bit more powerful than other languages as type can be inferred even after the declaration of variable.</w:t>
      </w:r>
    </w:p>
    <w:p w14:paraId="1559E7C9" w14:textId="43564BC6" w:rsidR="00C465B6" w:rsidRDefault="00C465B6" w:rsidP="00C465B6">
      <w:pPr>
        <w:pStyle w:val="ListBullet"/>
        <w:numPr>
          <w:ilvl w:val="0"/>
          <w:numId w:val="0"/>
        </w:numPr>
        <w:ind w:left="1440"/>
      </w:pPr>
      <w:r>
        <w:t xml:space="preserve">However, types must be specified </w:t>
      </w:r>
      <w:r w:rsidR="002D02D9">
        <w:t>when multiple types are possible from an expression. For ex.</w:t>
      </w:r>
    </w:p>
    <w:p w14:paraId="76F300BE" w14:textId="2DE49B13" w:rsidR="00C465B6" w:rsidRPr="00C465B6" w:rsidRDefault="00C465B6" w:rsidP="00C465B6">
      <w:pPr>
        <w:pStyle w:val="ListBullet"/>
        <w:numPr>
          <w:ilvl w:val="0"/>
          <w:numId w:val="0"/>
        </w:numPr>
        <w:ind w:left="1080"/>
      </w:pPr>
    </w:p>
    <w:p w14:paraId="673F8BAF" w14:textId="77777777" w:rsidR="001B1586" w:rsidRDefault="001B15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0379687"/>
        <w:rPr>
          <w:rFonts w:ascii="Consolas" w:hAnsi="Consolas" w:cs="Courier New"/>
          <w:sz w:val="17"/>
          <w:szCs w:val="17"/>
        </w:rPr>
      </w:pPr>
      <w:proofErr w:type="gramStart"/>
      <w:r>
        <w:rPr>
          <w:rFonts w:ascii="Consolas" w:hAnsi="Consolas" w:cs="Courier New"/>
          <w:color w:val="880000"/>
          <w:sz w:val="17"/>
          <w:szCs w:val="17"/>
        </w:rPr>
        <w:t>#![</w:t>
      </w:r>
      <w:proofErr w:type="gramEnd"/>
      <w:r>
        <w:rPr>
          <w:rFonts w:ascii="Consolas" w:hAnsi="Consolas" w:cs="Courier New"/>
          <w:color w:val="880000"/>
          <w:sz w:val="17"/>
          <w:szCs w:val="17"/>
        </w:rPr>
        <w:t>allow(unused)]</w:t>
      </w:r>
    </w:p>
    <w:p w14:paraId="0BDE969A" w14:textId="77777777" w:rsidR="001B1586" w:rsidRDefault="001B15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0379687"/>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445AEC" w14:textId="77777777" w:rsidR="001B1586" w:rsidRDefault="001B15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0379687"/>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guess</w:t>
      </w:r>
      <w:r>
        <w:rPr>
          <w:rFonts w:ascii="Consolas" w:hAnsi="Consolas" w:cs="Courier New"/>
          <w:color w:val="666600"/>
          <w:sz w:val="17"/>
          <w:szCs w:val="17"/>
        </w:rPr>
        <w:t>:</w:t>
      </w:r>
      <w:r>
        <w:rPr>
          <w:rFonts w:ascii="Consolas" w:hAnsi="Consolas" w:cs="Courier New"/>
          <w:color w:val="000000"/>
          <w:sz w:val="17"/>
          <w:szCs w:val="17"/>
        </w:rPr>
        <w:t xml:space="preserve"> u32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"42</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parse</w:t>
      </w:r>
      <w:proofErr w:type="gramEnd"/>
      <w:r>
        <w:rPr>
          <w:rFonts w:ascii="Consolas" w:hAnsi="Consolas" w:cs="Courier New"/>
          <w:color w:val="666600"/>
          <w:sz w:val="17"/>
          <w:szCs w:val="17"/>
        </w:rPr>
        <w:t>().</w:t>
      </w:r>
      <w:r>
        <w:rPr>
          <w:rFonts w:ascii="Consolas" w:hAnsi="Consolas" w:cs="Courier New"/>
          <w:color w:val="000000"/>
          <w:sz w:val="17"/>
          <w:szCs w:val="17"/>
        </w:rPr>
        <w:t>expect</w:t>
      </w:r>
      <w:r>
        <w:rPr>
          <w:rFonts w:ascii="Consolas" w:hAnsi="Consolas" w:cs="Courier New"/>
          <w:color w:val="666600"/>
          <w:sz w:val="17"/>
          <w:szCs w:val="17"/>
        </w:rPr>
        <w:t>(</w:t>
      </w:r>
      <w:r>
        <w:rPr>
          <w:rFonts w:ascii="Consolas" w:hAnsi="Consolas" w:cs="Courier New"/>
          <w:color w:val="008800"/>
          <w:sz w:val="17"/>
          <w:szCs w:val="17"/>
        </w:rPr>
        <w:t>"Not a number!"</w:t>
      </w:r>
      <w:r>
        <w:rPr>
          <w:rFonts w:ascii="Consolas" w:hAnsi="Consolas" w:cs="Courier New"/>
          <w:color w:val="666600"/>
          <w:sz w:val="17"/>
          <w:szCs w:val="17"/>
        </w:rPr>
        <w:t>);</w:t>
      </w:r>
    </w:p>
    <w:p w14:paraId="5A610CCA" w14:textId="77777777" w:rsidR="001B1586" w:rsidRDefault="001B15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0379687"/>
        <w:rPr>
          <w:rFonts w:ascii="Consolas" w:hAnsi="Consolas" w:cs="Courier New"/>
          <w:sz w:val="17"/>
          <w:szCs w:val="17"/>
        </w:rPr>
      </w:pPr>
      <w:r>
        <w:rPr>
          <w:rFonts w:ascii="Consolas" w:hAnsi="Consolas" w:cs="Courier New"/>
          <w:color w:val="666600"/>
          <w:sz w:val="17"/>
          <w:szCs w:val="17"/>
        </w:rPr>
        <w:t>}</w:t>
      </w:r>
    </w:p>
    <w:p w14:paraId="74977CBE" w14:textId="77777777" w:rsidR="001B1586" w:rsidRDefault="001B1586" w:rsidP="001B1586">
      <w:pPr>
        <w:pStyle w:val="ListBullet"/>
        <w:numPr>
          <w:ilvl w:val="0"/>
          <w:numId w:val="0"/>
        </w:numPr>
        <w:ind w:left="1440"/>
      </w:pPr>
    </w:p>
    <w:p w14:paraId="54381731" w14:textId="2AE56098" w:rsidR="002D02D9" w:rsidRDefault="002D02D9" w:rsidP="001B1586">
      <w:pPr>
        <w:pStyle w:val="ListBullet"/>
        <w:numPr>
          <w:ilvl w:val="0"/>
          <w:numId w:val="0"/>
        </w:numPr>
        <w:ind w:left="1440"/>
      </w:pPr>
      <w:r>
        <w:t xml:space="preserve">works as we specify the type. But if we remove the type then it throws an error. This is to say, </w:t>
      </w:r>
      <w:r w:rsidR="00310770">
        <w:t xml:space="preserve">the </w:t>
      </w:r>
      <w:proofErr w:type="gramStart"/>
      <w:r w:rsidR="00310770">
        <w:t>parse(</w:t>
      </w:r>
      <w:proofErr w:type="gramEnd"/>
      <w:r w:rsidR="00310770">
        <w:t xml:space="preserve">) method </w:t>
      </w:r>
      <w:r w:rsidR="000042F8">
        <w:t xml:space="preserve">picks up </w:t>
      </w:r>
      <w:r w:rsidR="00310770">
        <w:t xml:space="preserve">the type </w:t>
      </w:r>
      <w:r w:rsidR="000042F8">
        <w:t>given to the variable.</w:t>
      </w:r>
      <w:r w:rsidR="00BC35A4">
        <w:t xml:space="preserve"> The compiler passes the type given to the receiver to </w:t>
      </w:r>
      <w:r w:rsidR="000B337E">
        <w:t>the method for its generics</w:t>
      </w:r>
      <w:r w:rsidR="00AC5C97">
        <w:t>, so parse knows it has to work for type u32.</w:t>
      </w:r>
    </w:p>
    <w:p w14:paraId="4F2EE6E1" w14:textId="77777777" w:rsidR="00663990" w:rsidRDefault="003D117D" w:rsidP="00E9520B">
      <w:pPr>
        <w:pStyle w:val="ListBullet"/>
        <w:numPr>
          <w:ilvl w:val="2"/>
          <w:numId w:val="1"/>
        </w:numPr>
      </w:pPr>
      <w:r>
        <w:t xml:space="preserve">NNBD: Rust is non-nullable by default, </w:t>
      </w:r>
      <w:proofErr w:type="spellStart"/>
      <w:r>
        <w:t>infact</w:t>
      </w:r>
      <w:proofErr w:type="spellEnd"/>
      <w:r>
        <w:t xml:space="preserve"> even the concept of null doesn’t exist in Rust.</w:t>
      </w:r>
      <w:r w:rsidR="002C6908">
        <w:t xml:space="preserve"> </w:t>
      </w:r>
      <w:r w:rsidR="006625F3">
        <w:t xml:space="preserve">Every variable must either have a value </w:t>
      </w:r>
      <w:r w:rsidR="006625F3">
        <w:lastRenderedPageBreak/>
        <w:t xml:space="preserve">or a type </w:t>
      </w:r>
      <w:r w:rsidR="00793E7F">
        <w:t>defined at-least</w:t>
      </w:r>
      <w:r w:rsidR="00E536E2">
        <w:t xml:space="preserve"> and every variable must be assigned a value before being used.</w:t>
      </w:r>
      <w:r w:rsidR="002B660F">
        <w:t xml:space="preserve"> </w:t>
      </w:r>
      <w:r w:rsidR="009B31C4">
        <w:t>All of this is checked during compile time itself</w:t>
      </w:r>
      <w:r w:rsidR="00663990">
        <w:t xml:space="preserve">, and after compilation a variable must have a type. </w:t>
      </w:r>
    </w:p>
    <w:p w14:paraId="2BCAFFA9" w14:textId="6834DDD3" w:rsidR="003D117D" w:rsidRDefault="002B660F" w:rsidP="00663990">
      <w:pPr>
        <w:pStyle w:val="ListBullet"/>
        <w:numPr>
          <w:ilvl w:val="0"/>
          <w:numId w:val="0"/>
        </w:numPr>
        <w:ind w:left="2160"/>
      </w:pPr>
      <w:r>
        <w:t>For ex.:</w:t>
      </w:r>
    </w:p>
    <w:p w14:paraId="52028A86" w14:textId="73FFD08F" w:rsidR="002B660F" w:rsidRDefault="002B660F" w:rsidP="002B660F">
      <w:pPr>
        <w:pStyle w:val="ListBullet"/>
        <w:numPr>
          <w:ilvl w:val="0"/>
          <w:numId w:val="0"/>
        </w:numPr>
        <w:ind w:left="2160"/>
      </w:pPr>
      <w:r>
        <w:t xml:space="preserve">let y; </w:t>
      </w:r>
    </w:p>
    <w:p w14:paraId="32057EEB" w14:textId="6953F810" w:rsidR="002B660F" w:rsidRDefault="002B660F" w:rsidP="002B660F">
      <w:pPr>
        <w:pStyle w:val="ListBullet"/>
        <w:numPr>
          <w:ilvl w:val="0"/>
          <w:numId w:val="0"/>
        </w:numPr>
        <w:ind w:left="2160"/>
      </w:pPr>
      <w:r>
        <w:t>// error as y doesn’t have a type</w:t>
      </w:r>
    </w:p>
    <w:p w14:paraId="6F5F6D30" w14:textId="4D682019" w:rsidR="002B660F" w:rsidRDefault="002B660F" w:rsidP="002B660F">
      <w:pPr>
        <w:pStyle w:val="ListBullet"/>
        <w:numPr>
          <w:ilvl w:val="0"/>
          <w:numId w:val="0"/>
        </w:numPr>
        <w:ind w:left="2160"/>
      </w:pPr>
      <w:r>
        <w:t xml:space="preserve">let y: i32; </w:t>
      </w:r>
    </w:p>
    <w:p w14:paraId="70B1FEAA" w14:textId="57712AE3" w:rsidR="002B660F" w:rsidRDefault="002B660F" w:rsidP="002B660F">
      <w:pPr>
        <w:pStyle w:val="ListBullet"/>
        <w:numPr>
          <w:ilvl w:val="0"/>
          <w:numId w:val="0"/>
        </w:numPr>
        <w:ind w:left="2160"/>
      </w:pPr>
      <w:r>
        <w:t>//ok</w:t>
      </w:r>
    </w:p>
    <w:p w14:paraId="7C8FC3BE" w14:textId="648322A9" w:rsidR="002B660F" w:rsidRDefault="002B660F" w:rsidP="002B660F">
      <w:pPr>
        <w:pStyle w:val="ListBullet"/>
        <w:numPr>
          <w:ilvl w:val="0"/>
          <w:numId w:val="0"/>
        </w:numPr>
        <w:ind w:left="2160"/>
      </w:pPr>
      <w:r>
        <w:t>let y;</w:t>
      </w:r>
    </w:p>
    <w:p w14:paraId="681F1229" w14:textId="3981F483" w:rsidR="002B660F" w:rsidRDefault="002B660F" w:rsidP="002B660F">
      <w:pPr>
        <w:pStyle w:val="ListBullet"/>
        <w:numPr>
          <w:ilvl w:val="0"/>
          <w:numId w:val="0"/>
        </w:numPr>
        <w:ind w:left="2160"/>
      </w:pPr>
      <w:r>
        <w:t>y=2;</w:t>
      </w:r>
    </w:p>
    <w:p w14:paraId="698CD0D5" w14:textId="03BA5028" w:rsidR="002B660F" w:rsidRDefault="002B660F" w:rsidP="002B660F">
      <w:pPr>
        <w:pStyle w:val="ListBullet"/>
        <w:numPr>
          <w:ilvl w:val="0"/>
          <w:numId w:val="0"/>
        </w:numPr>
        <w:ind w:left="2160"/>
      </w:pPr>
      <w:r>
        <w:t>//ok</w:t>
      </w:r>
      <w:r w:rsidR="00DB3F9D">
        <w:t xml:space="preserve"> and y’s type is inferred as i32.</w:t>
      </w:r>
    </w:p>
    <w:p w14:paraId="110C8194" w14:textId="65CF31E9" w:rsidR="002B660F" w:rsidRDefault="002B660F" w:rsidP="002B660F">
      <w:pPr>
        <w:pStyle w:val="ListBullet"/>
        <w:numPr>
          <w:ilvl w:val="0"/>
          <w:numId w:val="0"/>
        </w:numPr>
        <w:ind w:left="2160"/>
      </w:pPr>
      <w:r>
        <w:t xml:space="preserve">let </w:t>
      </w:r>
      <w:proofErr w:type="gramStart"/>
      <w:r w:rsidR="009B31C4">
        <w:t>y:i</w:t>
      </w:r>
      <w:proofErr w:type="gramEnd"/>
      <w:r w:rsidR="009B31C4">
        <w:t>32;</w:t>
      </w:r>
    </w:p>
    <w:p w14:paraId="0D42FBFC" w14:textId="5E548457" w:rsidR="009B31C4" w:rsidRDefault="009B31C4" w:rsidP="002B660F">
      <w:pPr>
        <w:pStyle w:val="ListBullet"/>
        <w:numPr>
          <w:ilvl w:val="0"/>
          <w:numId w:val="0"/>
        </w:numPr>
        <w:ind w:left="2160"/>
      </w:pPr>
      <w:r>
        <w:t>let x= y;</w:t>
      </w:r>
    </w:p>
    <w:p w14:paraId="419BCD52" w14:textId="558BE1EE" w:rsidR="009B31C4" w:rsidRDefault="009B31C4" w:rsidP="002B660F">
      <w:pPr>
        <w:pStyle w:val="ListBullet"/>
        <w:numPr>
          <w:ilvl w:val="0"/>
          <w:numId w:val="0"/>
        </w:numPr>
        <w:ind w:left="2160"/>
      </w:pPr>
      <w:r>
        <w:t>//error as y doesn’t have a value.</w:t>
      </w:r>
    </w:p>
    <w:p w14:paraId="27674F40" w14:textId="2A33BB36" w:rsidR="009B31C4" w:rsidRDefault="00DB3F9D" w:rsidP="002B660F">
      <w:pPr>
        <w:pStyle w:val="ListBullet"/>
        <w:numPr>
          <w:ilvl w:val="0"/>
          <w:numId w:val="0"/>
        </w:numPr>
        <w:ind w:left="2160"/>
      </w:pPr>
      <w:r>
        <w:t>let y=2;</w:t>
      </w:r>
    </w:p>
    <w:p w14:paraId="64E508EB" w14:textId="2B2D6FE2" w:rsidR="00DB3F9D" w:rsidRDefault="00DB3F9D" w:rsidP="002B660F">
      <w:pPr>
        <w:pStyle w:val="ListBullet"/>
        <w:numPr>
          <w:ilvl w:val="0"/>
          <w:numId w:val="0"/>
        </w:numPr>
        <w:ind w:left="2160"/>
      </w:pPr>
      <w:r>
        <w:t>//ok and y’s type is inferred as i32.</w:t>
      </w:r>
    </w:p>
    <w:p w14:paraId="36B333F3" w14:textId="2E7A7AEF" w:rsidR="009D57EB" w:rsidRDefault="00E9520B" w:rsidP="00E9520B">
      <w:pPr>
        <w:pStyle w:val="ListBullet"/>
        <w:numPr>
          <w:ilvl w:val="2"/>
          <w:numId w:val="1"/>
        </w:numPr>
      </w:pPr>
      <w:r>
        <w:t>2 basic data types: Scalar and Compound.</w:t>
      </w:r>
    </w:p>
    <w:p w14:paraId="7A9C0ECA" w14:textId="61142412" w:rsidR="00E9520B" w:rsidRDefault="00E9520B" w:rsidP="00E9520B">
      <w:pPr>
        <w:pStyle w:val="ListBullet"/>
        <w:numPr>
          <w:ilvl w:val="3"/>
          <w:numId w:val="1"/>
        </w:numPr>
      </w:pPr>
      <w:r>
        <w:t xml:space="preserve">Scalar: </w:t>
      </w:r>
      <w:r w:rsidR="00D829BD">
        <w:t xml:space="preserve">A type that represents a single value. It has </w:t>
      </w:r>
    </w:p>
    <w:p w14:paraId="186E8518" w14:textId="731D1DF8" w:rsidR="00D829BD" w:rsidRDefault="00D829BD" w:rsidP="00D829BD">
      <w:pPr>
        <w:pStyle w:val="ListBullet"/>
        <w:numPr>
          <w:ilvl w:val="0"/>
          <w:numId w:val="0"/>
        </w:numPr>
        <w:ind w:left="3600"/>
      </w:pPr>
      <w:r>
        <w:t>integers:</w:t>
      </w:r>
      <w:r w:rsidR="007D4575">
        <w:t xml:space="preserve"> Numbers without fractional components.</w:t>
      </w:r>
    </w:p>
    <w:p w14:paraId="7EAD1B4A" w14:textId="04F86834" w:rsidR="007D4575" w:rsidRDefault="007D4575" w:rsidP="00D829BD">
      <w:pPr>
        <w:pStyle w:val="ListBullet"/>
        <w:numPr>
          <w:ilvl w:val="0"/>
          <w:numId w:val="0"/>
        </w:numPr>
        <w:ind w:left="3600"/>
      </w:pPr>
      <w:r w:rsidRPr="007D4575">
        <w:rPr>
          <w:noProof/>
        </w:rPr>
        <w:drawing>
          <wp:inline distT="0" distB="0" distL="0" distR="0" wp14:anchorId="48C239C7" wp14:editId="79090C59">
            <wp:extent cx="2476772" cy="16538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209" cy="1660172"/>
                    </a:xfrm>
                    <a:prstGeom prst="rect">
                      <a:avLst/>
                    </a:prstGeom>
                  </pic:spPr>
                </pic:pic>
              </a:graphicData>
            </a:graphic>
          </wp:inline>
        </w:drawing>
      </w:r>
    </w:p>
    <w:p w14:paraId="159D1C9A" w14:textId="44CE2149" w:rsidR="00451ABD" w:rsidRDefault="00451ABD" w:rsidP="00D829BD">
      <w:pPr>
        <w:pStyle w:val="ListBullet"/>
        <w:numPr>
          <w:ilvl w:val="0"/>
          <w:numId w:val="0"/>
        </w:numPr>
        <w:ind w:left="3600"/>
      </w:pPr>
      <w:r>
        <w:t xml:space="preserve">Signed </w:t>
      </w:r>
      <w:proofErr w:type="spellStart"/>
      <w:r>
        <w:t>ints</w:t>
      </w:r>
      <w:proofErr w:type="spellEnd"/>
      <w:r>
        <w:t xml:space="preserve"> are the </w:t>
      </w:r>
      <w:proofErr w:type="spellStart"/>
      <w:r>
        <w:t>ints</w:t>
      </w:r>
      <w:proofErr w:type="spellEnd"/>
      <w:r>
        <w:t xml:space="preserve"> that care for the sign, + or -. These can store -</w:t>
      </w:r>
      <w:proofErr w:type="spellStart"/>
      <w:r>
        <w:t>ve</w:t>
      </w:r>
      <w:proofErr w:type="spellEnd"/>
      <w:r>
        <w:t xml:space="preserve"> as well as +</w:t>
      </w:r>
      <w:proofErr w:type="spellStart"/>
      <w:r>
        <w:t>ve</w:t>
      </w:r>
      <w:proofErr w:type="spellEnd"/>
      <w:r>
        <w:t xml:space="preserve"> values. Stored </w:t>
      </w:r>
      <w:r w:rsidR="000E073B">
        <w:t xml:space="preserve">using 2’s complement representation. </w:t>
      </w:r>
      <w:r w:rsidR="00C101C5">
        <w:t>–(</w:t>
      </w:r>
      <w:r w:rsidR="000E073B">
        <w:t>2</w:t>
      </w:r>
      <w:r w:rsidR="000E073B">
        <w:rPr>
          <w:vertAlign w:val="superscript"/>
        </w:rPr>
        <w:t>n-1</w:t>
      </w:r>
      <w:r w:rsidR="00C101C5">
        <w:t xml:space="preserve">) &lt; </w:t>
      </w:r>
      <w:r w:rsidR="000E073B">
        <w:t>Value</w:t>
      </w:r>
      <w:r w:rsidR="00C101C5">
        <w:t xml:space="preserve"> </w:t>
      </w:r>
      <w:r w:rsidR="00C101C5">
        <w:lastRenderedPageBreak/>
        <w:t>range &lt; 2</w:t>
      </w:r>
      <w:r w:rsidR="00C101C5">
        <w:rPr>
          <w:vertAlign w:val="superscript"/>
        </w:rPr>
        <w:t>n-1</w:t>
      </w:r>
      <w:r w:rsidR="00620EA9">
        <w:t>.</w:t>
      </w:r>
      <w:r w:rsidR="00B2114A">
        <w:t xml:space="preserve"> Unsigned </w:t>
      </w:r>
      <w:proofErr w:type="spellStart"/>
      <w:r w:rsidR="00B2114A">
        <w:t>ints</w:t>
      </w:r>
      <w:proofErr w:type="spellEnd"/>
      <w:r w:rsidR="00B2114A">
        <w:t xml:space="preserve"> can only be +</w:t>
      </w:r>
      <w:proofErr w:type="spellStart"/>
      <w:r w:rsidR="00B2114A">
        <w:t>ve</w:t>
      </w:r>
      <w:proofErr w:type="spellEnd"/>
      <w:r w:rsidR="00B2114A">
        <w:t>. Value range &lt; 2</w:t>
      </w:r>
      <w:r w:rsidR="00B2114A">
        <w:rPr>
          <w:vertAlign w:val="superscript"/>
        </w:rPr>
        <w:t>n</w:t>
      </w:r>
      <w:r w:rsidR="00B2114A">
        <w:t>-1 where n is the no. of bits.</w:t>
      </w:r>
      <w:r w:rsidR="007E7C6A">
        <w:t xml:space="preserve"> </w:t>
      </w:r>
    </w:p>
    <w:p w14:paraId="506849A4" w14:textId="6D1993F2" w:rsidR="007E7C6A" w:rsidRDefault="007E7C6A" w:rsidP="00D829BD">
      <w:pPr>
        <w:pStyle w:val="ListBullet"/>
        <w:numPr>
          <w:ilvl w:val="0"/>
          <w:numId w:val="0"/>
        </w:numPr>
        <w:ind w:left="3600"/>
      </w:pPr>
      <w:r>
        <w:t xml:space="preserve">The </w:t>
      </w:r>
      <w:proofErr w:type="spellStart"/>
      <w:r>
        <w:t>isize</w:t>
      </w:r>
      <w:proofErr w:type="spellEnd"/>
      <w:r>
        <w:t xml:space="preserve"> and </w:t>
      </w:r>
      <w:proofErr w:type="spellStart"/>
      <w:r>
        <w:t>usize</w:t>
      </w:r>
      <w:proofErr w:type="spellEnd"/>
      <w:r>
        <w:t xml:space="preserve"> are used to denote size of </w:t>
      </w:r>
      <w:r w:rsidR="006D2149" w:rsidRPr="006D2149">
        <w:t>collection</w:t>
      </w:r>
      <w:r w:rsidR="006D2149">
        <w:t>s</w:t>
      </w:r>
      <w:r w:rsidR="006D2149" w:rsidRPr="006D2149">
        <w:t xml:space="preserve"> </w:t>
      </w:r>
      <w:r>
        <w:t xml:space="preserve">and </w:t>
      </w:r>
      <w:r w:rsidR="00974803">
        <w:t xml:space="preserve">depend on the architecture of the program, </w:t>
      </w:r>
      <w:proofErr w:type="gramStart"/>
      <w:r w:rsidR="00974803">
        <w:t>i.e.</w:t>
      </w:r>
      <w:proofErr w:type="gramEnd"/>
      <w:r w:rsidR="00974803">
        <w:t xml:space="preserve"> 64 bits on x64 and 32 bit on x86.</w:t>
      </w:r>
    </w:p>
    <w:p w14:paraId="70412B8A" w14:textId="684B71BC" w:rsidR="009D706C" w:rsidRDefault="009D706C" w:rsidP="00D829BD">
      <w:pPr>
        <w:pStyle w:val="ListBullet"/>
        <w:numPr>
          <w:ilvl w:val="0"/>
          <w:numId w:val="0"/>
        </w:numPr>
        <w:ind w:left="3600"/>
      </w:pPr>
      <w:r>
        <w:t>The</w:t>
      </w:r>
      <w:r w:rsidR="00847DC2">
        <w:t xml:space="preserve"> values </w:t>
      </w:r>
      <w:proofErr w:type="spellStart"/>
      <w:r w:rsidR="00847DC2">
        <w:t>theirselves</w:t>
      </w:r>
      <w:proofErr w:type="spellEnd"/>
      <w:r w:rsidR="00847DC2">
        <w:t xml:space="preserve"> can denote their types as well. </w:t>
      </w:r>
    </w:p>
    <w:p w14:paraId="7CB768CC" w14:textId="19C4E3DD" w:rsidR="00847DC2" w:rsidRDefault="00847DC2" w:rsidP="00D829BD">
      <w:pPr>
        <w:pStyle w:val="ListBullet"/>
        <w:numPr>
          <w:ilvl w:val="0"/>
          <w:numId w:val="0"/>
        </w:numPr>
        <w:ind w:left="3600"/>
      </w:pPr>
      <w:r w:rsidRPr="00847DC2">
        <w:rPr>
          <w:noProof/>
        </w:rPr>
        <w:drawing>
          <wp:inline distT="0" distB="0" distL="0" distR="0" wp14:anchorId="316641DE" wp14:editId="75D72D5B">
            <wp:extent cx="2859361" cy="16300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2692" cy="1631917"/>
                    </a:xfrm>
                    <a:prstGeom prst="rect">
                      <a:avLst/>
                    </a:prstGeom>
                  </pic:spPr>
                </pic:pic>
              </a:graphicData>
            </a:graphic>
          </wp:inline>
        </w:drawing>
      </w:r>
    </w:p>
    <w:p w14:paraId="5B8EFA31" w14:textId="0ECE1832" w:rsidR="00847DC2" w:rsidRPr="00B2114A" w:rsidRDefault="00847DC2" w:rsidP="00D829BD">
      <w:pPr>
        <w:pStyle w:val="ListBullet"/>
        <w:numPr>
          <w:ilvl w:val="0"/>
          <w:numId w:val="0"/>
        </w:numPr>
        <w:ind w:left="3600"/>
      </w:pPr>
      <w:r>
        <w:t>or in the form 57u8 (57 of type u8)</w:t>
      </w:r>
      <w:r w:rsidR="00B00570">
        <w:t>.</w:t>
      </w:r>
    </w:p>
    <w:p w14:paraId="439CA834" w14:textId="29E3DC53" w:rsidR="00D829BD" w:rsidRDefault="00D829BD" w:rsidP="00D829BD">
      <w:pPr>
        <w:pStyle w:val="ListBullet"/>
        <w:numPr>
          <w:ilvl w:val="0"/>
          <w:numId w:val="0"/>
        </w:numPr>
        <w:ind w:left="3600"/>
      </w:pPr>
      <w:r>
        <w:t xml:space="preserve">floating-point </w:t>
      </w:r>
      <w:proofErr w:type="spellStart"/>
      <w:r>
        <w:t>nums</w:t>
      </w:r>
      <w:proofErr w:type="spellEnd"/>
      <w:r>
        <w:t>:</w:t>
      </w:r>
      <w:r w:rsidR="00364BD1">
        <w:t xml:space="preserve"> f32 and f64, 32 bits and single precision &amp; 64 bits and double precision respectively. In modern CPUs, f64 is as fast as f32</w:t>
      </w:r>
      <w:r w:rsidR="000A540B">
        <w:t xml:space="preserve"> but with greater precision, which is why if f32 isn’t explicitly specified, a floating number is assumed as f64 in rust.</w:t>
      </w:r>
    </w:p>
    <w:p w14:paraId="31846F36" w14:textId="0A51B44E" w:rsidR="00D829BD" w:rsidRDefault="005E6E59" w:rsidP="00D829BD">
      <w:pPr>
        <w:pStyle w:val="ListBullet"/>
        <w:numPr>
          <w:ilvl w:val="0"/>
          <w:numId w:val="0"/>
        </w:numPr>
        <w:ind w:left="3600"/>
      </w:pPr>
      <w:r>
        <w:t>bools:</w:t>
      </w:r>
      <w:r w:rsidR="00A00304">
        <w:t xml:space="preserve"> true or false.</w:t>
      </w:r>
    </w:p>
    <w:p w14:paraId="5B94E16F" w14:textId="50825951" w:rsidR="005E6E59" w:rsidRDefault="005E6E59" w:rsidP="00D829BD">
      <w:pPr>
        <w:pStyle w:val="ListBullet"/>
        <w:numPr>
          <w:ilvl w:val="0"/>
          <w:numId w:val="0"/>
        </w:numPr>
        <w:ind w:left="3600"/>
      </w:pPr>
      <w:r>
        <w:t>chars:</w:t>
      </w:r>
      <w:r w:rsidR="00A00304">
        <w:t xml:space="preserve"> A character in rust is a </w:t>
      </w:r>
      <w:r w:rsidR="003C18B2">
        <w:t xml:space="preserve">4 byte Unicode Scalar Value stored inside </w:t>
      </w:r>
      <w:proofErr w:type="gramStart"/>
      <w:r w:rsidR="003C18B2">
        <w:t>‘ ‘</w:t>
      </w:r>
      <w:proofErr w:type="gramEnd"/>
      <w:r w:rsidR="003C18B2">
        <w:t xml:space="preserve"> (and not “ “, which is used for strings).</w:t>
      </w:r>
      <w:r w:rsidR="00D01804">
        <w:t xml:space="preserve"> Since it is Unicode, it can store ASCII but also other language characters and even emojis, in the range </w:t>
      </w:r>
      <w:r w:rsidR="004D06F3" w:rsidRPr="004D06F3">
        <w:t>U+0000 to U+D7FF and U+E000 to U+10FFFF inclusive</w:t>
      </w:r>
      <w:r w:rsidR="004D06F3">
        <w:t xml:space="preserve">. </w:t>
      </w:r>
      <w:proofErr w:type="gramStart"/>
      <w:r w:rsidR="004D06F3">
        <w:t>So</w:t>
      </w:r>
      <w:proofErr w:type="gramEnd"/>
      <w:r w:rsidR="004D06F3">
        <w:t xml:space="preserve"> a value </w:t>
      </w:r>
      <w:r w:rsidR="00716506">
        <w:t>‘</w:t>
      </w:r>
      <w:r w:rsidR="004D06F3">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sidR="004D06F3">
        <w:t>️</w:t>
      </w:r>
      <w:r w:rsidR="00716506">
        <w:t>’</w:t>
      </w:r>
      <w:r w:rsidR="004D06F3">
        <w:t xml:space="preserve"> is a single char in rust.</w:t>
      </w:r>
    </w:p>
    <w:p w14:paraId="31E7BB2C" w14:textId="1E1EC364" w:rsidR="00D829BD" w:rsidRDefault="00154133" w:rsidP="00E9520B">
      <w:pPr>
        <w:pStyle w:val="ListBullet"/>
        <w:numPr>
          <w:ilvl w:val="3"/>
          <w:numId w:val="1"/>
        </w:numPr>
      </w:pPr>
      <w:r>
        <w:t xml:space="preserve">Compound Types: </w:t>
      </w:r>
      <w:r w:rsidR="00D922CF">
        <w:t>Groups multiple values into a single type</w:t>
      </w:r>
      <w:r w:rsidR="00265866">
        <w:t xml:space="preserve">. </w:t>
      </w:r>
      <w:r w:rsidR="00AA09D8">
        <w:t>Rust has Tuples and Arrays as compound types.</w:t>
      </w:r>
    </w:p>
    <w:p w14:paraId="71557208" w14:textId="25FB3112" w:rsidR="00AA09D8" w:rsidRDefault="00513050" w:rsidP="00513050">
      <w:pPr>
        <w:pStyle w:val="ListBullet"/>
        <w:numPr>
          <w:ilvl w:val="0"/>
          <w:numId w:val="0"/>
        </w:numPr>
        <w:ind w:left="4032" w:hanging="432"/>
      </w:pPr>
      <w:r>
        <w:lastRenderedPageBreak/>
        <w:t>Tuples: Fixed-size</w:t>
      </w:r>
      <w:r w:rsidR="00D47CF9">
        <w:t xml:space="preserve">, multi-type and immutable. </w:t>
      </w:r>
    </w:p>
    <w:p w14:paraId="0DF36956" w14:textId="744DEDF4" w:rsidR="00D47CF9" w:rsidRDefault="00D47CF9" w:rsidP="00513050">
      <w:pPr>
        <w:pStyle w:val="ListBullet"/>
        <w:numPr>
          <w:ilvl w:val="0"/>
          <w:numId w:val="0"/>
        </w:numPr>
        <w:ind w:left="4032" w:hanging="432"/>
      </w:pPr>
      <w:r>
        <w:t>For ex.:</w:t>
      </w:r>
    </w:p>
    <w:p w14:paraId="036BD895" w14:textId="6786DF6A" w:rsidR="00D47CF9" w:rsidRDefault="00D47CF9" w:rsidP="00513050">
      <w:pPr>
        <w:pStyle w:val="ListBullet"/>
        <w:numPr>
          <w:ilvl w:val="0"/>
          <w:numId w:val="0"/>
        </w:numPr>
        <w:ind w:left="4032" w:hanging="432"/>
      </w:pPr>
      <w:r>
        <w:t xml:space="preserve">let tup: </w:t>
      </w:r>
      <w:r w:rsidR="00B93DCB">
        <w:t>(</w:t>
      </w:r>
      <w:r>
        <w:t xml:space="preserve">u8, </w:t>
      </w:r>
      <w:r w:rsidR="007579BB">
        <w:t>bool, f</w:t>
      </w:r>
      <w:proofErr w:type="gramStart"/>
      <w:r w:rsidR="007579BB">
        <w:t>32</w:t>
      </w:r>
      <w:r w:rsidR="00B93DCB">
        <w:t>)</w:t>
      </w:r>
      <w:r w:rsidR="007579BB">
        <w:t>=</w:t>
      </w:r>
      <w:proofErr w:type="gramEnd"/>
      <w:r w:rsidR="007579BB">
        <w:t xml:space="preserve"> </w:t>
      </w:r>
      <w:r w:rsidR="00B93DCB">
        <w:t>(</w:t>
      </w:r>
      <w:r w:rsidR="007579BB">
        <w:t>1, true, 2.0</w:t>
      </w:r>
      <w:r w:rsidR="00B93DCB">
        <w:t>)</w:t>
      </w:r>
      <w:r w:rsidR="007579BB">
        <w:t xml:space="preserve">; </w:t>
      </w:r>
    </w:p>
    <w:p w14:paraId="74C920F0" w14:textId="75C74E1C" w:rsidR="00F2750D" w:rsidRDefault="001D7532" w:rsidP="00513050">
      <w:pPr>
        <w:pStyle w:val="ListBullet"/>
        <w:numPr>
          <w:ilvl w:val="0"/>
          <w:numId w:val="0"/>
        </w:numPr>
        <w:ind w:left="4032" w:hanging="432"/>
      </w:pPr>
      <w:r>
        <w:t>and to access the values,</w:t>
      </w:r>
    </w:p>
    <w:p w14:paraId="71EF83FF" w14:textId="77777777" w:rsidR="001D7532" w:rsidRDefault="001D7532" w:rsidP="00513050">
      <w:pPr>
        <w:pStyle w:val="ListBullet"/>
        <w:numPr>
          <w:ilvl w:val="0"/>
          <w:numId w:val="0"/>
        </w:numPr>
        <w:ind w:left="4032" w:hanging="432"/>
      </w:pPr>
      <w:r>
        <w:t>let x =tup.0;</w:t>
      </w:r>
    </w:p>
    <w:p w14:paraId="4D15256A" w14:textId="0C248E12" w:rsidR="001D7532" w:rsidRDefault="00940558" w:rsidP="00513050">
      <w:pPr>
        <w:pStyle w:val="ListBullet"/>
        <w:numPr>
          <w:ilvl w:val="0"/>
          <w:numId w:val="0"/>
        </w:numPr>
        <w:ind w:left="4032" w:hanging="432"/>
      </w:pPr>
      <w:r>
        <w:t>i.e., access values by their indices.</w:t>
      </w:r>
      <w:r w:rsidR="00C94962">
        <w:t xml:space="preserve"> This is called tuple</w:t>
      </w:r>
      <w:r w:rsidR="000F040F">
        <w:t xml:space="preserve"> indexing.</w:t>
      </w:r>
    </w:p>
    <w:p w14:paraId="1A97C995" w14:textId="77777777" w:rsidR="000750BD" w:rsidRDefault="000750BD" w:rsidP="00513050">
      <w:pPr>
        <w:pStyle w:val="ListBullet"/>
        <w:numPr>
          <w:ilvl w:val="0"/>
          <w:numId w:val="0"/>
        </w:numPr>
        <w:ind w:left="4032" w:hanging="432"/>
      </w:pPr>
    </w:p>
    <w:p w14:paraId="2C07034C" w14:textId="50BAC6B7" w:rsidR="00EA266E" w:rsidRDefault="00EA266E" w:rsidP="00513050">
      <w:pPr>
        <w:pStyle w:val="ListBullet"/>
        <w:numPr>
          <w:ilvl w:val="0"/>
          <w:numId w:val="0"/>
        </w:numPr>
        <w:ind w:left="4032" w:hanging="432"/>
      </w:pPr>
      <w:r>
        <w:t>Arrays: Fixed-size, single</w:t>
      </w:r>
      <w:r w:rsidR="00211661">
        <w:t>-</w:t>
      </w:r>
      <w:r>
        <w:t xml:space="preserve">type </w:t>
      </w:r>
      <w:r w:rsidR="000F040F">
        <w:t xml:space="preserve">&amp; immutable. </w:t>
      </w:r>
    </w:p>
    <w:p w14:paraId="73458738" w14:textId="6A502FF6" w:rsidR="00211661" w:rsidRDefault="00211661" w:rsidP="00513050">
      <w:pPr>
        <w:pStyle w:val="ListBullet"/>
        <w:numPr>
          <w:ilvl w:val="0"/>
          <w:numId w:val="0"/>
        </w:numPr>
        <w:ind w:left="4032" w:hanging="432"/>
      </w:pPr>
      <w:r>
        <w:t>For ex.:</w:t>
      </w:r>
    </w:p>
    <w:p w14:paraId="1187C756" w14:textId="084CA817" w:rsidR="000750BD" w:rsidRDefault="00211661" w:rsidP="00513050">
      <w:pPr>
        <w:pStyle w:val="ListBullet"/>
        <w:numPr>
          <w:ilvl w:val="0"/>
          <w:numId w:val="0"/>
        </w:numPr>
        <w:ind w:left="4032" w:hanging="432"/>
      </w:pPr>
      <w:r>
        <w:t xml:space="preserve">let </w:t>
      </w:r>
      <w:proofErr w:type="spellStart"/>
      <w:r>
        <w:t>arr</w:t>
      </w:r>
      <w:proofErr w:type="spellEnd"/>
      <w:r>
        <w:t xml:space="preserve">: </w:t>
      </w:r>
      <w:r w:rsidR="001169BE">
        <w:t>[i32</w:t>
      </w:r>
      <w:r w:rsidR="00250FD5">
        <w:t>;</w:t>
      </w:r>
      <w:proofErr w:type="gramStart"/>
      <w:r w:rsidR="00250FD5">
        <w:t>3</w:t>
      </w:r>
      <w:r w:rsidR="001169BE">
        <w:t>]=</w:t>
      </w:r>
      <w:proofErr w:type="gramEnd"/>
      <w:r w:rsidR="001169BE">
        <w:t xml:space="preserve"> [1,2,3];</w:t>
      </w:r>
    </w:p>
    <w:p w14:paraId="3AD78E99" w14:textId="72C630D2" w:rsidR="001169BE" w:rsidRDefault="001169BE" w:rsidP="00513050">
      <w:pPr>
        <w:pStyle w:val="ListBullet"/>
        <w:numPr>
          <w:ilvl w:val="0"/>
          <w:numId w:val="0"/>
        </w:numPr>
        <w:ind w:left="4032" w:hanging="432"/>
      </w:pPr>
      <w:r>
        <w:t xml:space="preserve">and access with </w:t>
      </w:r>
    </w:p>
    <w:p w14:paraId="536238AD" w14:textId="448CC47B" w:rsidR="001169BE" w:rsidRDefault="001169BE" w:rsidP="00513050">
      <w:pPr>
        <w:pStyle w:val="ListBullet"/>
        <w:numPr>
          <w:ilvl w:val="0"/>
          <w:numId w:val="0"/>
        </w:numPr>
        <w:ind w:left="4032" w:hanging="432"/>
      </w:pPr>
      <w:r>
        <w:t xml:space="preserve">let x = </w:t>
      </w:r>
      <w:proofErr w:type="spellStart"/>
      <w:proofErr w:type="gramStart"/>
      <w:r>
        <w:t>arr</w:t>
      </w:r>
      <w:proofErr w:type="spellEnd"/>
      <w:r>
        <w:t>[</w:t>
      </w:r>
      <w:proofErr w:type="gramEnd"/>
      <w:r>
        <w:t>0];</w:t>
      </w:r>
    </w:p>
    <w:p w14:paraId="155C72DF" w14:textId="77777777" w:rsidR="001169BE" w:rsidRDefault="001169BE" w:rsidP="00513050">
      <w:pPr>
        <w:pStyle w:val="ListBullet"/>
        <w:numPr>
          <w:ilvl w:val="0"/>
          <w:numId w:val="0"/>
        </w:numPr>
        <w:ind w:left="4032" w:hanging="432"/>
      </w:pPr>
    </w:p>
    <w:p w14:paraId="539EFE32" w14:textId="1075FC36" w:rsidR="00FA09EB" w:rsidRDefault="00FA09EB" w:rsidP="00513050">
      <w:pPr>
        <w:pStyle w:val="ListBullet"/>
        <w:numPr>
          <w:ilvl w:val="0"/>
          <w:numId w:val="0"/>
        </w:numPr>
        <w:ind w:left="4032" w:hanging="432"/>
      </w:pPr>
      <w:r>
        <w:t>Arrays can also be initialized with</w:t>
      </w:r>
      <w:r w:rsidR="009225F3">
        <w:t xml:space="preserve"> default values,</w:t>
      </w:r>
    </w:p>
    <w:p w14:paraId="173D798D" w14:textId="110B3D35" w:rsidR="009225F3" w:rsidRDefault="009225F3" w:rsidP="00513050">
      <w:pPr>
        <w:pStyle w:val="ListBullet"/>
        <w:numPr>
          <w:ilvl w:val="0"/>
          <w:numId w:val="0"/>
        </w:numPr>
        <w:ind w:left="4032" w:hanging="432"/>
      </w:pPr>
      <w:r>
        <w:t xml:space="preserve">let </w:t>
      </w:r>
      <w:proofErr w:type="spellStart"/>
      <w:r>
        <w:t>arr</w:t>
      </w:r>
      <w:proofErr w:type="spellEnd"/>
      <w:r>
        <w:t xml:space="preserve"> = [3;5]; </w:t>
      </w:r>
    </w:p>
    <w:p w14:paraId="344F1FEC" w14:textId="46DC882F" w:rsidR="009225F3" w:rsidRDefault="009225F3" w:rsidP="00513050">
      <w:pPr>
        <w:pStyle w:val="ListBullet"/>
        <w:numPr>
          <w:ilvl w:val="0"/>
          <w:numId w:val="0"/>
        </w:numPr>
        <w:ind w:left="4032" w:hanging="432"/>
      </w:pPr>
      <w:proofErr w:type="spellStart"/>
      <w:r>
        <w:t>arr</w:t>
      </w:r>
      <w:proofErr w:type="spellEnd"/>
      <w:r>
        <w:t xml:space="preserve"> will have size 5 and the values in all those 5 indices will be 3.</w:t>
      </w:r>
    </w:p>
    <w:p w14:paraId="10A67F4E" w14:textId="77777777" w:rsidR="001169BE" w:rsidRDefault="001169BE" w:rsidP="00FD1B4B">
      <w:pPr>
        <w:pStyle w:val="ListBullet"/>
        <w:numPr>
          <w:ilvl w:val="0"/>
          <w:numId w:val="0"/>
        </w:numPr>
      </w:pPr>
    </w:p>
    <w:p w14:paraId="4223F200" w14:textId="1B553C2C" w:rsidR="00211661" w:rsidRDefault="00211661" w:rsidP="00211661">
      <w:pPr>
        <w:pStyle w:val="ListBullet"/>
        <w:numPr>
          <w:ilvl w:val="0"/>
          <w:numId w:val="0"/>
        </w:numPr>
        <w:ind w:left="4032" w:hanging="432"/>
      </w:pPr>
      <w:r>
        <w:t>Defining types is optional in compound types.</w:t>
      </w:r>
    </w:p>
    <w:p w14:paraId="69108787" w14:textId="77777777" w:rsidR="005A52B5" w:rsidRDefault="005A52B5" w:rsidP="00513050">
      <w:pPr>
        <w:pStyle w:val="ListBullet"/>
        <w:numPr>
          <w:ilvl w:val="0"/>
          <w:numId w:val="0"/>
        </w:numPr>
        <w:ind w:left="4032" w:hanging="432"/>
      </w:pPr>
    </w:p>
    <w:p w14:paraId="371CACB6" w14:textId="57E5C92A" w:rsidR="00FD1B4B" w:rsidRDefault="00FD1B4B" w:rsidP="00FD1B4B">
      <w:pPr>
        <w:pStyle w:val="ListBullet"/>
        <w:numPr>
          <w:ilvl w:val="0"/>
          <w:numId w:val="0"/>
        </w:numPr>
        <w:ind w:left="4032" w:hanging="432"/>
      </w:pPr>
      <w:r>
        <w:t xml:space="preserve">If we specify an index out of bounds for either type, it will </w:t>
      </w:r>
      <w:r w:rsidR="00CD49B9">
        <w:t xml:space="preserve">give an error at compile time, and if the value is generated at </w:t>
      </w:r>
      <w:proofErr w:type="gramStart"/>
      <w:r w:rsidR="00CD49B9">
        <w:t>run-time</w:t>
      </w:r>
      <w:proofErr w:type="gramEnd"/>
      <w:r w:rsidR="00CD49B9">
        <w:t xml:space="preserve"> then the program will panic and exit at that point without proceeding forward</w:t>
      </w:r>
      <w:r w:rsidR="00DA0C20">
        <w:t>.</w:t>
      </w:r>
    </w:p>
    <w:p w14:paraId="2E6A17B8" w14:textId="77777777" w:rsidR="00FD1B4B" w:rsidRDefault="00FD1B4B" w:rsidP="00513050">
      <w:pPr>
        <w:pStyle w:val="ListBullet"/>
        <w:numPr>
          <w:ilvl w:val="0"/>
          <w:numId w:val="0"/>
        </w:numPr>
        <w:ind w:left="4032" w:hanging="432"/>
      </w:pPr>
    </w:p>
    <w:p w14:paraId="344EE383" w14:textId="568D57EF" w:rsidR="00F672B3" w:rsidRDefault="00F672B3" w:rsidP="00F672B3">
      <w:pPr>
        <w:pStyle w:val="ListBullet"/>
        <w:numPr>
          <w:ilvl w:val="2"/>
          <w:numId w:val="1"/>
        </w:numPr>
      </w:pPr>
      <w:r>
        <w:lastRenderedPageBreak/>
        <w:t xml:space="preserve">Overflow and prevention: In rust, if an </w:t>
      </w:r>
      <w:proofErr w:type="gramStart"/>
      <w:r>
        <w:t>integer overflows</w:t>
      </w:r>
      <w:proofErr w:type="gramEnd"/>
      <w:r>
        <w:t xml:space="preserve"> (value greater than the size </w:t>
      </w:r>
      <w:r w:rsidR="00674BDB">
        <w:t>allowed by</w:t>
      </w:r>
      <w:r>
        <w:t xml:space="preserve"> </w:t>
      </w:r>
      <w:r w:rsidR="00674BDB">
        <w:t>type</w:t>
      </w:r>
      <w:r>
        <w:t>)</w:t>
      </w:r>
      <w:r w:rsidR="00674BDB">
        <w:t xml:space="preserve"> then, if it’s in debug mode then the program panics, and if it’s in release mode then the value wraps around (</w:t>
      </w:r>
      <w:r w:rsidR="001D6A32">
        <w:t xml:space="preserve">new value = </w:t>
      </w:r>
      <w:r w:rsidR="00FD5215">
        <w:t>overflowing value – size of type, if it’s still overflowing then repeat</w:t>
      </w:r>
      <w:r w:rsidR="00674BDB">
        <w:t>)</w:t>
      </w:r>
      <w:r w:rsidR="00FD5215">
        <w:t>. To allow better checks against said overflows, rust provides a few standard methods</w:t>
      </w:r>
      <w:r w:rsidR="00445C6C">
        <w:t xml:space="preserve"> available in</w:t>
      </w:r>
      <w:r w:rsidR="0041124E">
        <w:t xml:space="preserve"> same named crates.</w:t>
      </w:r>
      <w:r w:rsidR="00445C6C">
        <w:t xml:space="preserve"> </w:t>
      </w:r>
    </w:p>
    <w:p w14:paraId="010965C3" w14:textId="11F7FF6C" w:rsidR="00FD5215" w:rsidRDefault="00FD5215" w:rsidP="00FD5215">
      <w:pPr>
        <w:pStyle w:val="ListBullet"/>
        <w:numPr>
          <w:ilvl w:val="3"/>
          <w:numId w:val="1"/>
        </w:numPr>
      </w:pPr>
      <w:r>
        <w:t xml:space="preserve">Wrap in all modes with the wrapping_* methods, such as </w:t>
      </w:r>
      <w:proofErr w:type="spellStart"/>
      <w:r>
        <w:t>wrapping_add</w:t>
      </w:r>
      <w:proofErr w:type="spellEnd"/>
    </w:p>
    <w:p w14:paraId="609192D3" w14:textId="4E560CFF" w:rsidR="00FD5215" w:rsidRDefault="00FD5215" w:rsidP="00FD5215">
      <w:pPr>
        <w:pStyle w:val="ListBullet"/>
        <w:numPr>
          <w:ilvl w:val="3"/>
          <w:numId w:val="1"/>
        </w:numPr>
      </w:pPr>
      <w:r>
        <w:t>Return the None value if there is overflow with the checked_* methods</w:t>
      </w:r>
    </w:p>
    <w:p w14:paraId="4BBA9034" w14:textId="77777777" w:rsidR="00FD5215" w:rsidRDefault="00FD5215" w:rsidP="00FD5215">
      <w:pPr>
        <w:pStyle w:val="ListBullet"/>
        <w:numPr>
          <w:ilvl w:val="3"/>
          <w:numId w:val="1"/>
        </w:numPr>
      </w:pPr>
      <w:r>
        <w:t xml:space="preserve">Return the value and a </w:t>
      </w:r>
      <w:proofErr w:type="spellStart"/>
      <w:r>
        <w:t>boolean</w:t>
      </w:r>
      <w:proofErr w:type="spellEnd"/>
      <w:r>
        <w:t xml:space="preserve"> indicating whether there was overflow with the overflowing_* methods</w:t>
      </w:r>
    </w:p>
    <w:p w14:paraId="64085FD3" w14:textId="272A140C" w:rsidR="00FD5215" w:rsidRDefault="00FD5215" w:rsidP="00FD5215">
      <w:pPr>
        <w:pStyle w:val="ListBullet"/>
        <w:numPr>
          <w:ilvl w:val="3"/>
          <w:numId w:val="1"/>
        </w:numPr>
      </w:pPr>
      <w:r>
        <w:t>Saturate at the value’s minimum or maximum values with saturating_* methods</w:t>
      </w:r>
    </w:p>
    <w:p w14:paraId="0A602B48" w14:textId="3CAC3E89" w:rsidR="00FD5215" w:rsidRDefault="00AB5ED5" w:rsidP="00F672B3">
      <w:pPr>
        <w:pStyle w:val="ListBullet"/>
        <w:numPr>
          <w:ilvl w:val="2"/>
          <w:numId w:val="1"/>
        </w:numPr>
      </w:pPr>
      <w:r>
        <w:t xml:space="preserve">Unit type: An empty tuple is called a unit. It’s like (). Every function </w:t>
      </w:r>
      <w:r w:rsidR="00377BDA">
        <w:t>returns a unit if it doesn’t return any other value.</w:t>
      </w:r>
    </w:p>
    <w:p w14:paraId="3CD623A4" w14:textId="406C3E8E" w:rsidR="000750BD" w:rsidRDefault="000750BD" w:rsidP="00F672B3">
      <w:pPr>
        <w:pStyle w:val="ListBullet"/>
        <w:numPr>
          <w:ilvl w:val="2"/>
          <w:numId w:val="1"/>
        </w:numPr>
      </w:pPr>
      <w:proofErr w:type="spellStart"/>
      <w:r>
        <w:t>Destructuring</w:t>
      </w:r>
      <w:proofErr w:type="spellEnd"/>
      <w:r>
        <w:t xml:space="preserve">: Using pattern-matching, </w:t>
      </w:r>
      <w:r w:rsidR="00A76829">
        <w:t xml:space="preserve">we can </w:t>
      </w:r>
      <w:proofErr w:type="spellStart"/>
      <w:r w:rsidR="00A76829">
        <w:t>destructure</w:t>
      </w:r>
      <w:proofErr w:type="spellEnd"/>
      <w:r w:rsidR="00A76829">
        <w:t xml:space="preserve"> compound types into scalar types. </w:t>
      </w:r>
      <w:r w:rsidR="008938EC">
        <w:t xml:space="preserve">Just like structured bindings in </w:t>
      </w:r>
      <w:proofErr w:type="spellStart"/>
      <w:r w:rsidR="008938EC">
        <w:t>c++</w:t>
      </w:r>
      <w:proofErr w:type="spellEnd"/>
      <w:r w:rsidR="008938EC">
        <w:t>.</w:t>
      </w:r>
    </w:p>
    <w:p w14:paraId="421C0E48" w14:textId="1111A097" w:rsidR="00A76829" w:rsidRDefault="00A76829" w:rsidP="00A76829">
      <w:pPr>
        <w:pStyle w:val="ListBullet"/>
        <w:numPr>
          <w:ilvl w:val="0"/>
          <w:numId w:val="0"/>
        </w:numPr>
        <w:ind w:left="2160"/>
      </w:pPr>
      <w:r>
        <w:t xml:space="preserve">For </w:t>
      </w:r>
      <w:r w:rsidR="002919A0">
        <w:t>tuples:</w:t>
      </w:r>
    </w:p>
    <w:p w14:paraId="61F6C1B8" w14:textId="515B7147" w:rsidR="00A76829" w:rsidRDefault="00A76829" w:rsidP="00A76829">
      <w:pPr>
        <w:pStyle w:val="ListBullet"/>
        <w:numPr>
          <w:ilvl w:val="0"/>
          <w:numId w:val="0"/>
        </w:numPr>
        <w:ind w:left="2160"/>
      </w:pPr>
      <w:r>
        <w:t>let tup =(1,’a</w:t>
      </w:r>
      <w:proofErr w:type="gramStart"/>
      <w:r>
        <w:t>’,true</w:t>
      </w:r>
      <w:proofErr w:type="gramEnd"/>
      <w:r>
        <w:t>);</w:t>
      </w:r>
    </w:p>
    <w:p w14:paraId="2109DF50" w14:textId="3A06040D" w:rsidR="00A76829" w:rsidRDefault="008938EC" w:rsidP="00A76829">
      <w:pPr>
        <w:pStyle w:val="ListBullet"/>
        <w:numPr>
          <w:ilvl w:val="0"/>
          <w:numId w:val="0"/>
        </w:numPr>
        <w:ind w:left="2160"/>
      </w:pPr>
      <w:r>
        <w:t>let (</w:t>
      </w:r>
      <w:proofErr w:type="spellStart"/>
      <w:proofErr w:type="gramStart"/>
      <w:r>
        <w:t>x,y</w:t>
      </w:r>
      <w:proofErr w:type="gramEnd"/>
      <w:r>
        <w:t>,z</w:t>
      </w:r>
      <w:proofErr w:type="spellEnd"/>
      <w:r>
        <w:t xml:space="preserve">) = tup; </w:t>
      </w:r>
    </w:p>
    <w:p w14:paraId="19FF6DF3" w14:textId="77777777" w:rsidR="008938EC" w:rsidRDefault="008938EC" w:rsidP="00A76829">
      <w:pPr>
        <w:pStyle w:val="ListBullet"/>
        <w:numPr>
          <w:ilvl w:val="0"/>
          <w:numId w:val="0"/>
        </w:numPr>
        <w:ind w:left="2160"/>
      </w:pPr>
    </w:p>
    <w:p w14:paraId="00C22285" w14:textId="4F0D42F5" w:rsidR="002919A0" w:rsidRDefault="002919A0" w:rsidP="00A76829">
      <w:pPr>
        <w:pStyle w:val="ListBullet"/>
        <w:numPr>
          <w:ilvl w:val="0"/>
          <w:numId w:val="0"/>
        </w:numPr>
        <w:ind w:left="2160"/>
      </w:pPr>
      <w:r>
        <w:t>For arrays:</w:t>
      </w:r>
    </w:p>
    <w:p w14:paraId="6F0DA505" w14:textId="63D761BA" w:rsidR="002919A0" w:rsidRDefault="002919A0" w:rsidP="00A76829">
      <w:pPr>
        <w:pStyle w:val="ListBullet"/>
        <w:numPr>
          <w:ilvl w:val="0"/>
          <w:numId w:val="0"/>
        </w:numPr>
        <w:ind w:left="2160"/>
      </w:pPr>
      <w:r>
        <w:t xml:space="preserve">let </w:t>
      </w:r>
      <w:proofErr w:type="spellStart"/>
      <w:r>
        <w:t>arr</w:t>
      </w:r>
      <w:proofErr w:type="spellEnd"/>
      <w:r>
        <w:t>= [1,2,3];</w:t>
      </w:r>
    </w:p>
    <w:p w14:paraId="4D014A31" w14:textId="49E3E7F1" w:rsidR="002919A0" w:rsidRDefault="002919A0" w:rsidP="00A76829">
      <w:pPr>
        <w:pStyle w:val="ListBullet"/>
        <w:numPr>
          <w:ilvl w:val="0"/>
          <w:numId w:val="0"/>
        </w:numPr>
        <w:ind w:left="2160"/>
      </w:pPr>
      <w:r>
        <w:t>let [</w:t>
      </w:r>
      <w:proofErr w:type="spellStart"/>
      <w:proofErr w:type="gramStart"/>
      <w:r>
        <w:t>x,y</w:t>
      </w:r>
      <w:proofErr w:type="gramEnd"/>
      <w:r>
        <w:t>,z</w:t>
      </w:r>
      <w:proofErr w:type="spellEnd"/>
      <w:r>
        <w:t xml:space="preserve">] = </w:t>
      </w:r>
      <w:proofErr w:type="spellStart"/>
      <w:r>
        <w:t>arr</w:t>
      </w:r>
      <w:proofErr w:type="spellEnd"/>
      <w:r>
        <w:t>;</w:t>
      </w:r>
    </w:p>
    <w:p w14:paraId="61A6F86C" w14:textId="27EE172C" w:rsidR="00A76829" w:rsidRDefault="00E4645E" w:rsidP="00F672B3">
      <w:pPr>
        <w:pStyle w:val="ListBullet"/>
        <w:numPr>
          <w:ilvl w:val="2"/>
          <w:numId w:val="1"/>
        </w:numPr>
      </w:pPr>
      <w:r>
        <w:t xml:space="preserve">Collections: These types are generally on the heap and are provided by the </w:t>
      </w:r>
      <w:r w:rsidR="000766DE">
        <w:t xml:space="preserve">standard library. They store </w:t>
      </w:r>
      <w:r w:rsidR="007818B9">
        <w:t xml:space="preserve">collections of values </w:t>
      </w:r>
      <w:r w:rsidR="007818B9">
        <w:lastRenderedPageBreak/>
        <w:t>on heap, which allows them to have unfixed size and grow dynamically. But it also means these data types take time in (de)allocation.</w:t>
      </w:r>
    </w:p>
    <w:p w14:paraId="209796A7" w14:textId="2400821F" w:rsidR="00147BCD" w:rsidRDefault="008F5BB0" w:rsidP="008F5BB0">
      <w:pPr>
        <w:pStyle w:val="ListBullet"/>
        <w:numPr>
          <w:ilvl w:val="3"/>
          <w:numId w:val="1"/>
        </w:numPr>
      </w:pPr>
      <w:r>
        <w:t xml:space="preserve">Some collection types: </w:t>
      </w:r>
    </w:p>
    <w:p w14:paraId="26F7420C" w14:textId="135ACE2C" w:rsidR="008F5BB0" w:rsidRDefault="006F2028" w:rsidP="008F5BB0">
      <w:pPr>
        <w:pStyle w:val="ListBullet"/>
        <w:numPr>
          <w:ilvl w:val="4"/>
          <w:numId w:val="1"/>
        </w:numPr>
      </w:pPr>
      <w:r>
        <w:t>Vector: Just like vectors in C++. Contiguous blocks of dynamically allocated memory with same data types.</w:t>
      </w:r>
    </w:p>
    <w:p w14:paraId="40C08E35" w14:textId="07B50BC7" w:rsidR="006F2028" w:rsidRDefault="006F2028" w:rsidP="006F2028">
      <w:pPr>
        <w:pStyle w:val="ListBullet"/>
        <w:numPr>
          <w:ilvl w:val="0"/>
          <w:numId w:val="0"/>
        </w:numPr>
        <w:ind w:left="3600"/>
      </w:pPr>
      <w:r>
        <w:t>To create empty new vector,</w:t>
      </w:r>
    </w:p>
    <w:p w14:paraId="37682B2B" w14:textId="78AECD5B" w:rsidR="006F2028" w:rsidRDefault="006F2028" w:rsidP="006F2028">
      <w:pPr>
        <w:pStyle w:val="ListBullet"/>
        <w:numPr>
          <w:ilvl w:val="0"/>
          <w:numId w:val="0"/>
        </w:numPr>
        <w:ind w:left="3600"/>
      </w:pPr>
      <w:r>
        <w:t xml:space="preserve">let </w:t>
      </w:r>
      <w:proofErr w:type="spellStart"/>
      <w:r>
        <w:t>vec_x</w:t>
      </w:r>
      <w:proofErr w:type="spellEnd"/>
      <w:r>
        <w:t xml:space="preserve">: </w:t>
      </w:r>
      <w:proofErr w:type="spellStart"/>
      <w:r>
        <w:t>Vec</w:t>
      </w:r>
      <w:proofErr w:type="spellEnd"/>
      <w:r>
        <w:t xml:space="preserve">&lt;i32&gt; = </w:t>
      </w:r>
      <w:proofErr w:type="spellStart"/>
      <w:proofErr w:type="gramStart"/>
      <w:r w:rsidR="00123810">
        <w:t>Vec</w:t>
      </w:r>
      <w:proofErr w:type="spellEnd"/>
      <w:r w:rsidR="00123810">
        <w:t>::</w:t>
      </w:r>
      <w:proofErr w:type="gramEnd"/>
      <w:r w:rsidR="00123810">
        <w:t xml:space="preserve">new(); </w:t>
      </w:r>
    </w:p>
    <w:p w14:paraId="2615D020" w14:textId="77777777" w:rsidR="00123810" w:rsidRDefault="00123810" w:rsidP="006F2028">
      <w:pPr>
        <w:pStyle w:val="ListBullet"/>
        <w:numPr>
          <w:ilvl w:val="0"/>
          <w:numId w:val="0"/>
        </w:numPr>
        <w:ind w:left="3600"/>
      </w:pPr>
    </w:p>
    <w:p w14:paraId="3E182609" w14:textId="02E47417" w:rsidR="00123810" w:rsidRDefault="00123810" w:rsidP="005A4A59">
      <w:pPr>
        <w:pStyle w:val="ListBullet"/>
        <w:numPr>
          <w:ilvl w:val="0"/>
          <w:numId w:val="0"/>
        </w:numPr>
        <w:ind w:left="3600"/>
      </w:pPr>
      <w:r>
        <w:t xml:space="preserve">Here defining the type is necessary as that is specifying the type for the generic Vec&lt;T&gt; used in </w:t>
      </w:r>
      <w:proofErr w:type="gramStart"/>
      <w:r>
        <w:t>Vec::</w:t>
      </w:r>
      <w:proofErr w:type="gramEnd"/>
      <w:r>
        <w:t>new()</w:t>
      </w:r>
      <w:r w:rsidR="00803537">
        <w:t>, however</w:t>
      </w:r>
      <w:r w:rsidR="00470622">
        <w:t xml:space="preserve"> Rust can infer the type if the variable is modified later.</w:t>
      </w:r>
      <w:r w:rsidR="005A4A59">
        <w:t xml:space="preserve"> This is where we can see the powerful type inference in action. </w:t>
      </w:r>
      <w:r w:rsidR="00803537">
        <w:t xml:space="preserve"> </w:t>
      </w:r>
    </w:p>
    <w:p w14:paraId="26FEF181" w14:textId="77777777" w:rsidR="00C55AEF" w:rsidRDefault="00C55AEF" w:rsidP="006F2028">
      <w:pPr>
        <w:pStyle w:val="ListBullet"/>
        <w:numPr>
          <w:ilvl w:val="0"/>
          <w:numId w:val="0"/>
        </w:numPr>
        <w:ind w:left="3600"/>
      </w:pPr>
    </w:p>
    <w:p w14:paraId="0FECB90D" w14:textId="0B2A527A" w:rsidR="00C55AEF" w:rsidRDefault="00C55AEF" w:rsidP="006F2028">
      <w:pPr>
        <w:pStyle w:val="ListBullet"/>
        <w:numPr>
          <w:ilvl w:val="0"/>
          <w:numId w:val="0"/>
        </w:numPr>
        <w:ind w:left="3600"/>
      </w:pPr>
      <w:r>
        <w:t xml:space="preserve">We can use the macro </w:t>
      </w:r>
      <w:proofErr w:type="spellStart"/>
      <w:r>
        <w:t>vec</w:t>
      </w:r>
      <w:proofErr w:type="spellEnd"/>
      <w:r>
        <w:t>! for simpler syntax,</w:t>
      </w:r>
    </w:p>
    <w:p w14:paraId="3F8713E0" w14:textId="77777777" w:rsidR="00C55AEF" w:rsidRDefault="00C55AEF" w:rsidP="006F2028">
      <w:pPr>
        <w:pStyle w:val="ListBullet"/>
        <w:numPr>
          <w:ilvl w:val="0"/>
          <w:numId w:val="0"/>
        </w:numPr>
        <w:ind w:left="3600"/>
      </w:pPr>
    </w:p>
    <w:p w14:paraId="274789E0" w14:textId="76AEA823" w:rsidR="00C55AEF" w:rsidRDefault="00C55AEF" w:rsidP="006F2028">
      <w:pPr>
        <w:pStyle w:val="ListBullet"/>
        <w:numPr>
          <w:ilvl w:val="0"/>
          <w:numId w:val="0"/>
        </w:numPr>
        <w:ind w:left="3600"/>
      </w:pPr>
      <w:r>
        <w:t xml:space="preserve">let </w:t>
      </w:r>
      <w:proofErr w:type="spellStart"/>
      <w:r>
        <w:t>vec_x</w:t>
      </w:r>
      <w:proofErr w:type="spellEnd"/>
      <w:r>
        <w:t xml:space="preserve">= </w:t>
      </w:r>
      <w:proofErr w:type="spellStart"/>
      <w:proofErr w:type="gramStart"/>
      <w:r>
        <w:t>vec</w:t>
      </w:r>
      <w:proofErr w:type="spellEnd"/>
      <w:r>
        <w:t>![</w:t>
      </w:r>
      <w:proofErr w:type="gramEnd"/>
      <w:r>
        <w:t>1,2,3];</w:t>
      </w:r>
    </w:p>
    <w:p w14:paraId="2F7F0A0C" w14:textId="77777777" w:rsidR="005A35B9" w:rsidRDefault="005A35B9" w:rsidP="006F2028">
      <w:pPr>
        <w:pStyle w:val="ListBullet"/>
        <w:numPr>
          <w:ilvl w:val="0"/>
          <w:numId w:val="0"/>
        </w:numPr>
        <w:ind w:left="3600"/>
      </w:pPr>
    </w:p>
    <w:p w14:paraId="23EE68C7" w14:textId="543279FF" w:rsidR="00F415BC" w:rsidRDefault="00F415BC" w:rsidP="006F2028">
      <w:pPr>
        <w:pStyle w:val="ListBullet"/>
        <w:numPr>
          <w:ilvl w:val="0"/>
          <w:numId w:val="0"/>
        </w:numPr>
        <w:ind w:left="3600"/>
      </w:pPr>
      <w:r>
        <w:t>To push elements to it,</w:t>
      </w:r>
    </w:p>
    <w:p w14:paraId="4A2839E5" w14:textId="0E3B4717" w:rsidR="00F415BC" w:rsidRDefault="00F415BC" w:rsidP="006F2028">
      <w:pPr>
        <w:pStyle w:val="ListBullet"/>
        <w:numPr>
          <w:ilvl w:val="0"/>
          <w:numId w:val="0"/>
        </w:numPr>
        <w:ind w:left="3600"/>
      </w:pPr>
      <w:r>
        <w:t xml:space="preserve">let mut </w:t>
      </w:r>
      <w:proofErr w:type="spellStart"/>
      <w:r>
        <w:t>vec_x</w:t>
      </w:r>
      <w:proofErr w:type="spellEnd"/>
      <w:r>
        <w:t>=</w:t>
      </w:r>
      <w:r w:rsidR="005A4A59">
        <w:t xml:space="preserve"> </w:t>
      </w:r>
      <w:proofErr w:type="spellStart"/>
      <w:proofErr w:type="gramStart"/>
      <w:r w:rsidR="005A35B9">
        <w:t>Vec</w:t>
      </w:r>
      <w:proofErr w:type="spellEnd"/>
      <w:r w:rsidR="005A35B9">
        <w:t>::</w:t>
      </w:r>
      <w:proofErr w:type="gramEnd"/>
      <w:r w:rsidR="005A35B9">
        <w:t>new();</w:t>
      </w:r>
    </w:p>
    <w:p w14:paraId="62F749CC" w14:textId="75B90D0A" w:rsidR="00F415BC" w:rsidRDefault="00F415BC" w:rsidP="006F2028">
      <w:pPr>
        <w:pStyle w:val="ListBullet"/>
        <w:numPr>
          <w:ilvl w:val="0"/>
          <w:numId w:val="0"/>
        </w:numPr>
        <w:ind w:left="3600"/>
      </w:pPr>
      <w:proofErr w:type="spellStart"/>
      <w:r>
        <w:t>vec_</w:t>
      </w:r>
      <w:proofErr w:type="gramStart"/>
      <w:r>
        <w:t>x.push</w:t>
      </w:r>
      <w:proofErr w:type="spellEnd"/>
      <w:proofErr w:type="gramEnd"/>
      <w:r>
        <w:t>(&lt;value&gt;);</w:t>
      </w:r>
    </w:p>
    <w:p w14:paraId="4146CCFA" w14:textId="58020EF9" w:rsidR="005A35B9" w:rsidRDefault="005A35B9" w:rsidP="006F2028">
      <w:pPr>
        <w:pStyle w:val="ListBullet"/>
        <w:numPr>
          <w:ilvl w:val="0"/>
          <w:numId w:val="0"/>
        </w:numPr>
        <w:ind w:left="3600"/>
      </w:pPr>
      <w:r>
        <w:t xml:space="preserve">and Rust will pick up the type of value and apply it to </w:t>
      </w:r>
      <w:proofErr w:type="spellStart"/>
      <w:r>
        <w:t>vec_x</w:t>
      </w:r>
      <w:proofErr w:type="spellEnd"/>
      <w:r>
        <w:t xml:space="preserve"> automatically.</w:t>
      </w:r>
    </w:p>
    <w:p w14:paraId="5C9D556C" w14:textId="77777777" w:rsidR="00C55AEF" w:rsidRDefault="00C55AEF" w:rsidP="006F2028">
      <w:pPr>
        <w:pStyle w:val="ListBullet"/>
        <w:numPr>
          <w:ilvl w:val="0"/>
          <w:numId w:val="0"/>
        </w:numPr>
        <w:ind w:left="3600"/>
      </w:pPr>
    </w:p>
    <w:p w14:paraId="6CBA8396" w14:textId="77777777" w:rsidR="00803537" w:rsidRDefault="00803537" w:rsidP="006F2028">
      <w:pPr>
        <w:pStyle w:val="ListBullet"/>
        <w:numPr>
          <w:ilvl w:val="0"/>
          <w:numId w:val="0"/>
        </w:numPr>
        <w:ind w:left="3600"/>
      </w:pPr>
    </w:p>
    <w:p w14:paraId="272D63CF" w14:textId="2600A36D" w:rsidR="006F2028" w:rsidRDefault="00FA20AC" w:rsidP="001675C7">
      <w:pPr>
        <w:pStyle w:val="ListBullet"/>
        <w:numPr>
          <w:ilvl w:val="5"/>
          <w:numId w:val="1"/>
        </w:numPr>
      </w:pPr>
      <w:r>
        <w:lastRenderedPageBreak/>
        <w:t>When a vector goes out of scope, all its elements are dropped too. That is when the owner of a vector is dropped, all elements follow.</w:t>
      </w:r>
    </w:p>
    <w:p w14:paraId="3ED1C62D" w14:textId="1085D827" w:rsidR="00EC0C79" w:rsidRDefault="00404766" w:rsidP="001675C7">
      <w:pPr>
        <w:pStyle w:val="ListBullet"/>
        <w:numPr>
          <w:ilvl w:val="5"/>
          <w:numId w:val="1"/>
        </w:numPr>
      </w:pPr>
      <w:r>
        <w:t>Reading element: To access an element, vectors can use 2 ways,</w:t>
      </w:r>
    </w:p>
    <w:p w14:paraId="236BBE9B" w14:textId="3BF3FE05" w:rsidR="00404766" w:rsidRDefault="00571DEA" w:rsidP="00404766">
      <w:pPr>
        <w:pStyle w:val="ListBullet"/>
        <w:numPr>
          <w:ilvl w:val="0"/>
          <w:numId w:val="0"/>
        </w:numPr>
        <w:ind w:left="3600"/>
      </w:pPr>
      <w:r>
        <w:t xml:space="preserve">let </w:t>
      </w:r>
      <w:proofErr w:type="spellStart"/>
      <w:r>
        <w:t>arr</w:t>
      </w:r>
      <w:proofErr w:type="spellEnd"/>
      <w:r>
        <w:t>=</w:t>
      </w:r>
      <w:proofErr w:type="spellStart"/>
      <w:proofErr w:type="gramStart"/>
      <w:r>
        <w:t>vec</w:t>
      </w:r>
      <w:proofErr w:type="spellEnd"/>
      <w:r>
        <w:t>![</w:t>
      </w:r>
      <w:proofErr w:type="gramEnd"/>
      <w:r>
        <w:t>1,2,3];</w:t>
      </w:r>
    </w:p>
    <w:p w14:paraId="34116ACE" w14:textId="136DE2DF" w:rsidR="00571DEA" w:rsidRDefault="00571DEA" w:rsidP="00404766">
      <w:pPr>
        <w:pStyle w:val="ListBullet"/>
        <w:numPr>
          <w:ilvl w:val="0"/>
          <w:numId w:val="0"/>
        </w:numPr>
        <w:ind w:left="3600"/>
      </w:pPr>
      <w:r>
        <w:t xml:space="preserve">let </w:t>
      </w:r>
      <w:proofErr w:type="spellStart"/>
      <w:r>
        <w:t>elem</w:t>
      </w:r>
      <w:proofErr w:type="spellEnd"/>
      <w:r>
        <w:t>= &amp;</w:t>
      </w:r>
      <w:proofErr w:type="spellStart"/>
      <w:proofErr w:type="gramStart"/>
      <w:r>
        <w:t>arr</w:t>
      </w:r>
      <w:proofErr w:type="spellEnd"/>
      <w:r>
        <w:t>[</w:t>
      </w:r>
      <w:proofErr w:type="gramEnd"/>
      <w:r>
        <w:t>2];</w:t>
      </w:r>
    </w:p>
    <w:p w14:paraId="2CB3CCE2" w14:textId="157E777A" w:rsidR="00571DEA" w:rsidRDefault="00571DEA" w:rsidP="00404766">
      <w:pPr>
        <w:pStyle w:val="ListBullet"/>
        <w:numPr>
          <w:ilvl w:val="0"/>
          <w:numId w:val="0"/>
        </w:numPr>
        <w:ind w:left="3600"/>
      </w:pPr>
      <w:r>
        <w:t>//or</w:t>
      </w:r>
    </w:p>
    <w:p w14:paraId="76F0FDEF" w14:textId="77777777" w:rsidR="007F168F" w:rsidRDefault="00571DEA" w:rsidP="00404766">
      <w:pPr>
        <w:pStyle w:val="ListBullet"/>
        <w:numPr>
          <w:ilvl w:val="0"/>
          <w:numId w:val="0"/>
        </w:numPr>
        <w:ind w:left="3600"/>
      </w:pPr>
      <w:r>
        <w:t xml:space="preserve">let elem2= </w:t>
      </w:r>
      <w:r w:rsidR="007F168F">
        <w:t xml:space="preserve">match </w:t>
      </w:r>
      <w:proofErr w:type="spellStart"/>
      <w:proofErr w:type="gramStart"/>
      <w:r w:rsidR="007F168F">
        <w:t>arr.get</w:t>
      </w:r>
      <w:proofErr w:type="spellEnd"/>
      <w:r w:rsidR="007F168F">
        <w:t>(</w:t>
      </w:r>
      <w:proofErr w:type="gramEnd"/>
      <w:r w:rsidR="007F168F">
        <w:t>2) {</w:t>
      </w:r>
    </w:p>
    <w:p w14:paraId="4A5F80D8" w14:textId="535776A6" w:rsidR="007F168F" w:rsidRDefault="007F168F" w:rsidP="00404766">
      <w:pPr>
        <w:pStyle w:val="ListBullet"/>
        <w:numPr>
          <w:ilvl w:val="0"/>
          <w:numId w:val="0"/>
        </w:numPr>
        <w:ind w:left="3600"/>
      </w:pPr>
      <w:r>
        <w:tab/>
        <w:t>Some(value)=&gt; value</w:t>
      </w:r>
      <w:r w:rsidR="00C42A98">
        <w:t>,</w:t>
      </w:r>
    </w:p>
    <w:p w14:paraId="2103A8E3" w14:textId="614302AA" w:rsidR="00C42A98" w:rsidRDefault="00C42A98" w:rsidP="00404766">
      <w:pPr>
        <w:pStyle w:val="ListBullet"/>
        <w:numPr>
          <w:ilvl w:val="0"/>
          <w:numId w:val="0"/>
        </w:numPr>
        <w:ind w:left="3600"/>
      </w:pPr>
      <w:r>
        <w:tab/>
        <w:t>None =&gt; 0,</w:t>
      </w:r>
    </w:p>
    <w:p w14:paraId="1619FEAE" w14:textId="164AB070" w:rsidR="00571DEA" w:rsidRDefault="007F168F" w:rsidP="00404766">
      <w:pPr>
        <w:pStyle w:val="ListBullet"/>
        <w:numPr>
          <w:ilvl w:val="0"/>
          <w:numId w:val="0"/>
        </w:numPr>
        <w:ind w:left="3600"/>
      </w:pPr>
      <w:r>
        <w:t>}</w:t>
      </w:r>
    </w:p>
    <w:p w14:paraId="3DAF7A59" w14:textId="77777777" w:rsidR="00691CE8" w:rsidRDefault="00691CE8" w:rsidP="00404766">
      <w:pPr>
        <w:pStyle w:val="ListBullet"/>
        <w:numPr>
          <w:ilvl w:val="0"/>
          <w:numId w:val="0"/>
        </w:numPr>
        <w:ind w:left="3600"/>
      </w:pPr>
    </w:p>
    <w:p w14:paraId="570015A2" w14:textId="0EF0D688" w:rsidR="00691CE8" w:rsidRDefault="00691CE8" w:rsidP="00404766">
      <w:pPr>
        <w:pStyle w:val="ListBullet"/>
        <w:numPr>
          <w:ilvl w:val="0"/>
          <w:numId w:val="0"/>
        </w:numPr>
        <w:ind w:left="3600"/>
      </w:pPr>
      <w:proofErr w:type="gramStart"/>
      <w:r>
        <w:t>.get</w:t>
      </w:r>
      <w:proofErr w:type="gramEnd"/>
      <w:r>
        <w:t xml:space="preserve"> method returns an Option&lt;&amp;T&gt; and allows for checking if value is in index. </w:t>
      </w:r>
      <w:r w:rsidR="00D8148B">
        <w:t xml:space="preserve">The former way causes the program to panic on bad index. </w:t>
      </w:r>
    </w:p>
    <w:p w14:paraId="7D70BB33" w14:textId="39D03C95" w:rsidR="00571DEA" w:rsidRDefault="00E773E9" w:rsidP="00581FD6">
      <w:pPr>
        <w:pStyle w:val="ListBullet"/>
        <w:numPr>
          <w:ilvl w:val="0"/>
          <w:numId w:val="0"/>
        </w:numPr>
        <w:ind w:left="3600"/>
      </w:pPr>
      <w:r>
        <w:t xml:space="preserve">We get the normal copy/move behavior as defined </w:t>
      </w:r>
      <w:r w:rsidR="00881F2E">
        <w:t>later</w:t>
      </w:r>
      <w:r>
        <w:t xml:space="preserve"> in the doc.</w:t>
      </w:r>
      <w:r w:rsidR="002918F0">
        <w:t xml:space="preserve"> </w:t>
      </w:r>
    </w:p>
    <w:p w14:paraId="03653562" w14:textId="77777777" w:rsidR="00581FD6" w:rsidRDefault="00581FD6" w:rsidP="00581FD6">
      <w:pPr>
        <w:pStyle w:val="ListBullet"/>
        <w:numPr>
          <w:ilvl w:val="0"/>
          <w:numId w:val="0"/>
        </w:numPr>
        <w:ind w:left="3600"/>
      </w:pPr>
    </w:p>
    <w:p w14:paraId="729FC12F" w14:textId="65F5C165" w:rsidR="00581FD6" w:rsidRDefault="00581FD6" w:rsidP="00581FD6">
      <w:pPr>
        <w:pStyle w:val="ListBullet"/>
        <w:numPr>
          <w:ilvl w:val="0"/>
          <w:numId w:val="0"/>
        </w:numPr>
        <w:ind w:left="3600"/>
      </w:pPr>
      <w:r>
        <w:t xml:space="preserve">When we access elements by reference, </w:t>
      </w:r>
      <w:r w:rsidR="00EE6CE8">
        <w:t>the same mutability/immutability rules are enforced. So,</w:t>
      </w:r>
    </w:p>
    <w:p w14:paraId="19309C0E" w14:textId="5933FE25" w:rsidR="00EE6CE8" w:rsidRDefault="00EE6CE8" w:rsidP="00581FD6">
      <w:pPr>
        <w:pStyle w:val="ListBullet"/>
        <w:numPr>
          <w:ilvl w:val="0"/>
          <w:numId w:val="0"/>
        </w:numPr>
        <w:ind w:left="3600"/>
      </w:pPr>
      <w:r>
        <w:t xml:space="preserve">let mut vec1= </w:t>
      </w:r>
      <w:proofErr w:type="spellStart"/>
      <w:proofErr w:type="gramStart"/>
      <w:r>
        <w:t>vec</w:t>
      </w:r>
      <w:proofErr w:type="spellEnd"/>
      <w:r>
        <w:t>![</w:t>
      </w:r>
      <w:proofErr w:type="gramEnd"/>
      <w:r>
        <w:t>1,2,3];</w:t>
      </w:r>
    </w:p>
    <w:p w14:paraId="1E6F690A" w14:textId="3BECA629" w:rsidR="00EE6CE8" w:rsidRDefault="00EE6CE8" w:rsidP="00581FD6">
      <w:pPr>
        <w:pStyle w:val="ListBullet"/>
        <w:numPr>
          <w:ilvl w:val="0"/>
          <w:numId w:val="0"/>
        </w:numPr>
        <w:ind w:left="3600"/>
      </w:pPr>
      <w:r>
        <w:t xml:space="preserve">let </w:t>
      </w:r>
      <w:proofErr w:type="spellStart"/>
      <w:r>
        <w:t>elem</w:t>
      </w:r>
      <w:proofErr w:type="spellEnd"/>
      <w:r>
        <w:t>= &amp;vec</w:t>
      </w:r>
      <w:r w:rsidR="00C6303F">
        <w:t>1</w:t>
      </w:r>
      <w:r>
        <w:t>[2];</w:t>
      </w:r>
    </w:p>
    <w:p w14:paraId="48691F5C" w14:textId="14A4C380" w:rsidR="00EE6CE8" w:rsidRDefault="00C6303F" w:rsidP="00581FD6">
      <w:pPr>
        <w:pStyle w:val="ListBullet"/>
        <w:numPr>
          <w:ilvl w:val="0"/>
          <w:numId w:val="0"/>
        </w:numPr>
        <w:ind w:left="3600"/>
      </w:pPr>
      <w:r>
        <w:t>vec1.push(2);</w:t>
      </w:r>
    </w:p>
    <w:p w14:paraId="0A4FC02A" w14:textId="77777777" w:rsidR="00C6303F" w:rsidRDefault="00C6303F" w:rsidP="00581FD6">
      <w:pPr>
        <w:pStyle w:val="ListBullet"/>
        <w:numPr>
          <w:ilvl w:val="0"/>
          <w:numId w:val="0"/>
        </w:numPr>
        <w:ind w:left="3600"/>
      </w:pPr>
    </w:p>
    <w:p w14:paraId="7CE47B2C" w14:textId="0BC13BB4" w:rsidR="00C6303F" w:rsidRDefault="00C6303F" w:rsidP="00581FD6">
      <w:pPr>
        <w:pStyle w:val="ListBullet"/>
        <w:numPr>
          <w:ilvl w:val="0"/>
          <w:numId w:val="0"/>
        </w:numPr>
        <w:ind w:left="3600"/>
      </w:pPr>
      <w:r>
        <w:lastRenderedPageBreak/>
        <w:t>is an error. As push borrows a mutable reference of the vector and we already have an immutable reference</w:t>
      </w:r>
      <w:r w:rsidR="005F3768">
        <w:t>.</w:t>
      </w:r>
    </w:p>
    <w:p w14:paraId="4AA0E13F" w14:textId="77777777" w:rsidR="00E54D63" w:rsidRDefault="00E54D63" w:rsidP="00581FD6">
      <w:pPr>
        <w:pStyle w:val="ListBullet"/>
        <w:numPr>
          <w:ilvl w:val="0"/>
          <w:numId w:val="0"/>
        </w:numPr>
        <w:ind w:left="3600"/>
      </w:pPr>
    </w:p>
    <w:p w14:paraId="7E8E7D88" w14:textId="7BF7483A" w:rsidR="00E54D63" w:rsidRDefault="00E54D63" w:rsidP="00581FD6">
      <w:pPr>
        <w:pStyle w:val="ListBullet"/>
        <w:numPr>
          <w:ilvl w:val="0"/>
          <w:numId w:val="0"/>
        </w:numPr>
        <w:ind w:left="3600"/>
      </w:pPr>
      <w:r>
        <w:t>To read entire vector,</w:t>
      </w:r>
    </w:p>
    <w:p w14:paraId="4834DCAD" w14:textId="77777777" w:rsidR="00E54D63" w:rsidRDefault="00E54D63" w:rsidP="00581FD6">
      <w:pPr>
        <w:pStyle w:val="ListBullet"/>
        <w:numPr>
          <w:ilvl w:val="0"/>
          <w:numId w:val="0"/>
        </w:numPr>
        <w:ind w:left="3600"/>
      </w:pPr>
    </w:p>
    <w:p w14:paraId="73279828" w14:textId="77777777" w:rsidR="00E54D63" w:rsidRDefault="00E54D63" w:rsidP="00581FD6">
      <w:pPr>
        <w:pStyle w:val="ListBullet"/>
        <w:numPr>
          <w:ilvl w:val="0"/>
          <w:numId w:val="0"/>
        </w:numPr>
        <w:ind w:left="3600"/>
      </w:pPr>
      <w:r>
        <w:t xml:space="preserve">for </w:t>
      </w:r>
      <w:proofErr w:type="spellStart"/>
      <w:r>
        <w:t>i</w:t>
      </w:r>
      <w:proofErr w:type="spellEnd"/>
      <w:r>
        <w:t xml:space="preserve"> in &amp;vec1 {</w:t>
      </w:r>
    </w:p>
    <w:p w14:paraId="4DFAF419" w14:textId="63458507" w:rsidR="00E54D63" w:rsidRDefault="008A0F7D" w:rsidP="00581FD6">
      <w:pPr>
        <w:pStyle w:val="ListBullet"/>
        <w:numPr>
          <w:ilvl w:val="0"/>
          <w:numId w:val="0"/>
        </w:numPr>
        <w:ind w:left="3600"/>
      </w:pPr>
      <w:r>
        <w:tab/>
        <w:t>…</w:t>
      </w:r>
    </w:p>
    <w:p w14:paraId="1534BF9F" w14:textId="510528CC" w:rsidR="00E54D63" w:rsidRDefault="00E54D63" w:rsidP="00581FD6">
      <w:pPr>
        <w:pStyle w:val="ListBullet"/>
        <w:numPr>
          <w:ilvl w:val="0"/>
          <w:numId w:val="0"/>
        </w:numPr>
        <w:ind w:left="3600"/>
      </w:pPr>
      <w:r>
        <w:t>}</w:t>
      </w:r>
    </w:p>
    <w:p w14:paraId="00B62965" w14:textId="77777777" w:rsidR="008A0F7D" w:rsidRDefault="008A0F7D" w:rsidP="00581FD6">
      <w:pPr>
        <w:pStyle w:val="ListBullet"/>
        <w:numPr>
          <w:ilvl w:val="0"/>
          <w:numId w:val="0"/>
        </w:numPr>
        <w:ind w:left="3600"/>
      </w:pPr>
    </w:p>
    <w:p w14:paraId="39FF9E1F" w14:textId="12E6B488" w:rsidR="008A0F7D" w:rsidRDefault="008A0F7D" w:rsidP="00581FD6">
      <w:pPr>
        <w:pStyle w:val="ListBullet"/>
        <w:numPr>
          <w:ilvl w:val="0"/>
          <w:numId w:val="0"/>
        </w:numPr>
        <w:ind w:left="3600"/>
      </w:pPr>
      <w:r>
        <w:t>and to read and edit the vector,</w:t>
      </w:r>
    </w:p>
    <w:p w14:paraId="56ECF3DB" w14:textId="77777777" w:rsidR="008A0F7D" w:rsidRDefault="008A0F7D" w:rsidP="00581FD6">
      <w:pPr>
        <w:pStyle w:val="ListBullet"/>
        <w:numPr>
          <w:ilvl w:val="0"/>
          <w:numId w:val="0"/>
        </w:numPr>
        <w:ind w:left="3600"/>
      </w:pPr>
    </w:p>
    <w:p w14:paraId="0791E326" w14:textId="77777777" w:rsidR="008D7C53" w:rsidRDefault="008A0F7D" w:rsidP="00581FD6">
      <w:pPr>
        <w:pStyle w:val="ListBullet"/>
        <w:numPr>
          <w:ilvl w:val="0"/>
          <w:numId w:val="0"/>
        </w:numPr>
        <w:ind w:left="3600"/>
      </w:pPr>
      <w:r>
        <w:t xml:space="preserve">for </w:t>
      </w:r>
      <w:proofErr w:type="spellStart"/>
      <w:r>
        <w:t>i</w:t>
      </w:r>
      <w:proofErr w:type="spellEnd"/>
      <w:r>
        <w:t xml:space="preserve"> in &amp;mut vec1</w:t>
      </w:r>
      <w:r w:rsidR="008D7C53">
        <w:t xml:space="preserve"> {</w:t>
      </w:r>
    </w:p>
    <w:p w14:paraId="2F314478" w14:textId="5D8EE3B9" w:rsidR="008D7C53" w:rsidRDefault="008D7C53" w:rsidP="00581FD6">
      <w:pPr>
        <w:pStyle w:val="ListBullet"/>
        <w:numPr>
          <w:ilvl w:val="0"/>
          <w:numId w:val="0"/>
        </w:numPr>
        <w:ind w:left="3600"/>
      </w:pPr>
      <w:r>
        <w:tab/>
        <w:t>*</w:t>
      </w:r>
      <w:proofErr w:type="spellStart"/>
      <w:r>
        <w:t>i</w:t>
      </w:r>
      <w:proofErr w:type="spellEnd"/>
      <w:r>
        <w:t xml:space="preserve"> += 2;</w:t>
      </w:r>
    </w:p>
    <w:p w14:paraId="4116673E" w14:textId="02C3DE3C" w:rsidR="008A0F7D" w:rsidRDefault="008D7C53" w:rsidP="00581FD6">
      <w:pPr>
        <w:pStyle w:val="ListBullet"/>
        <w:numPr>
          <w:ilvl w:val="0"/>
          <w:numId w:val="0"/>
        </w:numPr>
        <w:ind w:left="3600"/>
      </w:pPr>
      <w:r>
        <w:t>}</w:t>
      </w:r>
    </w:p>
    <w:p w14:paraId="5459A090" w14:textId="1DA55F1F" w:rsidR="008D7C53" w:rsidRDefault="008D7C53" w:rsidP="00581FD6">
      <w:pPr>
        <w:pStyle w:val="ListBullet"/>
        <w:numPr>
          <w:ilvl w:val="0"/>
          <w:numId w:val="0"/>
        </w:numPr>
        <w:ind w:left="3600"/>
      </w:pPr>
      <w:r>
        <w:t xml:space="preserve">We use the dereference operator here as </w:t>
      </w:r>
      <w:r w:rsidR="00F0215A">
        <w:t>unlike normal operations it is not assumed automatically.</w:t>
      </w:r>
    </w:p>
    <w:p w14:paraId="301E1E1D" w14:textId="77777777" w:rsidR="00EE6CE8" w:rsidRDefault="00EE6CE8" w:rsidP="00581FD6">
      <w:pPr>
        <w:pStyle w:val="ListBullet"/>
        <w:numPr>
          <w:ilvl w:val="0"/>
          <w:numId w:val="0"/>
        </w:numPr>
        <w:ind w:left="3600"/>
      </w:pPr>
    </w:p>
    <w:p w14:paraId="1B77CD57" w14:textId="505E3DF4" w:rsidR="00404766" w:rsidRDefault="00404766" w:rsidP="001675C7">
      <w:pPr>
        <w:pStyle w:val="ListBullet"/>
        <w:numPr>
          <w:ilvl w:val="5"/>
          <w:numId w:val="1"/>
        </w:numPr>
      </w:pPr>
    </w:p>
    <w:p w14:paraId="585A5DEC" w14:textId="77777777" w:rsidR="00581FD6" w:rsidRDefault="00581FD6" w:rsidP="001675C7">
      <w:pPr>
        <w:pStyle w:val="ListBullet"/>
        <w:numPr>
          <w:ilvl w:val="5"/>
          <w:numId w:val="1"/>
        </w:numPr>
      </w:pPr>
    </w:p>
    <w:p w14:paraId="6E9ED3D3" w14:textId="4D46B9FB" w:rsidR="00BC6CD3" w:rsidRDefault="00EB41FC" w:rsidP="008F5BB0">
      <w:pPr>
        <w:pStyle w:val="ListBullet"/>
        <w:numPr>
          <w:ilvl w:val="4"/>
          <w:numId w:val="1"/>
        </w:numPr>
      </w:pPr>
      <w:r>
        <w:t xml:space="preserve">String: Rust has a bit complex string </w:t>
      </w:r>
      <w:r w:rsidR="00A71CCF">
        <w:t>data type. Firstly, strings are implemented as collection of bytes</w:t>
      </w:r>
      <w:r w:rsidR="00B35AED">
        <w:t xml:space="preserve"> and this collection provides a lot of useful methods to work with said bytes, such as bytes being interpreted as text, manipulation etc. </w:t>
      </w:r>
      <w:r w:rsidR="00742DEB">
        <w:t xml:space="preserve"> </w:t>
      </w:r>
    </w:p>
    <w:p w14:paraId="62B0A4CB" w14:textId="28373D28" w:rsidR="00742DEB" w:rsidRDefault="00742DEB" w:rsidP="00742DEB">
      <w:pPr>
        <w:pStyle w:val="ListBullet"/>
        <w:numPr>
          <w:ilvl w:val="0"/>
          <w:numId w:val="0"/>
        </w:numPr>
        <w:ind w:left="3600"/>
      </w:pPr>
    </w:p>
    <w:p w14:paraId="197461D1" w14:textId="6B8691EE" w:rsidR="00742DEB" w:rsidRDefault="00742DEB" w:rsidP="00742DEB">
      <w:pPr>
        <w:pStyle w:val="ListBullet"/>
        <w:numPr>
          <w:ilvl w:val="0"/>
          <w:numId w:val="0"/>
        </w:numPr>
        <w:ind w:left="3600"/>
      </w:pPr>
      <w:r>
        <w:t xml:space="preserve">There’s only 1 type of string at the core of </w:t>
      </w:r>
      <w:r w:rsidR="00C24342">
        <w:t>Rust</w:t>
      </w:r>
      <w:r>
        <w:t>,</w:t>
      </w:r>
      <w:r w:rsidR="000C718B">
        <w:t xml:space="preserve"> str. </w:t>
      </w:r>
      <w:proofErr w:type="gramStart"/>
      <w:r w:rsidR="000C718B">
        <w:t>An</w:t>
      </w:r>
      <w:proofErr w:type="gramEnd"/>
      <w:r w:rsidR="000C718B">
        <w:t xml:space="preserve"> str is a string slice. A string literal, i.e., compile-</w:t>
      </w:r>
      <w:r w:rsidR="000C718B">
        <w:lastRenderedPageBreak/>
        <w:t xml:space="preserve">time string </w:t>
      </w:r>
      <w:r w:rsidR="00361E8B">
        <w:t xml:space="preserve">is a </w:t>
      </w:r>
      <w:r w:rsidR="000A2AD9">
        <w:t>string slice but it is stored in the program’s binary.</w:t>
      </w:r>
      <w:r w:rsidR="00C44EE1">
        <w:t xml:space="preserve"> </w:t>
      </w:r>
    </w:p>
    <w:p w14:paraId="4A7FE0EE" w14:textId="2B609D42" w:rsidR="00C44EE1" w:rsidRDefault="00C44EE1" w:rsidP="00742DEB">
      <w:pPr>
        <w:pStyle w:val="ListBullet"/>
        <w:numPr>
          <w:ilvl w:val="0"/>
          <w:numId w:val="0"/>
        </w:numPr>
        <w:ind w:left="3600"/>
      </w:pPr>
      <w:r>
        <w:t>A String data type is a growable</w:t>
      </w:r>
      <w:r w:rsidR="00A9361B">
        <w:t>, mutable and owned</w:t>
      </w:r>
      <w:r>
        <w:t xml:space="preserve"> collection</w:t>
      </w:r>
      <w:r w:rsidR="00A9361B">
        <w:t xml:space="preserve"> </w:t>
      </w:r>
      <w:r w:rsidR="00C24342">
        <w:t xml:space="preserve">in the </w:t>
      </w:r>
      <w:proofErr w:type="spellStart"/>
      <w:r w:rsidR="00C24342">
        <w:t>stdlib</w:t>
      </w:r>
      <w:proofErr w:type="spellEnd"/>
      <w:r w:rsidR="00A41E59">
        <w:t>.</w:t>
      </w:r>
      <w:r w:rsidR="00C17F54">
        <w:t xml:space="preserve"> There’s some complexity involved in converting between String and str type.</w:t>
      </w:r>
    </w:p>
    <w:p w14:paraId="5CE895E4" w14:textId="41C1380E" w:rsidR="00A41E59" w:rsidRDefault="00A41E59" w:rsidP="00742DEB">
      <w:pPr>
        <w:pStyle w:val="ListBullet"/>
        <w:numPr>
          <w:ilvl w:val="0"/>
          <w:numId w:val="0"/>
        </w:numPr>
        <w:ind w:left="3600"/>
      </w:pPr>
      <w:r>
        <w:t>Both of these types are UTF-8 encoded</w:t>
      </w:r>
    </w:p>
    <w:p w14:paraId="4A15B32C" w14:textId="2EC38A5E" w:rsidR="00EB41FC" w:rsidRDefault="00CB7C7B" w:rsidP="00CB7C7B">
      <w:pPr>
        <w:pStyle w:val="ListBullet"/>
        <w:numPr>
          <w:ilvl w:val="5"/>
          <w:numId w:val="1"/>
        </w:numPr>
      </w:pPr>
      <w:r>
        <w:t>To create a string:</w:t>
      </w:r>
    </w:p>
    <w:p w14:paraId="78487308" w14:textId="0A4E5715" w:rsidR="00CB7C7B" w:rsidRDefault="009F5C14" w:rsidP="00CB7C7B">
      <w:pPr>
        <w:pStyle w:val="ListBullet"/>
        <w:numPr>
          <w:ilvl w:val="0"/>
          <w:numId w:val="0"/>
        </w:numPr>
        <w:ind w:left="4320"/>
      </w:pPr>
      <w:r>
        <w:t>let x= “</w:t>
      </w:r>
      <w:proofErr w:type="spellStart"/>
      <w:r>
        <w:t>abc</w:t>
      </w:r>
      <w:proofErr w:type="spellEnd"/>
      <w:r>
        <w:t>”.</w:t>
      </w:r>
      <w:proofErr w:type="spellStart"/>
      <w:r>
        <w:t>to_</w:t>
      </w:r>
      <w:proofErr w:type="gramStart"/>
      <w:r>
        <w:t>string</w:t>
      </w:r>
      <w:proofErr w:type="spellEnd"/>
      <w:r>
        <w:t>(</w:t>
      </w:r>
      <w:proofErr w:type="gramEnd"/>
      <w:r>
        <w:t>);</w:t>
      </w:r>
    </w:p>
    <w:p w14:paraId="21BA6D7C" w14:textId="2FE24D77" w:rsidR="009F5C14" w:rsidRDefault="009F5C14" w:rsidP="00CB7C7B">
      <w:pPr>
        <w:pStyle w:val="ListBullet"/>
        <w:numPr>
          <w:ilvl w:val="0"/>
          <w:numId w:val="0"/>
        </w:numPr>
        <w:ind w:left="4320"/>
      </w:pPr>
      <w:r>
        <w:t>let mut y=</w:t>
      </w:r>
      <w:proofErr w:type="gramStart"/>
      <w:r>
        <w:t>String::</w:t>
      </w:r>
      <w:proofErr w:type="gramEnd"/>
      <w:r>
        <w:t>new();</w:t>
      </w:r>
    </w:p>
    <w:p w14:paraId="1F3868EC" w14:textId="572C2516" w:rsidR="009F5C14" w:rsidRDefault="009F5C14" w:rsidP="00CB7C7B">
      <w:pPr>
        <w:pStyle w:val="ListBullet"/>
        <w:numPr>
          <w:ilvl w:val="0"/>
          <w:numId w:val="0"/>
        </w:numPr>
        <w:ind w:left="4320"/>
      </w:pPr>
      <w:r>
        <w:t>y=”</w:t>
      </w:r>
      <w:proofErr w:type="spellStart"/>
      <w:r w:rsidR="00A9486A">
        <w:t>abc</w:t>
      </w:r>
      <w:proofErr w:type="spellEnd"/>
      <w:r>
        <w:t>”</w:t>
      </w:r>
      <w:r w:rsidR="00A9486A">
        <w:t>.</w:t>
      </w:r>
      <w:proofErr w:type="spellStart"/>
      <w:r w:rsidR="00A9486A">
        <w:t>to_</w:t>
      </w:r>
      <w:proofErr w:type="gramStart"/>
      <w:r w:rsidR="00A9486A">
        <w:t>string</w:t>
      </w:r>
      <w:proofErr w:type="spellEnd"/>
      <w:r w:rsidR="00A9486A">
        <w:t>(</w:t>
      </w:r>
      <w:proofErr w:type="gramEnd"/>
      <w:r w:rsidR="00A9486A">
        <w:t>)</w:t>
      </w:r>
      <w:r>
        <w:t>;</w:t>
      </w:r>
    </w:p>
    <w:p w14:paraId="6203B152" w14:textId="53978F56" w:rsidR="00A9486A" w:rsidRDefault="00A9486A" w:rsidP="00CB7C7B">
      <w:pPr>
        <w:pStyle w:val="ListBullet"/>
        <w:numPr>
          <w:ilvl w:val="0"/>
          <w:numId w:val="0"/>
        </w:numPr>
        <w:ind w:left="4320"/>
      </w:pPr>
      <w:r>
        <w:t xml:space="preserve">let z= </w:t>
      </w:r>
      <w:proofErr w:type="gramStart"/>
      <w:r>
        <w:t>String::</w:t>
      </w:r>
      <w:proofErr w:type="gramEnd"/>
      <w:r>
        <w:t>from(“</w:t>
      </w:r>
      <w:proofErr w:type="spellStart"/>
      <w:r>
        <w:t>abc</w:t>
      </w:r>
      <w:proofErr w:type="spellEnd"/>
      <w:r>
        <w:t>”);</w:t>
      </w:r>
    </w:p>
    <w:p w14:paraId="009EDE0D" w14:textId="77777777" w:rsidR="00A9486A" w:rsidRDefault="00A9486A" w:rsidP="00CB7C7B">
      <w:pPr>
        <w:pStyle w:val="ListBullet"/>
        <w:numPr>
          <w:ilvl w:val="0"/>
          <w:numId w:val="0"/>
        </w:numPr>
        <w:ind w:left="4320"/>
      </w:pPr>
    </w:p>
    <w:p w14:paraId="0314E492" w14:textId="3653B68E" w:rsidR="00A9486A" w:rsidRDefault="00A9486A" w:rsidP="00CB7C7B">
      <w:pPr>
        <w:pStyle w:val="ListBullet"/>
        <w:numPr>
          <w:ilvl w:val="0"/>
          <w:numId w:val="0"/>
        </w:numPr>
        <w:ind w:left="4320"/>
      </w:pPr>
      <w:r>
        <w:t>All do the same thing.</w:t>
      </w:r>
    </w:p>
    <w:p w14:paraId="7B8343BD" w14:textId="63608A24" w:rsidR="00CB7C7B" w:rsidRDefault="00803DFF" w:rsidP="00CB7C7B">
      <w:pPr>
        <w:pStyle w:val="ListBullet"/>
        <w:numPr>
          <w:ilvl w:val="5"/>
          <w:numId w:val="1"/>
        </w:numPr>
      </w:pPr>
      <w:r>
        <w:t xml:space="preserve">Appending to string: There are several ways, </w:t>
      </w:r>
    </w:p>
    <w:p w14:paraId="6A0BD986" w14:textId="44FD6029" w:rsidR="00803DFF" w:rsidRDefault="00803DFF" w:rsidP="00803DFF">
      <w:pPr>
        <w:pStyle w:val="ListBullet"/>
        <w:numPr>
          <w:ilvl w:val="0"/>
          <w:numId w:val="0"/>
        </w:numPr>
        <w:ind w:left="4320"/>
      </w:pPr>
      <w:r>
        <w:t>let mut x=”</w:t>
      </w:r>
      <w:proofErr w:type="spellStart"/>
      <w:r>
        <w:t>abc</w:t>
      </w:r>
      <w:proofErr w:type="spellEnd"/>
      <w:r>
        <w:t>”.</w:t>
      </w:r>
      <w:proofErr w:type="spellStart"/>
      <w:r>
        <w:t>to_</w:t>
      </w:r>
      <w:proofErr w:type="gramStart"/>
      <w:r>
        <w:t>string</w:t>
      </w:r>
      <w:proofErr w:type="spellEnd"/>
      <w:r>
        <w:t>(</w:t>
      </w:r>
      <w:proofErr w:type="gramEnd"/>
      <w:r>
        <w:t>);</w:t>
      </w:r>
    </w:p>
    <w:p w14:paraId="1D65A60A" w14:textId="6366259D" w:rsidR="00803DFF" w:rsidRDefault="00803DFF" w:rsidP="00803DFF">
      <w:pPr>
        <w:pStyle w:val="ListBullet"/>
        <w:numPr>
          <w:ilvl w:val="0"/>
          <w:numId w:val="0"/>
        </w:numPr>
        <w:ind w:left="4320"/>
      </w:pPr>
      <w:proofErr w:type="spellStart"/>
      <w:r>
        <w:t>x.push_str</w:t>
      </w:r>
      <w:proofErr w:type="spellEnd"/>
      <w:r>
        <w:t>(“</w:t>
      </w:r>
      <w:proofErr w:type="spellStart"/>
      <w:r>
        <w:t>yoo</w:t>
      </w:r>
      <w:proofErr w:type="spellEnd"/>
      <w:r>
        <w:t>”);</w:t>
      </w:r>
    </w:p>
    <w:p w14:paraId="705F6B0F" w14:textId="01398928" w:rsidR="00803DFF" w:rsidRDefault="00803DFF" w:rsidP="00803DFF">
      <w:pPr>
        <w:pStyle w:val="ListBullet"/>
        <w:numPr>
          <w:ilvl w:val="0"/>
          <w:numId w:val="0"/>
        </w:numPr>
        <w:ind w:left="4320"/>
      </w:pPr>
      <w:proofErr w:type="spellStart"/>
      <w:r>
        <w:t>x.push</w:t>
      </w:r>
      <w:proofErr w:type="spellEnd"/>
      <w:r>
        <w:t>(‘y’);</w:t>
      </w:r>
    </w:p>
    <w:p w14:paraId="5C0BB6A0" w14:textId="153A8540" w:rsidR="00803DFF" w:rsidRDefault="00803DFF" w:rsidP="00803DFF">
      <w:pPr>
        <w:pStyle w:val="ListBullet"/>
        <w:numPr>
          <w:ilvl w:val="0"/>
          <w:numId w:val="0"/>
        </w:numPr>
        <w:ind w:left="4320"/>
      </w:pPr>
      <w:r>
        <w:t>x+</w:t>
      </w:r>
      <w:proofErr w:type="gramStart"/>
      <w:r>
        <w:t>=</w:t>
      </w:r>
      <w:r w:rsidR="000A6BE6">
        <w:t>”</w:t>
      </w:r>
      <w:proofErr w:type="spellStart"/>
      <w:r w:rsidR="000A6BE6">
        <w:t>yoo</w:t>
      </w:r>
      <w:proofErr w:type="spellEnd"/>
      <w:proofErr w:type="gramEnd"/>
      <w:r w:rsidR="000A6BE6">
        <w:t>”;</w:t>
      </w:r>
    </w:p>
    <w:p w14:paraId="5E0A4197" w14:textId="501A624E" w:rsidR="000A6BE6" w:rsidRDefault="00342D83" w:rsidP="00803DFF">
      <w:pPr>
        <w:pStyle w:val="ListBullet"/>
        <w:numPr>
          <w:ilvl w:val="0"/>
          <w:numId w:val="0"/>
        </w:numPr>
        <w:ind w:left="4320"/>
      </w:pPr>
      <w:r>
        <w:t>We can’t add 2 String types together</w:t>
      </w:r>
      <w:r w:rsidR="00C37EE7">
        <w:t>, but we can add str to String.</w:t>
      </w:r>
      <w:r w:rsidR="00FD2D63">
        <w:t xml:space="preserve"> </w:t>
      </w:r>
      <w:proofErr w:type="gramStart"/>
      <w:r w:rsidR="00FD2D63">
        <w:t>Similarly</w:t>
      </w:r>
      <w:proofErr w:type="gramEnd"/>
      <w:r w:rsidR="00FD2D63">
        <w:t xml:space="preserve"> we can’t add to an &amp;str as it is an immutable reference of an str slice</w:t>
      </w:r>
      <w:r w:rsidR="00A73924">
        <w:t>, we can modify it but not add another &amp;str.</w:t>
      </w:r>
    </w:p>
    <w:p w14:paraId="5BED75E3" w14:textId="1FBFFE4E" w:rsidR="00FC0A53" w:rsidRDefault="00FC0A53" w:rsidP="00803DFF">
      <w:pPr>
        <w:pStyle w:val="ListBullet"/>
        <w:numPr>
          <w:ilvl w:val="0"/>
          <w:numId w:val="0"/>
        </w:numPr>
        <w:ind w:left="4320"/>
      </w:pPr>
      <w:r>
        <w:t>We can add String and &amp;String though,</w:t>
      </w:r>
    </w:p>
    <w:p w14:paraId="3FC7C4B1" w14:textId="59C7B6F4" w:rsidR="00FC0A53" w:rsidRDefault="00FC0A53" w:rsidP="00803DFF">
      <w:pPr>
        <w:pStyle w:val="ListBullet"/>
        <w:numPr>
          <w:ilvl w:val="0"/>
          <w:numId w:val="0"/>
        </w:numPr>
        <w:ind w:left="4320"/>
      </w:pPr>
      <w:r>
        <w:t>let a= String…</w:t>
      </w:r>
    </w:p>
    <w:p w14:paraId="0B81C248" w14:textId="19684A83" w:rsidR="00FC0A53" w:rsidRDefault="00FC0A53" w:rsidP="00803DFF">
      <w:pPr>
        <w:pStyle w:val="ListBullet"/>
        <w:numPr>
          <w:ilvl w:val="0"/>
          <w:numId w:val="0"/>
        </w:numPr>
        <w:ind w:left="4320"/>
      </w:pPr>
      <w:r>
        <w:t>let b=…</w:t>
      </w:r>
    </w:p>
    <w:p w14:paraId="6CD3179C" w14:textId="4E90F5DB" w:rsidR="00FC0A53" w:rsidRDefault="00FC0A53" w:rsidP="00803DFF">
      <w:pPr>
        <w:pStyle w:val="ListBullet"/>
        <w:numPr>
          <w:ilvl w:val="0"/>
          <w:numId w:val="0"/>
        </w:numPr>
        <w:ind w:left="4320"/>
      </w:pPr>
      <w:r>
        <w:t>let c= a+ &amp;b;</w:t>
      </w:r>
    </w:p>
    <w:p w14:paraId="453BEEE5" w14:textId="0F0E9C54" w:rsidR="00FC0A53" w:rsidRDefault="00FC0A53" w:rsidP="00803DFF">
      <w:pPr>
        <w:pStyle w:val="ListBullet"/>
        <w:numPr>
          <w:ilvl w:val="0"/>
          <w:numId w:val="0"/>
        </w:numPr>
        <w:ind w:left="4320"/>
      </w:pPr>
      <w:r>
        <w:t xml:space="preserve">The add </w:t>
      </w:r>
      <w:proofErr w:type="spellStart"/>
      <w:r>
        <w:t>func</w:t>
      </w:r>
      <w:proofErr w:type="spellEnd"/>
      <w:r>
        <w:t xml:space="preserve"> is defined like so,</w:t>
      </w:r>
    </w:p>
    <w:p w14:paraId="350215C1" w14:textId="125A7D3A" w:rsidR="00FC0A53" w:rsidRDefault="00FC0A53" w:rsidP="00803DFF">
      <w:pPr>
        <w:pStyle w:val="ListBullet"/>
        <w:numPr>
          <w:ilvl w:val="0"/>
          <w:numId w:val="0"/>
        </w:numPr>
        <w:ind w:left="4320"/>
      </w:pPr>
      <w:proofErr w:type="spellStart"/>
      <w:r>
        <w:lastRenderedPageBreak/>
        <w:t>fn</w:t>
      </w:r>
      <w:proofErr w:type="spellEnd"/>
      <w:r>
        <w:t xml:space="preserve"> </w:t>
      </w:r>
      <w:proofErr w:type="gramStart"/>
      <w:r>
        <w:t>add(</w:t>
      </w:r>
      <w:proofErr w:type="gramEnd"/>
      <w:r>
        <w:t xml:space="preserve">self, </w:t>
      </w:r>
      <w:r w:rsidR="00662346">
        <w:t>s: &amp;str</w:t>
      </w:r>
      <w:r>
        <w:t>)</w:t>
      </w:r>
      <w:r w:rsidR="00662346">
        <w:t xml:space="preserve"> -&gt; String {…}</w:t>
      </w:r>
    </w:p>
    <w:p w14:paraId="029CECF9" w14:textId="3DFAD607" w:rsidR="003A3DE4" w:rsidRDefault="003A3DE4" w:rsidP="00803DFF">
      <w:pPr>
        <w:pStyle w:val="ListBullet"/>
        <w:numPr>
          <w:ilvl w:val="0"/>
          <w:numId w:val="0"/>
        </w:numPr>
        <w:ind w:left="4320"/>
      </w:pPr>
      <w:proofErr w:type="gramStart"/>
      <w:r>
        <w:t>So</w:t>
      </w:r>
      <w:proofErr w:type="gramEnd"/>
      <w:r>
        <w:t xml:space="preserve"> while a loses ownership, b holds it</w:t>
      </w:r>
      <w:r w:rsidR="009567F2">
        <w:t>s ownership and a copy of b’s value is appended to a then a’s ownership is passed back to c.</w:t>
      </w:r>
    </w:p>
    <w:p w14:paraId="65660AEA" w14:textId="77777777" w:rsidR="00284294" w:rsidRDefault="00284294" w:rsidP="00803DFF">
      <w:pPr>
        <w:pStyle w:val="ListBullet"/>
        <w:numPr>
          <w:ilvl w:val="0"/>
          <w:numId w:val="0"/>
        </w:numPr>
        <w:ind w:left="4320"/>
      </w:pPr>
    </w:p>
    <w:p w14:paraId="7C45DAAC" w14:textId="77777777" w:rsidR="006E2F27" w:rsidRDefault="00284294" w:rsidP="00803DFF">
      <w:pPr>
        <w:pStyle w:val="ListBullet"/>
        <w:numPr>
          <w:ilvl w:val="0"/>
          <w:numId w:val="0"/>
        </w:numPr>
        <w:ind w:left="4320"/>
      </w:pPr>
      <w:r>
        <w:t xml:space="preserve">Here, Rust compiler automatically </w:t>
      </w:r>
      <w:r w:rsidR="0096439D">
        <w:t>coerces &amp;String into an &amp;str (&amp;s2 to &amp;s2[…])</w:t>
      </w:r>
      <w:r w:rsidR="00B15327">
        <w:t xml:space="preserve">, this is known as </w:t>
      </w:r>
      <w:proofErr w:type="spellStart"/>
      <w:r w:rsidR="00B15327">
        <w:t>deref</w:t>
      </w:r>
      <w:proofErr w:type="spellEnd"/>
      <w:r w:rsidR="00B15327">
        <w:t xml:space="preserve"> coercion.</w:t>
      </w:r>
    </w:p>
    <w:p w14:paraId="01017101" w14:textId="77777777" w:rsidR="006E2F27" w:rsidRDefault="006E2F27" w:rsidP="00803DFF">
      <w:pPr>
        <w:pStyle w:val="ListBullet"/>
        <w:numPr>
          <w:ilvl w:val="0"/>
          <w:numId w:val="0"/>
        </w:numPr>
        <w:ind w:left="4320"/>
      </w:pPr>
    </w:p>
    <w:p w14:paraId="031B9820" w14:textId="32C37E2F" w:rsidR="00284294" w:rsidRDefault="006E2F27" w:rsidP="00803DFF">
      <w:pPr>
        <w:pStyle w:val="ListBullet"/>
        <w:numPr>
          <w:ilvl w:val="0"/>
          <w:numId w:val="0"/>
        </w:numPr>
        <w:ind w:left="4320"/>
      </w:pPr>
      <w:r>
        <w:t>We can add as many &amp;str or &amp;String but we need a single String</w:t>
      </w:r>
      <w:r w:rsidR="001414CF">
        <w:t xml:space="preserve"> in the expression</w:t>
      </w:r>
      <w:r w:rsidR="00585C58">
        <w:t>.</w:t>
      </w:r>
    </w:p>
    <w:p w14:paraId="5DEACB20" w14:textId="77777777" w:rsidR="000E1448" w:rsidRDefault="000E1448" w:rsidP="00803DFF">
      <w:pPr>
        <w:pStyle w:val="ListBullet"/>
        <w:numPr>
          <w:ilvl w:val="0"/>
          <w:numId w:val="0"/>
        </w:numPr>
        <w:ind w:left="4320"/>
      </w:pPr>
    </w:p>
    <w:p w14:paraId="1C0F7A72" w14:textId="54A812D3" w:rsidR="000E1448" w:rsidRDefault="000E1448" w:rsidP="00803DFF">
      <w:pPr>
        <w:pStyle w:val="ListBullet"/>
        <w:numPr>
          <w:ilvl w:val="0"/>
          <w:numId w:val="0"/>
        </w:numPr>
        <w:ind w:left="4320"/>
      </w:pPr>
      <w:proofErr w:type="gramStart"/>
      <w:r>
        <w:t>Lastly</w:t>
      </w:r>
      <w:proofErr w:type="gramEnd"/>
      <w:r>
        <w:t xml:space="preserve"> we can use the format! macro expression, </w:t>
      </w:r>
    </w:p>
    <w:p w14:paraId="21DA0E9D" w14:textId="4E77B77D" w:rsidR="00CB1767" w:rsidRDefault="00CB1767" w:rsidP="00803DFF">
      <w:pPr>
        <w:pStyle w:val="ListBullet"/>
        <w:numPr>
          <w:ilvl w:val="0"/>
          <w:numId w:val="0"/>
        </w:numPr>
        <w:ind w:left="4320"/>
      </w:pPr>
      <w:r>
        <w:t xml:space="preserve">let c = </w:t>
      </w:r>
      <w:proofErr w:type="gramStart"/>
      <w:r>
        <w:t>format!(</w:t>
      </w:r>
      <w:proofErr w:type="gramEnd"/>
      <w:r>
        <w:t xml:space="preserve">“{} </w:t>
      </w:r>
      <w:proofErr w:type="spellStart"/>
      <w:r>
        <w:t>yo</w:t>
      </w:r>
      <w:proofErr w:type="spellEnd"/>
      <w:r>
        <w:t xml:space="preserve"> {}”, </w:t>
      </w:r>
      <w:proofErr w:type="spellStart"/>
      <w:r w:rsidR="00FB4FAF">
        <w:t>a,b</w:t>
      </w:r>
      <w:proofErr w:type="spellEnd"/>
      <w:r>
        <w:t>)</w:t>
      </w:r>
      <w:r w:rsidR="00FB4FAF">
        <w:t xml:space="preserve">; </w:t>
      </w:r>
    </w:p>
    <w:p w14:paraId="2B79C7ED" w14:textId="183A7388" w:rsidR="00FB4FAF" w:rsidRDefault="00FB4FAF" w:rsidP="00803DFF">
      <w:pPr>
        <w:pStyle w:val="ListBullet"/>
        <w:numPr>
          <w:ilvl w:val="0"/>
          <w:numId w:val="0"/>
        </w:numPr>
        <w:ind w:left="4320"/>
      </w:pPr>
      <w:r>
        <w:t xml:space="preserve">format! returns a String, and it uses references for all its parameters </w:t>
      </w:r>
      <w:r w:rsidR="00940599">
        <w:t xml:space="preserve">automatically and so both a and b remain valid while both get copied into a String whose ownership is </w:t>
      </w:r>
      <w:r w:rsidR="00E05A5B">
        <w:t>returned to c.</w:t>
      </w:r>
    </w:p>
    <w:p w14:paraId="3888DDA3" w14:textId="77777777" w:rsidR="00FC0A53" w:rsidRDefault="00FC0A53" w:rsidP="00803DFF">
      <w:pPr>
        <w:pStyle w:val="ListBullet"/>
        <w:numPr>
          <w:ilvl w:val="0"/>
          <w:numId w:val="0"/>
        </w:numPr>
        <w:ind w:left="4320"/>
      </w:pPr>
    </w:p>
    <w:p w14:paraId="6C042144" w14:textId="1D73801E" w:rsidR="00803DFF" w:rsidRDefault="00B17AFF" w:rsidP="00CB7C7B">
      <w:pPr>
        <w:pStyle w:val="ListBullet"/>
        <w:numPr>
          <w:ilvl w:val="5"/>
          <w:numId w:val="1"/>
        </w:numPr>
      </w:pPr>
      <w:r>
        <w:t>String indexing: It is not possible using</w:t>
      </w:r>
      <w:r w:rsidR="00E16770">
        <w:t xml:space="preserve"> integers in Rust, i.e.,</w:t>
      </w:r>
    </w:p>
    <w:p w14:paraId="62C500BE" w14:textId="666EF450" w:rsidR="00E16770" w:rsidRDefault="00E16770" w:rsidP="00E16770">
      <w:pPr>
        <w:pStyle w:val="ListBullet"/>
        <w:numPr>
          <w:ilvl w:val="0"/>
          <w:numId w:val="0"/>
        </w:numPr>
        <w:ind w:left="4320"/>
      </w:pPr>
      <w:r>
        <w:t>let x = “as”;</w:t>
      </w:r>
    </w:p>
    <w:p w14:paraId="096B1CDD" w14:textId="059659B6" w:rsidR="00E16770" w:rsidRDefault="00E16770" w:rsidP="00E16770">
      <w:pPr>
        <w:pStyle w:val="ListBullet"/>
        <w:numPr>
          <w:ilvl w:val="0"/>
          <w:numId w:val="0"/>
        </w:numPr>
        <w:ind w:left="4320"/>
      </w:pPr>
      <w:r>
        <w:t xml:space="preserve">let y= </w:t>
      </w:r>
      <w:proofErr w:type="gramStart"/>
      <w:r>
        <w:t>x[</w:t>
      </w:r>
      <w:proofErr w:type="gramEnd"/>
      <w:r>
        <w:t>1]; //is an error.</w:t>
      </w:r>
    </w:p>
    <w:p w14:paraId="1B110EFE" w14:textId="77777777" w:rsidR="00F87DA7" w:rsidRDefault="00F87DA7" w:rsidP="00E16770">
      <w:pPr>
        <w:pStyle w:val="ListBullet"/>
        <w:numPr>
          <w:ilvl w:val="0"/>
          <w:numId w:val="0"/>
        </w:numPr>
        <w:ind w:left="4320"/>
      </w:pPr>
    </w:p>
    <w:p w14:paraId="219D07E9" w14:textId="77777777" w:rsidR="0093266E" w:rsidRDefault="007C6DA6" w:rsidP="00E16770">
      <w:pPr>
        <w:pStyle w:val="ListBullet"/>
        <w:numPr>
          <w:ilvl w:val="0"/>
          <w:numId w:val="0"/>
        </w:numPr>
        <w:ind w:left="4320"/>
      </w:pPr>
      <w:r>
        <w:lastRenderedPageBreak/>
        <w:t>This is because Rust</w:t>
      </w:r>
      <w:r w:rsidR="00CE1662">
        <w:t>’s String is internally a wrapper over Vec&lt;u8&gt; (byte vector) and</w:t>
      </w:r>
      <w:r w:rsidR="0093266E">
        <w:t xml:space="preserve"> the String type is UTF-8 encoded. </w:t>
      </w:r>
    </w:p>
    <w:p w14:paraId="503AC16E" w14:textId="126757B9" w:rsidR="00F87DA7" w:rsidRDefault="0093266E" w:rsidP="00E16770">
      <w:pPr>
        <w:pStyle w:val="ListBullet"/>
        <w:numPr>
          <w:ilvl w:val="0"/>
          <w:numId w:val="0"/>
        </w:numPr>
        <w:ind w:left="4320"/>
      </w:pPr>
      <w:r>
        <w:t>For ex.:</w:t>
      </w:r>
    </w:p>
    <w:p w14:paraId="570C29B3" w14:textId="1BA7D9B8" w:rsidR="0093266E" w:rsidRDefault="0093266E" w:rsidP="00E16770">
      <w:pPr>
        <w:pStyle w:val="ListBullet"/>
        <w:numPr>
          <w:ilvl w:val="0"/>
          <w:numId w:val="0"/>
        </w:numPr>
        <w:ind w:left="4320"/>
      </w:pPr>
      <w:r w:rsidRPr="0093266E">
        <w:t xml:space="preserve">let hello = </w:t>
      </w:r>
      <w:proofErr w:type="gramStart"/>
      <w:r w:rsidRPr="0093266E">
        <w:t>String::</w:t>
      </w:r>
      <w:proofErr w:type="gramEnd"/>
      <w:r w:rsidRPr="0093266E">
        <w:t>from("</w:t>
      </w:r>
      <w:proofErr w:type="spellStart"/>
      <w:r w:rsidRPr="0093266E">
        <w:rPr>
          <w:rFonts w:ascii="Cambria" w:hAnsi="Cambria" w:cs="Cambria"/>
        </w:rPr>
        <w:t>Здравствуйте</w:t>
      </w:r>
      <w:proofErr w:type="spellEnd"/>
      <w:r w:rsidRPr="0093266E">
        <w:t>");</w:t>
      </w:r>
    </w:p>
    <w:p w14:paraId="3BB134D6" w14:textId="14E968E8" w:rsidR="00347281" w:rsidRDefault="00347281" w:rsidP="00E16770">
      <w:pPr>
        <w:pStyle w:val="ListBullet"/>
        <w:numPr>
          <w:ilvl w:val="0"/>
          <w:numId w:val="0"/>
        </w:numPr>
        <w:ind w:left="4320"/>
      </w:pPr>
      <w:r>
        <w:t xml:space="preserve">Here hello’s length is not 12, but 24, because encoding each letter here into UTF-8 takes 2 bytes, that is, 2 bytes </w:t>
      </w:r>
      <w:r w:rsidR="00BC2BBF">
        <w:t>represent each visible letter here.</w:t>
      </w:r>
    </w:p>
    <w:p w14:paraId="1BD317CA" w14:textId="4B018239" w:rsidR="0093266E" w:rsidRDefault="0093266E" w:rsidP="00E16770">
      <w:pPr>
        <w:pStyle w:val="ListBullet"/>
        <w:numPr>
          <w:ilvl w:val="0"/>
          <w:numId w:val="0"/>
        </w:numPr>
        <w:ind w:left="4320"/>
      </w:pPr>
      <w:proofErr w:type="gramStart"/>
      <w:r>
        <w:t>hello[</w:t>
      </w:r>
      <w:proofErr w:type="gramEnd"/>
      <w:r>
        <w:t xml:space="preserve">0] would mean </w:t>
      </w:r>
      <w:r w:rsidR="00EB664D">
        <w:t xml:space="preserve">byte at address 0 of vector, which is a 3. However, </w:t>
      </w:r>
      <w:r w:rsidR="007B3A42">
        <w:t xml:space="preserve">the 3 is actually a </w:t>
      </w:r>
      <w:r w:rsidR="002906AB">
        <w:t xml:space="preserve">part of the </w:t>
      </w:r>
      <w:r w:rsidR="007B3A42">
        <w:t>Cyrillic letter Ze and not Arabic number 3</w:t>
      </w:r>
      <w:r w:rsidR="00E67207">
        <w:t xml:space="preserve"> and needs 2 bytes to be properly represented. T</w:t>
      </w:r>
      <w:r w:rsidR="00FF0372">
        <w:t xml:space="preserve">his </w:t>
      </w:r>
      <w:r w:rsidR="00612880">
        <w:t>is a source of confusion hence why Rust doesn’t allow String indexing.</w:t>
      </w:r>
      <w:r w:rsidR="004C6426">
        <w:t xml:space="preserve"> </w:t>
      </w:r>
      <w:r w:rsidR="00E67207">
        <w:t xml:space="preserve"> </w:t>
      </w:r>
      <w:r w:rsidR="00686214">
        <w:tab/>
      </w:r>
    </w:p>
    <w:p w14:paraId="504B1DAD" w14:textId="1163F54F" w:rsidR="00342D83" w:rsidRDefault="00DC2B3E" w:rsidP="00CB7C7B">
      <w:pPr>
        <w:pStyle w:val="ListBullet"/>
        <w:numPr>
          <w:ilvl w:val="5"/>
          <w:numId w:val="1"/>
        </w:numPr>
      </w:pPr>
      <w:r>
        <w:t xml:space="preserve">Chars </w:t>
      </w:r>
      <w:r w:rsidR="00C31730">
        <w:t xml:space="preserve">in </w:t>
      </w:r>
      <w:r w:rsidR="00DC730D">
        <w:t>String:</w:t>
      </w:r>
    </w:p>
    <w:p w14:paraId="6B3EE147" w14:textId="77777777" w:rsidR="005D3A5A" w:rsidRDefault="00E80F7B" w:rsidP="006C0E28">
      <w:pPr>
        <w:pStyle w:val="ListBullet"/>
        <w:numPr>
          <w:ilvl w:val="0"/>
          <w:numId w:val="0"/>
        </w:numPr>
        <w:ind w:left="4320"/>
      </w:pPr>
      <w:r w:rsidRPr="00E80F7B">
        <w:t>There are</w:t>
      </w:r>
      <w:r>
        <w:t xml:space="preserve"> 3 ways Rust sees characters in String.</w:t>
      </w:r>
      <w:r w:rsidR="002B7928">
        <w:t xml:space="preserve"> </w:t>
      </w:r>
    </w:p>
    <w:p w14:paraId="572FB186" w14:textId="77777777" w:rsidR="0045278E" w:rsidRDefault="005D3A5A" w:rsidP="006C0E28">
      <w:pPr>
        <w:pStyle w:val="ListBullet"/>
        <w:numPr>
          <w:ilvl w:val="0"/>
          <w:numId w:val="0"/>
        </w:numPr>
        <w:ind w:left="4320"/>
      </w:pPr>
      <w:r>
        <w:t xml:space="preserve">For </w:t>
      </w:r>
      <w:r w:rsidR="0045278E">
        <w:t>“</w:t>
      </w:r>
      <w:proofErr w:type="spellStart"/>
      <w:r w:rsidR="0045278E" w:rsidRPr="0045278E">
        <w:t>नमस्ते</w:t>
      </w:r>
      <w:proofErr w:type="spellEnd"/>
      <w:r w:rsidR="0045278E">
        <w:t>”,</w:t>
      </w:r>
    </w:p>
    <w:p w14:paraId="166142C3" w14:textId="77777777" w:rsidR="0045278E" w:rsidRDefault="0045278E" w:rsidP="006C0E28">
      <w:pPr>
        <w:pStyle w:val="ListBullet"/>
        <w:numPr>
          <w:ilvl w:val="0"/>
          <w:numId w:val="0"/>
        </w:numPr>
        <w:ind w:left="4320"/>
      </w:pPr>
    </w:p>
    <w:p w14:paraId="4828DC22" w14:textId="41AC64EE" w:rsidR="00594121" w:rsidRDefault="00CE6F74" w:rsidP="006C0E28">
      <w:pPr>
        <w:pStyle w:val="ListBullet"/>
        <w:numPr>
          <w:ilvl w:val="0"/>
          <w:numId w:val="0"/>
        </w:numPr>
        <w:ind w:left="4320"/>
      </w:pPr>
      <w:proofErr w:type="gramStart"/>
      <w:r>
        <w:t>It’s</w:t>
      </w:r>
      <w:proofErr w:type="gramEnd"/>
      <w:r>
        <w:t xml:space="preserve"> length is 18</w:t>
      </w:r>
      <w:r w:rsidR="00594121">
        <w:t xml:space="preserve"> in bytes</w:t>
      </w:r>
      <w:r w:rsidR="005A52C2">
        <w:t xml:space="preserve"> and</w:t>
      </w:r>
      <w:r w:rsidR="00594121">
        <w:t xml:space="preserve"> this is how it looks,</w:t>
      </w:r>
    </w:p>
    <w:p w14:paraId="10BB12D7" w14:textId="6F8239B8" w:rsidR="00594121" w:rsidRDefault="00594121" w:rsidP="00594121">
      <w:pPr>
        <w:pStyle w:val="ListBullet"/>
        <w:numPr>
          <w:ilvl w:val="0"/>
          <w:numId w:val="0"/>
        </w:numPr>
        <w:ind w:left="4320"/>
      </w:pPr>
      <w:r>
        <w:t>[224, 164, 168, 224, 164, 174, 224, 164, 184, 224, 165, 141, 224, 164, 164,</w:t>
      </w:r>
      <w:r w:rsidR="00FD4FBA">
        <w:t xml:space="preserve"> </w:t>
      </w:r>
      <w:r>
        <w:t>224, 165, 135]</w:t>
      </w:r>
    </w:p>
    <w:p w14:paraId="7641C450" w14:textId="6291DC3E" w:rsidR="00E80F7B" w:rsidRDefault="00E80F7B" w:rsidP="006C0E28">
      <w:pPr>
        <w:pStyle w:val="ListBullet"/>
        <w:numPr>
          <w:ilvl w:val="0"/>
          <w:numId w:val="0"/>
        </w:numPr>
        <w:ind w:left="4320"/>
      </w:pPr>
      <w:r>
        <w:t xml:space="preserve"> </w:t>
      </w:r>
    </w:p>
    <w:p w14:paraId="26C32E63" w14:textId="1A6F21C3" w:rsidR="004B1799" w:rsidRDefault="004B1799" w:rsidP="006C0E28">
      <w:pPr>
        <w:pStyle w:val="ListBullet"/>
        <w:numPr>
          <w:ilvl w:val="0"/>
          <w:numId w:val="0"/>
        </w:numPr>
        <w:ind w:left="4320"/>
      </w:pPr>
      <w:r>
        <w:t>Rust sees chars as</w:t>
      </w:r>
      <w:r w:rsidR="00E514EE">
        <w:t xml:space="preserve"> Unicode Scalar Values, basically like this</w:t>
      </w:r>
    </w:p>
    <w:p w14:paraId="1EB75191" w14:textId="7F591D7B" w:rsidR="00E514EE" w:rsidRDefault="00E514EE" w:rsidP="006C0E28">
      <w:pPr>
        <w:pStyle w:val="ListBullet"/>
        <w:numPr>
          <w:ilvl w:val="0"/>
          <w:numId w:val="0"/>
        </w:numPr>
        <w:ind w:left="4320"/>
      </w:pPr>
      <w:r w:rsidRPr="00E514EE">
        <w:t>['न', 'म', 'स', '्', 'त', 'े']</w:t>
      </w:r>
    </w:p>
    <w:p w14:paraId="2EE111E0" w14:textId="1853782A" w:rsidR="00FC524E" w:rsidRDefault="00FC524E" w:rsidP="006C0E28">
      <w:pPr>
        <w:pStyle w:val="ListBullet"/>
        <w:numPr>
          <w:ilvl w:val="0"/>
          <w:numId w:val="0"/>
        </w:numPr>
        <w:ind w:left="4320"/>
      </w:pPr>
      <w:r>
        <w:lastRenderedPageBreak/>
        <w:t>The 4</w:t>
      </w:r>
      <w:r w:rsidRPr="00FC524E">
        <w:rPr>
          <w:vertAlign w:val="superscript"/>
        </w:rPr>
        <w:t>th</w:t>
      </w:r>
      <w:r>
        <w:t xml:space="preserve"> and 6</w:t>
      </w:r>
      <w:r w:rsidRPr="00FC524E">
        <w:rPr>
          <w:vertAlign w:val="superscript"/>
        </w:rPr>
        <w:t>th</w:t>
      </w:r>
      <w:r>
        <w:t xml:space="preserve"> letter here are called diacritics </w:t>
      </w:r>
      <w:r w:rsidR="00AA44A7">
        <w:t xml:space="preserve">as they don’t make sense </w:t>
      </w:r>
      <w:r w:rsidR="00417DAF">
        <w:t>on their own.</w:t>
      </w:r>
      <w:r w:rsidR="00695214">
        <w:t xml:space="preserve"> </w:t>
      </w:r>
    </w:p>
    <w:p w14:paraId="018B1C09" w14:textId="77777777" w:rsidR="00FC524E" w:rsidRDefault="00FC524E" w:rsidP="006C0E28">
      <w:pPr>
        <w:pStyle w:val="ListBullet"/>
        <w:numPr>
          <w:ilvl w:val="0"/>
          <w:numId w:val="0"/>
        </w:numPr>
        <w:ind w:left="4320"/>
      </w:pPr>
    </w:p>
    <w:p w14:paraId="0648C06D" w14:textId="338AAB46" w:rsidR="00695214" w:rsidRDefault="00695214" w:rsidP="006C0E28">
      <w:pPr>
        <w:pStyle w:val="ListBullet"/>
        <w:numPr>
          <w:ilvl w:val="0"/>
          <w:numId w:val="0"/>
        </w:numPr>
        <w:ind w:left="4320"/>
      </w:pPr>
      <w:r>
        <w:t>Lastly, here’s how we interpret these letters,</w:t>
      </w:r>
    </w:p>
    <w:p w14:paraId="57BA79CE" w14:textId="3971428A" w:rsidR="00695214" w:rsidRDefault="00695214" w:rsidP="006C0E28">
      <w:pPr>
        <w:pStyle w:val="ListBullet"/>
        <w:numPr>
          <w:ilvl w:val="0"/>
          <w:numId w:val="0"/>
        </w:numPr>
        <w:ind w:left="4320"/>
      </w:pPr>
      <w:r w:rsidRPr="00695214">
        <w:t>["न", "म", "</w:t>
      </w:r>
      <w:proofErr w:type="spellStart"/>
      <w:r w:rsidRPr="00695214">
        <w:t>स्</w:t>
      </w:r>
      <w:proofErr w:type="spellEnd"/>
      <w:r w:rsidRPr="00695214">
        <w:t>", "</w:t>
      </w:r>
      <w:proofErr w:type="spellStart"/>
      <w:r w:rsidRPr="00695214">
        <w:t>ते</w:t>
      </w:r>
      <w:proofErr w:type="spellEnd"/>
      <w:r w:rsidRPr="00695214">
        <w:t>"]</w:t>
      </w:r>
    </w:p>
    <w:p w14:paraId="669DD8CA" w14:textId="2C27595C" w:rsidR="00695214" w:rsidRPr="00E80F7B" w:rsidRDefault="00695214" w:rsidP="006C0E28">
      <w:pPr>
        <w:pStyle w:val="ListBullet"/>
        <w:numPr>
          <w:ilvl w:val="0"/>
          <w:numId w:val="0"/>
        </w:numPr>
        <w:ind w:left="4320"/>
      </w:pPr>
      <w:r>
        <w:t>These are the grapheme clusters of the word Namaste.</w:t>
      </w:r>
    </w:p>
    <w:p w14:paraId="557CBDFD" w14:textId="43AA8958" w:rsidR="006C0E28" w:rsidRDefault="006C0E28" w:rsidP="006C0E28">
      <w:pPr>
        <w:pStyle w:val="ListBullet"/>
        <w:numPr>
          <w:ilvl w:val="0"/>
          <w:numId w:val="0"/>
        </w:numPr>
        <w:ind w:left="4320"/>
      </w:pPr>
      <w:r>
        <w:t>A graphe</w:t>
      </w:r>
      <w:r w:rsidR="00DC2B3E">
        <w:t>m</w:t>
      </w:r>
      <w:r>
        <w:t xml:space="preserve">e cluster is </w:t>
      </w:r>
      <w:r w:rsidR="00412739">
        <w:t xml:space="preserve">a more accurate name of </w:t>
      </w:r>
      <w:r>
        <w:t>what we call a letter in English.</w:t>
      </w:r>
      <w:r w:rsidR="00F51E30">
        <w:t xml:space="preserve"> </w:t>
      </w:r>
    </w:p>
    <w:p w14:paraId="3DD7148F" w14:textId="77777777" w:rsidR="00C367F0" w:rsidRDefault="00C367F0" w:rsidP="006C0E28">
      <w:pPr>
        <w:pStyle w:val="ListBullet"/>
        <w:numPr>
          <w:ilvl w:val="0"/>
          <w:numId w:val="0"/>
        </w:numPr>
        <w:ind w:left="4320"/>
      </w:pPr>
    </w:p>
    <w:p w14:paraId="4FC601D3" w14:textId="707B49D6" w:rsidR="00C367F0" w:rsidRDefault="00C367F0" w:rsidP="006C0E28">
      <w:pPr>
        <w:pStyle w:val="ListBullet"/>
        <w:numPr>
          <w:ilvl w:val="0"/>
          <w:numId w:val="0"/>
        </w:numPr>
        <w:ind w:left="4320"/>
      </w:pPr>
      <w:r>
        <w:t xml:space="preserve">This is why indexing is </w:t>
      </w:r>
      <w:r w:rsidR="003F2C2E">
        <w:t xml:space="preserve">not done in Rust. </w:t>
      </w:r>
      <w:r w:rsidR="000120E1">
        <w:t>This is also why, slice operations are risky, for ex.:</w:t>
      </w:r>
    </w:p>
    <w:p w14:paraId="42BF09D8" w14:textId="77777777" w:rsidR="000120E1" w:rsidRDefault="000120E1" w:rsidP="000120E1">
      <w:pPr>
        <w:pStyle w:val="ListBullet"/>
        <w:numPr>
          <w:ilvl w:val="0"/>
          <w:numId w:val="0"/>
        </w:numPr>
        <w:ind w:left="4320"/>
      </w:pPr>
      <w:r w:rsidRPr="0093266E">
        <w:t xml:space="preserve">let hello = </w:t>
      </w:r>
      <w:proofErr w:type="gramStart"/>
      <w:r w:rsidRPr="0093266E">
        <w:t>String::</w:t>
      </w:r>
      <w:proofErr w:type="gramEnd"/>
      <w:r w:rsidRPr="0093266E">
        <w:t>from("</w:t>
      </w:r>
      <w:proofErr w:type="spellStart"/>
      <w:r w:rsidRPr="0093266E">
        <w:rPr>
          <w:rFonts w:ascii="Cambria" w:hAnsi="Cambria" w:cs="Cambria"/>
        </w:rPr>
        <w:t>Здравствуйте</w:t>
      </w:r>
      <w:proofErr w:type="spellEnd"/>
      <w:r w:rsidRPr="0093266E">
        <w:t>");</w:t>
      </w:r>
    </w:p>
    <w:p w14:paraId="743B3C86" w14:textId="7AF4CF69" w:rsidR="000120E1" w:rsidRDefault="000120E1" w:rsidP="006C0E28">
      <w:pPr>
        <w:pStyle w:val="ListBullet"/>
        <w:numPr>
          <w:ilvl w:val="0"/>
          <w:numId w:val="0"/>
        </w:numPr>
        <w:ind w:left="4320"/>
      </w:pPr>
      <w:proofErr w:type="gramStart"/>
      <w:r>
        <w:t>hello[</w:t>
      </w:r>
      <w:proofErr w:type="gramEnd"/>
      <w:r>
        <w:t>0..1];</w:t>
      </w:r>
    </w:p>
    <w:p w14:paraId="72508612" w14:textId="77777777" w:rsidR="000120E1" w:rsidRDefault="000120E1" w:rsidP="006C0E28">
      <w:pPr>
        <w:pStyle w:val="ListBullet"/>
        <w:numPr>
          <w:ilvl w:val="0"/>
          <w:numId w:val="0"/>
        </w:numPr>
        <w:ind w:left="4320"/>
      </w:pPr>
    </w:p>
    <w:p w14:paraId="71875551" w14:textId="250BE2C5" w:rsidR="000120E1" w:rsidRDefault="000120E1" w:rsidP="006C0E28">
      <w:pPr>
        <w:pStyle w:val="ListBullet"/>
        <w:numPr>
          <w:ilvl w:val="0"/>
          <w:numId w:val="0"/>
        </w:numPr>
        <w:ind w:left="4320"/>
      </w:pPr>
      <w:r>
        <w:t>will cause the program to panic</w:t>
      </w:r>
      <w:r w:rsidR="00654E5C">
        <w:t xml:space="preserve"> as the first byte is a part of 2 to make up a Unicode Scalar value, so </w:t>
      </w:r>
      <w:proofErr w:type="gramStart"/>
      <w:r w:rsidR="00654E5C">
        <w:t>hello[</w:t>
      </w:r>
      <w:proofErr w:type="gramEnd"/>
      <w:r w:rsidR="00654E5C">
        <w:t>0..2] would work.</w:t>
      </w:r>
    </w:p>
    <w:p w14:paraId="37DA70D1" w14:textId="76857032" w:rsidR="00A93AC8" w:rsidRDefault="00D95603" w:rsidP="00CB7C7B">
      <w:pPr>
        <w:pStyle w:val="ListBullet"/>
        <w:numPr>
          <w:ilvl w:val="5"/>
          <w:numId w:val="1"/>
        </w:numPr>
      </w:pPr>
      <w:r>
        <w:t>Iterating over String values: Due to the complex nature of Unicode, there are multiple ways to iterate over strings in Rust.</w:t>
      </w:r>
    </w:p>
    <w:p w14:paraId="48AC9400" w14:textId="77777777" w:rsidR="00500499" w:rsidRDefault="00500499" w:rsidP="00D95603">
      <w:pPr>
        <w:pStyle w:val="ListBullet"/>
        <w:numPr>
          <w:ilvl w:val="0"/>
          <w:numId w:val="0"/>
        </w:numPr>
        <w:ind w:left="4320"/>
      </w:pPr>
      <w:r>
        <w:t xml:space="preserve">for </w:t>
      </w:r>
      <w:proofErr w:type="spellStart"/>
      <w:r>
        <w:t>elem</w:t>
      </w:r>
      <w:proofErr w:type="spellEnd"/>
      <w:r>
        <w:t xml:space="preserve"> in </w:t>
      </w:r>
      <w:proofErr w:type="spellStart"/>
      <w:proofErr w:type="gramStart"/>
      <w:r>
        <w:t>hello.chars</w:t>
      </w:r>
      <w:proofErr w:type="spellEnd"/>
      <w:proofErr w:type="gramEnd"/>
      <w:r>
        <w:t>() {</w:t>
      </w:r>
    </w:p>
    <w:p w14:paraId="3BC0D38E" w14:textId="73AA7518" w:rsidR="00500499" w:rsidRDefault="00500499" w:rsidP="00D95603">
      <w:pPr>
        <w:pStyle w:val="ListBullet"/>
        <w:numPr>
          <w:ilvl w:val="0"/>
          <w:numId w:val="0"/>
        </w:numPr>
        <w:ind w:left="4320"/>
      </w:pPr>
      <w:r>
        <w:t>…</w:t>
      </w:r>
    </w:p>
    <w:p w14:paraId="1A9F4CF9" w14:textId="6D5B0BE9" w:rsidR="00D95603" w:rsidRDefault="00500499" w:rsidP="00D95603">
      <w:pPr>
        <w:pStyle w:val="ListBullet"/>
        <w:numPr>
          <w:ilvl w:val="0"/>
          <w:numId w:val="0"/>
        </w:numPr>
        <w:ind w:left="4320"/>
      </w:pPr>
      <w:r>
        <w:t xml:space="preserve">} </w:t>
      </w:r>
    </w:p>
    <w:p w14:paraId="5D9921DC" w14:textId="0F21E540" w:rsidR="00500499" w:rsidRDefault="00500499" w:rsidP="00D95603">
      <w:pPr>
        <w:pStyle w:val="ListBullet"/>
        <w:numPr>
          <w:ilvl w:val="0"/>
          <w:numId w:val="0"/>
        </w:numPr>
        <w:ind w:left="4320"/>
      </w:pPr>
      <w:r>
        <w:t>gets the Unicode Scalar values.</w:t>
      </w:r>
    </w:p>
    <w:p w14:paraId="06E7FDD8" w14:textId="77777777" w:rsidR="00500499" w:rsidRDefault="00500499" w:rsidP="00D95603">
      <w:pPr>
        <w:pStyle w:val="ListBullet"/>
        <w:numPr>
          <w:ilvl w:val="0"/>
          <w:numId w:val="0"/>
        </w:numPr>
        <w:ind w:left="4320"/>
      </w:pPr>
    </w:p>
    <w:p w14:paraId="3C0B8E93" w14:textId="77777777" w:rsidR="00500499" w:rsidRDefault="00500499" w:rsidP="00D95603">
      <w:pPr>
        <w:pStyle w:val="ListBullet"/>
        <w:numPr>
          <w:ilvl w:val="0"/>
          <w:numId w:val="0"/>
        </w:numPr>
        <w:ind w:left="4320"/>
      </w:pPr>
      <w:r>
        <w:t xml:space="preserve">for </w:t>
      </w:r>
      <w:proofErr w:type="spellStart"/>
      <w:r>
        <w:t>elem</w:t>
      </w:r>
      <w:proofErr w:type="spellEnd"/>
      <w:r>
        <w:t xml:space="preserve"> in </w:t>
      </w:r>
      <w:proofErr w:type="spellStart"/>
      <w:proofErr w:type="gramStart"/>
      <w:r>
        <w:t>hello.bytes</w:t>
      </w:r>
      <w:proofErr w:type="spellEnd"/>
      <w:proofErr w:type="gramEnd"/>
      <w:r>
        <w:t>() {</w:t>
      </w:r>
    </w:p>
    <w:p w14:paraId="3FF41B05" w14:textId="29046C6B" w:rsidR="00500499" w:rsidRDefault="00500499" w:rsidP="00D95603">
      <w:pPr>
        <w:pStyle w:val="ListBullet"/>
        <w:numPr>
          <w:ilvl w:val="0"/>
          <w:numId w:val="0"/>
        </w:numPr>
        <w:ind w:left="4320"/>
      </w:pPr>
      <w:r>
        <w:t>…</w:t>
      </w:r>
    </w:p>
    <w:p w14:paraId="22664C2C" w14:textId="2269627D" w:rsidR="00500499" w:rsidRDefault="00500499" w:rsidP="00D95603">
      <w:pPr>
        <w:pStyle w:val="ListBullet"/>
        <w:numPr>
          <w:ilvl w:val="0"/>
          <w:numId w:val="0"/>
        </w:numPr>
        <w:ind w:left="4320"/>
      </w:pPr>
      <w:r>
        <w:lastRenderedPageBreak/>
        <w:t>}</w:t>
      </w:r>
    </w:p>
    <w:p w14:paraId="4A55BE91" w14:textId="067E958B" w:rsidR="00500499" w:rsidRDefault="00500499" w:rsidP="00D95603">
      <w:pPr>
        <w:pStyle w:val="ListBullet"/>
        <w:numPr>
          <w:ilvl w:val="0"/>
          <w:numId w:val="0"/>
        </w:numPr>
        <w:ind w:left="4320"/>
      </w:pPr>
      <w:r>
        <w:t>gets the bytes.</w:t>
      </w:r>
    </w:p>
    <w:p w14:paraId="586D2992" w14:textId="0DA70884" w:rsidR="00D95603" w:rsidRDefault="003F3CEE" w:rsidP="00CB7C7B">
      <w:pPr>
        <w:pStyle w:val="ListBullet"/>
        <w:numPr>
          <w:ilvl w:val="5"/>
          <w:numId w:val="1"/>
        </w:numPr>
      </w:pPr>
      <w:proofErr w:type="spellStart"/>
      <w:r>
        <w:t>String.as_</w:t>
      </w:r>
      <w:proofErr w:type="gramStart"/>
      <w:r>
        <w:t>string</w:t>
      </w:r>
      <w:proofErr w:type="spellEnd"/>
      <w:r>
        <w:t>(</w:t>
      </w:r>
      <w:proofErr w:type="gramEnd"/>
      <w:r>
        <w:t>): To get an &amp;str from a String object.</w:t>
      </w:r>
    </w:p>
    <w:p w14:paraId="7F2DAF02" w14:textId="56084B33" w:rsidR="003F3CEE" w:rsidRDefault="00444502" w:rsidP="00CB7C7B">
      <w:pPr>
        <w:pStyle w:val="ListBullet"/>
        <w:numPr>
          <w:ilvl w:val="5"/>
          <w:numId w:val="1"/>
        </w:numPr>
      </w:pPr>
      <w:r>
        <w:t>Raw string: Get a string as defined, we use “\ … “</w:t>
      </w:r>
    </w:p>
    <w:p w14:paraId="63E986EC" w14:textId="59315CDA" w:rsidR="00CE46EA" w:rsidRDefault="00CE46EA" w:rsidP="00CE46EA">
      <w:pPr>
        <w:pStyle w:val="ListBullet"/>
        <w:numPr>
          <w:ilvl w:val="0"/>
          <w:numId w:val="0"/>
        </w:numPr>
        <w:ind w:left="4320"/>
      </w:pPr>
      <w:r>
        <w:t>For ex.:</w:t>
      </w:r>
    </w:p>
    <w:p w14:paraId="0FE7B04D" w14:textId="77777777" w:rsidR="00CE46EA" w:rsidRDefault="00CE46EA" w:rsidP="00C67662">
      <w:pPr>
        <w:pStyle w:val="ListBullet"/>
        <w:numPr>
          <w:ilvl w:val="0"/>
          <w:numId w:val="0"/>
        </w:numPr>
        <w:ind w:left="4320"/>
      </w:pPr>
      <w:r>
        <w:t>let contents = "\</w:t>
      </w:r>
    </w:p>
    <w:p w14:paraId="466342F4" w14:textId="77777777" w:rsidR="00CE46EA" w:rsidRDefault="00CE46EA" w:rsidP="00C67662">
      <w:pPr>
        <w:pStyle w:val="ListBullet"/>
        <w:numPr>
          <w:ilvl w:val="0"/>
          <w:numId w:val="0"/>
        </w:numPr>
        <w:ind w:left="4320"/>
      </w:pPr>
      <w:r>
        <w:t>Rust:</w:t>
      </w:r>
    </w:p>
    <w:p w14:paraId="690C6155" w14:textId="77777777" w:rsidR="00CE46EA" w:rsidRDefault="00CE46EA" w:rsidP="00C67662">
      <w:pPr>
        <w:pStyle w:val="ListBullet"/>
        <w:numPr>
          <w:ilvl w:val="0"/>
          <w:numId w:val="0"/>
        </w:numPr>
        <w:ind w:left="4320"/>
      </w:pPr>
      <w:r>
        <w:t>safe, fast, productive.</w:t>
      </w:r>
    </w:p>
    <w:p w14:paraId="1AFED9CA" w14:textId="77777777" w:rsidR="00CE46EA" w:rsidRDefault="00CE46EA" w:rsidP="00C67662">
      <w:pPr>
        <w:pStyle w:val="ListBullet"/>
        <w:numPr>
          <w:ilvl w:val="0"/>
          <w:numId w:val="0"/>
        </w:numPr>
        <w:ind w:left="4320"/>
      </w:pPr>
      <w:r>
        <w:t>Pick three.</w:t>
      </w:r>
    </w:p>
    <w:p w14:paraId="5C1374A2" w14:textId="3DF5E10A" w:rsidR="00CE46EA" w:rsidRDefault="00CE46EA" w:rsidP="00C67662">
      <w:pPr>
        <w:pStyle w:val="ListBullet"/>
        <w:numPr>
          <w:ilvl w:val="0"/>
          <w:numId w:val="0"/>
        </w:numPr>
        <w:ind w:left="4320"/>
      </w:pPr>
      <w:r>
        <w:t>Duct tape.";</w:t>
      </w:r>
    </w:p>
    <w:p w14:paraId="5A28A927" w14:textId="0A0217E1" w:rsidR="00652177" w:rsidRDefault="00652177" w:rsidP="00C67662">
      <w:pPr>
        <w:pStyle w:val="ListBullet"/>
        <w:numPr>
          <w:ilvl w:val="0"/>
          <w:numId w:val="0"/>
        </w:numPr>
        <w:ind w:left="4320"/>
      </w:pPr>
      <w:r>
        <w:t xml:space="preserve">or </w:t>
      </w:r>
      <w:proofErr w:type="spellStart"/>
      <w:r>
        <w:t>use r</w:t>
      </w:r>
      <w:proofErr w:type="spellEnd"/>
      <w:r>
        <w:t>#</w:t>
      </w:r>
      <w:r w:rsidR="00921D47">
        <w:t xml:space="preserve"> and #</w:t>
      </w:r>
    </w:p>
    <w:p w14:paraId="38A3F768" w14:textId="3745A168" w:rsidR="00921D47" w:rsidRDefault="00921D47" w:rsidP="00C67662">
      <w:pPr>
        <w:pStyle w:val="ListBullet"/>
        <w:numPr>
          <w:ilvl w:val="0"/>
          <w:numId w:val="0"/>
        </w:numPr>
        <w:ind w:left="4320"/>
      </w:pPr>
      <w:r>
        <w:t xml:space="preserve">let </w:t>
      </w:r>
      <w:proofErr w:type="spellStart"/>
      <w:r>
        <w:t>abc</w:t>
      </w:r>
      <w:proofErr w:type="spellEnd"/>
      <w:r>
        <w:t xml:space="preserve">= r# “my </w:t>
      </w:r>
      <w:proofErr w:type="gramStart"/>
      <w:r>
        <w:t>string”#</w:t>
      </w:r>
      <w:proofErr w:type="gramEnd"/>
      <w:r>
        <w:t>;</w:t>
      </w:r>
    </w:p>
    <w:p w14:paraId="2A1ED2A7" w14:textId="77777777" w:rsidR="00652177" w:rsidRDefault="00652177" w:rsidP="00C67662">
      <w:pPr>
        <w:pStyle w:val="ListBullet"/>
        <w:numPr>
          <w:ilvl w:val="0"/>
          <w:numId w:val="0"/>
        </w:numPr>
        <w:ind w:left="4320"/>
      </w:pPr>
    </w:p>
    <w:p w14:paraId="52B5A6A8" w14:textId="77777777" w:rsidR="00444502" w:rsidRDefault="00444502" w:rsidP="00CB7C7B">
      <w:pPr>
        <w:pStyle w:val="ListBullet"/>
        <w:numPr>
          <w:ilvl w:val="5"/>
          <w:numId w:val="1"/>
        </w:numPr>
      </w:pPr>
    </w:p>
    <w:p w14:paraId="19F47004" w14:textId="46266F25" w:rsidR="00CB7C7B" w:rsidRDefault="001C087D" w:rsidP="008F5BB0">
      <w:pPr>
        <w:pStyle w:val="ListBullet"/>
        <w:numPr>
          <w:ilvl w:val="4"/>
          <w:numId w:val="1"/>
        </w:numPr>
      </w:pPr>
      <w:r>
        <w:t xml:space="preserve">HashMap: </w:t>
      </w:r>
      <w:r w:rsidR="00293E83">
        <w:t xml:space="preserve">Stores </w:t>
      </w:r>
      <w:proofErr w:type="gramStart"/>
      <w:r w:rsidR="00293E83">
        <w:t>K,V</w:t>
      </w:r>
      <w:proofErr w:type="gramEnd"/>
      <w:r w:rsidR="00293E83">
        <w:t xml:space="preserve"> pairs of objects where each Key corresponds to a Value. It’s like a map, </w:t>
      </w:r>
      <w:r w:rsidR="009030D4">
        <w:t>but it runs a hash function over the values.</w:t>
      </w:r>
      <w:r w:rsidR="003F4242">
        <w:t xml:space="preserve"> The hash function is a </w:t>
      </w:r>
      <w:proofErr w:type="spellStart"/>
      <w:r w:rsidR="003F4242">
        <w:t>SipHash</w:t>
      </w:r>
      <w:proofErr w:type="spellEnd"/>
      <w:r w:rsidR="003F4242">
        <w:t xml:space="preserve"> which isn’t the fastest hasher but </w:t>
      </w:r>
      <w:r w:rsidR="002E0FBF">
        <w:t>is very secure.</w:t>
      </w:r>
    </w:p>
    <w:p w14:paraId="404D3E38" w14:textId="3A277555" w:rsidR="00F66B6A" w:rsidRDefault="00F66B6A" w:rsidP="00F66B6A">
      <w:pPr>
        <w:pStyle w:val="ListBullet"/>
        <w:numPr>
          <w:ilvl w:val="0"/>
          <w:numId w:val="0"/>
        </w:numPr>
        <w:ind w:left="3600"/>
      </w:pPr>
      <w:r>
        <w:t>For ex.:</w:t>
      </w:r>
    </w:p>
    <w:p w14:paraId="194F90DA" w14:textId="77777777" w:rsidR="00F66B6A" w:rsidRDefault="00F66B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1063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collections</w:t>
      </w:r>
      <w:r>
        <w:rPr>
          <w:rFonts w:ascii="Consolas" w:hAnsi="Consolas" w:cs="Courier New"/>
          <w:color w:val="666600"/>
          <w:sz w:val="17"/>
          <w:szCs w:val="17"/>
        </w:rPr>
        <w:t>::</w:t>
      </w:r>
      <w:r>
        <w:rPr>
          <w:rFonts w:ascii="Consolas" w:hAnsi="Consolas" w:cs="Courier New"/>
          <w:color w:val="660066"/>
          <w:sz w:val="17"/>
          <w:szCs w:val="17"/>
        </w:rPr>
        <w:t>HashMap</w:t>
      </w:r>
      <w:r>
        <w:rPr>
          <w:rFonts w:ascii="Consolas" w:hAnsi="Consolas" w:cs="Courier New"/>
          <w:color w:val="666600"/>
          <w:sz w:val="17"/>
          <w:szCs w:val="17"/>
        </w:rPr>
        <w:t>;</w:t>
      </w:r>
    </w:p>
    <w:p w14:paraId="1C74C30E" w14:textId="77777777" w:rsidR="00F66B6A" w:rsidRDefault="00F66B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1063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scores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HashMap</w:t>
      </w:r>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666600"/>
          <w:sz w:val="17"/>
          <w:szCs w:val="17"/>
        </w:rPr>
        <w:t>();</w:t>
      </w:r>
    </w:p>
    <w:p w14:paraId="466BAAFB" w14:textId="77777777" w:rsidR="00F66B6A" w:rsidRDefault="00F66B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106363"/>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scores</w:t>
      </w:r>
      <w:r>
        <w:rPr>
          <w:rFonts w:ascii="Consolas" w:hAnsi="Consolas" w:cs="Courier New"/>
          <w:color w:val="666600"/>
          <w:sz w:val="17"/>
          <w:szCs w:val="17"/>
        </w:rPr>
        <w:t>.</w:t>
      </w:r>
      <w:r>
        <w:rPr>
          <w:rFonts w:ascii="Consolas" w:hAnsi="Consolas" w:cs="Courier New"/>
          <w:color w:val="000000"/>
          <w:sz w:val="17"/>
          <w:szCs w:val="17"/>
        </w:rPr>
        <w:t>insert</w:t>
      </w:r>
      <w:proofErr w:type="spellEnd"/>
      <w:proofErr w:type="gram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543F0916" w14:textId="77777777" w:rsidR="00F66B6A" w:rsidRDefault="00F66B6A" w:rsidP="00F66B6A">
      <w:pPr>
        <w:pStyle w:val="ListBullet"/>
        <w:numPr>
          <w:ilvl w:val="0"/>
          <w:numId w:val="0"/>
        </w:numPr>
        <w:ind w:left="3600"/>
      </w:pPr>
    </w:p>
    <w:p w14:paraId="73C35992" w14:textId="75024D95" w:rsidR="00BA1AFA" w:rsidRDefault="00A90A4C" w:rsidP="00F66B6A">
      <w:pPr>
        <w:pStyle w:val="ListBullet"/>
        <w:numPr>
          <w:ilvl w:val="0"/>
          <w:numId w:val="0"/>
        </w:numPr>
        <w:ind w:left="3600"/>
      </w:pPr>
      <w:r>
        <w:t xml:space="preserve">Just like Vectors, </w:t>
      </w:r>
      <w:proofErr w:type="spellStart"/>
      <w:r>
        <w:t>hashmaps</w:t>
      </w:r>
      <w:proofErr w:type="spellEnd"/>
      <w:r w:rsidR="003E41DA">
        <w:t xml:space="preserve"> store their data on the heap. They also have the same data type for their keys</w:t>
      </w:r>
      <w:r w:rsidR="00A13CFB">
        <w:t xml:space="preserve"> and the same type for their values.</w:t>
      </w:r>
    </w:p>
    <w:p w14:paraId="3E36A66C" w14:textId="77777777" w:rsidR="008B7186" w:rsidRDefault="008B7186" w:rsidP="00F66B6A">
      <w:pPr>
        <w:pStyle w:val="ListBullet"/>
        <w:numPr>
          <w:ilvl w:val="0"/>
          <w:numId w:val="0"/>
        </w:numPr>
        <w:ind w:left="3600"/>
      </w:pPr>
    </w:p>
    <w:p w14:paraId="4F2068CF" w14:textId="08564F6F" w:rsidR="008B7186" w:rsidRDefault="008B7186" w:rsidP="00F66B6A">
      <w:pPr>
        <w:pStyle w:val="ListBullet"/>
        <w:numPr>
          <w:ilvl w:val="0"/>
          <w:numId w:val="0"/>
        </w:numPr>
        <w:ind w:left="3600"/>
      </w:pPr>
      <w:r>
        <w:t xml:space="preserve">We </w:t>
      </w:r>
      <w:r w:rsidR="00C72843">
        <w:t>don’t have HashMap in the prelude and they also don’t have a macro. Still, we can combine 2 vectors into a HashMap using iterators. For ex.:</w:t>
      </w:r>
    </w:p>
    <w:p w14:paraId="033B0126" w14:textId="77777777" w:rsidR="00C72843" w:rsidRDefault="00C72843" w:rsidP="00F66B6A">
      <w:pPr>
        <w:pStyle w:val="ListBullet"/>
        <w:numPr>
          <w:ilvl w:val="0"/>
          <w:numId w:val="0"/>
        </w:numPr>
        <w:ind w:left="3600"/>
      </w:pPr>
    </w:p>
    <w:p w14:paraId="03D21032" w14:textId="77777777" w:rsidR="004B320B" w:rsidRDefault="004B32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96375881"/>
        <w:rPr>
          <w:rFonts w:ascii="Consolas" w:hAnsi="Consolas" w:cs="Courier New"/>
          <w:sz w:val="17"/>
          <w:szCs w:val="17"/>
        </w:rPr>
      </w:pPr>
      <w:r w:rsidRPr="004B320B">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collections</w:t>
      </w:r>
      <w:r>
        <w:rPr>
          <w:rFonts w:ascii="Consolas" w:hAnsi="Consolas" w:cs="Courier New"/>
          <w:color w:val="666600"/>
          <w:sz w:val="17"/>
          <w:szCs w:val="17"/>
        </w:rPr>
        <w:t>::</w:t>
      </w:r>
      <w:r>
        <w:rPr>
          <w:rFonts w:ascii="Consolas" w:hAnsi="Consolas" w:cs="Courier New"/>
          <w:color w:val="660066"/>
          <w:sz w:val="17"/>
          <w:szCs w:val="17"/>
        </w:rPr>
        <w:t>HashMap</w:t>
      </w:r>
      <w:r>
        <w:rPr>
          <w:rFonts w:ascii="Consolas" w:hAnsi="Consolas" w:cs="Courier New"/>
          <w:color w:val="666600"/>
          <w:sz w:val="17"/>
          <w:szCs w:val="17"/>
        </w:rPr>
        <w:t>;</w:t>
      </w:r>
    </w:p>
    <w:p w14:paraId="2CC400F8" w14:textId="77777777" w:rsidR="004B320B" w:rsidRDefault="004B32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96375881"/>
        <w:rPr>
          <w:rFonts w:ascii="Consolas" w:hAnsi="Consolas" w:cs="Courier New"/>
          <w:sz w:val="17"/>
          <w:szCs w:val="17"/>
        </w:rPr>
      </w:pPr>
      <w:r>
        <w:rPr>
          <w:rFonts w:ascii="Consolas" w:hAnsi="Consolas" w:cs="Courier New"/>
          <w:color w:val="000000"/>
          <w:sz w:val="17"/>
          <w:szCs w:val="17"/>
        </w:rPr>
        <w:t> </w:t>
      </w:r>
    </w:p>
    <w:p w14:paraId="7665E369" w14:textId="77777777" w:rsidR="004B320B" w:rsidRDefault="004B32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96375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teams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"Yellow"</w:t>
      </w:r>
      <w:r>
        <w:rPr>
          <w:rFonts w:ascii="Consolas" w:hAnsi="Consolas" w:cs="Courier New"/>
          <w:color w:val="666600"/>
          <w:sz w:val="17"/>
          <w:szCs w:val="17"/>
        </w:rPr>
        <w:t>)];</w:t>
      </w:r>
    </w:p>
    <w:p w14:paraId="3DD231A0" w14:textId="77777777" w:rsidR="004B320B" w:rsidRDefault="004B32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96375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initial_scores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p>
    <w:p w14:paraId="43C691FA" w14:textId="77777777" w:rsidR="004B320B" w:rsidRDefault="004B32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96375881"/>
        <w:rPr>
          <w:rFonts w:ascii="Consolas" w:hAnsi="Consolas" w:cs="Courier New"/>
          <w:sz w:val="17"/>
          <w:szCs w:val="17"/>
        </w:rPr>
      </w:pPr>
      <w:r>
        <w:rPr>
          <w:rFonts w:ascii="Consolas" w:hAnsi="Consolas" w:cs="Courier New"/>
          <w:color w:val="000000"/>
          <w:sz w:val="17"/>
          <w:szCs w:val="17"/>
        </w:rPr>
        <w:t> </w:t>
      </w:r>
    </w:p>
    <w:p w14:paraId="33DB0F45" w14:textId="77777777" w:rsidR="004B320B" w:rsidRDefault="004B32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96375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scores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w:t>
      </w:r>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 xml:space="preserve"> _</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5E58FAC" w14:textId="77777777" w:rsidR="004B320B" w:rsidRDefault="004B32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9637588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teams</w:t>
      </w:r>
      <w:r>
        <w:rPr>
          <w:rFonts w:ascii="Consolas" w:hAnsi="Consolas" w:cs="Courier New"/>
          <w:color w:val="666600"/>
          <w:sz w:val="17"/>
          <w:szCs w:val="17"/>
        </w:rPr>
        <w:t>.</w:t>
      </w:r>
      <w:r>
        <w:rPr>
          <w:rFonts w:ascii="Consolas" w:hAnsi="Consolas" w:cs="Courier New"/>
          <w:color w:val="000000"/>
          <w:sz w:val="17"/>
          <w:szCs w:val="17"/>
        </w:rPr>
        <w:t>into</w:t>
      </w:r>
      <w:proofErr w:type="gramEnd"/>
      <w:r>
        <w:rPr>
          <w:rFonts w:ascii="Consolas" w:hAnsi="Consolas" w:cs="Courier New"/>
          <w:color w:val="000000"/>
          <w:sz w:val="17"/>
          <w:szCs w:val="17"/>
        </w:rPr>
        <w:t>_iter</w:t>
      </w:r>
      <w:proofErr w:type="spellEnd"/>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r>
        <w:rPr>
          <w:rFonts w:ascii="Consolas" w:hAnsi="Consolas" w:cs="Courier New"/>
          <w:color w:val="000000"/>
          <w:sz w:val="17"/>
          <w:szCs w:val="17"/>
        </w:rPr>
        <w:t>initial_scores</w:t>
      </w:r>
      <w:r>
        <w:rPr>
          <w:rFonts w:ascii="Consolas" w:hAnsi="Consolas" w:cs="Courier New"/>
          <w:color w:val="666600"/>
          <w:sz w:val="17"/>
          <w:szCs w:val="17"/>
        </w:rPr>
        <w:t>.</w:t>
      </w:r>
      <w:r>
        <w:rPr>
          <w:rFonts w:ascii="Consolas" w:hAnsi="Consolas" w:cs="Courier New"/>
          <w:color w:val="000000"/>
          <w:sz w:val="17"/>
          <w:szCs w:val="17"/>
        </w:rPr>
        <w:t>into_iter</w:t>
      </w:r>
      <w:proofErr w:type="spellEnd"/>
      <w:r>
        <w:rPr>
          <w:rFonts w:ascii="Consolas" w:hAnsi="Consolas" w:cs="Courier New"/>
          <w:color w:val="666600"/>
          <w:sz w:val="17"/>
          <w:szCs w:val="17"/>
        </w:rPr>
        <w:t>()).</w:t>
      </w:r>
      <w:r>
        <w:rPr>
          <w:rFonts w:ascii="Consolas" w:hAnsi="Consolas" w:cs="Courier New"/>
          <w:color w:val="000000"/>
          <w:sz w:val="17"/>
          <w:szCs w:val="17"/>
        </w:rPr>
        <w:t>collect</w:t>
      </w:r>
      <w:r>
        <w:rPr>
          <w:rFonts w:ascii="Consolas" w:hAnsi="Consolas" w:cs="Courier New"/>
          <w:color w:val="666600"/>
          <w:sz w:val="17"/>
          <w:szCs w:val="17"/>
        </w:rPr>
        <w:t>();</w:t>
      </w:r>
    </w:p>
    <w:p w14:paraId="066FF7D5" w14:textId="1C8D9517" w:rsidR="00C72843" w:rsidRDefault="004035EA" w:rsidP="00F66B6A">
      <w:pPr>
        <w:pStyle w:val="ListBullet"/>
        <w:numPr>
          <w:ilvl w:val="0"/>
          <w:numId w:val="0"/>
        </w:numPr>
        <w:ind w:left="3600"/>
      </w:pPr>
      <w:r>
        <w:t xml:space="preserve">zip takes 2 iterators and pairs them into a tuple and collect collects the tuples and then returns a required type which is HashMap here. </w:t>
      </w:r>
      <w:r w:rsidR="0021669E">
        <w:t xml:space="preserve">Since </w:t>
      </w:r>
      <w:r w:rsidR="00B64267">
        <w:t xml:space="preserve">collect needs a type to know what to return to, and HashMap needs types to define K and V, Rust allows us to use _ </w:t>
      </w:r>
      <w:r w:rsidR="008C3E72">
        <w:t>as placeholder types.</w:t>
      </w:r>
      <w:r w:rsidR="00B53CFC">
        <w:t xml:space="preserve"> Then it infers the correct types.</w:t>
      </w:r>
    </w:p>
    <w:p w14:paraId="41E728C3" w14:textId="77777777" w:rsidR="00C72843" w:rsidRDefault="00C72843" w:rsidP="00F66B6A">
      <w:pPr>
        <w:pStyle w:val="ListBullet"/>
        <w:numPr>
          <w:ilvl w:val="0"/>
          <w:numId w:val="0"/>
        </w:numPr>
        <w:ind w:left="3600"/>
      </w:pPr>
    </w:p>
    <w:p w14:paraId="2A240932" w14:textId="64A530E4" w:rsidR="00662823" w:rsidRDefault="00BE45F0" w:rsidP="00BE45F0">
      <w:pPr>
        <w:pStyle w:val="ListBullet"/>
        <w:numPr>
          <w:ilvl w:val="5"/>
          <w:numId w:val="1"/>
        </w:numPr>
      </w:pPr>
      <w:r>
        <w:t xml:space="preserve">References: </w:t>
      </w:r>
      <w:proofErr w:type="spellStart"/>
      <w:r>
        <w:t>HashMaps</w:t>
      </w:r>
      <w:proofErr w:type="spellEnd"/>
      <w:r w:rsidR="007636AF">
        <w:t xml:space="preserve"> follow the same copy/move rules. So,</w:t>
      </w:r>
    </w:p>
    <w:p w14:paraId="12E8FE47" w14:textId="4CA2888A" w:rsidR="007636AF" w:rsidRDefault="007636AF" w:rsidP="007636AF">
      <w:pPr>
        <w:pStyle w:val="ListBullet"/>
        <w:numPr>
          <w:ilvl w:val="0"/>
          <w:numId w:val="0"/>
        </w:numPr>
        <w:ind w:left="4320"/>
      </w:pPr>
      <w:r>
        <w:t xml:space="preserve">let </w:t>
      </w:r>
      <w:r w:rsidR="008E6892">
        <w:t>a = String…</w:t>
      </w:r>
    </w:p>
    <w:p w14:paraId="11DC5BBA" w14:textId="4D663C7B" w:rsidR="008E6892" w:rsidRDefault="008E6892" w:rsidP="007636AF">
      <w:pPr>
        <w:pStyle w:val="ListBullet"/>
        <w:numPr>
          <w:ilvl w:val="0"/>
          <w:numId w:val="0"/>
        </w:numPr>
        <w:ind w:left="4320"/>
      </w:pPr>
      <w:r>
        <w:t xml:space="preserve">let </w:t>
      </w:r>
      <w:r w:rsidR="00CD10A7">
        <w:t xml:space="preserve">mut </w:t>
      </w:r>
      <w:r>
        <w:t xml:space="preserve">b= </w:t>
      </w:r>
      <w:proofErr w:type="gramStart"/>
      <w:r>
        <w:t>HashMap::</w:t>
      </w:r>
      <w:proofErr w:type="gramEnd"/>
      <w:r w:rsidR="00CD10A7">
        <w:t>n</w:t>
      </w:r>
      <w:r>
        <w:t>ew();</w:t>
      </w:r>
    </w:p>
    <w:p w14:paraId="0AEAD73A" w14:textId="32C6DCAF" w:rsidR="008E6892" w:rsidRDefault="008E6892" w:rsidP="007636AF">
      <w:pPr>
        <w:pStyle w:val="ListBullet"/>
        <w:numPr>
          <w:ilvl w:val="0"/>
          <w:numId w:val="0"/>
        </w:numPr>
        <w:ind w:left="4320"/>
      </w:pPr>
      <w:proofErr w:type="spellStart"/>
      <w:proofErr w:type="gramStart"/>
      <w:r>
        <w:t>b.insert</w:t>
      </w:r>
      <w:proofErr w:type="spellEnd"/>
      <w:proofErr w:type="gramEnd"/>
      <w:r>
        <w:t>(“</w:t>
      </w:r>
      <w:proofErr w:type="spellStart"/>
      <w:r>
        <w:t>yo</w:t>
      </w:r>
      <w:proofErr w:type="spellEnd"/>
      <w:r>
        <w:t>”, a);</w:t>
      </w:r>
    </w:p>
    <w:p w14:paraId="1450FDFB" w14:textId="02C05369" w:rsidR="008E6892" w:rsidRDefault="008E6892" w:rsidP="007636AF">
      <w:pPr>
        <w:pStyle w:val="ListBullet"/>
        <w:numPr>
          <w:ilvl w:val="0"/>
          <w:numId w:val="0"/>
        </w:numPr>
        <w:ind w:left="4320"/>
      </w:pPr>
      <w:r>
        <w:t>will</w:t>
      </w:r>
      <w:r w:rsidR="00CD10A7">
        <w:t xml:space="preserve"> work but a’s ownership will be passed to b. If we had used &amp;a</w:t>
      </w:r>
      <w:r w:rsidR="00146CEC">
        <w:t>,</w:t>
      </w:r>
      <w:r w:rsidR="00CD10A7">
        <w:t xml:space="preserve"> </w:t>
      </w:r>
      <w:r w:rsidR="00146CEC">
        <w:t>however, then that wouldn’t be the case.</w:t>
      </w:r>
    </w:p>
    <w:p w14:paraId="7356F03F" w14:textId="4B9AE064" w:rsidR="007636AF" w:rsidRDefault="000B6FC8" w:rsidP="00BE45F0">
      <w:pPr>
        <w:pStyle w:val="ListBullet"/>
        <w:numPr>
          <w:ilvl w:val="5"/>
          <w:numId w:val="1"/>
        </w:numPr>
      </w:pPr>
      <w:r>
        <w:t xml:space="preserve">Accessing values: </w:t>
      </w:r>
    </w:p>
    <w:p w14:paraId="0DA51803" w14:textId="0BCBDA47" w:rsidR="000B6FC8" w:rsidRDefault="00EA2E6F" w:rsidP="000B6FC8">
      <w:pPr>
        <w:pStyle w:val="ListBullet"/>
        <w:numPr>
          <w:ilvl w:val="0"/>
          <w:numId w:val="0"/>
        </w:numPr>
        <w:ind w:left="4320"/>
      </w:pPr>
      <w:r>
        <w:t>let mut a= HashMap…</w:t>
      </w:r>
    </w:p>
    <w:p w14:paraId="3F817C8C" w14:textId="04D7E88D" w:rsidR="00B51E22" w:rsidRDefault="00B51E22" w:rsidP="000B6FC8">
      <w:pPr>
        <w:pStyle w:val="ListBullet"/>
        <w:numPr>
          <w:ilvl w:val="0"/>
          <w:numId w:val="0"/>
        </w:numPr>
        <w:ind w:left="4320"/>
      </w:pPr>
      <w:r>
        <w:t xml:space="preserve">let c= </w:t>
      </w:r>
      <w:proofErr w:type="gramStart"/>
      <w:r>
        <w:t>String::</w:t>
      </w:r>
      <w:proofErr w:type="gramEnd"/>
      <w:r>
        <w:t>from(“</w:t>
      </w:r>
      <w:proofErr w:type="spellStart"/>
      <w:r>
        <w:t>abc</w:t>
      </w:r>
      <w:proofErr w:type="spellEnd"/>
      <w:r>
        <w:t>”);</w:t>
      </w:r>
    </w:p>
    <w:p w14:paraId="559B09C9" w14:textId="3DA48B8B" w:rsidR="00EA2E6F" w:rsidRDefault="00EA2E6F" w:rsidP="000B6FC8">
      <w:pPr>
        <w:pStyle w:val="ListBullet"/>
        <w:numPr>
          <w:ilvl w:val="0"/>
          <w:numId w:val="0"/>
        </w:numPr>
        <w:ind w:left="4320"/>
      </w:pPr>
      <w:r>
        <w:t xml:space="preserve">let b= </w:t>
      </w:r>
      <w:proofErr w:type="spellStart"/>
      <w:r>
        <w:t>a.get</w:t>
      </w:r>
      <w:proofErr w:type="spellEnd"/>
      <w:r>
        <w:t>(</w:t>
      </w:r>
      <w:r w:rsidR="00B51E22">
        <w:t>&amp;c</w:t>
      </w:r>
      <w:r>
        <w:t>);</w:t>
      </w:r>
    </w:p>
    <w:p w14:paraId="0E15C827" w14:textId="77777777" w:rsidR="00B51E22" w:rsidRDefault="00B51E22" w:rsidP="000B6FC8">
      <w:pPr>
        <w:pStyle w:val="ListBullet"/>
        <w:numPr>
          <w:ilvl w:val="0"/>
          <w:numId w:val="0"/>
        </w:numPr>
        <w:ind w:left="4320"/>
      </w:pPr>
    </w:p>
    <w:p w14:paraId="3EE3083E" w14:textId="3CEBE738" w:rsidR="00094488" w:rsidRDefault="00B51E22" w:rsidP="000B6FC8">
      <w:pPr>
        <w:pStyle w:val="ListBullet"/>
        <w:numPr>
          <w:ilvl w:val="0"/>
          <w:numId w:val="0"/>
        </w:numPr>
        <w:ind w:left="4320"/>
      </w:pPr>
      <w:r>
        <w:lastRenderedPageBreak/>
        <w:t xml:space="preserve">We pass &amp;c </w:t>
      </w:r>
      <w:r w:rsidR="00094488">
        <w:t>to preserve ownership. It will get an Option&lt;&amp;V&gt; into b, if the key is found then Some’s the value else None.</w:t>
      </w:r>
    </w:p>
    <w:p w14:paraId="37D254CA" w14:textId="1063221F" w:rsidR="00434DC9" w:rsidRDefault="00434DC9" w:rsidP="000B6FC8">
      <w:pPr>
        <w:pStyle w:val="ListBullet"/>
        <w:numPr>
          <w:ilvl w:val="0"/>
          <w:numId w:val="0"/>
        </w:numPr>
        <w:ind w:left="4320"/>
      </w:pPr>
      <w:r>
        <w:t xml:space="preserve">Or </w:t>
      </w:r>
    </w:p>
    <w:p w14:paraId="72640C93" w14:textId="07C107B5" w:rsidR="00434DC9" w:rsidRDefault="00434DC9" w:rsidP="000B6FC8">
      <w:pPr>
        <w:pStyle w:val="ListBullet"/>
        <w:numPr>
          <w:ilvl w:val="0"/>
          <w:numId w:val="0"/>
        </w:numPr>
        <w:ind w:left="4320"/>
      </w:pPr>
      <w:r>
        <w:t>with a loop</w:t>
      </w:r>
    </w:p>
    <w:p w14:paraId="31656874" w14:textId="0797267F" w:rsidR="00434DC9" w:rsidRDefault="00434DC9" w:rsidP="000B6FC8">
      <w:pPr>
        <w:pStyle w:val="ListBullet"/>
        <w:numPr>
          <w:ilvl w:val="0"/>
          <w:numId w:val="0"/>
        </w:numPr>
        <w:ind w:left="4320"/>
      </w:pPr>
      <w:r>
        <w:t>for (</w:t>
      </w:r>
      <w:proofErr w:type="spellStart"/>
      <w:proofErr w:type="gramStart"/>
      <w:r>
        <w:t>key,value</w:t>
      </w:r>
      <w:proofErr w:type="spellEnd"/>
      <w:proofErr w:type="gramEnd"/>
      <w:r>
        <w:t>) in &amp;a {…}</w:t>
      </w:r>
    </w:p>
    <w:p w14:paraId="0E00EA36" w14:textId="4640CC1B" w:rsidR="00B51E22" w:rsidRDefault="00B51E22" w:rsidP="000B6FC8">
      <w:pPr>
        <w:pStyle w:val="ListBullet"/>
        <w:numPr>
          <w:ilvl w:val="0"/>
          <w:numId w:val="0"/>
        </w:numPr>
        <w:ind w:left="4320"/>
      </w:pPr>
      <w:r>
        <w:t xml:space="preserve"> </w:t>
      </w:r>
    </w:p>
    <w:p w14:paraId="6B1E9395" w14:textId="58C9AC5C" w:rsidR="000B6FC8" w:rsidRDefault="00E6340F" w:rsidP="00BE45F0">
      <w:pPr>
        <w:pStyle w:val="ListBullet"/>
        <w:numPr>
          <w:ilvl w:val="5"/>
          <w:numId w:val="1"/>
        </w:numPr>
      </w:pPr>
      <w:r>
        <w:t xml:space="preserve">Inserting: Using the insert function. </w:t>
      </w:r>
      <w:r w:rsidR="00F96084">
        <w:t>If a key exists then its value is overwritten.</w:t>
      </w:r>
      <w:r w:rsidR="00C04AB0">
        <w:t xml:space="preserve"> If we want to check before </w:t>
      </w:r>
      <w:proofErr w:type="gramStart"/>
      <w:r w:rsidR="00C04AB0">
        <w:t>inserting</w:t>
      </w:r>
      <w:proofErr w:type="gramEnd"/>
      <w:r w:rsidR="00C04AB0">
        <w:t xml:space="preserve"> we can use the entry method,</w:t>
      </w:r>
    </w:p>
    <w:p w14:paraId="5766B235" w14:textId="35FC48C4" w:rsidR="00C04AB0" w:rsidRDefault="00C04AB0" w:rsidP="00C04AB0">
      <w:pPr>
        <w:pStyle w:val="ListBullet"/>
        <w:numPr>
          <w:ilvl w:val="0"/>
          <w:numId w:val="0"/>
        </w:numPr>
        <w:ind w:left="4320"/>
      </w:pPr>
      <w:r>
        <w:t>For ex.:</w:t>
      </w:r>
    </w:p>
    <w:p w14:paraId="1E050D90" w14:textId="77777777" w:rsidR="00C04AB0" w:rsidRDefault="00C04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87017336"/>
        <w:rPr>
          <w:rFonts w:ascii="Consolas" w:hAnsi="Consolas" w:cs="Courier New"/>
          <w:sz w:val="17"/>
          <w:szCs w:val="17"/>
        </w:rPr>
      </w:pPr>
      <w:r w:rsidRPr="00C04AB0">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scores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HashMap</w:t>
      </w:r>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666600"/>
          <w:sz w:val="17"/>
          <w:szCs w:val="17"/>
        </w:rPr>
        <w:t>();</w:t>
      </w:r>
    </w:p>
    <w:p w14:paraId="42E617F1" w14:textId="77777777" w:rsidR="00C04AB0" w:rsidRDefault="00C04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8701733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scores</w:t>
      </w:r>
      <w:r>
        <w:rPr>
          <w:rFonts w:ascii="Consolas" w:hAnsi="Consolas" w:cs="Courier New"/>
          <w:color w:val="666600"/>
          <w:sz w:val="17"/>
          <w:szCs w:val="17"/>
        </w:rPr>
        <w:t>.</w:t>
      </w:r>
      <w:r>
        <w:rPr>
          <w:rFonts w:ascii="Consolas" w:hAnsi="Consolas" w:cs="Courier New"/>
          <w:color w:val="000000"/>
          <w:sz w:val="17"/>
          <w:szCs w:val="17"/>
        </w:rPr>
        <w:t>insert</w:t>
      </w:r>
      <w:proofErr w:type="spellEnd"/>
      <w:proofErr w:type="gram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0314F19" w14:textId="77777777" w:rsidR="00C04AB0" w:rsidRDefault="00C04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87017336"/>
        <w:rPr>
          <w:rFonts w:ascii="Consolas" w:hAnsi="Consolas" w:cs="Courier New"/>
          <w:sz w:val="17"/>
          <w:szCs w:val="17"/>
        </w:rPr>
      </w:pPr>
      <w:r>
        <w:rPr>
          <w:rFonts w:ascii="Consolas" w:hAnsi="Consolas" w:cs="Courier New"/>
          <w:color w:val="000000"/>
          <w:sz w:val="17"/>
          <w:szCs w:val="17"/>
        </w:rPr>
        <w:t> </w:t>
      </w:r>
    </w:p>
    <w:p w14:paraId="4EB41DB1" w14:textId="0E1F18DC" w:rsidR="00C04AB0" w:rsidRDefault="00C04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87017336"/>
        <w:rPr>
          <w:rFonts w:ascii="Consolas" w:hAnsi="Consolas" w:cs="Courier New"/>
          <w:sz w:val="17"/>
          <w:szCs w:val="17"/>
        </w:rPr>
      </w:pPr>
      <w:r>
        <w:rPr>
          <w:rFonts w:ascii="Consolas" w:hAnsi="Consolas" w:cs="Courier New"/>
          <w:color w:val="000000"/>
          <w:sz w:val="17"/>
          <w:szCs w:val="17"/>
        </w:rPr>
        <w:t xml:space="preserve">   </w:t>
      </w:r>
      <w:r w:rsidR="00F07CA4">
        <w:rPr>
          <w:rFonts w:ascii="Consolas" w:hAnsi="Consolas" w:cs="Courier New"/>
          <w:color w:val="000000"/>
          <w:sz w:val="17"/>
          <w:szCs w:val="17"/>
        </w:rPr>
        <w:t xml:space="preserve">let </w:t>
      </w:r>
      <w:proofErr w:type="spellStart"/>
      <w:r w:rsidR="00F07CA4">
        <w:rPr>
          <w:rFonts w:ascii="Consolas" w:hAnsi="Consolas" w:cs="Courier New"/>
          <w:color w:val="000000"/>
          <w:sz w:val="17"/>
          <w:szCs w:val="17"/>
        </w:rPr>
        <w:t>insertedValue</w:t>
      </w:r>
      <w:proofErr w:type="spellEnd"/>
      <w:r w:rsidR="00F07CA4">
        <w:rPr>
          <w:rFonts w:ascii="Consolas" w:hAnsi="Consolas" w:cs="Courier New"/>
          <w:color w:val="0000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scores</w:t>
      </w:r>
      <w:r>
        <w:rPr>
          <w:rFonts w:ascii="Consolas" w:hAnsi="Consolas" w:cs="Courier New"/>
          <w:color w:val="666600"/>
          <w:sz w:val="17"/>
          <w:szCs w:val="17"/>
        </w:rPr>
        <w:t>.</w:t>
      </w:r>
      <w:r>
        <w:rPr>
          <w:rFonts w:ascii="Consolas" w:hAnsi="Consolas" w:cs="Courier New"/>
          <w:color w:val="000000"/>
          <w:sz w:val="17"/>
          <w:szCs w:val="17"/>
        </w:rPr>
        <w:t>entry</w:t>
      </w:r>
      <w:proofErr w:type="spellEnd"/>
      <w:proofErr w:type="gram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"Yellow"</w:t>
      </w:r>
      <w:r>
        <w:rPr>
          <w:rFonts w:ascii="Consolas" w:hAnsi="Consolas" w:cs="Courier New"/>
          <w:color w:val="666600"/>
          <w:sz w:val="17"/>
          <w:szCs w:val="17"/>
        </w:rPr>
        <w:t>)).</w:t>
      </w:r>
      <w:proofErr w:type="spellStart"/>
      <w:r>
        <w:rPr>
          <w:rFonts w:ascii="Consolas" w:hAnsi="Consolas" w:cs="Courier New"/>
          <w:color w:val="000000"/>
          <w:sz w:val="17"/>
          <w:szCs w:val="17"/>
        </w:rPr>
        <w:t>or_insert</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182C2AC9" w14:textId="6EE3DE33" w:rsidR="00C04AB0" w:rsidRDefault="00C04AB0" w:rsidP="00C04AB0">
      <w:pPr>
        <w:pStyle w:val="ListBullet"/>
        <w:numPr>
          <w:ilvl w:val="0"/>
          <w:numId w:val="0"/>
        </w:numPr>
        <w:ind w:left="4320"/>
      </w:pPr>
    </w:p>
    <w:p w14:paraId="1151172B" w14:textId="15992BB5" w:rsidR="00F07CA4" w:rsidRDefault="00F07CA4" w:rsidP="00C04AB0">
      <w:pPr>
        <w:pStyle w:val="ListBullet"/>
        <w:numPr>
          <w:ilvl w:val="0"/>
          <w:numId w:val="0"/>
        </w:numPr>
        <w:ind w:left="4320"/>
      </w:pPr>
      <w:r>
        <w:t xml:space="preserve">Here </w:t>
      </w:r>
      <w:r w:rsidR="000C0165">
        <w:t xml:space="preserve">entry returns an </w:t>
      </w:r>
      <w:proofErr w:type="spellStart"/>
      <w:r w:rsidR="000C0165">
        <w:t>enum</w:t>
      </w:r>
      <w:proofErr w:type="spellEnd"/>
      <w:r w:rsidR="000C0165">
        <w:t xml:space="preserve"> Entry which defines if the </w:t>
      </w:r>
      <w:r w:rsidR="00CB1505">
        <w:t xml:space="preserve">key </w:t>
      </w:r>
      <w:r w:rsidR="000C0165">
        <w:t>exists or not.</w:t>
      </w:r>
      <w:r w:rsidR="003F0C8E">
        <w:t xml:space="preserve"> The Entry </w:t>
      </w:r>
      <w:proofErr w:type="spellStart"/>
      <w:r w:rsidR="000E38C2">
        <w:t>enum</w:t>
      </w:r>
      <w:proofErr w:type="spellEnd"/>
      <w:r w:rsidR="000E38C2">
        <w:t xml:space="preserve"> also defines a few methods and one of them is </w:t>
      </w:r>
      <w:proofErr w:type="spellStart"/>
      <w:r w:rsidR="000E38C2">
        <w:t>or_insert</w:t>
      </w:r>
      <w:proofErr w:type="spellEnd"/>
      <w:r w:rsidR="000E38C2">
        <w:t xml:space="preserve">, which inserts the key </w:t>
      </w:r>
      <w:r w:rsidR="003D2759">
        <w:t xml:space="preserve">and the </w:t>
      </w:r>
      <w:r w:rsidR="000E38C2">
        <w:t>value if the key</w:t>
      </w:r>
      <w:r w:rsidR="003D2759">
        <w:t xml:space="preserve"> doesn’t exist otherwise does nothing. Either way, </w:t>
      </w:r>
      <w:proofErr w:type="spellStart"/>
      <w:r w:rsidR="003D2759">
        <w:t>or_insert</w:t>
      </w:r>
      <w:proofErr w:type="spellEnd"/>
      <w:r w:rsidR="003D2759">
        <w:t xml:space="preserve"> returns </w:t>
      </w:r>
      <w:r w:rsidR="00A111E3">
        <w:t>a mutable reference of the value to the key.</w:t>
      </w:r>
    </w:p>
    <w:p w14:paraId="23277AA7" w14:textId="77777777" w:rsidR="00C04AB0" w:rsidRDefault="00C04AB0" w:rsidP="00C04AB0">
      <w:pPr>
        <w:pStyle w:val="ListBullet"/>
        <w:numPr>
          <w:ilvl w:val="0"/>
          <w:numId w:val="0"/>
        </w:numPr>
        <w:ind w:left="4320"/>
      </w:pPr>
    </w:p>
    <w:p w14:paraId="42E6B3E9" w14:textId="48B16A68" w:rsidR="007636AF" w:rsidRDefault="007636AF" w:rsidP="004E6251">
      <w:pPr>
        <w:pStyle w:val="ListBullet"/>
        <w:numPr>
          <w:ilvl w:val="5"/>
          <w:numId w:val="1"/>
        </w:numPr>
      </w:pPr>
    </w:p>
    <w:p w14:paraId="711B8B06" w14:textId="77777777" w:rsidR="003E2FD0" w:rsidRDefault="003E2FD0" w:rsidP="004E6251">
      <w:pPr>
        <w:pStyle w:val="ListBullet"/>
        <w:numPr>
          <w:ilvl w:val="5"/>
          <w:numId w:val="1"/>
        </w:numPr>
      </w:pPr>
    </w:p>
    <w:p w14:paraId="1E8934A7" w14:textId="06EC21E4" w:rsidR="00BE45F0" w:rsidRDefault="00BE45F0" w:rsidP="008F5BB0">
      <w:pPr>
        <w:pStyle w:val="ListBullet"/>
        <w:numPr>
          <w:ilvl w:val="4"/>
          <w:numId w:val="1"/>
        </w:numPr>
      </w:pPr>
    </w:p>
    <w:p w14:paraId="0DC3A2D5" w14:textId="63E5339A" w:rsidR="003E2FD0" w:rsidRDefault="006F2787" w:rsidP="000F09A3">
      <w:pPr>
        <w:pStyle w:val="ListBullet"/>
        <w:numPr>
          <w:ilvl w:val="2"/>
          <w:numId w:val="1"/>
        </w:numPr>
      </w:pPr>
      <w:r>
        <w:t>Type Alias: We can declare type aliases in Rust. To do so,</w:t>
      </w:r>
    </w:p>
    <w:p w14:paraId="02B6AA05" w14:textId="3FC236D3" w:rsidR="006F2787" w:rsidRDefault="006F2787" w:rsidP="006F2787">
      <w:pPr>
        <w:pStyle w:val="ListBullet"/>
        <w:numPr>
          <w:ilvl w:val="0"/>
          <w:numId w:val="0"/>
        </w:numPr>
        <w:ind w:left="2160"/>
      </w:pPr>
      <w:r>
        <w:t xml:space="preserve">type </w:t>
      </w:r>
      <w:proofErr w:type="spellStart"/>
      <w:r>
        <w:t>Yo</w:t>
      </w:r>
      <w:proofErr w:type="spellEnd"/>
      <w:r>
        <w:t xml:space="preserve"> = i32;</w:t>
      </w:r>
    </w:p>
    <w:p w14:paraId="4EAE3A3D" w14:textId="7996F04A" w:rsidR="006F2787" w:rsidRDefault="006F2787" w:rsidP="006F2787">
      <w:pPr>
        <w:pStyle w:val="ListBullet"/>
        <w:numPr>
          <w:ilvl w:val="0"/>
          <w:numId w:val="0"/>
        </w:numPr>
        <w:ind w:left="2160"/>
      </w:pPr>
      <w:r>
        <w:t xml:space="preserve">let x: </w:t>
      </w:r>
      <w:proofErr w:type="spellStart"/>
      <w:r>
        <w:t>Yo</w:t>
      </w:r>
      <w:proofErr w:type="spellEnd"/>
      <w:r>
        <w:t xml:space="preserve"> = 2;</w:t>
      </w:r>
    </w:p>
    <w:p w14:paraId="7DAAA033" w14:textId="17F724BB" w:rsidR="006F2787" w:rsidRDefault="006F2787" w:rsidP="007A179C">
      <w:pPr>
        <w:pStyle w:val="ListBullet"/>
        <w:numPr>
          <w:ilvl w:val="0"/>
          <w:numId w:val="0"/>
        </w:numPr>
        <w:ind w:left="2160"/>
      </w:pPr>
      <w:r>
        <w:lastRenderedPageBreak/>
        <w:t xml:space="preserve">and it works. This syntax looks like </w:t>
      </w:r>
      <w:r w:rsidR="000656BC">
        <w:t xml:space="preserve">associated types because it is, except the type is resolved right away. </w:t>
      </w:r>
    </w:p>
    <w:p w14:paraId="1FFCBF6F" w14:textId="4C02C121" w:rsidR="00947880" w:rsidRDefault="003016B8" w:rsidP="000F09A3">
      <w:pPr>
        <w:pStyle w:val="ListBullet"/>
        <w:numPr>
          <w:ilvl w:val="2"/>
          <w:numId w:val="1"/>
        </w:numPr>
      </w:pPr>
      <w:r>
        <w:t xml:space="preserve">Empty Type: </w:t>
      </w:r>
      <w:r w:rsidR="008D79F8">
        <w:t xml:space="preserve">Aka Never Type in Rust. It is represented </w:t>
      </w:r>
      <w:proofErr w:type="gramStart"/>
      <w:r w:rsidR="008D79F8">
        <w:t>with !</w:t>
      </w:r>
      <w:proofErr w:type="gramEnd"/>
      <w:r w:rsidR="008D79F8">
        <w:t xml:space="preserve"> and </w:t>
      </w:r>
      <w:r w:rsidR="00A773FA">
        <w:t xml:space="preserve">it has no values. </w:t>
      </w:r>
      <w:proofErr w:type="gramStart"/>
      <w:r w:rsidR="00A773FA">
        <w:t>So</w:t>
      </w:r>
      <w:proofErr w:type="gramEnd"/>
      <w:r w:rsidR="00A773FA">
        <w:t xml:space="preserve"> it is like void in C++. By </w:t>
      </w:r>
      <w:proofErr w:type="gramStart"/>
      <w:r w:rsidR="00A773FA">
        <w:t>default</w:t>
      </w:r>
      <w:proofErr w:type="gramEnd"/>
      <w:r w:rsidR="00A773FA">
        <w:t xml:space="preserve"> functions return an empty tuple, so </w:t>
      </w:r>
      <w:r w:rsidR="004E6C6A">
        <w:t>it is used</w:t>
      </w:r>
      <w:r w:rsidR="00A773FA">
        <w:t xml:space="preserve"> like</w:t>
      </w:r>
    </w:p>
    <w:p w14:paraId="43320B19" w14:textId="096F2FB2" w:rsidR="00A773FA" w:rsidRDefault="00797773" w:rsidP="00A773FA">
      <w:pPr>
        <w:pStyle w:val="ListBullet"/>
        <w:numPr>
          <w:ilvl w:val="0"/>
          <w:numId w:val="0"/>
        </w:numPr>
        <w:ind w:left="2160"/>
      </w:pPr>
      <w:proofErr w:type="spellStart"/>
      <w:r>
        <w:t>fn</w:t>
      </w:r>
      <w:proofErr w:type="spellEnd"/>
      <w:r>
        <w:t xml:space="preserve"> </w:t>
      </w:r>
      <w:proofErr w:type="spellStart"/>
      <w:proofErr w:type="gramStart"/>
      <w:r>
        <w:t>yo</w:t>
      </w:r>
      <w:proofErr w:type="spellEnd"/>
      <w:r>
        <w:t>(</w:t>
      </w:r>
      <w:proofErr w:type="gramEnd"/>
      <w:r>
        <w:t>) -&gt; ! {…}</w:t>
      </w:r>
    </w:p>
    <w:p w14:paraId="036594F0" w14:textId="53A63ED4" w:rsidR="005E4571" w:rsidRDefault="00667601" w:rsidP="00A773FA">
      <w:pPr>
        <w:pStyle w:val="ListBullet"/>
        <w:numPr>
          <w:ilvl w:val="0"/>
          <w:numId w:val="0"/>
        </w:numPr>
        <w:ind w:left="2160"/>
      </w:pPr>
      <w:r>
        <w:t xml:space="preserve">Although a syntax error, it </w:t>
      </w:r>
      <w:r w:rsidR="005E4571">
        <w:t xml:space="preserve">says function </w:t>
      </w:r>
      <w:proofErr w:type="spellStart"/>
      <w:r w:rsidR="005E4571">
        <w:t>yo</w:t>
      </w:r>
      <w:proofErr w:type="spellEnd"/>
      <w:r w:rsidR="005E4571">
        <w:t xml:space="preserve"> returns never. This type of function is called a diverging function</w:t>
      </w:r>
      <w:r w:rsidR="004E6C6A">
        <w:t xml:space="preserve"> as control never returns from this function.</w:t>
      </w:r>
      <w:r>
        <w:t xml:space="preserve"> {} blocks always return something.</w:t>
      </w:r>
    </w:p>
    <w:p w14:paraId="5801BFC7" w14:textId="0F71D9F0" w:rsidR="00E6215B" w:rsidRDefault="00E6215B" w:rsidP="00A773FA">
      <w:pPr>
        <w:pStyle w:val="ListBullet"/>
        <w:numPr>
          <w:ilvl w:val="0"/>
          <w:numId w:val="0"/>
        </w:numPr>
        <w:ind w:left="2160"/>
      </w:pPr>
      <w:r>
        <w:t xml:space="preserve">The never type has some uses, namely, it tells Rust </w:t>
      </w:r>
      <w:r w:rsidR="00834B92">
        <w:t>that a given piece of code never returns hence the only possible return types are others. For ex.:</w:t>
      </w:r>
    </w:p>
    <w:p w14:paraId="481320AA" w14:textId="77777777" w:rsidR="00834B92" w:rsidRDefault="00834B92" w:rsidP="00A773FA">
      <w:pPr>
        <w:pStyle w:val="ListBullet"/>
        <w:numPr>
          <w:ilvl w:val="0"/>
          <w:numId w:val="0"/>
        </w:numPr>
        <w:ind w:left="2160"/>
      </w:pPr>
    </w:p>
    <w:p w14:paraId="3ECC5D55" w14:textId="5820F72B" w:rsidR="00834B92" w:rsidRDefault="00834B92" w:rsidP="00A773FA">
      <w:pPr>
        <w:pStyle w:val="ListBullet"/>
        <w:numPr>
          <w:ilvl w:val="0"/>
          <w:numId w:val="0"/>
        </w:numPr>
        <w:ind w:left="2160"/>
      </w:pPr>
      <w:r>
        <w:t xml:space="preserve">let x= </w:t>
      </w:r>
      <w:proofErr w:type="gramStart"/>
      <w:r>
        <w:t>Some(</w:t>
      </w:r>
      <w:proofErr w:type="gramEnd"/>
      <w:r>
        <w:t>2);</w:t>
      </w:r>
    </w:p>
    <w:p w14:paraId="2D06C912" w14:textId="77777777" w:rsidR="00834B92" w:rsidRDefault="00834B92" w:rsidP="00A773FA">
      <w:pPr>
        <w:pStyle w:val="ListBullet"/>
        <w:numPr>
          <w:ilvl w:val="0"/>
          <w:numId w:val="0"/>
        </w:numPr>
        <w:ind w:left="2160"/>
      </w:pPr>
      <w:r>
        <w:t>let y= match x {</w:t>
      </w:r>
    </w:p>
    <w:p w14:paraId="100321C7" w14:textId="05A48D91" w:rsidR="00834B92" w:rsidRDefault="00834B92" w:rsidP="00A773FA">
      <w:pPr>
        <w:pStyle w:val="ListBullet"/>
        <w:numPr>
          <w:ilvl w:val="0"/>
          <w:numId w:val="0"/>
        </w:numPr>
        <w:ind w:left="2160"/>
      </w:pPr>
      <w:r>
        <w:tab/>
      </w:r>
      <w:proofErr w:type="gramStart"/>
      <w:r>
        <w:t>Some(</w:t>
      </w:r>
      <w:proofErr w:type="gramEnd"/>
      <w:r>
        <w:t>_) =&gt; 2,</w:t>
      </w:r>
    </w:p>
    <w:p w14:paraId="315F4764" w14:textId="583EB47D" w:rsidR="00834B92" w:rsidRDefault="00834B92" w:rsidP="00A773FA">
      <w:pPr>
        <w:pStyle w:val="ListBullet"/>
        <w:numPr>
          <w:ilvl w:val="0"/>
          <w:numId w:val="0"/>
        </w:numPr>
        <w:ind w:left="2160"/>
      </w:pPr>
      <w:r>
        <w:tab/>
        <w:t>None</w:t>
      </w:r>
      <w:r w:rsidR="00395985">
        <w:t xml:space="preserve"> =&gt; “ye”</w:t>
      </w:r>
    </w:p>
    <w:p w14:paraId="232024C5" w14:textId="789F1485" w:rsidR="00834B92" w:rsidRDefault="00834B92" w:rsidP="00A773FA">
      <w:pPr>
        <w:pStyle w:val="ListBullet"/>
        <w:numPr>
          <w:ilvl w:val="0"/>
          <w:numId w:val="0"/>
        </w:numPr>
        <w:ind w:left="2160"/>
      </w:pPr>
      <w:r>
        <w:t>}</w:t>
      </w:r>
      <w:r w:rsidR="00395985">
        <w:t>;</w:t>
      </w:r>
    </w:p>
    <w:p w14:paraId="6B891079" w14:textId="363CE97F" w:rsidR="00395985" w:rsidRDefault="00395985" w:rsidP="00A773FA">
      <w:pPr>
        <w:pStyle w:val="ListBullet"/>
        <w:numPr>
          <w:ilvl w:val="0"/>
          <w:numId w:val="0"/>
        </w:numPr>
        <w:ind w:left="2160"/>
      </w:pPr>
      <w:r>
        <w:t>is an error</w:t>
      </w:r>
      <w:r w:rsidR="00AB3409">
        <w:t xml:space="preserve"> as </w:t>
      </w:r>
      <w:r w:rsidR="00494B1B">
        <w:t>match needs to return the same type for all arms, however,</w:t>
      </w:r>
    </w:p>
    <w:p w14:paraId="44B034C2" w14:textId="77777777" w:rsidR="00494B1B" w:rsidRDefault="00494B1B" w:rsidP="00494B1B">
      <w:pPr>
        <w:pStyle w:val="ListBullet"/>
        <w:numPr>
          <w:ilvl w:val="0"/>
          <w:numId w:val="0"/>
        </w:numPr>
        <w:ind w:left="2160"/>
      </w:pPr>
      <w:r>
        <w:t>let y= match x {</w:t>
      </w:r>
    </w:p>
    <w:p w14:paraId="36E4C9DF" w14:textId="77777777" w:rsidR="00494B1B" w:rsidRDefault="00494B1B" w:rsidP="00494B1B">
      <w:pPr>
        <w:pStyle w:val="ListBullet"/>
        <w:numPr>
          <w:ilvl w:val="0"/>
          <w:numId w:val="0"/>
        </w:numPr>
        <w:ind w:left="2160"/>
      </w:pPr>
      <w:r>
        <w:tab/>
      </w:r>
      <w:proofErr w:type="gramStart"/>
      <w:r>
        <w:t>Some(</w:t>
      </w:r>
      <w:proofErr w:type="gramEnd"/>
      <w:r>
        <w:t>_) =&gt; 2,</w:t>
      </w:r>
    </w:p>
    <w:p w14:paraId="02215039" w14:textId="1BF537FE" w:rsidR="00494B1B" w:rsidRDefault="00494B1B" w:rsidP="00494B1B">
      <w:pPr>
        <w:pStyle w:val="ListBullet"/>
        <w:numPr>
          <w:ilvl w:val="0"/>
          <w:numId w:val="0"/>
        </w:numPr>
        <w:ind w:left="2160"/>
      </w:pPr>
      <w:r>
        <w:tab/>
        <w:t xml:space="preserve">None =&gt; </w:t>
      </w:r>
      <w:proofErr w:type="gramStart"/>
      <w:r>
        <w:t>panic!(</w:t>
      </w:r>
      <w:proofErr w:type="gramEnd"/>
      <w:r>
        <w:t>…)</w:t>
      </w:r>
    </w:p>
    <w:p w14:paraId="530F56E0" w14:textId="77777777" w:rsidR="00494B1B" w:rsidRDefault="00494B1B" w:rsidP="00494B1B">
      <w:pPr>
        <w:pStyle w:val="ListBullet"/>
        <w:numPr>
          <w:ilvl w:val="0"/>
          <w:numId w:val="0"/>
        </w:numPr>
        <w:ind w:left="2160"/>
      </w:pPr>
      <w:r>
        <w:t>};</w:t>
      </w:r>
    </w:p>
    <w:p w14:paraId="0FDCED51" w14:textId="173C2810" w:rsidR="00494B1B" w:rsidRDefault="00494B1B" w:rsidP="00494B1B">
      <w:pPr>
        <w:pStyle w:val="ListBullet"/>
        <w:numPr>
          <w:ilvl w:val="0"/>
          <w:numId w:val="0"/>
        </w:numPr>
        <w:ind w:left="2160"/>
      </w:pPr>
      <w:r>
        <w:t xml:space="preserve">is not an error. This is because Rust knows if the never type is returned then the control flow has changed </w:t>
      </w:r>
      <w:r w:rsidR="008A3F02">
        <w:t xml:space="preserve">and hence it doesn’t need to worry about the arm’s type. </w:t>
      </w:r>
      <w:r w:rsidR="006413EF">
        <w:t xml:space="preserve">This is also to say, if a function or macro never returns then the program will go into a </w:t>
      </w:r>
      <w:r w:rsidR="006413EF">
        <w:lastRenderedPageBreak/>
        <w:t xml:space="preserve">different </w:t>
      </w:r>
      <w:r w:rsidR="00643474">
        <w:t xml:space="preserve">place </w:t>
      </w:r>
      <w:r w:rsidR="00DB6CED">
        <w:t>and the control won’t ever come back</w:t>
      </w:r>
      <w:r w:rsidR="00643474">
        <w:t xml:space="preserve"> to finish the expression. continue also returns a </w:t>
      </w:r>
      <w:r w:rsidR="008575C6">
        <w:t>never type.</w:t>
      </w:r>
    </w:p>
    <w:p w14:paraId="1216E3C2" w14:textId="77777777" w:rsidR="00494B1B" w:rsidRDefault="00494B1B" w:rsidP="007A179C">
      <w:pPr>
        <w:pStyle w:val="ListBullet"/>
        <w:numPr>
          <w:ilvl w:val="0"/>
          <w:numId w:val="0"/>
        </w:numPr>
        <w:ind w:left="2160"/>
      </w:pPr>
    </w:p>
    <w:p w14:paraId="7741302F" w14:textId="449B2B93" w:rsidR="003016B8" w:rsidRDefault="00FD13CF" w:rsidP="000F09A3">
      <w:pPr>
        <w:pStyle w:val="ListBullet"/>
        <w:numPr>
          <w:ilvl w:val="2"/>
          <w:numId w:val="1"/>
        </w:numPr>
      </w:pPr>
      <w:r>
        <w:t xml:space="preserve">Dynamically Sized Types (DSTs): </w:t>
      </w:r>
      <w:r w:rsidR="00045D13">
        <w:t>aka unsized types</w:t>
      </w:r>
      <w:r w:rsidR="00DE16AA">
        <w:t xml:space="preserve"> are types whose size can only be known at runtime. </w:t>
      </w:r>
      <w:r w:rsidR="00BD139E">
        <w:t>Like str is a DST.</w:t>
      </w:r>
    </w:p>
    <w:p w14:paraId="20C36293" w14:textId="19726E12" w:rsidR="004F37E7" w:rsidRDefault="004F37E7" w:rsidP="004F37E7">
      <w:pPr>
        <w:pStyle w:val="ListBullet"/>
        <w:numPr>
          <w:ilvl w:val="0"/>
          <w:numId w:val="0"/>
        </w:numPr>
        <w:ind w:left="2160"/>
      </w:pPr>
      <w:r>
        <w:t>For ex.:</w:t>
      </w:r>
    </w:p>
    <w:p w14:paraId="452A8556" w14:textId="25E52D9E" w:rsidR="004F37E7" w:rsidRDefault="00BB596C" w:rsidP="004F37E7">
      <w:pPr>
        <w:pStyle w:val="ListBullet"/>
        <w:numPr>
          <w:ilvl w:val="0"/>
          <w:numId w:val="0"/>
        </w:numPr>
        <w:ind w:left="2160"/>
      </w:pPr>
      <w:r>
        <w:t>let x: str= “</w:t>
      </w:r>
      <w:proofErr w:type="spellStart"/>
      <w:r>
        <w:t>yo</w:t>
      </w:r>
      <w:proofErr w:type="spellEnd"/>
      <w:r>
        <w:t>”;</w:t>
      </w:r>
    </w:p>
    <w:p w14:paraId="645891D6" w14:textId="5D81F210" w:rsidR="00BB596C" w:rsidRDefault="00BB596C" w:rsidP="004F37E7">
      <w:pPr>
        <w:pStyle w:val="ListBullet"/>
        <w:numPr>
          <w:ilvl w:val="0"/>
          <w:numId w:val="0"/>
        </w:numPr>
        <w:ind w:left="2160"/>
      </w:pPr>
      <w:r>
        <w:t>let y: str= “</w:t>
      </w:r>
      <w:proofErr w:type="spellStart"/>
      <w:r>
        <w:t>aaaaa</w:t>
      </w:r>
      <w:proofErr w:type="spellEnd"/>
      <w:r>
        <w:t>”;</w:t>
      </w:r>
    </w:p>
    <w:p w14:paraId="1F6992EC" w14:textId="26F0CC15" w:rsidR="00BB596C" w:rsidRDefault="00DB7B0F" w:rsidP="004F37E7">
      <w:pPr>
        <w:pStyle w:val="ListBullet"/>
        <w:numPr>
          <w:ilvl w:val="0"/>
          <w:numId w:val="0"/>
        </w:numPr>
        <w:ind w:left="2160"/>
      </w:pPr>
      <w:r>
        <w:t>Both take different amount of memory, but Rust needs to know exactly how much memory a type needs and all values of a type must be the same size.</w:t>
      </w:r>
      <w:r w:rsidR="00B01444">
        <w:t xml:space="preserve"> This is why above example is an error.</w:t>
      </w:r>
    </w:p>
    <w:p w14:paraId="64E52C41" w14:textId="200D5EA7" w:rsidR="000C235A" w:rsidRDefault="000C235A" w:rsidP="004F37E7">
      <w:pPr>
        <w:pStyle w:val="ListBullet"/>
        <w:numPr>
          <w:ilvl w:val="0"/>
          <w:numId w:val="0"/>
        </w:numPr>
        <w:ind w:left="2160"/>
      </w:pPr>
      <w:proofErr w:type="gramStart"/>
      <w:r>
        <w:t>So</w:t>
      </w:r>
      <w:proofErr w:type="gramEnd"/>
      <w:r>
        <w:t xml:space="preserve"> to solve it,</w:t>
      </w:r>
    </w:p>
    <w:p w14:paraId="3E69E48B" w14:textId="76BEA99F" w:rsidR="000C235A" w:rsidRDefault="000C235A" w:rsidP="004F37E7">
      <w:pPr>
        <w:pStyle w:val="ListBullet"/>
        <w:numPr>
          <w:ilvl w:val="0"/>
          <w:numId w:val="0"/>
        </w:numPr>
        <w:ind w:left="2160"/>
      </w:pPr>
      <w:r>
        <w:t>let x: &amp;str =…;</w:t>
      </w:r>
    </w:p>
    <w:p w14:paraId="0339DA9E" w14:textId="5AA06F14" w:rsidR="000C235A" w:rsidRDefault="000C235A" w:rsidP="004F37E7">
      <w:pPr>
        <w:pStyle w:val="ListBullet"/>
        <w:numPr>
          <w:ilvl w:val="0"/>
          <w:numId w:val="0"/>
        </w:numPr>
        <w:ind w:left="2160"/>
      </w:pPr>
      <w:r>
        <w:t>let y</w:t>
      </w:r>
      <w:r w:rsidR="00B41B45">
        <w:t>: &amp;str</w:t>
      </w:r>
      <w:r>
        <w:t xml:space="preserve"> =…;</w:t>
      </w:r>
    </w:p>
    <w:p w14:paraId="79357270" w14:textId="7A300AF3" w:rsidR="000C235A" w:rsidRDefault="000C235A" w:rsidP="004F37E7">
      <w:pPr>
        <w:pStyle w:val="ListBullet"/>
        <w:numPr>
          <w:ilvl w:val="0"/>
          <w:numId w:val="0"/>
        </w:numPr>
        <w:ind w:left="2160"/>
      </w:pPr>
      <w:r>
        <w:t>work</w:t>
      </w:r>
      <w:r w:rsidR="00B41B45">
        <w:t xml:space="preserve">s. This is because unlike raw types, references need to store only some metadata, a reference on str is called a slice and a slice type stores the initial </w:t>
      </w:r>
      <w:r w:rsidR="00A872E5">
        <w:t xml:space="preserve">character’s position and the total length of the string. Both of which are </w:t>
      </w:r>
      <w:r w:rsidR="008027FD">
        <w:t xml:space="preserve">deterministic and the total size of the &amp;str can be known at compile time. </w:t>
      </w:r>
    </w:p>
    <w:p w14:paraId="7A609CEB" w14:textId="39FF418A" w:rsidR="00051F52" w:rsidRDefault="00170260" w:rsidP="004F429D">
      <w:pPr>
        <w:pStyle w:val="ListBullet"/>
        <w:numPr>
          <w:ilvl w:val="0"/>
          <w:numId w:val="0"/>
        </w:numPr>
        <w:ind w:left="2160"/>
      </w:pPr>
      <w:proofErr w:type="gramStart"/>
      <w:r>
        <w:t>Similarly</w:t>
      </w:r>
      <w:proofErr w:type="gramEnd"/>
      <w:r>
        <w:t xml:space="preserve"> all other DSTs work and we can say DSTs internally use a pointer of some kind.</w:t>
      </w:r>
      <w:r w:rsidR="00ED25E4">
        <w:t xml:space="preserve"> </w:t>
      </w:r>
      <w:r w:rsidR="00341EAC">
        <w:t>Traits are DSTs too</w:t>
      </w:r>
      <w:r w:rsidR="004F429D">
        <w:t xml:space="preserve"> as their size isn’t known at compile time</w:t>
      </w:r>
      <w:r w:rsidR="00341EAC">
        <w:t xml:space="preserve">. </w:t>
      </w:r>
      <w:r w:rsidR="00ED25E4">
        <w:t xml:space="preserve">This is why </w:t>
      </w:r>
      <w:r w:rsidR="00341EAC">
        <w:t xml:space="preserve">trait objects need to be defined with </w:t>
      </w:r>
      <w:r w:rsidR="00ED25E4">
        <w:t>&amp;</w:t>
      </w:r>
      <w:proofErr w:type="spellStart"/>
      <w:r w:rsidR="00ED25E4">
        <w:t>dyn</w:t>
      </w:r>
      <w:proofErr w:type="spellEnd"/>
      <w:r w:rsidR="00ED25E4">
        <w:t xml:space="preserve"> Trait or </w:t>
      </w:r>
      <w:proofErr w:type="spellStart"/>
      <w:r w:rsidR="00ED25E4">
        <w:t>dyn</w:t>
      </w:r>
      <w:proofErr w:type="spellEnd"/>
      <w:r w:rsidR="00ED25E4">
        <w:t xml:space="preserve"> Trait</w:t>
      </w:r>
      <w:r w:rsidR="00341EAC">
        <w:t>.</w:t>
      </w:r>
      <w:r w:rsidR="009B2951">
        <w:t xml:space="preserve"> </w:t>
      </w:r>
    </w:p>
    <w:p w14:paraId="6D4CA50E" w14:textId="11F524A2" w:rsidR="009B2951" w:rsidRDefault="00D73805" w:rsidP="004F429D">
      <w:pPr>
        <w:pStyle w:val="ListBullet"/>
        <w:numPr>
          <w:ilvl w:val="0"/>
          <w:numId w:val="0"/>
        </w:numPr>
        <w:ind w:left="2160"/>
      </w:pPr>
      <w:r>
        <w:t xml:space="preserve">Since DSTs are a core concept Rust actually defines </w:t>
      </w:r>
      <w:proofErr w:type="gramStart"/>
      <w:r>
        <w:t>non DSTs</w:t>
      </w:r>
      <w:proofErr w:type="gramEnd"/>
      <w:r>
        <w:t xml:space="preserve"> with Sized trait, this trait is applied to all primitive types and defines their size at compile time</w:t>
      </w:r>
      <w:r w:rsidR="000265A0">
        <w:t>, and since it is a trait, it is implicitly present in all generic definitions too.</w:t>
      </w:r>
    </w:p>
    <w:p w14:paraId="65B45E0E" w14:textId="77777777" w:rsidR="000265A0" w:rsidRDefault="000265A0" w:rsidP="007A179C">
      <w:pPr>
        <w:pStyle w:val="ListBullet"/>
        <w:numPr>
          <w:ilvl w:val="0"/>
          <w:numId w:val="0"/>
        </w:numPr>
        <w:ind w:left="2160"/>
      </w:pPr>
    </w:p>
    <w:p w14:paraId="30C64258" w14:textId="131C2461" w:rsidR="00FD13CF" w:rsidRDefault="00E15BE1" w:rsidP="007A179C">
      <w:pPr>
        <w:pStyle w:val="ListBullet"/>
        <w:numPr>
          <w:ilvl w:val="2"/>
          <w:numId w:val="1"/>
        </w:numPr>
      </w:pPr>
      <w:r>
        <w:t xml:space="preserve">Size of: To get the size of types, we can use </w:t>
      </w:r>
      <w:proofErr w:type="spellStart"/>
      <w:r>
        <w:t>size_of</w:t>
      </w:r>
      <w:proofErr w:type="spellEnd"/>
    </w:p>
    <w:p w14:paraId="14EB72B7" w14:textId="4DBA8D31" w:rsidR="007A5CD2" w:rsidRDefault="007A5CD2" w:rsidP="00E15BE1">
      <w:pPr>
        <w:pStyle w:val="ListBullet"/>
        <w:numPr>
          <w:ilvl w:val="0"/>
          <w:numId w:val="0"/>
        </w:numPr>
        <w:ind w:left="2160"/>
      </w:pPr>
      <w:r>
        <w:lastRenderedPageBreak/>
        <w:t>For ex.:</w:t>
      </w:r>
    </w:p>
    <w:p w14:paraId="62B2EAC9" w14:textId="317948D2" w:rsidR="00E15BE1" w:rsidRDefault="0040418D" w:rsidP="00E15BE1">
      <w:pPr>
        <w:pStyle w:val="ListBullet"/>
        <w:numPr>
          <w:ilvl w:val="0"/>
          <w:numId w:val="0"/>
        </w:numPr>
        <w:ind w:left="2160"/>
      </w:pPr>
      <w:proofErr w:type="gramStart"/>
      <w:r>
        <w:t>core::</w:t>
      </w:r>
      <w:proofErr w:type="gramEnd"/>
      <w:r>
        <w:t>mem::</w:t>
      </w:r>
      <w:proofErr w:type="spellStart"/>
      <w:r>
        <w:t>size_of</w:t>
      </w:r>
      <w:proofErr w:type="spellEnd"/>
      <w:r>
        <w:t>::&lt;i32&gt;();</w:t>
      </w:r>
    </w:p>
    <w:p w14:paraId="6676EF1E" w14:textId="77777777" w:rsidR="0040418D" w:rsidRDefault="0040418D" w:rsidP="000B10E0">
      <w:pPr>
        <w:pStyle w:val="ListBullet"/>
        <w:numPr>
          <w:ilvl w:val="0"/>
          <w:numId w:val="0"/>
        </w:numPr>
        <w:ind w:left="2160"/>
      </w:pPr>
    </w:p>
    <w:p w14:paraId="210EE043" w14:textId="77777777" w:rsidR="00E15BE1" w:rsidRDefault="00E15BE1" w:rsidP="007A179C">
      <w:pPr>
        <w:pStyle w:val="ListBullet"/>
        <w:numPr>
          <w:ilvl w:val="2"/>
          <w:numId w:val="1"/>
        </w:numPr>
      </w:pPr>
    </w:p>
    <w:p w14:paraId="3F738122" w14:textId="30F3ED2C" w:rsidR="00E4645E" w:rsidRDefault="00DA54FB" w:rsidP="00DA54FB">
      <w:pPr>
        <w:pStyle w:val="ListBullet"/>
        <w:numPr>
          <w:ilvl w:val="1"/>
          <w:numId w:val="1"/>
        </w:numPr>
      </w:pPr>
      <w:r>
        <w:t xml:space="preserve">Casting: </w:t>
      </w:r>
      <w:proofErr w:type="gramStart"/>
      <w:r w:rsidR="009F2596">
        <w:t>Generally</w:t>
      </w:r>
      <w:proofErr w:type="gramEnd"/>
      <w:r w:rsidR="009F2596">
        <w:t xml:space="preserve"> types have a From and an Into method to convert to and from most types. But there’s a more primitive alternative, </w:t>
      </w:r>
      <w:r w:rsidR="000D0592">
        <w:t>‘as’ keyword. It can cast primitive types into other primitives.</w:t>
      </w:r>
      <w:r w:rsidR="004A0650">
        <w:t xml:space="preserve"> </w:t>
      </w:r>
      <w:r w:rsidR="00DE1ACB">
        <w:t>For ex.:</w:t>
      </w:r>
    </w:p>
    <w:p w14:paraId="4B8D6688" w14:textId="77777777" w:rsidR="00DE1ACB" w:rsidRDefault="00DE1ACB" w:rsidP="007A179C">
      <w:pPr>
        <w:pStyle w:val="ListBullet"/>
        <w:numPr>
          <w:ilvl w:val="0"/>
          <w:numId w:val="0"/>
        </w:numPr>
        <w:ind w:left="1440"/>
      </w:pPr>
      <w:r>
        <w:t>let thing1: u8 = 89.0 as u8;</w:t>
      </w:r>
    </w:p>
    <w:p w14:paraId="0AA34C3F" w14:textId="77777777" w:rsidR="00DE1ACB" w:rsidRDefault="00DE1ACB" w:rsidP="007A179C">
      <w:pPr>
        <w:pStyle w:val="ListBullet"/>
        <w:numPr>
          <w:ilvl w:val="0"/>
          <w:numId w:val="0"/>
        </w:numPr>
        <w:ind w:left="1440"/>
      </w:pPr>
      <w:proofErr w:type="spellStart"/>
      <w:r>
        <w:t>assert_</w:t>
      </w:r>
      <w:proofErr w:type="gramStart"/>
      <w:r>
        <w:t>eq</w:t>
      </w:r>
      <w:proofErr w:type="spellEnd"/>
      <w:r>
        <w:t>!(</w:t>
      </w:r>
      <w:proofErr w:type="gramEnd"/>
      <w:r>
        <w:t>'B' as u32, 66);</w:t>
      </w:r>
    </w:p>
    <w:p w14:paraId="35B0C263" w14:textId="77777777" w:rsidR="00DE1ACB" w:rsidRDefault="00DE1ACB" w:rsidP="007A179C">
      <w:pPr>
        <w:pStyle w:val="ListBullet"/>
        <w:numPr>
          <w:ilvl w:val="0"/>
          <w:numId w:val="0"/>
        </w:numPr>
        <w:ind w:left="1440"/>
      </w:pPr>
      <w:proofErr w:type="spellStart"/>
      <w:r>
        <w:t>assert_</w:t>
      </w:r>
      <w:proofErr w:type="gramStart"/>
      <w:r>
        <w:t>eq</w:t>
      </w:r>
      <w:proofErr w:type="spellEnd"/>
      <w:r>
        <w:t>!(</w:t>
      </w:r>
      <w:proofErr w:type="gramEnd"/>
      <w:r>
        <w:t>thing1 as char, 'Y');</w:t>
      </w:r>
    </w:p>
    <w:p w14:paraId="591E1DF7" w14:textId="77777777" w:rsidR="00DE1ACB" w:rsidRDefault="00DE1ACB" w:rsidP="007A179C">
      <w:pPr>
        <w:pStyle w:val="ListBullet"/>
        <w:numPr>
          <w:ilvl w:val="0"/>
          <w:numId w:val="0"/>
        </w:numPr>
        <w:ind w:left="1440"/>
      </w:pPr>
      <w:r>
        <w:t>let thing2: f32 = thing1 as f32 + 10.5;</w:t>
      </w:r>
    </w:p>
    <w:p w14:paraId="2ABA66C2" w14:textId="737069F0" w:rsidR="00DE1ACB" w:rsidRDefault="00DE1ACB" w:rsidP="00DE1ACB">
      <w:pPr>
        <w:pStyle w:val="ListBullet"/>
        <w:numPr>
          <w:ilvl w:val="0"/>
          <w:numId w:val="0"/>
        </w:numPr>
        <w:ind w:left="1440"/>
      </w:pPr>
      <w:proofErr w:type="spellStart"/>
      <w:r>
        <w:t>assert_</w:t>
      </w:r>
      <w:proofErr w:type="gramStart"/>
      <w:r>
        <w:t>eq</w:t>
      </w:r>
      <w:proofErr w:type="spellEnd"/>
      <w:r>
        <w:t>!(</w:t>
      </w:r>
      <w:proofErr w:type="gramEnd"/>
      <w:r>
        <w:t>true as u8 + thing2 as u8, 100);</w:t>
      </w:r>
    </w:p>
    <w:p w14:paraId="208CF226" w14:textId="77777777" w:rsidR="00DE1ACB" w:rsidRDefault="00DE1ACB" w:rsidP="00DE1ACB">
      <w:pPr>
        <w:pStyle w:val="ListBullet"/>
        <w:numPr>
          <w:ilvl w:val="0"/>
          <w:numId w:val="0"/>
        </w:numPr>
        <w:ind w:left="1440"/>
      </w:pPr>
    </w:p>
    <w:p w14:paraId="59F82DB8" w14:textId="093112BD" w:rsidR="00DE1ACB" w:rsidRDefault="00DE1ACB" w:rsidP="00DE1ACB">
      <w:pPr>
        <w:pStyle w:val="ListBullet"/>
        <w:numPr>
          <w:ilvl w:val="0"/>
          <w:numId w:val="0"/>
        </w:numPr>
        <w:ind w:left="1440"/>
      </w:pPr>
      <w:r>
        <w:t xml:space="preserve">are all true. </w:t>
      </w:r>
      <w:r w:rsidR="00C06DF4">
        <w:t xml:space="preserve"> </w:t>
      </w:r>
    </w:p>
    <w:p w14:paraId="6F806274" w14:textId="75278614" w:rsidR="00C06DF4" w:rsidRDefault="00C06DF4" w:rsidP="00DE1ACB">
      <w:pPr>
        <w:pStyle w:val="ListBullet"/>
        <w:numPr>
          <w:ilvl w:val="0"/>
          <w:numId w:val="0"/>
        </w:numPr>
        <w:ind w:left="1440"/>
      </w:pPr>
      <w:r>
        <w:t>let x = 2 as i32;</w:t>
      </w:r>
    </w:p>
    <w:p w14:paraId="744E5FDF" w14:textId="33BF9EDC" w:rsidR="00C06DF4" w:rsidRDefault="00C06DF4" w:rsidP="00DE1ACB">
      <w:pPr>
        <w:pStyle w:val="ListBullet"/>
        <w:numPr>
          <w:ilvl w:val="0"/>
          <w:numId w:val="0"/>
        </w:numPr>
        <w:ind w:left="1440"/>
      </w:pPr>
      <w:r>
        <w:t xml:space="preserve">works too, however it is better (for performance) to use let x: i32 = 2; </w:t>
      </w:r>
    </w:p>
    <w:p w14:paraId="41169AB9" w14:textId="211C84E6" w:rsidR="00C06DF4" w:rsidRDefault="00C06DF4" w:rsidP="007A179C">
      <w:pPr>
        <w:pStyle w:val="ListBullet"/>
        <w:numPr>
          <w:ilvl w:val="0"/>
          <w:numId w:val="0"/>
        </w:numPr>
        <w:ind w:left="1440"/>
      </w:pPr>
      <w:r>
        <w:t>In this case, if there is a cast needed then the appropriate method on the type is automatically called.</w:t>
      </w:r>
      <w:r w:rsidR="00D31FA1">
        <w:t xml:space="preserve"> </w:t>
      </w:r>
    </w:p>
    <w:p w14:paraId="64473500" w14:textId="0662F7B6" w:rsidR="009F2596" w:rsidRDefault="00892356" w:rsidP="00DA54FB">
      <w:pPr>
        <w:pStyle w:val="ListBullet"/>
        <w:numPr>
          <w:ilvl w:val="1"/>
          <w:numId w:val="1"/>
        </w:numPr>
      </w:pPr>
      <w:r>
        <w:t xml:space="preserve">static type: </w:t>
      </w:r>
      <w:r w:rsidR="00011057">
        <w:t>Global</w:t>
      </w:r>
      <w:r>
        <w:t xml:space="preserve"> variables are declared with static keyword. </w:t>
      </w:r>
      <w:r w:rsidR="00011057">
        <w:t xml:space="preserve">In Rust, we can’t declare global variables with let, we have to use static </w:t>
      </w:r>
      <w:r w:rsidR="0002605C">
        <w:t>which also means the value can’t change</w:t>
      </w:r>
      <w:r w:rsidR="00244D17">
        <w:t xml:space="preserve"> in safe Rust (it is allowed in unsafe rust).</w:t>
      </w:r>
    </w:p>
    <w:p w14:paraId="4512985D" w14:textId="3EF52395" w:rsidR="00244D17" w:rsidRDefault="00244D17" w:rsidP="00244D17">
      <w:pPr>
        <w:pStyle w:val="ListBullet"/>
        <w:numPr>
          <w:ilvl w:val="0"/>
          <w:numId w:val="0"/>
        </w:numPr>
        <w:ind w:left="1440"/>
      </w:pPr>
      <w:r>
        <w:t>For ex.:</w:t>
      </w:r>
    </w:p>
    <w:p w14:paraId="36A34802" w14:textId="48937AF9" w:rsidR="00244D17" w:rsidRDefault="00244D17" w:rsidP="00244D17">
      <w:pPr>
        <w:pStyle w:val="ListBullet"/>
        <w:numPr>
          <w:ilvl w:val="0"/>
          <w:numId w:val="0"/>
        </w:numPr>
        <w:ind w:left="1440"/>
      </w:pPr>
      <w:r w:rsidRPr="00244D17">
        <w:t>static HELLO_WORLD: &amp;str = "Hello, world!";</w:t>
      </w:r>
    </w:p>
    <w:p w14:paraId="42A4F940" w14:textId="77777777" w:rsidR="0024398F" w:rsidRDefault="0024398F" w:rsidP="00244D17">
      <w:pPr>
        <w:pStyle w:val="ListBullet"/>
        <w:numPr>
          <w:ilvl w:val="0"/>
          <w:numId w:val="0"/>
        </w:numPr>
        <w:ind w:left="1440"/>
      </w:pPr>
    </w:p>
    <w:p w14:paraId="2A9C7196" w14:textId="36E09548" w:rsidR="0024398F" w:rsidRDefault="0024398F" w:rsidP="00244D17">
      <w:pPr>
        <w:pStyle w:val="ListBullet"/>
        <w:numPr>
          <w:ilvl w:val="0"/>
          <w:numId w:val="0"/>
        </w:numPr>
        <w:ind w:left="1440"/>
      </w:pPr>
      <w:r>
        <w:t>as for mutable ones,</w:t>
      </w:r>
    </w:p>
    <w:p w14:paraId="033D48BA" w14:textId="55FA1AED" w:rsidR="0024398F" w:rsidRDefault="0024398F" w:rsidP="00244D17">
      <w:pPr>
        <w:pStyle w:val="ListBullet"/>
        <w:numPr>
          <w:ilvl w:val="0"/>
          <w:numId w:val="0"/>
        </w:numPr>
        <w:ind w:left="1440"/>
      </w:pPr>
      <w:r>
        <w:t>static mut x: … = …</w:t>
      </w:r>
    </w:p>
    <w:p w14:paraId="363ADAB2" w14:textId="58832590" w:rsidR="0024398F" w:rsidRDefault="002C02B0" w:rsidP="007A179C">
      <w:pPr>
        <w:pStyle w:val="ListBullet"/>
        <w:numPr>
          <w:ilvl w:val="0"/>
          <w:numId w:val="0"/>
        </w:numPr>
        <w:ind w:left="1440"/>
      </w:pPr>
      <w:r>
        <w:lastRenderedPageBreak/>
        <w:t>Global variables are allowed to reference other global variables (but only immutabl</w:t>
      </w:r>
      <w:r w:rsidR="007E4A80">
        <w:t>y</w:t>
      </w:r>
      <w:r>
        <w:t>)</w:t>
      </w:r>
      <w:r w:rsidR="00841DD7">
        <w:t>. They always need to specify the type</w:t>
      </w:r>
      <w:r w:rsidR="00194880">
        <w:t xml:space="preserve"> as type inference doesn’t apply to them</w:t>
      </w:r>
      <w:r w:rsidR="00841DD7">
        <w:t xml:space="preserve">. </w:t>
      </w:r>
    </w:p>
    <w:p w14:paraId="6F55D20D" w14:textId="77777777" w:rsidR="00892356" w:rsidRDefault="00892356" w:rsidP="007A179C">
      <w:pPr>
        <w:pStyle w:val="ListBullet"/>
        <w:numPr>
          <w:ilvl w:val="1"/>
          <w:numId w:val="1"/>
        </w:numPr>
      </w:pPr>
    </w:p>
    <w:p w14:paraId="6BFEA1FB" w14:textId="313914ED" w:rsidR="001E385E" w:rsidRDefault="00CB6F31" w:rsidP="00C42FA2">
      <w:pPr>
        <w:pStyle w:val="ListBullet"/>
        <w:outlineLvl w:val="1"/>
      </w:pPr>
      <w:r>
        <w:t xml:space="preserve">Scopes: </w:t>
      </w:r>
      <w:r w:rsidR="00C83C4B" w:rsidRPr="00C83C4B">
        <w:t xml:space="preserve">A scope is the range within a program for which an item is valid. </w:t>
      </w:r>
      <w:r>
        <w:t>There’s global scopes and local scopes. A new custom scope can be created with {…}. So</w:t>
      </w:r>
    </w:p>
    <w:p w14:paraId="27F90290" w14:textId="77777777" w:rsidR="00CB6F31" w:rsidRDefault="00CB6F31" w:rsidP="00CB6F31">
      <w:pPr>
        <w:pStyle w:val="ListBullet"/>
        <w:numPr>
          <w:ilvl w:val="0"/>
          <w:numId w:val="0"/>
        </w:numPr>
        <w:ind w:left="432"/>
      </w:pPr>
      <w:proofErr w:type="spellStart"/>
      <w:r>
        <w:t>fn</w:t>
      </w:r>
      <w:proofErr w:type="spellEnd"/>
      <w:r>
        <w:t xml:space="preserve"> </w:t>
      </w:r>
      <w:proofErr w:type="spellStart"/>
      <w:proofErr w:type="gramStart"/>
      <w:r>
        <w:t>xyz</w:t>
      </w:r>
      <w:proofErr w:type="spellEnd"/>
      <w:r>
        <w:t>(</w:t>
      </w:r>
      <w:proofErr w:type="gramEnd"/>
      <w:r>
        <w:t>) {</w:t>
      </w:r>
    </w:p>
    <w:p w14:paraId="49C2B364" w14:textId="3033E0AA" w:rsidR="00CB6F31" w:rsidRDefault="00CB6F31" w:rsidP="00CB6F31">
      <w:pPr>
        <w:pStyle w:val="ListBullet"/>
        <w:numPr>
          <w:ilvl w:val="0"/>
          <w:numId w:val="0"/>
        </w:numPr>
        <w:ind w:left="432"/>
      </w:pPr>
      <w:r>
        <w:tab/>
      </w:r>
    </w:p>
    <w:p w14:paraId="48E8A627" w14:textId="11654AF2" w:rsidR="00BF338A" w:rsidRDefault="00BF338A" w:rsidP="00CB6F31">
      <w:pPr>
        <w:pStyle w:val="ListBullet"/>
        <w:numPr>
          <w:ilvl w:val="0"/>
          <w:numId w:val="0"/>
        </w:numPr>
        <w:ind w:left="432"/>
      </w:pPr>
      <w:r>
        <w:tab/>
        <w:t>{</w:t>
      </w:r>
    </w:p>
    <w:p w14:paraId="691167F8" w14:textId="4D74AA24" w:rsidR="00BF338A" w:rsidRDefault="00BF338A" w:rsidP="00CB6F31">
      <w:pPr>
        <w:pStyle w:val="ListBullet"/>
        <w:numPr>
          <w:ilvl w:val="0"/>
          <w:numId w:val="0"/>
        </w:numPr>
        <w:ind w:left="432"/>
      </w:pPr>
      <w:r>
        <w:tab/>
      </w:r>
      <w:r>
        <w:tab/>
        <w:t xml:space="preserve">let </w:t>
      </w:r>
      <w:proofErr w:type="gramStart"/>
      <w:r>
        <w:t>y:i</w:t>
      </w:r>
      <w:proofErr w:type="gramEnd"/>
      <w:r>
        <w:t>32=2;</w:t>
      </w:r>
    </w:p>
    <w:p w14:paraId="4C91B9EE" w14:textId="6C54B392" w:rsidR="00CB6F31" w:rsidRDefault="00BF338A" w:rsidP="00CB6F31">
      <w:pPr>
        <w:pStyle w:val="ListBullet"/>
        <w:numPr>
          <w:ilvl w:val="0"/>
          <w:numId w:val="0"/>
        </w:numPr>
        <w:ind w:left="432"/>
      </w:pPr>
      <w:r>
        <w:tab/>
        <w:t>}</w:t>
      </w:r>
    </w:p>
    <w:p w14:paraId="6CFAD63B" w14:textId="151C937F" w:rsidR="00BF338A" w:rsidRDefault="00BF338A" w:rsidP="00CB6F31">
      <w:pPr>
        <w:pStyle w:val="ListBullet"/>
        <w:numPr>
          <w:ilvl w:val="0"/>
          <w:numId w:val="0"/>
        </w:numPr>
        <w:ind w:left="432"/>
      </w:pPr>
      <w:r>
        <w:tab/>
      </w:r>
      <w:proofErr w:type="spellStart"/>
      <w:proofErr w:type="gramStart"/>
      <w:r>
        <w:t>println</w:t>
      </w:r>
      <w:proofErr w:type="spellEnd"/>
      <w:r>
        <w:t>!(</w:t>
      </w:r>
      <w:proofErr w:type="gramEnd"/>
      <w:r>
        <w:t>y); //will throw error</w:t>
      </w:r>
    </w:p>
    <w:p w14:paraId="3E757C3C" w14:textId="4D68E7CE" w:rsidR="00CB6F31" w:rsidRDefault="00CB6F31" w:rsidP="00CB6F31">
      <w:pPr>
        <w:pStyle w:val="ListBullet"/>
        <w:numPr>
          <w:ilvl w:val="0"/>
          <w:numId w:val="0"/>
        </w:numPr>
        <w:ind w:left="432"/>
      </w:pPr>
      <w:r>
        <w:t>}</w:t>
      </w:r>
    </w:p>
    <w:p w14:paraId="289FE049" w14:textId="44BD385C" w:rsidR="00BF338A" w:rsidRDefault="00BF338A" w:rsidP="00CB6F31">
      <w:pPr>
        <w:pStyle w:val="ListBullet"/>
        <w:numPr>
          <w:ilvl w:val="0"/>
          <w:numId w:val="0"/>
        </w:numPr>
        <w:ind w:left="432"/>
      </w:pPr>
      <w:r>
        <w:t>has 2 scopes, and y is in the custom inner scope.</w:t>
      </w:r>
    </w:p>
    <w:p w14:paraId="6D89B6ED" w14:textId="12D68A89" w:rsidR="000C32B5" w:rsidRDefault="000C32B5" w:rsidP="000C32B5">
      <w:pPr>
        <w:pStyle w:val="ListBullet"/>
        <w:numPr>
          <w:ilvl w:val="1"/>
          <w:numId w:val="1"/>
        </w:numPr>
      </w:pPr>
      <w:r>
        <w:t>Scopes are an important concept in understanding ownership rules, expressions, statements etc.</w:t>
      </w:r>
    </w:p>
    <w:p w14:paraId="4C353BE8" w14:textId="78FAD51D" w:rsidR="00CB6F31" w:rsidRDefault="00C903E7" w:rsidP="00C42FA2">
      <w:pPr>
        <w:pStyle w:val="ListBullet"/>
        <w:outlineLvl w:val="1"/>
      </w:pPr>
      <w:r>
        <w:t xml:space="preserve">Functions: </w:t>
      </w:r>
      <w:r w:rsidR="00FC651D">
        <w:t xml:space="preserve">Just like other languages. </w:t>
      </w:r>
      <w:r w:rsidR="00C35982">
        <w:t xml:space="preserve">Unlike C++, </w:t>
      </w:r>
      <w:r w:rsidR="00613AC4">
        <w:t xml:space="preserve">Functions can be defined anywhere, but they must be accessible by the caller’s scope.  </w:t>
      </w:r>
    </w:p>
    <w:p w14:paraId="70CDC8EB" w14:textId="43B14222" w:rsidR="005E5218" w:rsidRDefault="005E5218" w:rsidP="005E5218">
      <w:pPr>
        <w:pStyle w:val="ListBullet"/>
        <w:numPr>
          <w:ilvl w:val="0"/>
          <w:numId w:val="0"/>
        </w:numPr>
        <w:ind w:left="720"/>
      </w:pPr>
      <w:r>
        <w:t>Basic syntax:</w:t>
      </w:r>
    </w:p>
    <w:p w14:paraId="1425FE39" w14:textId="4250B832" w:rsidR="005E5218" w:rsidRDefault="005E5218" w:rsidP="005E5218">
      <w:pPr>
        <w:pStyle w:val="ListBullet"/>
        <w:numPr>
          <w:ilvl w:val="0"/>
          <w:numId w:val="0"/>
        </w:numPr>
        <w:ind w:left="720"/>
      </w:pPr>
      <w:proofErr w:type="spellStart"/>
      <w:r>
        <w:t>fn</w:t>
      </w:r>
      <w:proofErr w:type="spellEnd"/>
      <w:r>
        <w:t xml:space="preserve"> &lt;function name&gt;(</w:t>
      </w:r>
      <w:r w:rsidR="001F343B">
        <w:t>&lt;params&gt;</w:t>
      </w:r>
      <w:r>
        <w:t>)</w:t>
      </w:r>
      <w:r w:rsidR="009B277C">
        <w:t>-&gt; &lt;return type&gt;</w:t>
      </w:r>
      <w:r>
        <w:t xml:space="preserve"> {</w:t>
      </w:r>
    </w:p>
    <w:p w14:paraId="7A28C76E" w14:textId="57A05AC5" w:rsidR="005E5218" w:rsidRDefault="005E5218" w:rsidP="005E5218">
      <w:pPr>
        <w:pStyle w:val="ListBullet"/>
        <w:numPr>
          <w:ilvl w:val="0"/>
          <w:numId w:val="0"/>
        </w:numPr>
        <w:ind w:left="720"/>
      </w:pPr>
      <w:r>
        <w:tab/>
        <w:t>…</w:t>
      </w:r>
    </w:p>
    <w:p w14:paraId="69E0143E" w14:textId="4C84CFCD" w:rsidR="003E2FD0" w:rsidRDefault="005E5218" w:rsidP="003E2FD0">
      <w:pPr>
        <w:pStyle w:val="ListBullet"/>
        <w:numPr>
          <w:ilvl w:val="0"/>
          <w:numId w:val="0"/>
        </w:numPr>
        <w:ind w:left="720"/>
      </w:pPr>
      <w:r>
        <w:tab/>
        <w:t>return &lt;value&gt;;</w:t>
      </w:r>
    </w:p>
    <w:p w14:paraId="4B932819" w14:textId="2BC6DB3C" w:rsidR="001F343B" w:rsidRDefault="005E5218" w:rsidP="001F343B">
      <w:pPr>
        <w:pStyle w:val="ListBullet"/>
        <w:numPr>
          <w:ilvl w:val="0"/>
          <w:numId w:val="0"/>
        </w:numPr>
        <w:ind w:left="720" w:firstLine="720"/>
      </w:pPr>
      <w:r>
        <w:t>}</w:t>
      </w:r>
    </w:p>
    <w:p w14:paraId="0C7F5A54" w14:textId="15F041B7" w:rsidR="00613AC4" w:rsidRDefault="001F343B" w:rsidP="001F343B">
      <w:pPr>
        <w:pStyle w:val="ListBullet"/>
        <w:numPr>
          <w:ilvl w:val="0"/>
          <w:numId w:val="0"/>
        </w:numPr>
        <w:ind w:left="432" w:hanging="432"/>
      </w:pPr>
      <w:r>
        <w:tab/>
      </w:r>
      <w:r>
        <w:tab/>
      </w:r>
      <w:r w:rsidR="00252B39">
        <w:t>For ex.:</w:t>
      </w:r>
    </w:p>
    <w:p w14:paraId="70A789E2" w14:textId="10175ACE" w:rsidR="00252B39" w:rsidRDefault="00252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62090012"/>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another_</w:t>
      </w:r>
      <w:proofErr w:type="gramStart"/>
      <w:r>
        <w:rPr>
          <w:rFonts w:ascii="Consolas" w:hAnsi="Consolas" w:cs="Courier New"/>
          <w:color w:val="000000"/>
          <w:sz w:val="17"/>
          <w:szCs w:val="17"/>
        </w:rPr>
        <w:t>function</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i32</w:t>
      </w:r>
      <w:r w:rsidR="004B2269">
        <w:rPr>
          <w:rFonts w:ascii="Consolas" w:hAnsi="Consolas" w:cs="Courier New"/>
          <w:color w:val="000000"/>
          <w:sz w:val="17"/>
          <w:szCs w:val="17"/>
        </w:rPr>
        <w:t xml:space="preserve">, </w:t>
      </w:r>
      <w:proofErr w:type="spellStart"/>
      <w:r w:rsidR="004B2269" w:rsidRPr="004B2269">
        <w:rPr>
          <w:rFonts w:ascii="Consolas" w:hAnsi="Consolas" w:cs="Courier New"/>
          <w:color w:val="000000"/>
          <w:sz w:val="17"/>
          <w:szCs w:val="17"/>
        </w:rPr>
        <w:t>unit_label</w:t>
      </w:r>
      <w:proofErr w:type="spellEnd"/>
      <w:r w:rsidR="004B2269" w:rsidRPr="004B2269">
        <w:rPr>
          <w:rFonts w:ascii="Consolas" w:hAnsi="Consolas" w:cs="Courier New"/>
          <w:color w:val="000000"/>
          <w:sz w:val="17"/>
          <w:szCs w:val="17"/>
        </w:rPr>
        <w:t>: 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618B1A" w14:textId="570B11D2" w:rsidR="00252B39" w:rsidRDefault="00252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6209001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"The value of x is: {x}</w:t>
      </w:r>
      <w:r w:rsidR="004B2269">
        <w:rPr>
          <w:rFonts w:ascii="Consolas" w:hAnsi="Consolas" w:cs="Courier New"/>
          <w:color w:val="008800"/>
          <w:sz w:val="17"/>
          <w:szCs w:val="17"/>
        </w:rPr>
        <w:t xml:space="preserve"> and char is {</w:t>
      </w:r>
      <w:proofErr w:type="spellStart"/>
      <w:r w:rsidR="004B2269">
        <w:rPr>
          <w:rFonts w:ascii="Consolas" w:hAnsi="Consolas" w:cs="Courier New"/>
          <w:color w:val="008800"/>
          <w:sz w:val="17"/>
          <w:szCs w:val="17"/>
        </w:rPr>
        <w:t>unit_label</w:t>
      </w:r>
      <w:proofErr w:type="spellEnd"/>
      <w:r w:rsidR="004B2269">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472242C8" w14:textId="77777777" w:rsidR="00252B39" w:rsidRDefault="00252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6209001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ab/>
        <w:t> </w:t>
      </w:r>
    </w:p>
    <w:p w14:paraId="07DBFF36" w14:textId="297B1138" w:rsidR="00252B39" w:rsidRDefault="00B93FBC" w:rsidP="001F343B">
      <w:pPr>
        <w:pStyle w:val="ListBullet"/>
        <w:numPr>
          <w:ilvl w:val="0"/>
          <w:numId w:val="0"/>
        </w:numPr>
        <w:ind w:left="432" w:hanging="432"/>
      </w:pPr>
      <w:r>
        <w:tab/>
      </w:r>
      <w:r>
        <w:tab/>
      </w:r>
    </w:p>
    <w:p w14:paraId="5350F7E8" w14:textId="46D5B8B6" w:rsidR="00FC651D" w:rsidRDefault="001F343B" w:rsidP="00FC651D">
      <w:pPr>
        <w:pStyle w:val="ListBullet"/>
        <w:numPr>
          <w:ilvl w:val="1"/>
          <w:numId w:val="1"/>
        </w:numPr>
      </w:pPr>
      <w:r>
        <w:lastRenderedPageBreak/>
        <w:t xml:space="preserve">Parameters/Arguments: If we pass concrete values to a function, then they are called the arguments, whereas parameters are the </w:t>
      </w:r>
      <w:r w:rsidR="002231AC">
        <w:t xml:space="preserve">types that </w:t>
      </w:r>
      <w:r w:rsidR="006A7613">
        <w:t>the function accepts and defines in its</w:t>
      </w:r>
      <w:r w:rsidR="002231AC">
        <w:t xml:space="preserve"> function signature</w:t>
      </w:r>
      <w:r w:rsidR="006A7613">
        <w:t>.</w:t>
      </w:r>
      <w:r w:rsidR="00252B39">
        <w:t xml:space="preserve"> </w:t>
      </w:r>
      <w:r w:rsidR="00174F3E">
        <w:t>Functions must define the types of its params.</w:t>
      </w:r>
    </w:p>
    <w:p w14:paraId="542BA951" w14:textId="65D5C7AC" w:rsidR="00B53496" w:rsidRDefault="006C682A" w:rsidP="00FC651D">
      <w:pPr>
        <w:pStyle w:val="ListBullet"/>
        <w:numPr>
          <w:ilvl w:val="1"/>
          <w:numId w:val="1"/>
        </w:numPr>
      </w:pPr>
      <w:r>
        <w:t xml:space="preserve">Statements vs Expressions: </w:t>
      </w:r>
      <w:r w:rsidR="00670FC7">
        <w:t xml:space="preserve">Statements are instructions that perform some actions and </w:t>
      </w:r>
      <w:r w:rsidR="00307067">
        <w:t xml:space="preserve">don’t return a value. Expressions are the same but return a value. Functions </w:t>
      </w:r>
      <w:r w:rsidR="006813B8">
        <w:t xml:space="preserve">definitions </w:t>
      </w:r>
      <w:r w:rsidR="00307067">
        <w:t>in Rust are statements</w:t>
      </w:r>
      <w:r w:rsidR="006813B8">
        <w:t xml:space="preserve">. </w:t>
      </w:r>
      <w:r w:rsidR="000371BF">
        <w:t xml:space="preserve">But calling a function is an expression. </w:t>
      </w:r>
      <w:r w:rsidR="00280E7C">
        <w:t>This distinction is not as visible in other languages but in rust,</w:t>
      </w:r>
    </w:p>
    <w:p w14:paraId="5EA7CFFB" w14:textId="702F0FF4" w:rsidR="00280E7C" w:rsidRDefault="00280E7C" w:rsidP="00280E7C">
      <w:pPr>
        <w:pStyle w:val="ListBullet"/>
        <w:numPr>
          <w:ilvl w:val="0"/>
          <w:numId w:val="0"/>
        </w:numPr>
        <w:ind w:left="1440"/>
      </w:pPr>
      <w:r>
        <w:t xml:space="preserve">let x = (let y = 6); </w:t>
      </w:r>
    </w:p>
    <w:p w14:paraId="592D22E4" w14:textId="78E38A9F" w:rsidR="00280E7C" w:rsidRDefault="00280E7C" w:rsidP="00280E7C">
      <w:pPr>
        <w:pStyle w:val="ListBullet"/>
        <w:numPr>
          <w:ilvl w:val="0"/>
          <w:numId w:val="0"/>
        </w:numPr>
        <w:ind w:left="1440"/>
      </w:pPr>
      <w:r>
        <w:t>is an error as ‘let’ is a statement and hence doesn’t return anything</w:t>
      </w:r>
      <w:r w:rsidR="00876CA9">
        <w:t>.</w:t>
      </w:r>
      <w:r w:rsidR="00AC338A">
        <w:t xml:space="preserve"> </w:t>
      </w:r>
    </w:p>
    <w:p w14:paraId="4B542327" w14:textId="5982C40E" w:rsidR="00AC338A" w:rsidRDefault="00AC338A" w:rsidP="00280E7C">
      <w:pPr>
        <w:pStyle w:val="ListBullet"/>
        <w:numPr>
          <w:ilvl w:val="0"/>
          <w:numId w:val="0"/>
        </w:numPr>
        <w:ind w:left="1440"/>
      </w:pPr>
      <w:r>
        <w:t xml:space="preserve">However, a custom scope </w:t>
      </w:r>
      <w:r w:rsidR="003C2C6A">
        <w:t xml:space="preserve">block </w:t>
      </w:r>
      <w:r>
        <w:t>is an expression. So,</w:t>
      </w:r>
    </w:p>
    <w:p w14:paraId="18CC5991" w14:textId="77777777" w:rsidR="00AC338A" w:rsidRDefault="00AC338A" w:rsidP="00280E7C">
      <w:pPr>
        <w:pStyle w:val="ListBullet"/>
        <w:numPr>
          <w:ilvl w:val="0"/>
          <w:numId w:val="0"/>
        </w:numPr>
        <w:ind w:left="1440"/>
      </w:pPr>
      <w:r>
        <w:t>let y = {</w:t>
      </w:r>
    </w:p>
    <w:p w14:paraId="51ECAB5F" w14:textId="320C7A34" w:rsidR="00AC338A" w:rsidRDefault="00AC338A" w:rsidP="00280E7C">
      <w:pPr>
        <w:pStyle w:val="ListBullet"/>
        <w:numPr>
          <w:ilvl w:val="0"/>
          <w:numId w:val="0"/>
        </w:numPr>
        <w:ind w:left="1440"/>
      </w:pPr>
      <w:r>
        <w:tab/>
        <w:t>let x= 1;</w:t>
      </w:r>
    </w:p>
    <w:p w14:paraId="681556F8" w14:textId="25F4FAF3" w:rsidR="00AC338A" w:rsidRDefault="00AC338A" w:rsidP="00280E7C">
      <w:pPr>
        <w:pStyle w:val="ListBullet"/>
        <w:numPr>
          <w:ilvl w:val="0"/>
          <w:numId w:val="0"/>
        </w:numPr>
        <w:ind w:left="1440"/>
      </w:pPr>
      <w:r>
        <w:tab/>
        <w:t>x+1</w:t>
      </w:r>
    </w:p>
    <w:p w14:paraId="07F4316A" w14:textId="200C35EA" w:rsidR="00AC338A" w:rsidRDefault="00AC338A" w:rsidP="00280E7C">
      <w:pPr>
        <w:pStyle w:val="ListBullet"/>
        <w:numPr>
          <w:ilvl w:val="0"/>
          <w:numId w:val="0"/>
        </w:numPr>
        <w:ind w:left="1440"/>
      </w:pPr>
      <w:r>
        <w:t>}</w:t>
      </w:r>
      <w:r w:rsidR="00FC0E7E">
        <w:t>;</w:t>
      </w:r>
    </w:p>
    <w:p w14:paraId="7781420A" w14:textId="6B29635D" w:rsidR="00AC338A" w:rsidRDefault="00AC338A" w:rsidP="00280E7C">
      <w:pPr>
        <w:pStyle w:val="ListBullet"/>
        <w:numPr>
          <w:ilvl w:val="0"/>
          <w:numId w:val="0"/>
        </w:numPr>
        <w:ind w:left="1440"/>
      </w:pPr>
      <w:proofErr w:type="spellStart"/>
      <w:proofErr w:type="gramStart"/>
      <w:r>
        <w:t>println</w:t>
      </w:r>
      <w:proofErr w:type="spellEnd"/>
      <w:r>
        <w:t>!(</w:t>
      </w:r>
      <w:proofErr w:type="gramEnd"/>
      <w:r w:rsidR="00BA5081">
        <w:t>“{}”,y</w:t>
      </w:r>
      <w:r>
        <w:t>)</w:t>
      </w:r>
      <w:r w:rsidR="00BA5081">
        <w:t>; //prints 2</w:t>
      </w:r>
    </w:p>
    <w:p w14:paraId="7DDB19F8" w14:textId="77777777" w:rsidR="00BA5081" w:rsidRDefault="00BA5081" w:rsidP="00280E7C">
      <w:pPr>
        <w:pStyle w:val="ListBullet"/>
        <w:numPr>
          <w:ilvl w:val="0"/>
          <w:numId w:val="0"/>
        </w:numPr>
        <w:ind w:left="1440"/>
      </w:pPr>
    </w:p>
    <w:p w14:paraId="24B35ED8" w14:textId="7D21461F" w:rsidR="00BA5081" w:rsidRDefault="00BA5081" w:rsidP="00280E7C">
      <w:pPr>
        <w:pStyle w:val="ListBullet"/>
        <w:numPr>
          <w:ilvl w:val="0"/>
          <w:numId w:val="0"/>
        </w:numPr>
        <w:ind w:left="1440"/>
      </w:pPr>
      <w:r>
        <w:t>works.</w:t>
      </w:r>
      <w:r w:rsidR="006B13CE">
        <w:t xml:space="preserve"> And x+1 is the line being returned. If x+1 had </w:t>
      </w:r>
      <w:proofErr w:type="gramStart"/>
      <w:r w:rsidR="006B13CE">
        <w:t>a ;</w:t>
      </w:r>
      <w:proofErr w:type="gramEnd"/>
      <w:r w:rsidR="006B13CE">
        <w:t xml:space="preserve"> then it’d have become a statement and hence the </w:t>
      </w:r>
      <w:r w:rsidR="008F498E">
        <w:t>block would have returned a Unit instead.</w:t>
      </w:r>
      <w:r w:rsidR="00695252">
        <w:t xml:space="preserve"> Also note the semicolon at the end of the scope block, </w:t>
      </w:r>
      <w:r w:rsidR="0018149E">
        <w:t>it is</w:t>
      </w:r>
      <w:r w:rsidR="00211B21">
        <w:t xml:space="preserve"> </w:t>
      </w:r>
      <w:r w:rsidR="0018149E">
        <w:t xml:space="preserve">necessary </w:t>
      </w:r>
      <w:r w:rsidR="00902157">
        <w:t xml:space="preserve">if the scope block’s return is </w:t>
      </w:r>
      <w:r w:rsidR="00211B21">
        <w:t>required.</w:t>
      </w:r>
    </w:p>
    <w:p w14:paraId="779F8A0F" w14:textId="7747FF57" w:rsidR="00280E7C" w:rsidRDefault="00390D6B" w:rsidP="00FC651D">
      <w:pPr>
        <w:pStyle w:val="ListBullet"/>
        <w:numPr>
          <w:ilvl w:val="1"/>
          <w:numId w:val="1"/>
        </w:numPr>
      </w:pPr>
      <w:r>
        <w:t>Return type: If we don’t specify a return type then it is assumed to be Unit. If we do specify, as is required for all types, we can return values in 2 ways, as expressions or with return syntax.</w:t>
      </w:r>
    </w:p>
    <w:p w14:paraId="201BAEE8" w14:textId="2376FD24" w:rsidR="00390D6B" w:rsidRDefault="00390D6B" w:rsidP="00390D6B">
      <w:pPr>
        <w:pStyle w:val="ListBullet"/>
        <w:numPr>
          <w:ilvl w:val="0"/>
          <w:numId w:val="0"/>
        </w:numPr>
        <w:ind w:left="1440"/>
      </w:pPr>
      <w:r>
        <w:t>For ex.:</w:t>
      </w:r>
    </w:p>
    <w:p w14:paraId="2012DF07" w14:textId="77777777" w:rsidR="00390D6B" w:rsidRDefault="00390D6B" w:rsidP="00390D6B">
      <w:pPr>
        <w:pStyle w:val="ListBullet"/>
        <w:numPr>
          <w:ilvl w:val="0"/>
          <w:numId w:val="0"/>
        </w:numPr>
        <w:ind w:left="1440"/>
      </w:pPr>
      <w:proofErr w:type="spellStart"/>
      <w:r>
        <w:t>fn</w:t>
      </w:r>
      <w:proofErr w:type="spellEnd"/>
      <w:r>
        <w:t xml:space="preserve"> </w:t>
      </w:r>
      <w:proofErr w:type="spellStart"/>
      <w:proofErr w:type="gramStart"/>
      <w:r>
        <w:t>abc</w:t>
      </w:r>
      <w:proofErr w:type="spellEnd"/>
      <w:r>
        <w:t>(</w:t>
      </w:r>
      <w:proofErr w:type="gramEnd"/>
      <w:r>
        <w:t>) -&gt; i32 {</w:t>
      </w:r>
    </w:p>
    <w:p w14:paraId="7C2AD881" w14:textId="08BB22ED" w:rsidR="00390D6B" w:rsidRDefault="00390D6B" w:rsidP="00390D6B">
      <w:pPr>
        <w:pStyle w:val="ListBullet"/>
        <w:numPr>
          <w:ilvl w:val="0"/>
          <w:numId w:val="0"/>
        </w:numPr>
        <w:ind w:left="1440"/>
      </w:pPr>
      <w:r>
        <w:tab/>
        <w:t>2*2</w:t>
      </w:r>
    </w:p>
    <w:p w14:paraId="26DA0B12" w14:textId="0E379D1E" w:rsidR="00390D6B" w:rsidRDefault="00390D6B" w:rsidP="00390D6B">
      <w:pPr>
        <w:pStyle w:val="ListBullet"/>
        <w:numPr>
          <w:ilvl w:val="0"/>
          <w:numId w:val="0"/>
        </w:numPr>
        <w:ind w:left="1440"/>
      </w:pPr>
      <w:r>
        <w:t>}</w:t>
      </w:r>
    </w:p>
    <w:p w14:paraId="06933229" w14:textId="350A975D" w:rsidR="00390D6B" w:rsidRDefault="00390D6B" w:rsidP="00390D6B">
      <w:pPr>
        <w:pStyle w:val="ListBullet"/>
        <w:numPr>
          <w:ilvl w:val="0"/>
          <w:numId w:val="0"/>
        </w:numPr>
        <w:ind w:left="1440"/>
      </w:pPr>
      <w:r>
        <w:lastRenderedPageBreak/>
        <w:t xml:space="preserve">works but 2*2; would fail as the expression is calculated then and there and turns into a statement. Then the function is returning a Unit whereas it has specified i32 so it is an error. </w:t>
      </w:r>
    </w:p>
    <w:p w14:paraId="725D92F0" w14:textId="109EAB24" w:rsidR="00390D6B" w:rsidRDefault="00390D6B" w:rsidP="00390D6B">
      <w:pPr>
        <w:pStyle w:val="ListBullet"/>
        <w:numPr>
          <w:ilvl w:val="0"/>
          <w:numId w:val="0"/>
        </w:numPr>
        <w:ind w:left="1440"/>
      </w:pPr>
      <w:r>
        <w:t>Alternatively,</w:t>
      </w:r>
    </w:p>
    <w:p w14:paraId="58AE63B7" w14:textId="77777777" w:rsidR="00390D6B" w:rsidRDefault="00390D6B" w:rsidP="00390D6B">
      <w:pPr>
        <w:pStyle w:val="ListBullet"/>
        <w:numPr>
          <w:ilvl w:val="0"/>
          <w:numId w:val="0"/>
        </w:numPr>
        <w:ind w:left="1440"/>
      </w:pPr>
      <w:proofErr w:type="spellStart"/>
      <w:r>
        <w:t>fn</w:t>
      </w:r>
      <w:proofErr w:type="spellEnd"/>
      <w:r>
        <w:t xml:space="preserve"> </w:t>
      </w:r>
      <w:proofErr w:type="spellStart"/>
      <w:proofErr w:type="gramStart"/>
      <w:r>
        <w:t>abc</w:t>
      </w:r>
      <w:proofErr w:type="spellEnd"/>
      <w:r>
        <w:t>(</w:t>
      </w:r>
      <w:proofErr w:type="gramEnd"/>
      <w:r>
        <w:t>) -&gt; i32 {</w:t>
      </w:r>
    </w:p>
    <w:p w14:paraId="353456CC" w14:textId="69507FE3" w:rsidR="00390D6B" w:rsidRDefault="00390D6B" w:rsidP="00390D6B">
      <w:pPr>
        <w:pStyle w:val="ListBullet"/>
        <w:numPr>
          <w:ilvl w:val="0"/>
          <w:numId w:val="0"/>
        </w:numPr>
        <w:ind w:left="1440"/>
      </w:pPr>
      <w:r>
        <w:tab/>
        <w:t>return 2*2;</w:t>
      </w:r>
    </w:p>
    <w:p w14:paraId="33F2987E" w14:textId="77777777" w:rsidR="00390D6B" w:rsidRDefault="00390D6B" w:rsidP="00390D6B">
      <w:pPr>
        <w:pStyle w:val="ListBullet"/>
        <w:numPr>
          <w:ilvl w:val="0"/>
          <w:numId w:val="0"/>
        </w:numPr>
        <w:ind w:left="1440"/>
      </w:pPr>
      <w:r>
        <w:t>}</w:t>
      </w:r>
    </w:p>
    <w:p w14:paraId="32183CF3" w14:textId="65B9AF57" w:rsidR="00390D6B" w:rsidRDefault="00390D6B" w:rsidP="00390D6B">
      <w:pPr>
        <w:pStyle w:val="ListBullet"/>
        <w:numPr>
          <w:ilvl w:val="0"/>
          <w:numId w:val="0"/>
        </w:numPr>
        <w:ind w:left="1440"/>
      </w:pPr>
      <w:r>
        <w:t xml:space="preserve">can be used. return runs an expression and passes </w:t>
      </w:r>
      <w:r w:rsidR="00F90095">
        <w:t>its value.</w:t>
      </w:r>
    </w:p>
    <w:p w14:paraId="6ECE3158" w14:textId="113EE2EB" w:rsidR="00390D6B" w:rsidRDefault="00D15479" w:rsidP="00FC651D">
      <w:pPr>
        <w:pStyle w:val="ListBullet"/>
        <w:numPr>
          <w:ilvl w:val="1"/>
          <w:numId w:val="1"/>
        </w:numPr>
      </w:pPr>
      <w:r w:rsidRPr="00D15479">
        <w:t>Rust doesn’t allow operator overloading. However we can</w:t>
      </w:r>
      <w:r>
        <w:t xml:space="preserve"> </w:t>
      </w:r>
      <w:r w:rsidR="00136888">
        <w:t>define operator behavior using traits</w:t>
      </w:r>
      <w:r w:rsidR="007412E4">
        <w:t xml:space="preserve">, they are defined in </w:t>
      </w:r>
      <w:proofErr w:type="gramStart"/>
      <w:r w:rsidR="007412E4">
        <w:t>std::</w:t>
      </w:r>
      <w:proofErr w:type="gramEnd"/>
      <w:r w:rsidR="007412E4">
        <w:t>ops crate</w:t>
      </w:r>
      <w:r w:rsidR="00136888">
        <w:t xml:space="preserve">. </w:t>
      </w:r>
      <w:r w:rsidR="007412E4">
        <w:t>For ex.:</w:t>
      </w:r>
    </w:p>
    <w:p w14:paraId="30482AF3" w14:textId="55AD138F" w:rsidR="007412E4" w:rsidRDefault="007412E4" w:rsidP="007412E4">
      <w:pPr>
        <w:pStyle w:val="ListBullet"/>
        <w:numPr>
          <w:ilvl w:val="0"/>
          <w:numId w:val="0"/>
        </w:numPr>
        <w:ind w:left="1440"/>
      </w:pPr>
      <w:r>
        <w:t xml:space="preserve">use </w:t>
      </w:r>
      <w:proofErr w:type="gramStart"/>
      <w:r>
        <w:t>std::</w:t>
      </w:r>
      <w:proofErr w:type="gramEnd"/>
      <w:r>
        <w:t>ops::Add;</w:t>
      </w:r>
    </w:p>
    <w:p w14:paraId="4A813DB8" w14:textId="77777777" w:rsidR="004B2516" w:rsidRDefault="004B2516" w:rsidP="007412E4">
      <w:pPr>
        <w:pStyle w:val="ListBullet"/>
        <w:numPr>
          <w:ilvl w:val="0"/>
          <w:numId w:val="0"/>
        </w:numPr>
        <w:ind w:left="1440"/>
      </w:pPr>
    </w:p>
    <w:p w14:paraId="64BF337D" w14:textId="63FB3B25" w:rsidR="004B2516" w:rsidRDefault="004B2516" w:rsidP="007412E4">
      <w:pPr>
        <w:pStyle w:val="ListBullet"/>
        <w:numPr>
          <w:ilvl w:val="0"/>
          <w:numId w:val="0"/>
        </w:numPr>
        <w:ind w:left="1440"/>
      </w:pPr>
      <w:r>
        <w:t xml:space="preserve">struct </w:t>
      </w:r>
      <w:proofErr w:type="gramStart"/>
      <w:r>
        <w:t>X{</w:t>
      </w:r>
      <w:proofErr w:type="gramEnd"/>
      <w:r>
        <w:t>…}</w:t>
      </w:r>
    </w:p>
    <w:p w14:paraId="7928EEFB" w14:textId="77777777" w:rsidR="004B2516" w:rsidRDefault="004B2516" w:rsidP="007412E4">
      <w:pPr>
        <w:pStyle w:val="ListBullet"/>
        <w:numPr>
          <w:ilvl w:val="0"/>
          <w:numId w:val="0"/>
        </w:numPr>
        <w:ind w:left="1440"/>
      </w:pPr>
      <w:proofErr w:type="spellStart"/>
      <w:r>
        <w:t>impl</w:t>
      </w:r>
      <w:proofErr w:type="spellEnd"/>
      <w:r>
        <w:t xml:space="preserve"> Add for X {</w:t>
      </w:r>
    </w:p>
    <w:p w14:paraId="682A56C1" w14:textId="2AA6C118" w:rsidR="004B2516" w:rsidRDefault="00940BEF" w:rsidP="007412E4">
      <w:pPr>
        <w:pStyle w:val="ListBullet"/>
        <w:numPr>
          <w:ilvl w:val="0"/>
          <w:numId w:val="0"/>
        </w:numPr>
        <w:ind w:left="1440"/>
      </w:pPr>
      <w:r>
        <w:tab/>
        <w:t>type Output= i32;</w:t>
      </w:r>
    </w:p>
    <w:p w14:paraId="0C888771" w14:textId="77777777" w:rsidR="00FB3A1C" w:rsidRDefault="00940BEF" w:rsidP="007412E4">
      <w:pPr>
        <w:pStyle w:val="ListBullet"/>
        <w:numPr>
          <w:ilvl w:val="0"/>
          <w:numId w:val="0"/>
        </w:numPr>
        <w:ind w:left="1440"/>
      </w:pPr>
      <w:r>
        <w:tab/>
      </w:r>
      <w:proofErr w:type="spellStart"/>
      <w:r>
        <w:t>fn</w:t>
      </w:r>
      <w:proofErr w:type="spellEnd"/>
      <w:r>
        <w:t xml:space="preserve"> </w:t>
      </w:r>
      <w:proofErr w:type="gramStart"/>
      <w:r>
        <w:t>add(</w:t>
      </w:r>
      <w:proofErr w:type="gramEnd"/>
      <w:r>
        <w:t xml:space="preserve">&amp;self, other: </w:t>
      </w:r>
      <w:r w:rsidR="00FB3A1C">
        <w:t>X</w:t>
      </w:r>
      <w:r>
        <w:t>)</w:t>
      </w:r>
      <w:r w:rsidR="00FB3A1C">
        <w:t xml:space="preserve"> -&gt; i32 {</w:t>
      </w:r>
    </w:p>
    <w:p w14:paraId="372421D6" w14:textId="66AFE331" w:rsidR="00FB3A1C" w:rsidRDefault="00FB3A1C" w:rsidP="007412E4">
      <w:pPr>
        <w:pStyle w:val="ListBullet"/>
        <w:numPr>
          <w:ilvl w:val="0"/>
          <w:numId w:val="0"/>
        </w:numPr>
        <w:ind w:left="1440"/>
      </w:pPr>
      <w:r>
        <w:tab/>
      </w:r>
      <w:r>
        <w:tab/>
        <w:t>…</w:t>
      </w:r>
    </w:p>
    <w:p w14:paraId="791916A1" w14:textId="6CC0AFC6" w:rsidR="00940BEF" w:rsidRDefault="00FB3A1C" w:rsidP="007A179C">
      <w:pPr>
        <w:pStyle w:val="ListBullet"/>
        <w:numPr>
          <w:ilvl w:val="0"/>
          <w:numId w:val="0"/>
        </w:numPr>
        <w:ind w:left="1440" w:firstLine="720"/>
      </w:pPr>
      <w:r>
        <w:t>}</w:t>
      </w:r>
    </w:p>
    <w:p w14:paraId="2B892059" w14:textId="326502D4" w:rsidR="004B2516" w:rsidRDefault="004B2516" w:rsidP="007412E4">
      <w:pPr>
        <w:pStyle w:val="ListBullet"/>
        <w:numPr>
          <w:ilvl w:val="0"/>
          <w:numId w:val="0"/>
        </w:numPr>
        <w:ind w:left="1440"/>
      </w:pPr>
      <w:r>
        <w:t>}</w:t>
      </w:r>
    </w:p>
    <w:p w14:paraId="4BF9748A" w14:textId="25A64C41" w:rsidR="00FB3A1C" w:rsidRDefault="00FB3A1C" w:rsidP="007412E4">
      <w:pPr>
        <w:pStyle w:val="ListBullet"/>
        <w:numPr>
          <w:ilvl w:val="0"/>
          <w:numId w:val="0"/>
        </w:numPr>
        <w:ind w:left="1440"/>
      </w:pPr>
      <w:r>
        <w:t xml:space="preserve">let x= </w:t>
      </w:r>
      <w:proofErr w:type="gramStart"/>
      <w:r>
        <w:t>X{</w:t>
      </w:r>
      <w:proofErr w:type="gramEnd"/>
      <w:r>
        <w:t>…};</w:t>
      </w:r>
    </w:p>
    <w:p w14:paraId="4E90F9A1" w14:textId="7BDC2FEA" w:rsidR="00FB3A1C" w:rsidRDefault="00FB3A1C" w:rsidP="007A179C">
      <w:pPr>
        <w:pStyle w:val="ListBullet"/>
        <w:numPr>
          <w:ilvl w:val="0"/>
          <w:numId w:val="0"/>
        </w:numPr>
        <w:ind w:left="1440"/>
      </w:pPr>
      <w:r>
        <w:t xml:space="preserve">then </w:t>
      </w:r>
      <w:proofErr w:type="spellStart"/>
      <w:r>
        <w:t>x+x</w:t>
      </w:r>
      <w:proofErr w:type="spellEnd"/>
      <w:r>
        <w:t xml:space="preserve"> works.</w:t>
      </w:r>
    </w:p>
    <w:p w14:paraId="20795548" w14:textId="607B8440" w:rsidR="00D15479" w:rsidRDefault="005C6A3E" w:rsidP="00FC651D">
      <w:pPr>
        <w:pStyle w:val="ListBullet"/>
        <w:numPr>
          <w:ilvl w:val="1"/>
          <w:numId w:val="1"/>
        </w:numPr>
      </w:pPr>
      <w:r>
        <w:t>Diverging function: A function that returns never (! type).</w:t>
      </w:r>
    </w:p>
    <w:p w14:paraId="4B1153AD" w14:textId="061B8BB0" w:rsidR="005C6A3E" w:rsidRDefault="009F4AFF" w:rsidP="00FC651D">
      <w:pPr>
        <w:pStyle w:val="ListBullet"/>
        <w:numPr>
          <w:ilvl w:val="1"/>
          <w:numId w:val="1"/>
        </w:numPr>
      </w:pPr>
      <w:r>
        <w:t>Function Pointers: Functions can be passed around just like closures.</w:t>
      </w:r>
      <w:r w:rsidR="0025780C">
        <w:t xml:space="preserve"> Functions coerce into the </w:t>
      </w:r>
      <w:proofErr w:type="spellStart"/>
      <w:r w:rsidR="0025780C">
        <w:t>fn</w:t>
      </w:r>
      <w:proofErr w:type="spellEnd"/>
      <w:r w:rsidR="0025780C">
        <w:t xml:space="preserve"> type. To use them</w:t>
      </w:r>
    </w:p>
    <w:p w14:paraId="4CB47107"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yo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6600"/>
          <w:sz w:val="17"/>
          <w:szCs w:val="17"/>
        </w:rPr>
        <w:t>{</w:t>
      </w:r>
    </w:p>
    <w:p w14:paraId="4160F315"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F5A48CB"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666600"/>
          <w:sz w:val="17"/>
          <w:szCs w:val="17"/>
        </w:rPr>
        <w:t>}</w:t>
      </w:r>
    </w:p>
    <w:p w14:paraId="05A75743"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000000"/>
          <w:sz w:val="17"/>
          <w:szCs w:val="17"/>
        </w:rPr>
        <w:t> </w:t>
      </w:r>
    </w:p>
    <w:p w14:paraId="7FCB4BB3"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takeYo</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aFn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666600"/>
          <w:sz w:val="17"/>
          <w:szCs w:val="17"/>
        </w:rPr>
        <w:t>(</w:t>
      </w:r>
      <w:r>
        <w:rPr>
          <w:rFonts w:ascii="Consolas" w:hAnsi="Consolas" w:cs="Courier New"/>
          <w:color w:val="000000"/>
          <w:sz w:val="17"/>
          <w:szCs w:val="17"/>
        </w:rPr>
        <w:t>i32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24123B"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aFn</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naa</w:t>
      </w:r>
      <w:proofErr w:type="spellEnd"/>
      <w:r>
        <w:rPr>
          <w:rFonts w:ascii="Consolas" w:hAnsi="Consolas" w:cs="Courier New"/>
          <w:color w:val="008800"/>
          <w:sz w:val="17"/>
          <w:szCs w:val="17"/>
        </w:rPr>
        <w:t>"</w:t>
      </w:r>
      <w:r>
        <w:rPr>
          <w:rFonts w:ascii="Consolas" w:hAnsi="Consolas" w:cs="Courier New"/>
          <w:color w:val="666600"/>
          <w:sz w:val="17"/>
          <w:szCs w:val="17"/>
        </w:rPr>
        <w:t>);</w:t>
      </w:r>
    </w:p>
    <w:p w14:paraId="43DC332E"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666600"/>
          <w:sz w:val="17"/>
          <w:szCs w:val="17"/>
        </w:rPr>
        <w:t>}</w:t>
      </w:r>
    </w:p>
    <w:p w14:paraId="71A44C11"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000000"/>
          <w:sz w:val="17"/>
          <w:szCs w:val="17"/>
        </w:rPr>
        <w:lastRenderedPageBreak/>
        <w:t> </w:t>
      </w:r>
    </w:p>
    <w:p w14:paraId="470718A5"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493E24"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takeYo</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2E1E0DD" w14:textId="77777777" w:rsidR="005B31C4" w:rsidRDefault="005B31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52813008"/>
        <w:rPr>
          <w:rFonts w:ascii="Consolas" w:hAnsi="Consolas" w:cs="Courier New"/>
          <w:sz w:val="17"/>
          <w:szCs w:val="17"/>
        </w:rPr>
      </w:pPr>
      <w:r>
        <w:rPr>
          <w:rFonts w:ascii="Consolas" w:hAnsi="Consolas" w:cs="Courier New"/>
          <w:color w:val="666600"/>
          <w:sz w:val="17"/>
          <w:szCs w:val="17"/>
        </w:rPr>
        <w:t>}</w:t>
      </w:r>
    </w:p>
    <w:p w14:paraId="1C4E5373" w14:textId="285FE84C" w:rsidR="0025780C" w:rsidRDefault="00E67DCA" w:rsidP="007A179C">
      <w:pPr>
        <w:pStyle w:val="ListBullet"/>
        <w:numPr>
          <w:ilvl w:val="0"/>
          <w:numId w:val="0"/>
        </w:numPr>
        <w:ind w:left="1440"/>
      </w:pPr>
      <w:r>
        <w:t>works.</w:t>
      </w:r>
      <w:r w:rsidR="003A5001">
        <w:t xml:space="preserve"> Passes </w:t>
      </w:r>
      <w:proofErr w:type="spellStart"/>
      <w:r w:rsidR="003A5001">
        <w:t>yo’s</w:t>
      </w:r>
      <w:proofErr w:type="spellEnd"/>
      <w:r w:rsidR="003A5001">
        <w:t xml:space="preserve"> address to </w:t>
      </w:r>
      <w:proofErr w:type="spellStart"/>
      <w:r w:rsidR="003A5001">
        <w:t>aFn</w:t>
      </w:r>
      <w:proofErr w:type="spellEnd"/>
      <w:r w:rsidR="003A5001">
        <w:t>.</w:t>
      </w:r>
      <w:r w:rsidR="00BD30F7">
        <w:t xml:space="preserve"> Function pointers implement all 3 </w:t>
      </w:r>
      <w:r w:rsidR="00762F66">
        <w:t>closure traits (</w:t>
      </w:r>
      <w:proofErr w:type="spellStart"/>
      <w:r w:rsidR="00762F66">
        <w:t>Fn</w:t>
      </w:r>
      <w:proofErr w:type="spellEnd"/>
      <w:r w:rsidR="00762F66">
        <w:t xml:space="preserve">, </w:t>
      </w:r>
      <w:proofErr w:type="spellStart"/>
      <w:r w:rsidR="00762F66">
        <w:t>FnMut</w:t>
      </w:r>
      <w:proofErr w:type="spellEnd"/>
      <w:r w:rsidR="00762F66">
        <w:t xml:space="preserve"> and </w:t>
      </w:r>
      <w:proofErr w:type="spellStart"/>
      <w:r w:rsidR="00762F66">
        <w:t>FnOnce</w:t>
      </w:r>
      <w:proofErr w:type="spellEnd"/>
      <w:r w:rsidR="00762F66">
        <w:t>) so a function pointer can always be passed to a function that needs a closure.</w:t>
      </w:r>
    </w:p>
    <w:p w14:paraId="06316B7E" w14:textId="77777777" w:rsidR="009F4AFF" w:rsidRDefault="009F4AFF" w:rsidP="00FC651D">
      <w:pPr>
        <w:pStyle w:val="ListBullet"/>
        <w:numPr>
          <w:ilvl w:val="1"/>
          <w:numId w:val="1"/>
        </w:numPr>
      </w:pPr>
    </w:p>
    <w:p w14:paraId="58EE90B6" w14:textId="6BC409CA" w:rsidR="00FC651D" w:rsidRDefault="00B97616" w:rsidP="00C42FA2">
      <w:pPr>
        <w:pStyle w:val="ListBullet"/>
        <w:outlineLvl w:val="1"/>
      </w:pPr>
      <w:r>
        <w:t>Comments work as normal, // for single line and /* */ for multi-line. /// for documentation is supported as well.</w:t>
      </w:r>
    </w:p>
    <w:p w14:paraId="54CF36FF" w14:textId="4EC8D7E4" w:rsidR="00EA431E" w:rsidRDefault="00D87D38" w:rsidP="00EA431E">
      <w:pPr>
        <w:pStyle w:val="ListBullet"/>
        <w:numPr>
          <w:ilvl w:val="1"/>
          <w:numId w:val="1"/>
        </w:numPr>
      </w:pPr>
      <w:r>
        <w:t xml:space="preserve">Documentation: /// for documentation comments. /// supports Markdown so </w:t>
      </w:r>
      <w:r w:rsidR="004C04A5">
        <w:t xml:space="preserve">HTML formatting is supported in them. </w:t>
      </w:r>
    </w:p>
    <w:p w14:paraId="7FC345DC" w14:textId="0D74379F" w:rsidR="004C04A5" w:rsidRDefault="004C04A5" w:rsidP="004C04A5">
      <w:pPr>
        <w:pStyle w:val="ListBullet"/>
        <w:numPr>
          <w:ilvl w:val="0"/>
          <w:numId w:val="0"/>
        </w:numPr>
        <w:ind w:left="1440"/>
      </w:pPr>
      <w:r>
        <w:t>For ex.:</w:t>
      </w:r>
    </w:p>
    <w:p w14:paraId="6A5F099B"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 Adds one to the number given.</w:t>
      </w:r>
    </w:p>
    <w:p w14:paraId="5B006FA0"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w:t>
      </w:r>
    </w:p>
    <w:p w14:paraId="3AC731AE"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 # Examples</w:t>
      </w:r>
    </w:p>
    <w:p w14:paraId="06C9B0EA"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w:t>
      </w:r>
    </w:p>
    <w:p w14:paraId="0294A62D"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 ```</w:t>
      </w:r>
    </w:p>
    <w:p w14:paraId="1BB7C36C"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 xml:space="preserve">/// let </w:t>
      </w:r>
      <w:proofErr w:type="spellStart"/>
      <w:r>
        <w:rPr>
          <w:rFonts w:ascii="Consolas" w:hAnsi="Consolas" w:cs="Courier New"/>
          <w:color w:val="880000"/>
          <w:sz w:val="17"/>
          <w:szCs w:val="17"/>
        </w:rPr>
        <w:t>arg</w:t>
      </w:r>
      <w:proofErr w:type="spellEnd"/>
      <w:r>
        <w:rPr>
          <w:rFonts w:ascii="Consolas" w:hAnsi="Consolas" w:cs="Courier New"/>
          <w:color w:val="880000"/>
          <w:sz w:val="17"/>
          <w:szCs w:val="17"/>
        </w:rPr>
        <w:t xml:space="preserve"> = 5;</w:t>
      </w:r>
    </w:p>
    <w:p w14:paraId="73D0CD1E"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 xml:space="preserve">/// let answer = </w:t>
      </w:r>
      <w:proofErr w:type="spellStart"/>
      <w:r>
        <w:rPr>
          <w:rFonts w:ascii="Consolas" w:hAnsi="Consolas" w:cs="Courier New"/>
          <w:color w:val="880000"/>
          <w:sz w:val="17"/>
          <w:szCs w:val="17"/>
        </w:rPr>
        <w:t>my_</w:t>
      </w:r>
      <w:proofErr w:type="gramStart"/>
      <w:r>
        <w:rPr>
          <w:rFonts w:ascii="Consolas" w:hAnsi="Consolas" w:cs="Courier New"/>
          <w:color w:val="880000"/>
          <w:sz w:val="17"/>
          <w:szCs w:val="17"/>
        </w:rPr>
        <w:t>crate</w:t>
      </w:r>
      <w:proofErr w:type="spellEnd"/>
      <w:r>
        <w:rPr>
          <w:rFonts w:ascii="Consolas" w:hAnsi="Consolas" w:cs="Courier New"/>
          <w:color w:val="880000"/>
          <w:sz w:val="17"/>
          <w:szCs w:val="17"/>
        </w:rPr>
        <w:t>::</w:t>
      </w:r>
      <w:proofErr w:type="spellStart"/>
      <w:proofErr w:type="gramEnd"/>
      <w:r>
        <w:rPr>
          <w:rFonts w:ascii="Consolas" w:hAnsi="Consolas" w:cs="Courier New"/>
          <w:color w:val="880000"/>
          <w:sz w:val="17"/>
          <w:szCs w:val="17"/>
        </w:rPr>
        <w:t>add_one</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arg</w:t>
      </w:r>
      <w:proofErr w:type="spellEnd"/>
      <w:r>
        <w:rPr>
          <w:rFonts w:ascii="Consolas" w:hAnsi="Consolas" w:cs="Courier New"/>
          <w:color w:val="880000"/>
          <w:sz w:val="17"/>
          <w:szCs w:val="17"/>
        </w:rPr>
        <w:t>);</w:t>
      </w:r>
    </w:p>
    <w:p w14:paraId="2C59E24C"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w:t>
      </w:r>
    </w:p>
    <w:p w14:paraId="0F4B54C1"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assert_</w:t>
      </w:r>
      <w:proofErr w:type="gramStart"/>
      <w:r>
        <w:rPr>
          <w:rFonts w:ascii="Consolas" w:hAnsi="Consolas" w:cs="Courier New"/>
          <w:color w:val="880000"/>
          <w:sz w:val="17"/>
          <w:szCs w:val="17"/>
        </w:rPr>
        <w:t>eq</w:t>
      </w:r>
      <w:proofErr w:type="spellEnd"/>
      <w:r>
        <w:rPr>
          <w:rFonts w:ascii="Consolas" w:hAnsi="Consolas" w:cs="Courier New"/>
          <w:color w:val="880000"/>
          <w:sz w:val="17"/>
          <w:szCs w:val="17"/>
        </w:rPr>
        <w:t>!(</w:t>
      </w:r>
      <w:proofErr w:type="gramEnd"/>
      <w:r>
        <w:rPr>
          <w:rFonts w:ascii="Consolas" w:hAnsi="Consolas" w:cs="Courier New"/>
          <w:color w:val="880000"/>
          <w:sz w:val="17"/>
          <w:szCs w:val="17"/>
        </w:rPr>
        <w:t>6, answer);</w:t>
      </w:r>
    </w:p>
    <w:p w14:paraId="57FF2D1B"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880000"/>
          <w:sz w:val="17"/>
          <w:szCs w:val="17"/>
        </w:rPr>
        <w:t>/// ```</w:t>
      </w:r>
    </w:p>
    <w:p w14:paraId="7372391A"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000000"/>
          <w:sz w:val="17"/>
          <w:szCs w:val="17"/>
        </w:rPr>
        <w:t xml:space="preserve">pub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one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i32 </w:t>
      </w:r>
      <w:r>
        <w:rPr>
          <w:rFonts w:ascii="Consolas" w:hAnsi="Consolas" w:cs="Courier New"/>
          <w:color w:val="666600"/>
          <w:sz w:val="17"/>
          <w:szCs w:val="17"/>
        </w:rPr>
        <w:t>{</w:t>
      </w:r>
    </w:p>
    <w:p w14:paraId="0005818D"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E47AF4C" w14:textId="77777777" w:rsidR="004C04A5" w:rsidRDefault="004C0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1761630"/>
        <w:rPr>
          <w:rFonts w:ascii="Consolas" w:hAnsi="Consolas" w:cs="Courier New"/>
          <w:sz w:val="17"/>
          <w:szCs w:val="17"/>
        </w:rPr>
      </w:pPr>
      <w:r>
        <w:rPr>
          <w:rFonts w:ascii="Consolas" w:hAnsi="Consolas" w:cs="Courier New"/>
          <w:color w:val="666600"/>
          <w:sz w:val="17"/>
          <w:szCs w:val="17"/>
        </w:rPr>
        <w:t>}</w:t>
      </w:r>
    </w:p>
    <w:p w14:paraId="474B0656" w14:textId="77777777" w:rsidR="004C04A5" w:rsidRDefault="004C04A5" w:rsidP="004E6251">
      <w:pPr>
        <w:pStyle w:val="ListBullet"/>
        <w:numPr>
          <w:ilvl w:val="0"/>
          <w:numId w:val="0"/>
        </w:numPr>
        <w:ind w:left="1440"/>
      </w:pPr>
    </w:p>
    <w:p w14:paraId="46DDCC65" w14:textId="4D530619" w:rsidR="00EA431E" w:rsidRDefault="009C7FE3" w:rsidP="006A2F34">
      <w:pPr>
        <w:pStyle w:val="ListBullet"/>
        <w:numPr>
          <w:ilvl w:val="2"/>
          <w:numId w:val="1"/>
        </w:numPr>
      </w:pPr>
      <w:r>
        <w:t xml:space="preserve">cargo doc: </w:t>
      </w:r>
      <w:r w:rsidR="009F2CE1">
        <w:t>Running this generates the HTML documentation for all the doc commented lines</w:t>
      </w:r>
      <w:r w:rsidR="00EB226B">
        <w:t xml:space="preserve"> by using the </w:t>
      </w:r>
      <w:proofErr w:type="spellStart"/>
      <w:r w:rsidR="00EB226B">
        <w:t>rustdoc</w:t>
      </w:r>
      <w:proofErr w:type="spellEnd"/>
      <w:r w:rsidR="00EB226B">
        <w:t xml:space="preserve"> tool distributed with Rust. </w:t>
      </w:r>
      <w:r w:rsidR="00B856A3">
        <w:t>–open flag on it will open the built HTML page.</w:t>
      </w:r>
    </w:p>
    <w:p w14:paraId="50787971" w14:textId="18AB95E6" w:rsidR="006A2F34" w:rsidRDefault="00573591" w:rsidP="006A2F34">
      <w:pPr>
        <w:pStyle w:val="ListBullet"/>
        <w:numPr>
          <w:ilvl w:val="2"/>
          <w:numId w:val="1"/>
        </w:numPr>
      </w:pPr>
      <w:r>
        <w:t>/</w:t>
      </w:r>
      <w:proofErr w:type="gramStart"/>
      <w:r>
        <w:t>/!:</w:t>
      </w:r>
      <w:proofErr w:type="gramEnd"/>
      <w:r>
        <w:t xml:space="preserve"> These type documentation comments document the </w:t>
      </w:r>
      <w:r w:rsidR="001868E6">
        <w:t>parent item</w:t>
      </w:r>
      <w:r w:rsidR="007D1713">
        <w:t xml:space="preserve"> of a doc comment</w:t>
      </w:r>
      <w:r w:rsidR="001868E6">
        <w:t xml:space="preserve">, i.e., </w:t>
      </w:r>
      <w:r w:rsidR="007D1713">
        <w:t>the item th</w:t>
      </w:r>
      <w:r w:rsidR="00665BD0">
        <w:t>at</w:t>
      </w:r>
      <w:r w:rsidR="007D1713">
        <w:t xml:space="preserve"> contains the doc comment following the </w:t>
      </w:r>
      <w:r w:rsidR="00665BD0">
        <w:t>//! styled doc comment. For ex.:</w:t>
      </w:r>
    </w:p>
    <w:p w14:paraId="688A3947" w14:textId="77777777" w:rsidR="007C2D1D" w:rsidRDefault="007C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17850218"/>
        <w:rPr>
          <w:rFonts w:ascii="Consolas" w:hAnsi="Consolas" w:cs="Courier New"/>
          <w:sz w:val="17"/>
          <w:szCs w:val="17"/>
        </w:rPr>
      </w:pPr>
      <w:r>
        <w:rPr>
          <w:rFonts w:ascii="Consolas" w:hAnsi="Consolas" w:cs="Courier New"/>
          <w:color w:val="880000"/>
          <w:sz w:val="17"/>
          <w:szCs w:val="17"/>
        </w:rPr>
        <w:t>//! # My Crate</w:t>
      </w:r>
    </w:p>
    <w:p w14:paraId="19C437CE" w14:textId="77777777" w:rsidR="007C2D1D" w:rsidRDefault="007C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17850218"/>
        <w:rPr>
          <w:rFonts w:ascii="Consolas" w:hAnsi="Consolas" w:cs="Courier New"/>
          <w:sz w:val="17"/>
          <w:szCs w:val="17"/>
        </w:rPr>
      </w:pPr>
      <w:r>
        <w:rPr>
          <w:rFonts w:ascii="Consolas" w:hAnsi="Consolas" w:cs="Courier New"/>
          <w:color w:val="880000"/>
          <w:sz w:val="17"/>
          <w:szCs w:val="17"/>
        </w:rPr>
        <w:t>//!</w:t>
      </w:r>
    </w:p>
    <w:p w14:paraId="179D999A" w14:textId="77777777" w:rsidR="007C2D1D" w:rsidRDefault="007C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17850218"/>
        <w:rPr>
          <w:rFonts w:ascii="Consolas" w:hAnsi="Consolas" w:cs="Courier New"/>
          <w:sz w:val="17"/>
          <w:szCs w:val="17"/>
        </w:rPr>
      </w:pPr>
      <w:r>
        <w:rPr>
          <w:rFonts w:ascii="Consolas" w:hAnsi="Consolas" w:cs="Courier New"/>
          <w:color w:val="880000"/>
          <w:sz w:val="17"/>
          <w:szCs w:val="17"/>
        </w:rPr>
        <w:t>//! `</w:t>
      </w:r>
      <w:proofErr w:type="spellStart"/>
      <w:r>
        <w:rPr>
          <w:rFonts w:ascii="Consolas" w:hAnsi="Consolas" w:cs="Courier New"/>
          <w:color w:val="880000"/>
          <w:sz w:val="17"/>
          <w:szCs w:val="17"/>
        </w:rPr>
        <w:t>my_crate</w:t>
      </w:r>
      <w:proofErr w:type="spellEnd"/>
      <w:r>
        <w:rPr>
          <w:rFonts w:ascii="Consolas" w:hAnsi="Consolas" w:cs="Courier New"/>
          <w:color w:val="880000"/>
          <w:sz w:val="17"/>
          <w:szCs w:val="17"/>
        </w:rPr>
        <w:t>` is a collection of utilities to make performing certain</w:t>
      </w:r>
    </w:p>
    <w:p w14:paraId="141A7287" w14:textId="77777777" w:rsidR="007C2D1D" w:rsidRDefault="007C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17850218"/>
        <w:rPr>
          <w:rFonts w:ascii="Consolas" w:hAnsi="Consolas" w:cs="Courier New"/>
          <w:sz w:val="17"/>
          <w:szCs w:val="17"/>
        </w:rPr>
      </w:pPr>
      <w:r>
        <w:rPr>
          <w:rFonts w:ascii="Consolas" w:hAnsi="Consolas" w:cs="Courier New"/>
          <w:color w:val="880000"/>
          <w:sz w:val="17"/>
          <w:szCs w:val="17"/>
        </w:rPr>
        <w:t>//! calculations more convenient.</w:t>
      </w:r>
    </w:p>
    <w:p w14:paraId="55A866C1" w14:textId="77777777" w:rsidR="007C2D1D" w:rsidRDefault="007C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17850218"/>
        <w:rPr>
          <w:rFonts w:ascii="Consolas" w:hAnsi="Consolas" w:cs="Courier New"/>
          <w:sz w:val="17"/>
          <w:szCs w:val="17"/>
        </w:rPr>
      </w:pPr>
      <w:r>
        <w:rPr>
          <w:rFonts w:ascii="Consolas" w:hAnsi="Consolas" w:cs="Courier New"/>
          <w:color w:val="000000"/>
          <w:sz w:val="17"/>
          <w:szCs w:val="17"/>
        </w:rPr>
        <w:t> </w:t>
      </w:r>
    </w:p>
    <w:p w14:paraId="387ADF6B" w14:textId="77777777" w:rsidR="007C2D1D" w:rsidRDefault="007C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17850218"/>
        <w:rPr>
          <w:rFonts w:ascii="Consolas" w:hAnsi="Consolas" w:cs="Courier New"/>
          <w:sz w:val="17"/>
          <w:szCs w:val="17"/>
        </w:rPr>
      </w:pPr>
      <w:r>
        <w:rPr>
          <w:rFonts w:ascii="Consolas" w:hAnsi="Consolas" w:cs="Courier New"/>
          <w:color w:val="880000"/>
          <w:sz w:val="17"/>
          <w:szCs w:val="17"/>
        </w:rPr>
        <w:t>/// Adds one to the number given.</w:t>
      </w:r>
    </w:p>
    <w:p w14:paraId="5CD9D586" w14:textId="77777777" w:rsidR="007C2D1D" w:rsidRDefault="007C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17850218"/>
        <w:rPr>
          <w:rFonts w:ascii="Consolas" w:hAnsi="Consolas" w:cs="Courier New"/>
          <w:sz w:val="17"/>
          <w:szCs w:val="17"/>
        </w:rPr>
      </w:pPr>
      <w:r>
        <w:rPr>
          <w:rFonts w:ascii="Consolas" w:hAnsi="Consolas" w:cs="Courier New"/>
          <w:color w:val="880000"/>
          <w:sz w:val="17"/>
          <w:szCs w:val="17"/>
        </w:rPr>
        <w:t>// --snip--</w:t>
      </w:r>
    </w:p>
    <w:p w14:paraId="31FE0412" w14:textId="68DCFDEB" w:rsidR="00665BD0" w:rsidRDefault="007C2D1D" w:rsidP="00665BD0">
      <w:pPr>
        <w:pStyle w:val="ListBullet"/>
        <w:numPr>
          <w:ilvl w:val="0"/>
          <w:numId w:val="0"/>
        </w:numPr>
        <w:ind w:left="2160"/>
      </w:pPr>
      <w:r>
        <w:lastRenderedPageBreak/>
        <w:t>//! documents the crate</w:t>
      </w:r>
      <w:r w:rsidR="0021013E">
        <w:t xml:space="preserve">. This is because the next doc comment’s parent is the crate </w:t>
      </w:r>
      <w:proofErr w:type="spellStart"/>
      <w:proofErr w:type="gramStart"/>
      <w:r w:rsidR="0021013E">
        <w:t>itself,i.e</w:t>
      </w:r>
      <w:proofErr w:type="spellEnd"/>
      <w:r w:rsidR="0021013E">
        <w:t>.</w:t>
      </w:r>
      <w:proofErr w:type="gramEnd"/>
      <w:r w:rsidR="0021013E">
        <w:t xml:space="preserve"> /// is in a crate </w:t>
      </w:r>
      <w:r w:rsidR="009B3E2B">
        <w:t>and //! adds documentation for it.</w:t>
      </w:r>
    </w:p>
    <w:p w14:paraId="355788DF" w14:textId="0BE958D3" w:rsidR="00C316AC" w:rsidRDefault="00C316AC" w:rsidP="00665BD0">
      <w:pPr>
        <w:pStyle w:val="ListBullet"/>
        <w:numPr>
          <w:ilvl w:val="0"/>
          <w:numId w:val="0"/>
        </w:numPr>
        <w:ind w:left="2160"/>
      </w:pPr>
      <w:r>
        <w:t>This will generate this documentation,</w:t>
      </w:r>
    </w:p>
    <w:p w14:paraId="615C5816" w14:textId="0E7E945C" w:rsidR="00F014CD" w:rsidRDefault="00F014CD" w:rsidP="00F014CD">
      <w:pPr>
        <w:pStyle w:val="ListBullet"/>
        <w:numPr>
          <w:ilvl w:val="0"/>
          <w:numId w:val="0"/>
        </w:numPr>
        <w:ind w:left="2160"/>
      </w:pPr>
      <w:r w:rsidRPr="00F014CD">
        <w:rPr>
          <w:noProof/>
        </w:rPr>
        <w:drawing>
          <wp:inline distT="0" distB="0" distL="0" distR="0" wp14:anchorId="0476E4C4" wp14:editId="0FE283B4">
            <wp:extent cx="3763671" cy="1710540"/>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368" cy="1721310"/>
                    </a:xfrm>
                    <a:prstGeom prst="rect">
                      <a:avLst/>
                    </a:prstGeom>
                  </pic:spPr>
                </pic:pic>
              </a:graphicData>
            </a:graphic>
          </wp:inline>
        </w:drawing>
      </w:r>
    </w:p>
    <w:p w14:paraId="22443015" w14:textId="77777777" w:rsidR="00F014CD" w:rsidRDefault="00F014CD" w:rsidP="004E6251">
      <w:pPr>
        <w:pStyle w:val="ListBullet"/>
        <w:numPr>
          <w:ilvl w:val="0"/>
          <w:numId w:val="0"/>
        </w:numPr>
        <w:ind w:left="2160"/>
      </w:pPr>
    </w:p>
    <w:p w14:paraId="70E1539F" w14:textId="77777777" w:rsidR="006A2F34" w:rsidRDefault="006A2F34" w:rsidP="004E6251">
      <w:pPr>
        <w:pStyle w:val="ListBullet"/>
        <w:numPr>
          <w:ilvl w:val="2"/>
          <w:numId w:val="1"/>
        </w:numPr>
      </w:pPr>
    </w:p>
    <w:p w14:paraId="743AB3D9" w14:textId="77777777" w:rsidR="009C7FE3" w:rsidRDefault="009C7FE3" w:rsidP="004E6251">
      <w:pPr>
        <w:pStyle w:val="ListBullet"/>
        <w:numPr>
          <w:ilvl w:val="1"/>
          <w:numId w:val="1"/>
        </w:numPr>
      </w:pPr>
    </w:p>
    <w:p w14:paraId="5AB8856A" w14:textId="14535E32" w:rsidR="005523B7" w:rsidRDefault="00604D16" w:rsidP="00C42FA2">
      <w:pPr>
        <w:pStyle w:val="ListBullet"/>
        <w:outlineLvl w:val="1"/>
      </w:pPr>
      <w:r>
        <w:t xml:space="preserve">Control </w:t>
      </w:r>
      <w:r w:rsidR="001250D6">
        <w:t>F</w:t>
      </w:r>
      <w:r>
        <w:t>low:</w:t>
      </w:r>
      <w:r w:rsidR="001250D6">
        <w:t xml:space="preserve"> </w:t>
      </w:r>
      <w:r w:rsidR="007C1B65">
        <w:t>Unlike languages like JS, non-</w:t>
      </w:r>
      <w:proofErr w:type="spellStart"/>
      <w:r w:rsidR="007C1B65">
        <w:t>booleans</w:t>
      </w:r>
      <w:proofErr w:type="spellEnd"/>
      <w:r w:rsidR="007C1B65">
        <w:t xml:space="preserve"> aren’t automatically converted to Booleans.</w:t>
      </w:r>
    </w:p>
    <w:p w14:paraId="2CBB6E9C" w14:textId="77777777" w:rsidR="003F2EF0" w:rsidRDefault="003F2EF0" w:rsidP="001250D6">
      <w:pPr>
        <w:pStyle w:val="ListBullet"/>
        <w:numPr>
          <w:ilvl w:val="1"/>
          <w:numId w:val="1"/>
        </w:numPr>
      </w:pPr>
      <w:r>
        <w:t xml:space="preserve">Conditionals: </w:t>
      </w:r>
    </w:p>
    <w:p w14:paraId="350A3FED" w14:textId="4870DC2C" w:rsidR="001250D6" w:rsidRDefault="001250D6" w:rsidP="003F2EF0">
      <w:pPr>
        <w:pStyle w:val="ListBullet"/>
        <w:numPr>
          <w:ilvl w:val="2"/>
          <w:numId w:val="1"/>
        </w:numPr>
      </w:pPr>
      <w:r>
        <w:t>If-else:</w:t>
      </w:r>
      <w:r w:rsidR="00E545FC">
        <w:t xml:space="preserve"> The if/else blocks are called ‘</w:t>
      </w:r>
      <w:proofErr w:type="gramStart"/>
      <w:r w:rsidR="00E545FC">
        <w:t>arms’</w:t>
      </w:r>
      <w:proofErr w:type="gramEnd"/>
      <w:r w:rsidR="00E545FC">
        <w:t>.</w:t>
      </w:r>
      <w:r w:rsidR="007C1B65">
        <w:t xml:space="preserve"> </w:t>
      </w:r>
    </w:p>
    <w:p w14:paraId="47CDE9CA" w14:textId="0639402A" w:rsidR="001250D6" w:rsidRDefault="001250D6" w:rsidP="001250D6">
      <w:pPr>
        <w:pStyle w:val="ListBullet"/>
        <w:numPr>
          <w:ilvl w:val="0"/>
          <w:numId w:val="0"/>
        </w:numPr>
        <w:ind w:left="2160"/>
      </w:pPr>
      <w:r>
        <w:t>if x&lt; y {…}</w:t>
      </w:r>
    </w:p>
    <w:p w14:paraId="5D5F3BA9" w14:textId="15741EE4" w:rsidR="001250D6" w:rsidRDefault="001250D6" w:rsidP="001250D6">
      <w:pPr>
        <w:pStyle w:val="ListBullet"/>
        <w:numPr>
          <w:ilvl w:val="0"/>
          <w:numId w:val="0"/>
        </w:numPr>
        <w:ind w:left="2160"/>
      </w:pPr>
      <w:r>
        <w:t>else if x&gt; y {…}</w:t>
      </w:r>
    </w:p>
    <w:p w14:paraId="22D1D730" w14:textId="3E5D7CEE" w:rsidR="001250D6" w:rsidRDefault="001250D6" w:rsidP="001250D6">
      <w:pPr>
        <w:pStyle w:val="ListBullet"/>
        <w:numPr>
          <w:ilvl w:val="0"/>
          <w:numId w:val="0"/>
        </w:numPr>
        <w:ind w:left="2160"/>
      </w:pPr>
      <w:r>
        <w:t>else {…}</w:t>
      </w:r>
    </w:p>
    <w:p w14:paraId="370EE28B" w14:textId="2A3EF180" w:rsidR="001250D6" w:rsidRDefault="00A5077A" w:rsidP="003F2EF0">
      <w:pPr>
        <w:pStyle w:val="ListBullet"/>
        <w:numPr>
          <w:ilvl w:val="3"/>
          <w:numId w:val="1"/>
        </w:numPr>
      </w:pPr>
      <w:r>
        <w:t xml:space="preserve">if is an expression. </w:t>
      </w:r>
      <w:proofErr w:type="gramStart"/>
      <w:r>
        <w:t>So</w:t>
      </w:r>
      <w:proofErr w:type="gramEnd"/>
      <w:r>
        <w:t xml:space="preserve"> it returns a value. </w:t>
      </w:r>
      <w:proofErr w:type="gramStart"/>
      <w:r>
        <w:t>Hence</w:t>
      </w:r>
      <w:proofErr w:type="gramEnd"/>
      <w:r>
        <w:t xml:space="preserve"> we can do this,</w:t>
      </w:r>
    </w:p>
    <w:p w14:paraId="4BC376FE" w14:textId="572DBF62" w:rsidR="00A5077A" w:rsidRDefault="00A5077A" w:rsidP="003F2EF0">
      <w:pPr>
        <w:pStyle w:val="ListBullet"/>
        <w:numPr>
          <w:ilvl w:val="0"/>
          <w:numId w:val="0"/>
        </w:numPr>
        <w:ind w:left="2160" w:firstLine="720"/>
      </w:pPr>
      <w:r>
        <w:t xml:space="preserve">let z = if 2&lt;3 </w:t>
      </w:r>
      <w:proofErr w:type="gramStart"/>
      <w:r>
        <w:t>{ 2</w:t>
      </w:r>
      <w:proofErr w:type="gramEnd"/>
      <w:r>
        <w:t xml:space="preserve"> } else { 3 };</w:t>
      </w:r>
    </w:p>
    <w:p w14:paraId="111400AD" w14:textId="79C3D063" w:rsidR="003250E6" w:rsidRDefault="003250E6" w:rsidP="003F2EF0">
      <w:pPr>
        <w:pStyle w:val="ListBullet"/>
        <w:numPr>
          <w:ilvl w:val="0"/>
          <w:numId w:val="0"/>
        </w:numPr>
        <w:ind w:left="2880" w:firstLine="720"/>
      </w:pPr>
      <w:r>
        <w:t>However, if we return values of differing types then it is an error as both arms have to return values of same type</w:t>
      </w:r>
      <w:r w:rsidR="00731578">
        <w:t xml:space="preserve"> and that type must be assignable</w:t>
      </w:r>
      <w:r>
        <w:t>.</w:t>
      </w:r>
    </w:p>
    <w:p w14:paraId="25292112" w14:textId="09B1562C" w:rsidR="00A40697" w:rsidRDefault="009D6633" w:rsidP="00A40697">
      <w:pPr>
        <w:pStyle w:val="ListBullet"/>
        <w:numPr>
          <w:ilvl w:val="2"/>
          <w:numId w:val="1"/>
        </w:numPr>
      </w:pPr>
      <w:r>
        <w:t xml:space="preserve">match: </w:t>
      </w:r>
      <w:r w:rsidR="002C51C0">
        <w:t>Just like switch case. match is an expression so it can return values.</w:t>
      </w:r>
      <w:r w:rsidR="008243A6">
        <w:t xml:space="preserve"> The arms of match accept patterns as conditions</w:t>
      </w:r>
      <w:r w:rsidR="006104B4">
        <w:t xml:space="preserve">. </w:t>
      </w:r>
      <w:r w:rsidR="002470B8">
        <w:lastRenderedPageBreak/>
        <w:t>Just like Kotlin switch case, the break; is implicit in the arms of match.</w:t>
      </w:r>
      <w:r w:rsidR="00146916">
        <w:t xml:space="preserve"> </w:t>
      </w:r>
      <w:r w:rsidR="00A07B75">
        <w:t xml:space="preserve">The match arms have 2 parts, pattern and code, if the pattern matches (going from top to bottom in arm list), then the code is </w:t>
      </w:r>
      <w:proofErr w:type="gramStart"/>
      <w:r w:rsidR="00A07B75">
        <w:t>ran</w:t>
      </w:r>
      <w:proofErr w:type="gramEnd"/>
      <w:r w:rsidR="00A07B75">
        <w:t xml:space="preserve"> and the value returned.</w:t>
      </w:r>
      <w:r w:rsidR="00720101">
        <w:t xml:space="preserve"> However, match arms need to be exhaustive, i.e., all possible </w:t>
      </w:r>
      <w:r w:rsidR="00327275">
        <w:t xml:space="preserve">cases </w:t>
      </w:r>
      <w:r w:rsidR="00914912">
        <w:t>need</w:t>
      </w:r>
      <w:r w:rsidR="00B31FCA">
        <w:t xml:space="preserve"> to be covered by the arms</w:t>
      </w:r>
      <w:r w:rsidR="00327275">
        <w:t>.</w:t>
      </w:r>
    </w:p>
    <w:p w14:paraId="12905F50" w14:textId="0A2630CE" w:rsidR="002C51C0" w:rsidRDefault="002C51C0" w:rsidP="002C51C0">
      <w:pPr>
        <w:pStyle w:val="ListBullet"/>
        <w:numPr>
          <w:ilvl w:val="0"/>
          <w:numId w:val="0"/>
        </w:numPr>
        <w:ind w:left="2160"/>
      </w:pPr>
      <w:r>
        <w:t>For ex.:</w:t>
      </w:r>
    </w:p>
    <w:p w14:paraId="6C4F19DC" w14:textId="2A9EE622" w:rsidR="002C51C0" w:rsidRDefault="002C51C0" w:rsidP="002C51C0">
      <w:pPr>
        <w:pStyle w:val="ListBullet"/>
        <w:numPr>
          <w:ilvl w:val="0"/>
          <w:numId w:val="0"/>
        </w:numPr>
        <w:ind w:left="2160"/>
      </w:pPr>
      <w:r>
        <w:t>let value = 2;</w:t>
      </w:r>
    </w:p>
    <w:p w14:paraId="425E7C34" w14:textId="322CA00B" w:rsidR="008243A6" w:rsidRDefault="002C51C0" w:rsidP="002C51C0">
      <w:pPr>
        <w:pStyle w:val="ListBullet"/>
        <w:numPr>
          <w:ilvl w:val="0"/>
          <w:numId w:val="0"/>
        </w:numPr>
        <w:ind w:left="2160"/>
      </w:pPr>
      <w:r>
        <w:t xml:space="preserve">let </w:t>
      </w:r>
      <w:proofErr w:type="spellStart"/>
      <w:r>
        <w:t>yo</w:t>
      </w:r>
      <w:proofErr w:type="spellEnd"/>
      <w:r>
        <w:t>= match</w:t>
      </w:r>
      <w:r w:rsidR="008243A6">
        <w:t xml:space="preserve"> value {</w:t>
      </w:r>
    </w:p>
    <w:p w14:paraId="60A54B2B" w14:textId="5CD24735" w:rsidR="008243A6" w:rsidRDefault="008243A6" w:rsidP="002C51C0">
      <w:pPr>
        <w:pStyle w:val="ListBullet"/>
        <w:numPr>
          <w:ilvl w:val="0"/>
          <w:numId w:val="0"/>
        </w:numPr>
        <w:ind w:left="2160"/>
      </w:pPr>
      <w:r>
        <w:tab/>
        <w:t>3</w:t>
      </w:r>
      <w:r w:rsidR="002470B8">
        <w:t xml:space="preserve"> =&gt; “</w:t>
      </w:r>
      <w:proofErr w:type="spellStart"/>
      <w:r w:rsidR="002470B8">
        <w:t>yo</w:t>
      </w:r>
      <w:proofErr w:type="spellEnd"/>
      <w:r w:rsidR="002470B8">
        <w:t>”</w:t>
      </w:r>
      <w:r w:rsidR="008A2A69">
        <w:t>.</w:t>
      </w:r>
      <w:proofErr w:type="spellStart"/>
      <w:r w:rsidR="008A2A69">
        <w:t>to_</w:t>
      </w:r>
      <w:proofErr w:type="gramStart"/>
      <w:r w:rsidR="008A2A69">
        <w:t>string</w:t>
      </w:r>
      <w:proofErr w:type="spellEnd"/>
      <w:r w:rsidR="008A2A69">
        <w:t>(</w:t>
      </w:r>
      <w:proofErr w:type="gramEnd"/>
      <w:r w:rsidR="008A2A69">
        <w:t>)</w:t>
      </w:r>
      <w:r w:rsidR="002470B8">
        <w:t>,</w:t>
      </w:r>
    </w:p>
    <w:p w14:paraId="0185E231" w14:textId="1F30947D" w:rsidR="002470B8" w:rsidRDefault="002470B8" w:rsidP="002C51C0">
      <w:pPr>
        <w:pStyle w:val="ListBullet"/>
        <w:numPr>
          <w:ilvl w:val="0"/>
          <w:numId w:val="0"/>
        </w:numPr>
        <w:ind w:left="2160"/>
      </w:pPr>
      <w:r>
        <w:tab/>
        <w:t>2 =&gt; “ye”</w:t>
      </w:r>
      <w:r w:rsidR="00457B5D" w:rsidRPr="00457B5D">
        <w:t xml:space="preserve"> </w:t>
      </w:r>
      <w:r w:rsidR="00457B5D">
        <w:t>.</w:t>
      </w:r>
      <w:proofErr w:type="spellStart"/>
      <w:r w:rsidR="00457B5D">
        <w:t>to_</w:t>
      </w:r>
      <w:proofErr w:type="gramStart"/>
      <w:r w:rsidR="00457B5D">
        <w:t>string</w:t>
      </w:r>
      <w:proofErr w:type="spellEnd"/>
      <w:r w:rsidR="00457B5D">
        <w:t>(</w:t>
      </w:r>
      <w:proofErr w:type="gramEnd"/>
      <w:r w:rsidR="00457B5D">
        <w:t>)</w:t>
      </w:r>
      <w:r w:rsidR="006839AB">
        <w:t>,</w:t>
      </w:r>
    </w:p>
    <w:p w14:paraId="670F686B" w14:textId="3FF2053E" w:rsidR="006839AB" w:rsidRDefault="006839AB" w:rsidP="002C51C0">
      <w:pPr>
        <w:pStyle w:val="ListBullet"/>
        <w:numPr>
          <w:ilvl w:val="0"/>
          <w:numId w:val="0"/>
        </w:numPr>
        <w:ind w:left="2160"/>
      </w:pPr>
      <w:r>
        <w:tab/>
        <w:t>other =&gt; “</w:t>
      </w:r>
      <w:proofErr w:type="spellStart"/>
      <w:r>
        <w:t>na</w:t>
      </w:r>
      <w:proofErr w:type="spellEnd"/>
      <w:r>
        <w:t>”</w:t>
      </w:r>
      <w:r w:rsidR="00457B5D" w:rsidRPr="00457B5D">
        <w:t xml:space="preserve"> </w:t>
      </w:r>
      <w:r w:rsidR="00457B5D">
        <w:t>.</w:t>
      </w:r>
      <w:proofErr w:type="spellStart"/>
      <w:r w:rsidR="00457B5D">
        <w:t>to_</w:t>
      </w:r>
      <w:proofErr w:type="gramStart"/>
      <w:r w:rsidR="00457B5D">
        <w:t>string</w:t>
      </w:r>
      <w:proofErr w:type="spellEnd"/>
      <w:r w:rsidR="00457B5D">
        <w:t>(</w:t>
      </w:r>
      <w:proofErr w:type="gramEnd"/>
      <w:r w:rsidR="00457B5D">
        <w:t>)</w:t>
      </w:r>
    </w:p>
    <w:p w14:paraId="77D9CEB7" w14:textId="3DCF9C20" w:rsidR="002C51C0" w:rsidRDefault="008243A6" w:rsidP="002C51C0">
      <w:pPr>
        <w:pStyle w:val="ListBullet"/>
        <w:numPr>
          <w:ilvl w:val="0"/>
          <w:numId w:val="0"/>
        </w:numPr>
        <w:ind w:left="2160"/>
      </w:pPr>
      <w:r>
        <w:t>}</w:t>
      </w:r>
      <w:r w:rsidR="002C51C0">
        <w:t xml:space="preserve"> </w:t>
      </w:r>
    </w:p>
    <w:p w14:paraId="15EF0EBA" w14:textId="77777777" w:rsidR="00D82427" w:rsidRDefault="00D82427" w:rsidP="002C51C0">
      <w:pPr>
        <w:pStyle w:val="ListBullet"/>
        <w:numPr>
          <w:ilvl w:val="0"/>
          <w:numId w:val="0"/>
        </w:numPr>
        <w:ind w:left="2160"/>
      </w:pPr>
    </w:p>
    <w:p w14:paraId="28DC498E" w14:textId="6A5A887E" w:rsidR="00D82427" w:rsidRDefault="00D82427" w:rsidP="002C51C0">
      <w:pPr>
        <w:pStyle w:val="ListBullet"/>
        <w:numPr>
          <w:ilvl w:val="0"/>
          <w:numId w:val="0"/>
        </w:numPr>
        <w:ind w:left="2160"/>
      </w:pPr>
      <w:r>
        <w:t xml:space="preserve">We can use </w:t>
      </w:r>
      <w:r w:rsidR="003B1F7B">
        <w:t xml:space="preserve">a variable </w:t>
      </w:r>
      <w:r>
        <w:t>as a pattern</w:t>
      </w:r>
      <w:r w:rsidR="0063196D">
        <w:t xml:space="preserve"> to catch all other values</w:t>
      </w:r>
      <w:r>
        <w:t>, this is like ‘default’ case.</w:t>
      </w:r>
      <w:r w:rsidR="00D320A1">
        <w:t xml:space="preserve"> In this case other is a variable and it takes the value from value variable that has failed to match with other arms. We can use the value in other in its </w:t>
      </w:r>
      <w:r w:rsidR="006842A6">
        <w:t>body.</w:t>
      </w:r>
    </w:p>
    <w:p w14:paraId="5D688AD3" w14:textId="03D16842" w:rsidR="003B782C" w:rsidRDefault="003B782C" w:rsidP="002C51C0">
      <w:pPr>
        <w:pStyle w:val="ListBullet"/>
        <w:numPr>
          <w:ilvl w:val="0"/>
          <w:numId w:val="0"/>
        </w:numPr>
        <w:ind w:left="2160"/>
      </w:pPr>
      <w:r>
        <w:t xml:space="preserve">Alternatively, we can use a special </w:t>
      </w:r>
      <w:r w:rsidR="00C56178">
        <w:t xml:space="preserve">letter, ‘_’ to match-all other cases, but unlike the variable match-all this </w:t>
      </w:r>
      <w:r w:rsidR="00C73D2E">
        <w:t xml:space="preserve">symbol </w:t>
      </w:r>
      <w:r w:rsidR="00C56178">
        <w:t>doesn’t take the</w:t>
      </w:r>
      <w:r w:rsidR="00C73D2E">
        <w:t xml:space="preserve"> value in </w:t>
      </w:r>
      <w:r w:rsidR="00087485">
        <w:t>value variable.</w:t>
      </w:r>
      <w:r w:rsidR="007E670F">
        <w:t xml:space="preserve"> </w:t>
      </w:r>
    </w:p>
    <w:p w14:paraId="72EC8480" w14:textId="123B65BD" w:rsidR="001F5203" w:rsidRDefault="001F5203" w:rsidP="002C51C0">
      <w:pPr>
        <w:pStyle w:val="ListBullet"/>
        <w:numPr>
          <w:ilvl w:val="0"/>
          <w:numId w:val="0"/>
        </w:numPr>
        <w:ind w:left="2160"/>
      </w:pPr>
      <w:r>
        <w:t>If we don’t desire the pattern to do anything we can use the unit,</w:t>
      </w:r>
    </w:p>
    <w:p w14:paraId="7A3F7BD1" w14:textId="77777777" w:rsidR="001F5203" w:rsidRDefault="001F5203" w:rsidP="002C51C0">
      <w:pPr>
        <w:pStyle w:val="ListBullet"/>
        <w:numPr>
          <w:ilvl w:val="0"/>
          <w:numId w:val="0"/>
        </w:numPr>
        <w:ind w:left="2160"/>
      </w:pPr>
      <w:r>
        <w:t>match x {</w:t>
      </w:r>
    </w:p>
    <w:p w14:paraId="2B5D5390" w14:textId="52672BE0" w:rsidR="001F5203" w:rsidRDefault="001F5203" w:rsidP="002C51C0">
      <w:pPr>
        <w:pStyle w:val="ListBullet"/>
        <w:numPr>
          <w:ilvl w:val="0"/>
          <w:numId w:val="0"/>
        </w:numPr>
        <w:ind w:left="2160"/>
      </w:pPr>
      <w:r>
        <w:tab/>
        <w:t>1 =&gt; (),</w:t>
      </w:r>
    </w:p>
    <w:p w14:paraId="555F45F0" w14:textId="014B321A" w:rsidR="001F5203" w:rsidRDefault="001F5203" w:rsidP="002C51C0">
      <w:pPr>
        <w:pStyle w:val="ListBullet"/>
        <w:numPr>
          <w:ilvl w:val="0"/>
          <w:numId w:val="0"/>
        </w:numPr>
        <w:ind w:left="2160"/>
      </w:pPr>
      <w:r>
        <w:tab/>
        <w:t>2 =&gt; “</w:t>
      </w:r>
      <w:proofErr w:type="spellStart"/>
      <w:r>
        <w:t>yee</w:t>
      </w:r>
      <w:proofErr w:type="spellEnd"/>
      <w:r>
        <w:t>”</w:t>
      </w:r>
    </w:p>
    <w:p w14:paraId="13F11853" w14:textId="707DF643" w:rsidR="001F5203" w:rsidRDefault="001F5203" w:rsidP="002C51C0">
      <w:pPr>
        <w:pStyle w:val="ListBullet"/>
        <w:numPr>
          <w:ilvl w:val="0"/>
          <w:numId w:val="0"/>
        </w:numPr>
        <w:ind w:left="2160"/>
      </w:pPr>
      <w:r>
        <w:t>}</w:t>
      </w:r>
    </w:p>
    <w:p w14:paraId="6EE053A6" w14:textId="77777777" w:rsidR="00BF31EF" w:rsidRDefault="00BF31EF" w:rsidP="002C51C0">
      <w:pPr>
        <w:pStyle w:val="ListBullet"/>
        <w:numPr>
          <w:ilvl w:val="0"/>
          <w:numId w:val="0"/>
        </w:numPr>
        <w:ind w:left="2160"/>
      </w:pPr>
    </w:p>
    <w:p w14:paraId="30319079" w14:textId="7D0D7BE6" w:rsidR="00BF31EF" w:rsidRDefault="004C6C89" w:rsidP="002C51C0">
      <w:pPr>
        <w:pStyle w:val="ListBullet"/>
        <w:numPr>
          <w:ilvl w:val="0"/>
          <w:numId w:val="0"/>
        </w:numPr>
        <w:ind w:left="2160"/>
      </w:pPr>
      <w:r>
        <w:t>match’s actual syntax is</w:t>
      </w:r>
    </w:p>
    <w:p w14:paraId="0B1A8BAF" w14:textId="77777777" w:rsidR="004C6C89" w:rsidRDefault="004C6C89" w:rsidP="002C51C0">
      <w:pPr>
        <w:pStyle w:val="ListBullet"/>
        <w:numPr>
          <w:ilvl w:val="0"/>
          <w:numId w:val="0"/>
        </w:numPr>
        <w:ind w:left="2160"/>
      </w:pPr>
      <w:r>
        <w:lastRenderedPageBreak/>
        <w:t>match VALUE {</w:t>
      </w:r>
    </w:p>
    <w:p w14:paraId="48075BAA" w14:textId="362659B7" w:rsidR="004C6C89" w:rsidRDefault="004C6C89" w:rsidP="002C51C0">
      <w:pPr>
        <w:pStyle w:val="ListBullet"/>
        <w:numPr>
          <w:ilvl w:val="0"/>
          <w:numId w:val="0"/>
        </w:numPr>
        <w:ind w:left="2160"/>
      </w:pPr>
      <w:r>
        <w:tab/>
        <w:t>PATTERN =&gt; EXPRESSION,</w:t>
      </w:r>
    </w:p>
    <w:p w14:paraId="2948D95B" w14:textId="6AC74C20" w:rsidR="004C6C89" w:rsidRDefault="004C6C89" w:rsidP="004C6C89">
      <w:pPr>
        <w:pStyle w:val="ListBullet"/>
        <w:numPr>
          <w:ilvl w:val="0"/>
          <w:numId w:val="0"/>
        </w:numPr>
        <w:ind w:left="2160" w:firstLine="720"/>
      </w:pPr>
      <w:r>
        <w:t>PATTERN =&gt; EXPRESSION,</w:t>
      </w:r>
    </w:p>
    <w:p w14:paraId="2EAA37D2" w14:textId="7A98508F" w:rsidR="004C6C89" w:rsidRDefault="004C6C89" w:rsidP="004E6251">
      <w:pPr>
        <w:pStyle w:val="ListBullet"/>
        <w:numPr>
          <w:ilvl w:val="0"/>
          <w:numId w:val="0"/>
        </w:numPr>
        <w:ind w:left="2160" w:firstLine="720"/>
      </w:pPr>
      <w:r>
        <w:t>…</w:t>
      </w:r>
    </w:p>
    <w:p w14:paraId="706DE719" w14:textId="146D8155" w:rsidR="004C6C89" w:rsidRDefault="004C6C89" w:rsidP="002C51C0">
      <w:pPr>
        <w:pStyle w:val="ListBullet"/>
        <w:numPr>
          <w:ilvl w:val="0"/>
          <w:numId w:val="0"/>
        </w:numPr>
        <w:ind w:left="2160"/>
      </w:pPr>
      <w:r>
        <w:t>}</w:t>
      </w:r>
    </w:p>
    <w:p w14:paraId="0D30DA0C" w14:textId="77777777" w:rsidR="00B41E8F" w:rsidRDefault="00241F58" w:rsidP="00241F58">
      <w:pPr>
        <w:pStyle w:val="ListBullet"/>
        <w:numPr>
          <w:ilvl w:val="3"/>
          <w:numId w:val="1"/>
        </w:numPr>
      </w:pPr>
      <w:r>
        <w:t>Match Guard: A match arm can contain another condition using an if</w:t>
      </w:r>
      <w:r w:rsidR="003B6EE5">
        <w:t>. This allows it to have more complex conditionals.</w:t>
      </w:r>
      <w:r w:rsidR="00B41E8F">
        <w:t xml:space="preserve"> </w:t>
      </w:r>
    </w:p>
    <w:p w14:paraId="2162EA00" w14:textId="4EE6DCCC" w:rsidR="00272A1C" w:rsidRDefault="007E4288" w:rsidP="00B41E8F">
      <w:pPr>
        <w:pStyle w:val="ListBullet"/>
        <w:numPr>
          <w:ilvl w:val="0"/>
          <w:numId w:val="0"/>
        </w:numPr>
        <w:ind w:left="2880"/>
      </w:pPr>
      <w:r>
        <w:t>For ex.:</w:t>
      </w:r>
    </w:p>
    <w:p w14:paraId="276F46C8" w14:textId="4B5F2C00" w:rsidR="007E4288" w:rsidRDefault="007E4288" w:rsidP="007E4288">
      <w:pPr>
        <w:pStyle w:val="ListBullet"/>
        <w:numPr>
          <w:ilvl w:val="0"/>
          <w:numId w:val="0"/>
        </w:numPr>
        <w:ind w:left="2880"/>
      </w:pPr>
      <w:r>
        <w:t xml:space="preserve">let a= </w:t>
      </w:r>
      <w:proofErr w:type="gramStart"/>
      <w:r>
        <w:t>Some(</w:t>
      </w:r>
      <w:proofErr w:type="gramEnd"/>
      <w:r>
        <w:t>2);</w:t>
      </w:r>
    </w:p>
    <w:p w14:paraId="26986644" w14:textId="30024F6D" w:rsidR="00553A93" w:rsidRDefault="00553A93" w:rsidP="007E4288">
      <w:pPr>
        <w:pStyle w:val="ListBullet"/>
        <w:numPr>
          <w:ilvl w:val="0"/>
          <w:numId w:val="0"/>
        </w:numPr>
        <w:ind w:left="2880"/>
      </w:pPr>
      <w:r>
        <w:t>let y=true;</w:t>
      </w:r>
    </w:p>
    <w:p w14:paraId="3494651A" w14:textId="77777777" w:rsidR="007E4288" w:rsidRDefault="007E4288" w:rsidP="007E4288">
      <w:pPr>
        <w:pStyle w:val="ListBullet"/>
        <w:numPr>
          <w:ilvl w:val="0"/>
          <w:numId w:val="0"/>
        </w:numPr>
        <w:ind w:left="2880"/>
      </w:pPr>
      <w:r>
        <w:t>match a {</w:t>
      </w:r>
    </w:p>
    <w:p w14:paraId="1EDAAF59" w14:textId="129CF73C" w:rsidR="007E4288" w:rsidRDefault="007E4288" w:rsidP="007E4288">
      <w:pPr>
        <w:pStyle w:val="ListBullet"/>
        <w:numPr>
          <w:ilvl w:val="0"/>
          <w:numId w:val="0"/>
        </w:numPr>
        <w:ind w:left="2880"/>
      </w:pPr>
      <w:r>
        <w:tab/>
      </w:r>
      <w:r w:rsidR="00E26632">
        <w:t>Some(x) if x==3 =&gt;…</w:t>
      </w:r>
    </w:p>
    <w:p w14:paraId="76D9BCEE" w14:textId="698C21D1" w:rsidR="00E26632" w:rsidRDefault="00E26632" w:rsidP="007E4288">
      <w:pPr>
        <w:pStyle w:val="ListBullet"/>
        <w:numPr>
          <w:ilvl w:val="0"/>
          <w:numId w:val="0"/>
        </w:numPr>
        <w:ind w:left="2880"/>
      </w:pPr>
      <w:r>
        <w:tab/>
      </w:r>
      <w:proofErr w:type="gramStart"/>
      <w:r>
        <w:t>Some(</w:t>
      </w:r>
      <w:proofErr w:type="gramEnd"/>
      <w:r>
        <w:t xml:space="preserve">4) | Some(5) | Some(6) if </w:t>
      </w:r>
      <w:r w:rsidR="00553A93">
        <w:t>y=&gt;…</w:t>
      </w:r>
    </w:p>
    <w:p w14:paraId="7F9B0397" w14:textId="5C9E7E59" w:rsidR="00553A93" w:rsidRDefault="00553A93" w:rsidP="007E4288">
      <w:pPr>
        <w:pStyle w:val="ListBullet"/>
        <w:numPr>
          <w:ilvl w:val="0"/>
          <w:numId w:val="0"/>
        </w:numPr>
        <w:ind w:left="2880"/>
      </w:pPr>
      <w:r>
        <w:tab/>
        <w:t>Some(x) =&gt;…</w:t>
      </w:r>
    </w:p>
    <w:p w14:paraId="18AB93EE" w14:textId="09E75B09" w:rsidR="00553A93" w:rsidRDefault="00553A93" w:rsidP="007E4288">
      <w:pPr>
        <w:pStyle w:val="ListBullet"/>
        <w:numPr>
          <w:ilvl w:val="0"/>
          <w:numId w:val="0"/>
        </w:numPr>
        <w:ind w:left="2880"/>
      </w:pPr>
      <w:r>
        <w:tab/>
        <w:t>_ =&gt;…</w:t>
      </w:r>
    </w:p>
    <w:p w14:paraId="1AFE9965" w14:textId="3BF771EF" w:rsidR="007E4288" w:rsidRDefault="007E4288" w:rsidP="007E4288">
      <w:pPr>
        <w:pStyle w:val="ListBullet"/>
        <w:numPr>
          <w:ilvl w:val="0"/>
          <w:numId w:val="0"/>
        </w:numPr>
        <w:ind w:left="2880"/>
      </w:pPr>
      <w:r>
        <w:t>}</w:t>
      </w:r>
    </w:p>
    <w:p w14:paraId="7D18349E" w14:textId="34B7F1FA" w:rsidR="00553A93" w:rsidRDefault="00553A93" w:rsidP="007E4288">
      <w:pPr>
        <w:pStyle w:val="ListBullet"/>
        <w:numPr>
          <w:ilvl w:val="0"/>
          <w:numId w:val="0"/>
        </w:numPr>
        <w:ind w:left="2880"/>
      </w:pPr>
      <w:r>
        <w:t xml:space="preserve">works. </w:t>
      </w:r>
      <w:r w:rsidR="00E317E0">
        <w:t>The pattern is like (</w:t>
      </w:r>
      <w:r w:rsidR="005D2296">
        <w:t>condition 1</w:t>
      </w:r>
      <w:r w:rsidR="00E317E0">
        <w:t>)</w:t>
      </w:r>
      <w:r w:rsidR="005D2296">
        <w:t xml:space="preserve"> if condition 2</w:t>
      </w:r>
    </w:p>
    <w:p w14:paraId="74A66E10" w14:textId="375F2477" w:rsidR="005D2296" w:rsidRDefault="005D2296" w:rsidP="007E4288">
      <w:pPr>
        <w:pStyle w:val="ListBullet"/>
        <w:numPr>
          <w:ilvl w:val="0"/>
          <w:numId w:val="0"/>
        </w:numPr>
        <w:ind w:left="2880"/>
      </w:pPr>
      <w:r>
        <w:t>so like (</w:t>
      </w:r>
      <w:proofErr w:type="gramStart"/>
      <w:r>
        <w:t>Some(</w:t>
      </w:r>
      <w:proofErr w:type="gramEnd"/>
      <w:r>
        <w:t>4) | Some(5) | Some(6)) if y</w:t>
      </w:r>
    </w:p>
    <w:p w14:paraId="2E6996B5" w14:textId="77777777" w:rsidR="00C67D4D" w:rsidRPr="004E6251" w:rsidRDefault="00C67D4D" w:rsidP="004E6251">
      <w:pPr>
        <w:pStyle w:val="ListBullet"/>
        <w:numPr>
          <w:ilvl w:val="0"/>
          <w:numId w:val="0"/>
        </w:numPr>
        <w:ind w:left="2880"/>
      </w:pPr>
    </w:p>
    <w:p w14:paraId="641E2436" w14:textId="2A448304" w:rsidR="00241F58" w:rsidRDefault="00241F58" w:rsidP="004E6251">
      <w:pPr>
        <w:pStyle w:val="ListBullet"/>
        <w:numPr>
          <w:ilvl w:val="0"/>
          <w:numId w:val="0"/>
        </w:numPr>
        <w:ind w:left="2880"/>
      </w:pPr>
      <w:r>
        <w:t xml:space="preserve"> </w:t>
      </w:r>
    </w:p>
    <w:p w14:paraId="70E5D3B9" w14:textId="77777777" w:rsidR="00241F58" w:rsidRDefault="00241F58" w:rsidP="004E6251">
      <w:pPr>
        <w:pStyle w:val="ListBullet"/>
        <w:numPr>
          <w:ilvl w:val="3"/>
          <w:numId w:val="1"/>
        </w:numPr>
      </w:pPr>
    </w:p>
    <w:p w14:paraId="44B4215B" w14:textId="4517B144" w:rsidR="00FF11E4" w:rsidRDefault="0086580C" w:rsidP="00A40697">
      <w:pPr>
        <w:pStyle w:val="ListBullet"/>
        <w:numPr>
          <w:ilvl w:val="2"/>
          <w:numId w:val="1"/>
        </w:numPr>
      </w:pPr>
      <w:r>
        <w:t>if let: This syntax allows us to just define a single match arm</w:t>
      </w:r>
      <w:r w:rsidR="00516CF4">
        <w:t xml:space="preserve"> in a way of reducing boilerplate with match. </w:t>
      </w:r>
    </w:p>
    <w:p w14:paraId="42681B38" w14:textId="09A9F44F" w:rsidR="00516CF4" w:rsidRDefault="00516CF4" w:rsidP="00516CF4">
      <w:pPr>
        <w:pStyle w:val="ListBullet"/>
        <w:numPr>
          <w:ilvl w:val="0"/>
          <w:numId w:val="0"/>
        </w:numPr>
        <w:ind w:left="2160"/>
      </w:pPr>
      <w:r>
        <w:t xml:space="preserve">For ex.: </w:t>
      </w:r>
    </w:p>
    <w:p w14:paraId="30D7FF7F" w14:textId="02D852FA" w:rsidR="00516CF4" w:rsidRDefault="00516CF4" w:rsidP="00516CF4">
      <w:pPr>
        <w:pStyle w:val="ListBullet"/>
        <w:numPr>
          <w:ilvl w:val="0"/>
          <w:numId w:val="0"/>
        </w:numPr>
        <w:ind w:left="2160"/>
      </w:pPr>
      <w:r>
        <w:t>For this match</w:t>
      </w:r>
    </w:p>
    <w:p w14:paraId="0ACAD1FD" w14:textId="0BCB796F" w:rsidR="00516CF4" w:rsidRDefault="00516CF4" w:rsidP="00516CF4">
      <w:pPr>
        <w:pStyle w:val="ListBullet"/>
        <w:numPr>
          <w:ilvl w:val="0"/>
          <w:numId w:val="0"/>
        </w:numPr>
        <w:ind w:left="2160"/>
      </w:pPr>
      <w:r>
        <w:t xml:space="preserve">let some= </w:t>
      </w:r>
      <w:proofErr w:type="gramStart"/>
      <w:r>
        <w:t>Some(</w:t>
      </w:r>
      <w:proofErr w:type="gramEnd"/>
      <w:r>
        <w:t>24);</w:t>
      </w:r>
    </w:p>
    <w:p w14:paraId="4EC7C194" w14:textId="536B447F" w:rsidR="00841832" w:rsidRDefault="00841832" w:rsidP="00516CF4">
      <w:pPr>
        <w:pStyle w:val="ListBullet"/>
        <w:numPr>
          <w:ilvl w:val="0"/>
          <w:numId w:val="0"/>
        </w:numPr>
        <w:ind w:left="2160"/>
      </w:pPr>
      <w:r>
        <w:lastRenderedPageBreak/>
        <w:t>match some {</w:t>
      </w:r>
    </w:p>
    <w:p w14:paraId="7C0D4D8E" w14:textId="38C5CAF4" w:rsidR="00841832" w:rsidRDefault="00841832" w:rsidP="00516CF4">
      <w:pPr>
        <w:pStyle w:val="ListBullet"/>
        <w:numPr>
          <w:ilvl w:val="0"/>
          <w:numId w:val="0"/>
        </w:numPr>
        <w:ind w:left="2160"/>
      </w:pPr>
      <w:r>
        <w:tab/>
        <w:t xml:space="preserve">Some(value) =&gt; </w:t>
      </w:r>
      <w:proofErr w:type="spellStart"/>
      <w:proofErr w:type="gramStart"/>
      <w:r>
        <w:t>println</w:t>
      </w:r>
      <w:proofErr w:type="spellEnd"/>
      <w:r>
        <w:t>!(</w:t>
      </w:r>
      <w:proofErr w:type="gramEnd"/>
      <w:r>
        <w:t>“</w:t>
      </w:r>
      <w:proofErr w:type="spellStart"/>
      <w:r>
        <w:t>yo</w:t>
      </w:r>
      <w:proofErr w:type="spellEnd"/>
      <w:r>
        <w:t>”),</w:t>
      </w:r>
    </w:p>
    <w:p w14:paraId="5C9382B0" w14:textId="4656F3FE" w:rsidR="00841832" w:rsidRDefault="00841832" w:rsidP="00516CF4">
      <w:pPr>
        <w:pStyle w:val="ListBullet"/>
        <w:numPr>
          <w:ilvl w:val="0"/>
          <w:numId w:val="0"/>
        </w:numPr>
        <w:ind w:left="2160"/>
      </w:pPr>
      <w:r>
        <w:tab/>
        <w:t>_ =&gt; (),</w:t>
      </w:r>
    </w:p>
    <w:p w14:paraId="10D6342A" w14:textId="38A261D5" w:rsidR="00516CF4" w:rsidRDefault="00841832" w:rsidP="00516CF4">
      <w:pPr>
        <w:pStyle w:val="ListBullet"/>
        <w:numPr>
          <w:ilvl w:val="0"/>
          <w:numId w:val="0"/>
        </w:numPr>
        <w:ind w:left="2160"/>
      </w:pPr>
      <w:r>
        <w:t>};</w:t>
      </w:r>
    </w:p>
    <w:p w14:paraId="56841D98" w14:textId="243F5C7C" w:rsidR="00841832" w:rsidRDefault="00841832" w:rsidP="00516CF4">
      <w:pPr>
        <w:pStyle w:val="ListBullet"/>
        <w:numPr>
          <w:ilvl w:val="0"/>
          <w:numId w:val="0"/>
        </w:numPr>
        <w:ind w:left="2160"/>
      </w:pPr>
      <w:r>
        <w:t>We don’t care about the None value, so we can simply write the single arm Some(value) as</w:t>
      </w:r>
    </w:p>
    <w:p w14:paraId="624D02EF" w14:textId="77777777" w:rsidR="007A6B6C" w:rsidRDefault="00841832" w:rsidP="00516CF4">
      <w:pPr>
        <w:pStyle w:val="ListBullet"/>
        <w:numPr>
          <w:ilvl w:val="0"/>
          <w:numId w:val="0"/>
        </w:numPr>
        <w:ind w:left="2160"/>
      </w:pPr>
      <w:r>
        <w:t xml:space="preserve">if let Some(value) = </w:t>
      </w:r>
      <w:r w:rsidR="007A6B6C">
        <w:t>some {</w:t>
      </w:r>
    </w:p>
    <w:p w14:paraId="40C36899" w14:textId="66F3B6A3" w:rsidR="007A6B6C" w:rsidRDefault="007A6B6C" w:rsidP="00516CF4">
      <w:pPr>
        <w:pStyle w:val="ListBullet"/>
        <w:numPr>
          <w:ilvl w:val="0"/>
          <w:numId w:val="0"/>
        </w:numPr>
        <w:ind w:left="2160"/>
      </w:pPr>
      <w:r>
        <w:tab/>
        <w:t>…</w:t>
      </w:r>
    </w:p>
    <w:p w14:paraId="7D9C6A89" w14:textId="3F76846F" w:rsidR="00841832" w:rsidRDefault="007A6B6C" w:rsidP="007A6B6C">
      <w:pPr>
        <w:pStyle w:val="ListBullet"/>
        <w:numPr>
          <w:ilvl w:val="0"/>
          <w:numId w:val="0"/>
        </w:numPr>
        <w:ind w:left="2160" w:firstLine="720"/>
      </w:pPr>
      <w:r>
        <w:t>}</w:t>
      </w:r>
    </w:p>
    <w:p w14:paraId="0E2BECA1" w14:textId="6E071720" w:rsidR="007A6B6C" w:rsidRDefault="00590B81" w:rsidP="00CE546B">
      <w:pPr>
        <w:pStyle w:val="ListBullet"/>
        <w:numPr>
          <w:ilvl w:val="0"/>
          <w:numId w:val="0"/>
        </w:numPr>
        <w:ind w:left="2160"/>
      </w:pPr>
      <w:r>
        <w:t>Both the approaches are doing the same thing, but with if let we reduce boilerplate and compiler automatically understands it’s a match arm with _ =&gt; () handling rest of the cases.</w:t>
      </w:r>
    </w:p>
    <w:p w14:paraId="76F3A62F" w14:textId="77777777" w:rsidR="00C83FE1" w:rsidRDefault="00C83FE1" w:rsidP="007A6B6C">
      <w:pPr>
        <w:pStyle w:val="ListBullet"/>
        <w:numPr>
          <w:ilvl w:val="0"/>
          <w:numId w:val="0"/>
        </w:numPr>
        <w:ind w:left="432" w:hanging="432"/>
      </w:pPr>
    </w:p>
    <w:p w14:paraId="0A335DAF" w14:textId="210F1D50" w:rsidR="00C83FE1" w:rsidRDefault="00C83FE1" w:rsidP="00CE546B">
      <w:pPr>
        <w:pStyle w:val="ListBullet"/>
        <w:numPr>
          <w:ilvl w:val="0"/>
          <w:numId w:val="0"/>
        </w:numPr>
        <w:ind w:left="2160"/>
      </w:pPr>
      <w:r>
        <w:t xml:space="preserve">There’s also if let else, the else arm </w:t>
      </w:r>
      <w:proofErr w:type="spellStart"/>
      <w:r>
        <w:t>let’s</w:t>
      </w:r>
      <w:proofErr w:type="spellEnd"/>
      <w:r>
        <w:t xml:space="preserve"> us define the catch-all _ </w:t>
      </w:r>
      <w:r w:rsidR="00CE546B">
        <w:t xml:space="preserve">block, </w:t>
      </w:r>
    </w:p>
    <w:p w14:paraId="405E58D6" w14:textId="1FAED3FE" w:rsidR="00CE546B" w:rsidRDefault="00CE546B" w:rsidP="007A6B6C">
      <w:pPr>
        <w:pStyle w:val="ListBullet"/>
        <w:numPr>
          <w:ilvl w:val="0"/>
          <w:numId w:val="0"/>
        </w:numPr>
        <w:ind w:left="432" w:hanging="432"/>
      </w:pPr>
      <w:r>
        <w:tab/>
      </w:r>
      <w:r>
        <w:tab/>
      </w:r>
      <w:r>
        <w:tab/>
      </w:r>
      <w:r>
        <w:tab/>
      </w:r>
      <w:proofErr w:type="gramStart"/>
      <w:r>
        <w:t>So</w:t>
      </w:r>
      <w:proofErr w:type="gramEnd"/>
      <w:r>
        <w:t xml:space="preserve"> the same code can be written as,</w:t>
      </w:r>
    </w:p>
    <w:p w14:paraId="154E8864" w14:textId="56A2F40C" w:rsidR="00CE546B" w:rsidRDefault="00CE546B" w:rsidP="007A6B6C">
      <w:pPr>
        <w:pStyle w:val="ListBullet"/>
        <w:numPr>
          <w:ilvl w:val="0"/>
          <w:numId w:val="0"/>
        </w:numPr>
        <w:ind w:left="432" w:hanging="432"/>
      </w:pPr>
      <w:r>
        <w:tab/>
      </w:r>
      <w:r>
        <w:tab/>
      </w:r>
      <w:r>
        <w:tab/>
      </w:r>
      <w:r>
        <w:tab/>
        <w:t>if let Some(value) = some {…}</w:t>
      </w:r>
    </w:p>
    <w:p w14:paraId="10C763C3" w14:textId="77777777" w:rsidR="00CE546B" w:rsidRDefault="00CE546B" w:rsidP="007A6B6C">
      <w:pPr>
        <w:pStyle w:val="ListBullet"/>
        <w:numPr>
          <w:ilvl w:val="0"/>
          <w:numId w:val="0"/>
        </w:numPr>
        <w:ind w:left="432" w:hanging="432"/>
      </w:pPr>
      <w:r>
        <w:tab/>
      </w:r>
      <w:r>
        <w:tab/>
      </w:r>
      <w:r>
        <w:tab/>
      </w:r>
      <w:r>
        <w:tab/>
        <w:t>else {</w:t>
      </w:r>
    </w:p>
    <w:p w14:paraId="719A799A" w14:textId="13A9BC74" w:rsidR="00CE546B" w:rsidRDefault="00CE546B" w:rsidP="007A6B6C">
      <w:pPr>
        <w:pStyle w:val="ListBullet"/>
        <w:numPr>
          <w:ilvl w:val="0"/>
          <w:numId w:val="0"/>
        </w:numPr>
        <w:ind w:left="432" w:hanging="432"/>
      </w:pPr>
      <w:r>
        <w:tab/>
      </w:r>
      <w:r>
        <w:tab/>
      </w:r>
      <w:r>
        <w:tab/>
      </w:r>
      <w:r>
        <w:tab/>
      </w:r>
      <w:r>
        <w:tab/>
        <w:t>…</w:t>
      </w:r>
    </w:p>
    <w:p w14:paraId="7CBE7115" w14:textId="3A6A0826" w:rsidR="00CE546B" w:rsidRDefault="00CE546B" w:rsidP="00CE546B">
      <w:pPr>
        <w:pStyle w:val="ListBullet"/>
        <w:numPr>
          <w:ilvl w:val="0"/>
          <w:numId w:val="0"/>
        </w:numPr>
        <w:ind w:left="2232" w:firstLine="648"/>
      </w:pPr>
      <w:r>
        <w:t>}</w:t>
      </w:r>
    </w:p>
    <w:p w14:paraId="1DF7842D" w14:textId="77777777" w:rsidR="00841832" w:rsidRDefault="00841832" w:rsidP="00516CF4">
      <w:pPr>
        <w:pStyle w:val="ListBullet"/>
        <w:numPr>
          <w:ilvl w:val="0"/>
          <w:numId w:val="0"/>
        </w:numPr>
        <w:ind w:left="2160"/>
      </w:pPr>
    </w:p>
    <w:p w14:paraId="24F302A8" w14:textId="78B16C79" w:rsidR="00516CF4" w:rsidRDefault="0030583B" w:rsidP="00516CF4">
      <w:pPr>
        <w:pStyle w:val="ListBullet"/>
        <w:numPr>
          <w:ilvl w:val="0"/>
          <w:numId w:val="0"/>
        </w:numPr>
        <w:ind w:left="2160"/>
      </w:pPr>
      <w:r>
        <w:t>And now this covers a given arm plus the catch all expression.</w:t>
      </w:r>
    </w:p>
    <w:p w14:paraId="4CF60688" w14:textId="77777777" w:rsidR="00CA12EC" w:rsidRDefault="00CA12EC" w:rsidP="00516CF4">
      <w:pPr>
        <w:pStyle w:val="ListBullet"/>
        <w:numPr>
          <w:ilvl w:val="0"/>
          <w:numId w:val="0"/>
        </w:numPr>
        <w:ind w:left="2160"/>
      </w:pPr>
    </w:p>
    <w:p w14:paraId="6E4CCA03" w14:textId="0479B982" w:rsidR="00CA12EC" w:rsidRDefault="00CA12EC" w:rsidP="00516CF4">
      <w:pPr>
        <w:pStyle w:val="ListBullet"/>
        <w:numPr>
          <w:ilvl w:val="0"/>
          <w:numId w:val="0"/>
        </w:numPr>
        <w:ind w:left="2160"/>
      </w:pPr>
      <w:r>
        <w:t>if let also has else if</w:t>
      </w:r>
      <w:r w:rsidR="00A117C1">
        <w:t>, so</w:t>
      </w:r>
    </w:p>
    <w:p w14:paraId="234FCA84" w14:textId="77777777" w:rsidR="00A117C1" w:rsidRDefault="00A117C1" w:rsidP="00516CF4">
      <w:pPr>
        <w:pStyle w:val="ListBullet"/>
        <w:numPr>
          <w:ilvl w:val="0"/>
          <w:numId w:val="0"/>
        </w:numPr>
        <w:ind w:left="2160"/>
      </w:pPr>
    </w:p>
    <w:p w14:paraId="21F18E3F"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AEACFF1"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w:t>
      </w:r>
    </w:p>
    <w:p w14:paraId="2D382E36"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a</w:t>
      </w:r>
      <w:r>
        <w:rPr>
          <w:rFonts w:ascii="Consolas" w:hAnsi="Consolas" w:cs="Courier New"/>
          <w:color w:val="666600"/>
          <w:sz w:val="17"/>
          <w:szCs w:val="17"/>
        </w:rPr>
        <w:t>=</w:t>
      </w:r>
      <w:proofErr w:type="gramStart"/>
      <w:r>
        <w:rPr>
          <w:rFonts w:ascii="Consolas" w:hAnsi="Consolas" w:cs="Courier New"/>
          <w:color w:val="660066"/>
          <w:sz w:val="17"/>
          <w:szCs w:val="17"/>
        </w:rPr>
        <w:t>Some</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5F51A967"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yee</w:t>
      </w:r>
      <w:proofErr w:type="spellEnd"/>
      <w:r>
        <w:rPr>
          <w:rFonts w:ascii="Consolas" w:hAnsi="Consolas" w:cs="Courier New"/>
          <w:color w:val="008800"/>
          <w:sz w:val="17"/>
          <w:szCs w:val="17"/>
        </w:rPr>
        <w:t>"</w:t>
      </w:r>
      <w:r>
        <w:rPr>
          <w:rFonts w:ascii="Consolas" w:hAnsi="Consolas" w:cs="Courier New"/>
          <w:color w:val="666600"/>
          <w:sz w:val="17"/>
          <w:szCs w:val="17"/>
        </w:rPr>
        <w:t>);</w:t>
      </w:r>
    </w:p>
    <w:p w14:paraId="5ADCC1D0"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lastRenderedPageBreak/>
        <w:t> </w:t>
      </w:r>
    </w:p>
    <w:p w14:paraId="620429E5"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p>
    <w:p w14:paraId="54C80E28"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19D3F7D0"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3D6B3E3"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p>
    <w:p w14:paraId="0EBFF6B1"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75679513"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1CF039F"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DCABF35"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naaa</w:t>
      </w:r>
      <w:proofErr w:type="spellEnd"/>
      <w:r>
        <w:rPr>
          <w:rFonts w:ascii="Consolas" w:hAnsi="Consolas" w:cs="Courier New"/>
          <w:color w:val="008800"/>
          <w:sz w:val="17"/>
          <w:szCs w:val="17"/>
        </w:rPr>
        <w:t>"</w:t>
      </w:r>
      <w:r>
        <w:rPr>
          <w:rFonts w:ascii="Consolas" w:hAnsi="Consolas" w:cs="Courier New"/>
          <w:color w:val="666600"/>
          <w:sz w:val="17"/>
          <w:szCs w:val="17"/>
        </w:rPr>
        <w:t>);</w:t>
      </w:r>
    </w:p>
    <w:p w14:paraId="061622EF"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A46D3AA" w14:textId="77777777" w:rsidR="0056322F" w:rsidRDefault="005632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3636118"/>
        <w:rPr>
          <w:rFonts w:ascii="Consolas" w:hAnsi="Consolas" w:cs="Courier New"/>
          <w:sz w:val="17"/>
          <w:szCs w:val="17"/>
        </w:rPr>
      </w:pPr>
      <w:r>
        <w:rPr>
          <w:rFonts w:ascii="Consolas" w:hAnsi="Consolas" w:cs="Courier New"/>
          <w:color w:val="666600"/>
          <w:sz w:val="17"/>
          <w:szCs w:val="17"/>
        </w:rPr>
        <w:t>}</w:t>
      </w:r>
    </w:p>
    <w:p w14:paraId="24DE9DFD" w14:textId="398958B4" w:rsidR="00A117C1" w:rsidRPr="003A4E1E" w:rsidRDefault="00A342FE" w:rsidP="00516CF4">
      <w:pPr>
        <w:pStyle w:val="ListBullet"/>
        <w:numPr>
          <w:ilvl w:val="0"/>
          <w:numId w:val="0"/>
        </w:numPr>
        <w:ind w:left="2160"/>
      </w:pPr>
      <w:r>
        <w:t xml:space="preserve">is a perfectly fine code. </w:t>
      </w:r>
      <w:r w:rsidR="003A4E1E">
        <w:t xml:space="preserve">If let allows us to match any valid pattern with any valid value </w:t>
      </w:r>
      <w:r w:rsidR="0098779B">
        <w:t>unlike match which only allows a single value to be compared against.</w:t>
      </w:r>
    </w:p>
    <w:p w14:paraId="22BD1154" w14:textId="77777777" w:rsidR="00516CF4" w:rsidRDefault="00516CF4" w:rsidP="00A40697">
      <w:pPr>
        <w:pStyle w:val="ListBullet"/>
        <w:numPr>
          <w:ilvl w:val="2"/>
          <w:numId w:val="1"/>
        </w:numPr>
      </w:pPr>
    </w:p>
    <w:p w14:paraId="299ED3A2" w14:textId="51488A8A" w:rsidR="00A5077A" w:rsidRDefault="009B6387" w:rsidP="009B6387">
      <w:pPr>
        <w:pStyle w:val="ListBullet"/>
        <w:numPr>
          <w:ilvl w:val="1"/>
          <w:numId w:val="1"/>
        </w:numPr>
      </w:pPr>
      <w:r>
        <w:t>Loops: loop, while and for.</w:t>
      </w:r>
      <w:r w:rsidR="003F2EF0">
        <w:t xml:space="preserve"> </w:t>
      </w:r>
      <w:r w:rsidR="007E6611">
        <w:t>break and continue are also expressions, and can be used with loops for some neat operations.</w:t>
      </w:r>
    </w:p>
    <w:p w14:paraId="5B21C473" w14:textId="20F65F75" w:rsidR="00D140A7" w:rsidRDefault="00D140A7" w:rsidP="00D140A7">
      <w:pPr>
        <w:pStyle w:val="ListBullet"/>
        <w:numPr>
          <w:ilvl w:val="2"/>
          <w:numId w:val="1"/>
        </w:numPr>
      </w:pPr>
      <w:r>
        <w:t>loop: Runs an infinite loop. This is an expression.</w:t>
      </w:r>
    </w:p>
    <w:p w14:paraId="26B8D2EA" w14:textId="5E2413B1" w:rsidR="00D140A7" w:rsidRDefault="00D140A7" w:rsidP="00D140A7">
      <w:pPr>
        <w:pStyle w:val="ListBullet"/>
        <w:numPr>
          <w:ilvl w:val="0"/>
          <w:numId w:val="0"/>
        </w:numPr>
        <w:ind w:left="2160"/>
      </w:pPr>
      <w:r>
        <w:t>For ex.:</w:t>
      </w:r>
    </w:p>
    <w:p w14:paraId="52F64042" w14:textId="77777777" w:rsidR="00D140A7" w:rsidRDefault="00D140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9706948"/>
        <w:rPr>
          <w:rFonts w:ascii="Consolas" w:hAnsi="Consolas" w:cs="Courier New"/>
          <w:sz w:val="17"/>
          <w:szCs w:val="17"/>
        </w:rPr>
      </w:pPr>
      <w:r w:rsidRPr="00D140A7">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C0BFF2A" w14:textId="77777777" w:rsidR="00D140A7" w:rsidRDefault="00D140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97069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z </w:t>
      </w:r>
      <w:r>
        <w:rPr>
          <w:rFonts w:ascii="Consolas" w:hAnsi="Consolas" w:cs="Courier New"/>
          <w:color w:val="666600"/>
          <w:sz w:val="17"/>
          <w:szCs w:val="17"/>
        </w:rPr>
        <w:t>=</w:t>
      </w:r>
      <w:r>
        <w:rPr>
          <w:rFonts w:ascii="Consolas" w:hAnsi="Consolas" w:cs="Courier New"/>
          <w:color w:val="000000"/>
          <w:sz w:val="17"/>
          <w:szCs w:val="17"/>
        </w:rPr>
        <w:t xml:space="preserve"> loop </w:t>
      </w:r>
      <w:r>
        <w:rPr>
          <w:rFonts w:ascii="Consolas" w:hAnsi="Consolas" w:cs="Courier New"/>
          <w:color w:val="666600"/>
          <w:sz w:val="17"/>
          <w:szCs w:val="17"/>
        </w:rPr>
        <w:t>{</w:t>
      </w:r>
    </w:p>
    <w:p w14:paraId="0348CA46" w14:textId="77777777" w:rsidR="00D140A7" w:rsidRDefault="00D140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97069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w:t>
      </w:r>
    </w:p>
    <w:p w14:paraId="1A849502" w14:textId="77777777" w:rsidR="00D140A7" w:rsidRDefault="00D140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97069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006666"/>
          <w:sz w:val="17"/>
          <w:szCs w:val="17"/>
        </w:rPr>
        <w:t>25</w:t>
      </w:r>
    </w:p>
    <w:p w14:paraId="6B551C55" w14:textId="77777777" w:rsidR="00D140A7" w:rsidRDefault="00D140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97069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2CD8F9" w14:textId="77777777" w:rsidR="00D140A7" w:rsidRDefault="00D140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9706948"/>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8C981B" w14:textId="77777777" w:rsidR="00D140A7" w:rsidRDefault="00D140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97069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8710DE9" w14:textId="5FCBF649" w:rsidR="007E6611" w:rsidRDefault="007E6611" w:rsidP="00D140A7">
      <w:pPr>
        <w:pStyle w:val="ListBullet"/>
        <w:numPr>
          <w:ilvl w:val="0"/>
          <w:numId w:val="0"/>
        </w:numPr>
        <w:ind w:left="2160"/>
      </w:pPr>
      <w:r>
        <w:t xml:space="preserve">break can return a value as well. </w:t>
      </w:r>
      <w:r w:rsidR="00C86BDB">
        <w:t>Continue can’t.</w:t>
      </w:r>
      <w:r w:rsidR="00EC7E10">
        <w:t xml:space="preserve"> Both </w:t>
      </w:r>
      <w:r w:rsidR="00C55256">
        <w:t xml:space="preserve">can optionally </w:t>
      </w:r>
      <w:proofErr w:type="gramStart"/>
      <w:r w:rsidR="00C55256">
        <w:t>use ;</w:t>
      </w:r>
      <w:proofErr w:type="gramEnd"/>
      <w:r w:rsidR="00C55256">
        <w:t xml:space="preserve"> at the end.</w:t>
      </w:r>
    </w:p>
    <w:p w14:paraId="7F3D8342" w14:textId="75E17BA0" w:rsidR="00C86BDB" w:rsidRDefault="00C86BDB" w:rsidP="00D140A7">
      <w:pPr>
        <w:pStyle w:val="ListBullet"/>
        <w:numPr>
          <w:ilvl w:val="0"/>
          <w:numId w:val="0"/>
        </w:numPr>
        <w:ind w:left="2160"/>
      </w:pPr>
    </w:p>
    <w:p w14:paraId="6650A4AE" w14:textId="7D389A87" w:rsidR="00C86BDB" w:rsidRDefault="00C86BDB" w:rsidP="00C86BDB">
      <w:pPr>
        <w:pStyle w:val="ListBullet"/>
        <w:numPr>
          <w:ilvl w:val="3"/>
          <w:numId w:val="1"/>
        </w:numPr>
      </w:pPr>
      <w:r>
        <w:t>Loop Label: We can use this to break/continue a specific loop</w:t>
      </w:r>
      <w:r w:rsidR="00EC7E10">
        <w:t xml:space="preserve">. </w:t>
      </w:r>
    </w:p>
    <w:p w14:paraId="7F8D2FA4" w14:textId="2EB4438F" w:rsidR="00EC7E10" w:rsidRDefault="00EC7E10" w:rsidP="00EC7E10">
      <w:pPr>
        <w:pStyle w:val="ListBullet"/>
        <w:numPr>
          <w:ilvl w:val="0"/>
          <w:numId w:val="0"/>
        </w:numPr>
        <w:ind w:left="2880"/>
      </w:pPr>
      <w:r>
        <w:t>For ex.</w:t>
      </w:r>
    </w:p>
    <w:p w14:paraId="66A0B9BA"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z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xyz_loop</w:t>
      </w:r>
      <w:proofErr w:type="spellEnd"/>
      <w:r>
        <w:rPr>
          <w:rFonts w:ascii="Consolas" w:hAnsi="Consolas" w:cs="Courier New"/>
          <w:color w:val="008800"/>
          <w:sz w:val="17"/>
          <w:szCs w:val="17"/>
        </w:rPr>
        <w:t>: loop {</w:t>
      </w:r>
    </w:p>
    <w:p w14:paraId="3F0202CA"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8800"/>
          <w:sz w:val="17"/>
          <w:szCs w:val="17"/>
        </w:rPr>
        <w:t xml:space="preserve">        if x==20 {</w:t>
      </w:r>
    </w:p>
    <w:p w14:paraId="4B31E0A4"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8800"/>
          <w:sz w:val="17"/>
          <w:szCs w:val="17"/>
        </w:rPr>
        <w:t xml:space="preserve">           '</w:t>
      </w:r>
      <w:proofErr w:type="gramStart"/>
      <w:r>
        <w:rPr>
          <w:rFonts w:ascii="Consolas" w:hAnsi="Consolas" w:cs="Courier New"/>
          <w:color w:val="000000"/>
          <w:sz w:val="17"/>
          <w:szCs w:val="17"/>
        </w:rPr>
        <w:t>two</w:t>
      </w:r>
      <w:proofErr w:type="gramEnd"/>
      <w:r>
        <w:rPr>
          <w:rFonts w:ascii="Consolas" w:hAnsi="Consolas" w:cs="Courier New"/>
          <w:color w:val="666600"/>
          <w:sz w:val="17"/>
          <w:szCs w:val="17"/>
        </w:rPr>
        <w:t>:</w:t>
      </w:r>
      <w:r>
        <w:rPr>
          <w:rFonts w:ascii="Consolas" w:hAnsi="Consolas" w:cs="Courier New"/>
          <w:color w:val="000000"/>
          <w:sz w:val="17"/>
          <w:szCs w:val="17"/>
        </w:rPr>
        <w:t xml:space="preserve"> loop </w:t>
      </w:r>
      <w:r>
        <w:rPr>
          <w:rFonts w:ascii="Consolas" w:hAnsi="Consolas" w:cs="Courier New"/>
          <w:color w:val="666600"/>
          <w:sz w:val="17"/>
          <w:szCs w:val="17"/>
        </w:rPr>
        <w:t>{</w:t>
      </w:r>
    </w:p>
    <w:p w14:paraId="5383C493"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w:t>
      </w:r>
    </w:p>
    <w:p w14:paraId="011922CF"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008800"/>
          <w:sz w:val="17"/>
          <w:szCs w:val="17"/>
        </w:rPr>
        <w:t>'two;</w:t>
      </w:r>
    </w:p>
    <w:p w14:paraId="3C5905CA"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8800"/>
          <w:sz w:val="17"/>
          <w:szCs w:val="17"/>
        </w:rPr>
        <w:t xml:space="preserve">            }</w:t>
      </w:r>
    </w:p>
    <w:p w14:paraId="3E3FDEC4"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8800"/>
          <w:sz w:val="17"/>
          <w:szCs w:val="17"/>
        </w:rPr>
        <w:t xml:space="preserve">            x+=1;</w:t>
      </w:r>
    </w:p>
    <w:p w14:paraId="3351D5FA"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8800"/>
          <w:sz w:val="17"/>
          <w:szCs w:val="17"/>
        </w:rPr>
        <w:t xml:space="preserve">           }</w:t>
      </w:r>
    </w:p>
    <w:p w14:paraId="658AAA50"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8800"/>
          <w:sz w:val="17"/>
          <w:szCs w:val="17"/>
        </w:rPr>
        <w:t xml:space="preserve">           break '</w:t>
      </w:r>
      <w:proofErr w:type="spellStart"/>
      <w:r>
        <w:rPr>
          <w:rFonts w:ascii="Consolas" w:hAnsi="Consolas" w:cs="Courier New"/>
          <w:color w:val="000000"/>
          <w:sz w:val="17"/>
          <w:szCs w:val="17"/>
        </w:rPr>
        <w:t>xyz_loop</w:t>
      </w:r>
      <w:proofErr w:type="spellEnd"/>
      <w:r>
        <w:rPr>
          <w:rFonts w:ascii="Consolas" w:hAnsi="Consolas" w:cs="Courier New"/>
          <w:color w:val="000000"/>
          <w:sz w:val="17"/>
          <w:szCs w:val="17"/>
        </w:rPr>
        <w:t xml:space="preserve"> x</w:t>
      </w:r>
      <w:r>
        <w:rPr>
          <w:rFonts w:ascii="Consolas" w:hAnsi="Consolas" w:cs="Courier New"/>
          <w:color w:val="666600"/>
          <w:sz w:val="17"/>
          <w:szCs w:val="17"/>
        </w:rPr>
        <w:t>;</w:t>
      </w:r>
    </w:p>
    <w:p w14:paraId="13B4BEBE"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8064648"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3C30808" w14:textId="77777777" w:rsidR="00C55256" w:rsidRDefault="00C552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7726926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909426" w14:textId="77777777" w:rsidR="00C55256" w:rsidRDefault="00C55256" w:rsidP="00EC7E10">
      <w:pPr>
        <w:pStyle w:val="ListBullet"/>
        <w:numPr>
          <w:ilvl w:val="0"/>
          <w:numId w:val="0"/>
        </w:numPr>
        <w:ind w:left="2880"/>
      </w:pPr>
    </w:p>
    <w:p w14:paraId="0ED8E614" w14:textId="77777777" w:rsidR="00EC7E10" w:rsidRDefault="00EC7E10" w:rsidP="00EC7E10">
      <w:pPr>
        <w:pStyle w:val="ListBullet"/>
        <w:numPr>
          <w:ilvl w:val="0"/>
          <w:numId w:val="0"/>
        </w:numPr>
        <w:ind w:left="2880"/>
      </w:pPr>
    </w:p>
    <w:p w14:paraId="55E2EA05" w14:textId="2BE4B341" w:rsidR="00EC7E10" w:rsidRDefault="009224A3" w:rsidP="009224A3">
      <w:pPr>
        <w:pStyle w:val="ListBullet"/>
        <w:numPr>
          <w:ilvl w:val="2"/>
          <w:numId w:val="1"/>
        </w:numPr>
      </w:pPr>
      <w:r>
        <w:t xml:space="preserve">while: Similar to other languages. </w:t>
      </w:r>
    </w:p>
    <w:p w14:paraId="73023293" w14:textId="77777777" w:rsidR="009224A3" w:rsidRDefault="009224A3" w:rsidP="009224A3">
      <w:pPr>
        <w:pStyle w:val="ListBullet"/>
        <w:numPr>
          <w:ilvl w:val="0"/>
          <w:numId w:val="0"/>
        </w:numPr>
        <w:ind w:left="2160"/>
      </w:pPr>
      <w:r>
        <w:t>while x&gt;2 {</w:t>
      </w:r>
    </w:p>
    <w:p w14:paraId="6355AB7C" w14:textId="642951E2" w:rsidR="009224A3" w:rsidRDefault="009224A3" w:rsidP="009224A3">
      <w:pPr>
        <w:pStyle w:val="ListBullet"/>
        <w:numPr>
          <w:ilvl w:val="0"/>
          <w:numId w:val="0"/>
        </w:numPr>
        <w:ind w:left="2160"/>
      </w:pPr>
      <w:r>
        <w:t>…</w:t>
      </w:r>
    </w:p>
    <w:p w14:paraId="7FBD8A38" w14:textId="365B3038" w:rsidR="009224A3" w:rsidRDefault="009224A3" w:rsidP="009224A3">
      <w:pPr>
        <w:pStyle w:val="ListBullet"/>
        <w:numPr>
          <w:ilvl w:val="0"/>
          <w:numId w:val="0"/>
        </w:numPr>
        <w:ind w:left="2160"/>
      </w:pPr>
      <w:r>
        <w:t>}</w:t>
      </w:r>
    </w:p>
    <w:p w14:paraId="01FB13B4" w14:textId="77777777" w:rsidR="00CB37CB" w:rsidRDefault="00CB37CB" w:rsidP="001C1E0F">
      <w:pPr>
        <w:pStyle w:val="ListBullet"/>
        <w:numPr>
          <w:ilvl w:val="0"/>
          <w:numId w:val="0"/>
        </w:numPr>
        <w:ind w:left="2160"/>
      </w:pPr>
    </w:p>
    <w:p w14:paraId="29FD0C1E" w14:textId="21277688" w:rsidR="001C1E0F" w:rsidRDefault="00CB37CB" w:rsidP="001C1E0F">
      <w:pPr>
        <w:pStyle w:val="ListBullet"/>
        <w:numPr>
          <w:ilvl w:val="0"/>
          <w:numId w:val="0"/>
        </w:numPr>
        <w:ind w:left="2160"/>
      </w:pPr>
      <w:r>
        <w:t>There’s also while let,</w:t>
      </w:r>
    </w:p>
    <w:p w14:paraId="2DBEEBB1"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stack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Vec</w:t>
      </w:r>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666600"/>
          <w:sz w:val="17"/>
          <w:szCs w:val="17"/>
        </w:rPr>
        <w:t>();</w:t>
      </w:r>
    </w:p>
    <w:p w14:paraId="1064C344"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w:t>
      </w:r>
    </w:p>
    <w:p w14:paraId="04A3C9A5"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A7B6C6D"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BFB4EE4"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30E4AA2"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w:t>
      </w:r>
    </w:p>
    <w:p w14:paraId="1651FF79"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00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C27788"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top</w:t>
      </w:r>
      <w:r>
        <w:rPr>
          <w:rFonts w:ascii="Consolas" w:hAnsi="Consolas" w:cs="Courier New"/>
          <w:color w:val="666600"/>
          <w:sz w:val="17"/>
          <w:szCs w:val="17"/>
        </w:rPr>
        <w:t>);</w:t>
      </w:r>
    </w:p>
    <w:p w14:paraId="59708D8C" w14:textId="77777777" w:rsidR="00CB37CB" w:rsidRDefault="00CB3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04783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A09B311" w14:textId="77777777" w:rsidR="00CB37CB" w:rsidRDefault="00CB37CB" w:rsidP="001C1E0F">
      <w:pPr>
        <w:pStyle w:val="ListBullet"/>
        <w:numPr>
          <w:ilvl w:val="0"/>
          <w:numId w:val="0"/>
        </w:numPr>
        <w:ind w:left="2160"/>
      </w:pPr>
    </w:p>
    <w:p w14:paraId="5DB39CB8" w14:textId="77777777" w:rsidR="001C1E0F" w:rsidRDefault="001C1E0F" w:rsidP="001C1E0F">
      <w:pPr>
        <w:pStyle w:val="ListBullet"/>
        <w:numPr>
          <w:ilvl w:val="2"/>
          <w:numId w:val="1"/>
        </w:numPr>
      </w:pPr>
      <w:r>
        <w:t xml:space="preserve">for loop: </w:t>
      </w:r>
    </w:p>
    <w:p w14:paraId="4E902F3C" w14:textId="77777777" w:rsidR="001C1E0F" w:rsidRDefault="001C1E0F" w:rsidP="001C1E0F">
      <w:pPr>
        <w:pStyle w:val="ListBullet"/>
        <w:numPr>
          <w:ilvl w:val="0"/>
          <w:numId w:val="0"/>
        </w:numPr>
        <w:ind w:left="2160"/>
      </w:pPr>
      <w:r>
        <w:t xml:space="preserve">let </w:t>
      </w:r>
      <w:proofErr w:type="spellStart"/>
      <w:r>
        <w:t>arr</w:t>
      </w:r>
      <w:proofErr w:type="spellEnd"/>
      <w:r>
        <w:t xml:space="preserve"> = [1,2,5,3]</w:t>
      </w:r>
    </w:p>
    <w:p w14:paraId="0C70FC53" w14:textId="77777777" w:rsidR="001C1E0F" w:rsidRDefault="001C1E0F" w:rsidP="001C1E0F">
      <w:pPr>
        <w:pStyle w:val="ListBullet"/>
        <w:numPr>
          <w:ilvl w:val="0"/>
          <w:numId w:val="0"/>
        </w:numPr>
        <w:ind w:left="2160"/>
      </w:pPr>
      <w:r>
        <w:t xml:space="preserve">for element in </w:t>
      </w:r>
      <w:proofErr w:type="spellStart"/>
      <w:r>
        <w:t>arr</w:t>
      </w:r>
      <w:proofErr w:type="spellEnd"/>
      <w:r>
        <w:t xml:space="preserve"> {</w:t>
      </w:r>
    </w:p>
    <w:p w14:paraId="658CA25D" w14:textId="77777777" w:rsidR="001C1E0F" w:rsidRDefault="001C1E0F" w:rsidP="001C1E0F">
      <w:pPr>
        <w:pStyle w:val="ListBullet"/>
        <w:numPr>
          <w:ilvl w:val="0"/>
          <w:numId w:val="0"/>
        </w:numPr>
        <w:ind w:left="2160"/>
      </w:pPr>
      <w:r>
        <w:tab/>
        <w:t>…</w:t>
      </w:r>
    </w:p>
    <w:p w14:paraId="5F3DBC0D" w14:textId="77777777" w:rsidR="001C1E0F" w:rsidRDefault="001C1E0F" w:rsidP="001C1E0F">
      <w:pPr>
        <w:pStyle w:val="ListBullet"/>
        <w:numPr>
          <w:ilvl w:val="0"/>
          <w:numId w:val="0"/>
        </w:numPr>
        <w:ind w:left="2160"/>
      </w:pPr>
      <w:r>
        <w:t>}</w:t>
      </w:r>
    </w:p>
    <w:p w14:paraId="5E6418A3" w14:textId="77777777" w:rsidR="001C1E0F" w:rsidRDefault="001C1E0F" w:rsidP="001C1E0F">
      <w:pPr>
        <w:pStyle w:val="ListBullet"/>
        <w:numPr>
          <w:ilvl w:val="3"/>
          <w:numId w:val="1"/>
        </w:numPr>
      </w:pPr>
      <w:r>
        <w:t>We can use for loop with Range too, this is a type provided by the standard lib. As it is in standard lib, we don’t need to import any crate or anything.</w:t>
      </w:r>
    </w:p>
    <w:p w14:paraId="4111FDDB" w14:textId="77777777" w:rsidR="001C1E0F" w:rsidRDefault="001C1E0F" w:rsidP="001C1E0F">
      <w:pPr>
        <w:pStyle w:val="ListBullet"/>
        <w:numPr>
          <w:ilvl w:val="0"/>
          <w:numId w:val="0"/>
        </w:numPr>
        <w:ind w:left="2880"/>
      </w:pPr>
      <w:r>
        <w:t>For ex.:</w:t>
      </w:r>
    </w:p>
    <w:p w14:paraId="6A448FD3" w14:textId="77777777" w:rsidR="001C1E0F" w:rsidRDefault="001C1E0F" w:rsidP="001C1E0F">
      <w:pPr>
        <w:pStyle w:val="ListBullet"/>
        <w:numPr>
          <w:ilvl w:val="0"/>
          <w:numId w:val="0"/>
        </w:numPr>
        <w:ind w:left="2880"/>
      </w:pPr>
      <w:r>
        <w:t xml:space="preserve">for </w:t>
      </w:r>
      <w:proofErr w:type="spellStart"/>
      <w:r>
        <w:t>elem</w:t>
      </w:r>
      <w:proofErr w:type="spellEnd"/>
      <w:r>
        <w:t xml:space="preserve"> in (</w:t>
      </w:r>
      <w:proofErr w:type="gramStart"/>
      <w:r>
        <w:t>1..</w:t>
      </w:r>
      <w:proofErr w:type="gramEnd"/>
      <w:r>
        <w:t>4).rev() {…}</w:t>
      </w:r>
    </w:p>
    <w:p w14:paraId="634E869D" w14:textId="77777777" w:rsidR="001C1E0F" w:rsidRDefault="001C1E0F" w:rsidP="001C1E0F">
      <w:pPr>
        <w:pStyle w:val="ListBullet"/>
        <w:numPr>
          <w:ilvl w:val="0"/>
          <w:numId w:val="0"/>
        </w:numPr>
        <w:ind w:left="2880"/>
      </w:pPr>
      <w:r>
        <w:t xml:space="preserve">1..4 generates a Range with 3 elements 1, 2, 3. Here </w:t>
      </w:r>
      <w:proofErr w:type="gramStart"/>
      <w:r>
        <w:t>rev(</w:t>
      </w:r>
      <w:proofErr w:type="gramEnd"/>
      <w:r>
        <w:t xml:space="preserve">) reverses the range. </w:t>
      </w:r>
    </w:p>
    <w:p w14:paraId="119881F1" w14:textId="783AB5D4" w:rsidR="001C1E0F" w:rsidRDefault="00FB28AC" w:rsidP="00FB28AC">
      <w:pPr>
        <w:pStyle w:val="ListBullet"/>
        <w:numPr>
          <w:ilvl w:val="3"/>
          <w:numId w:val="1"/>
        </w:numPr>
      </w:pPr>
      <w:r>
        <w:t xml:space="preserve">for with index: If we need the index too, we can use tuple </w:t>
      </w:r>
      <w:proofErr w:type="spellStart"/>
      <w:r>
        <w:t>destructuring</w:t>
      </w:r>
      <w:proofErr w:type="spellEnd"/>
    </w:p>
    <w:p w14:paraId="164AF15F" w14:textId="2A24C692" w:rsidR="00FB28AC" w:rsidRDefault="00FB28AC" w:rsidP="004E6251">
      <w:pPr>
        <w:pStyle w:val="ListBullet"/>
        <w:numPr>
          <w:ilvl w:val="0"/>
          <w:numId w:val="0"/>
        </w:numPr>
        <w:ind w:left="2880"/>
      </w:pPr>
      <w:r>
        <w:lastRenderedPageBreak/>
        <w:t>for (index</w:t>
      </w:r>
      <w:r w:rsidR="00020419">
        <w:t xml:space="preserve">, </w:t>
      </w:r>
      <w:proofErr w:type="spellStart"/>
      <w:r w:rsidR="00020419">
        <w:t>elem</w:t>
      </w:r>
      <w:proofErr w:type="spellEnd"/>
      <w:r>
        <w:t xml:space="preserve">) in </w:t>
      </w:r>
      <w:proofErr w:type="spellStart"/>
      <w:proofErr w:type="gramStart"/>
      <w:r>
        <w:t>arr</w:t>
      </w:r>
      <w:r w:rsidR="00D13703">
        <w:t>.iter</w:t>
      </w:r>
      <w:proofErr w:type="spellEnd"/>
      <w:proofErr w:type="gramEnd"/>
      <w:r w:rsidR="00D13703">
        <w:t>().enumerate()</w:t>
      </w:r>
      <w:r>
        <w:t xml:space="preserve"> {…}</w:t>
      </w:r>
    </w:p>
    <w:p w14:paraId="7AD97D1F" w14:textId="77777777" w:rsidR="00FB28AC" w:rsidRDefault="00FB28AC" w:rsidP="00FB28AC">
      <w:pPr>
        <w:pStyle w:val="ListBullet"/>
        <w:numPr>
          <w:ilvl w:val="0"/>
          <w:numId w:val="0"/>
        </w:numPr>
        <w:ind w:left="2880"/>
      </w:pPr>
    </w:p>
    <w:p w14:paraId="11DADAED" w14:textId="5523A891" w:rsidR="00D13703" w:rsidRDefault="005C3A83" w:rsidP="004E6251">
      <w:pPr>
        <w:pStyle w:val="ListBullet"/>
        <w:numPr>
          <w:ilvl w:val="0"/>
          <w:numId w:val="0"/>
        </w:numPr>
        <w:ind w:left="2880"/>
      </w:pPr>
      <w:proofErr w:type="spellStart"/>
      <w:r>
        <w:t>iter</w:t>
      </w:r>
      <w:proofErr w:type="spellEnd"/>
      <w:r>
        <w:t xml:space="preserve"> is already defined for [</w:t>
      </w:r>
      <w:proofErr w:type="spellStart"/>
      <w:proofErr w:type="gramStart"/>
      <w:r>
        <w:t>T;KSize</w:t>
      </w:r>
      <w:proofErr w:type="spellEnd"/>
      <w:proofErr w:type="gramEnd"/>
      <w:r>
        <w:t>] types</w:t>
      </w:r>
      <w:r w:rsidR="00E01375">
        <w:t xml:space="preserve"> and enumerate() on it returns a tuple</w:t>
      </w:r>
      <w:r w:rsidR="00084F0A">
        <w:t xml:space="preserve"> with index and value.</w:t>
      </w:r>
    </w:p>
    <w:p w14:paraId="78B960B0" w14:textId="77777777" w:rsidR="00FB28AC" w:rsidRDefault="00FB28AC" w:rsidP="004E6251">
      <w:pPr>
        <w:pStyle w:val="ListBullet"/>
        <w:numPr>
          <w:ilvl w:val="3"/>
          <w:numId w:val="1"/>
        </w:numPr>
      </w:pPr>
    </w:p>
    <w:p w14:paraId="25C9E5CA" w14:textId="77777777" w:rsidR="00A40697" w:rsidRDefault="00A40697" w:rsidP="009224A3">
      <w:pPr>
        <w:pStyle w:val="ListBullet"/>
        <w:numPr>
          <w:ilvl w:val="2"/>
          <w:numId w:val="1"/>
        </w:numPr>
      </w:pPr>
    </w:p>
    <w:p w14:paraId="556D5A43" w14:textId="7E86A36D" w:rsidR="001C1E0F" w:rsidRDefault="001C1E0F" w:rsidP="001C1E0F">
      <w:pPr>
        <w:pStyle w:val="ListBullet"/>
        <w:numPr>
          <w:ilvl w:val="0"/>
          <w:numId w:val="0"/>
        </w:numPr>
        <w:ind w:left="432" w:hanging="432"/>
      </w:pPr>
      <w:r>
        <w:tab/>
      </w:r>
      <w:r>
        <w:tab/>
      </w:r>
      <w:r>
        <w:tab/>
      </w:r>
      <w:r>
        <w:tab/>
        <w:t xml:space="preserve"> </w:t>
      </w:r>
    </w:p>
    <w:p w14:paraId="205AFB11" w14:textId="72C58515" w:rsidR="00E565F4" w:rsidRDefault="009A3573" w:rsidP="00A00C81">
      <w:pPr>
        <w:pStyle w:val="ListBullet"/>
        <w:numPr>
          <w:ilvl w:val="1"/>
          <w:numId w:val="1"/>
        </w:numPr>
      </w:pPr>
      <w:r>
        <w:t xml:space="preserve">Patterns: </w:t>
      </w:r>
      <w:r w:rsidR="00A00C81">
        <w:t xml:space="preserve">They are a special syntax that </w:t>
      </w:r>
      <w:r w:rsidR="00E565F4">
        <w:t xml:space="preserve">allow Rust to perform matching against structures of types, both, simple and complex. </w:t>
      </w:r>
      <w:r w:rsidR="00F300FD">
        <w:t>Patterns allow a value to be compared against a special syntax and hence alter the flow of the program.</w:t>
      </w:r>
    </w:p>
    <w:p w14:paraId="4793DFF9" w14:textId="5167CE9D" w:rsidR="00E41159" w:rsidRDefault="00E41159" w:rsidP="00E41159">
      <w:pPr>
        <w:pStyle w:val="ListBullet"/>
        <w:numPr>
          <w:ilvl w:val="0"/>
          <w:numId w:val="0"/>
        </w:numPr>
        <w:ind w:left="1440"/>
      </w:pPr>
      <w:r>
        <w:t>For ex.:</w:t>
      </w:r>
    </w:p>
    <w:p w14:paraId="1B89F494" w14:textId="09070177" w:rsidR="00E41159" w:rsidRDefault="00E41159" w:rsidP="00E41159">
      <w:pPr>
        <w:pStyle w:val="ListBullet"/>
        <w:numPr>
          <w:ilvl w:val="0"/>
          <w:numId w:val="0"/>
        </w:numPr>
        <w:ind w:left="1440"/>
      </w:pPr>
      <w:r>
        <w:t>_ is a pattern that matches anything,</w:t>
      </w:r>
    </w:p>
    <w:p w14:paraId="75DB0E9C" w14:textId="77777777" w:rsidR="007800FE" w:rsidRDefault="007800FE" w:rsidP="00E41159">
      <w:pPr>
        <w:pStyle w:val="ListBullet"/>
        <w:numPr>
          <w:ilvl w:val="0"/>
          <w:numId w:val="0"/>
        </w:numPr>
        <w:ind w:left="1440"/>
      </w:pPr>
      <w:r>
        <w:t>match x {</w:t>
      </w:r>
    </w:p>
    <w:p w14:paraId="0F3BE0AE" w14:textId="603E0002" w:rsidR="007800FE" w:rsidRDefault="007800FE" w:rsidP="00E41159">
      <w:pPr>
        <w:pStyle w:val="ListBullet"/>
        <w:numPr>
          <w:ilvl w:val="0"/>
          <w:numId w:val="0"/>
        </w:numPr>
        <w:ind w:left="1440"/>
      </w:pPr>
      <w:r>
        <w:tab/>
        <w:t xml:space="preserve">_ =&gt; </w:t>
      </w:r>
      <w:proofErr w:type="spellStart"/>
      <w:proofErr w:type="gramStart"/>
      <w:r>
        <w:t>println</w:t>
      </w:r>
      <w:proofErr w:type="spellEnd"/>
      <w:r>
        <w:t>!(</w:t>
      </w:r>
      <w:proofErr w:type="gramEnd"/>
      <w:r>
        <w:t>“</w:t>
      </w:r>
      <w:proofErr w:type="spellStart"/>
      <w:r>
        <w:t>yo</w:t>
      </w:r>
      <w:proofErr w:type="spellEnd"/>
      <w:r>
        <w:t>”);</w:t>
      </w:r>
    </w:p>
    <w:p w14:paraId="7CC93826" w14:textId="6FCC6497" w:rsidR="00E41159" w:rsidRDefault="007800FE" w:rsidP="00E41159">
      <w:pPr>
        <w:pStyle w:val="ListBullet"/>
        <w:numPr>
          <w:ilvl w:val="0"/>
          <w:numId w:val="0"/>
        </w:numPr>
        <w:ind w:left="1440"/>
      </w:pPr>
      <w:r>
        <w:t>}</w:t>
      </w:r>
    </w:p>
    <w:p w14:paraId="3D51AB46" w14:textId="03F0BB0C" w:rsidR="007800FE" w:rsidRDefault="007800FE" w:rsidP="00E41159">
      <w:pPr>
        <w:pStyle w:val="ListBullet"/>
        <w:numPr>
          <w:ilvl w:val="0"/>
          <w:numId w:val="0"/>
        </w:numPr>
        <w:ind w:left="1440"/>
      </w:pPr>
      <w:r>
        <w:t>_ will catch all values.</w:t>
      </w:r>
    </w:p>
    <w:p w14:paraId="07D23DE4" w14:textId="77777777" w:rsidR="00E41159" w:rsidRDefault="00E41159" w:rsidP="004E6251">
      <w:pPr>
        <w:pStyle w:val="ListBullet"/>
        <w:numPr>
          <w:ilvl w:val="0"/>
          <w:numId w:val="0"/>
        </w:numPr>
        <w:ind w:left="1440"/>
      </w:pPr>
    </w:p>
    <w:p w14:paraId="5DDB1B6F" w14:textId="14C95A52" w:rsidR="00BF31EF" w:rsidRDefault="00FF0BDB" w:rsidP="00BF31EF">
      <w:pPr>
        <w:pStyle w:val="ListBullet"/>
        <w:numPr>
          <w:ilvl w:val="2"/>
          <w:numId w:val="1"/>
        </w:numPr>
      </w:pPr>
      <w:r>
        <w:t xml:space="preserve">Patterns are everywhere, even let x=2; is let PATTERN = EXPRESSION; </w:t>
      </w:r>
    </w:p>
    <w:p w14:paraId="554C0FC8" w14:textId="4212D882" w:rsidR="003573C8" w:rsidRDefault="003573C8" w:rsidP="003573C8">
      <w:pPr>
        <w:pStyle w:val="ListBullet"/>
        <w:numPr>
          <w:ilvl w:val="0"/>
          <w:numId w:val="0"/>
        </w:numPr>
        <w:ind w:left="2160"/>
      </w:pPr>
      <w:r>
        <w:t>where it says, bind whatever expression is to the given pattern.</w:t>
      </w:r>
    </w:p>
    <w:p w14:paraId="7965BFCD" w14:textId="393219AB" w:rsidR="000F6078" w:rsidRDefault="000F6078" w:rsidP="003573C8">
      <w:pPr>
        <w:pStyle w:val="ListBullet"/>
        <w:numPr>
          <w:ilvl w:val="0"/>
          <w:numId w:val="0"/>
        </w:numPr>
        <w:ind w:left="2160"/>
      </w:pPr>
      <w:r>
        <w:t>This is why,</w:t>
      </w:r>
    </w:p>
    <w:p w14:paraId="372C04BA" w14:textId="5827BBF6" w:rsidR="000F6078" w:rsidRDefault="000F6078" w:rsidP="003573C8">
      <w:pPr>
        <w:pStyle w:val="ListBullet"/>
        <w:numPr>
          <w:ilvl w:val="0"/>
          <w:numId w:val="0"/>
        </w:numPr>
        <w:ind w:left="2160"/>
      </w:pPr>
      <w:r w:rsidRPr="000F6078">
        <w:t xml:space="preserve">   let (x, y, z) = (1, 2, 3);</w:t>
      </w:r>
      <w:r>
        <w:t xml:space="preserve"> </w:t>
      </w:r>
    </w:p>
    <w:p w14:paraId="6D8C5C90" w14:textId="7E17685E" w:rsidR="000F6078" w:rsidRDefault="000F6078" w:rsidP="003573C8">
      <w:pPr>
        <w:pStyle w:val="ListBullet"/>
        <w:numPr>
          <w:ilvl w:val="0"/>
          <w:numId w:val="0"/>
        </w:numPr>
        <w:ind w:left="2160"/>
      </w:pPr>
      <w:r>
        <w:t xml:space="preserve">works. </w:t>
      </w:r>
    </w:p>
    <w:p w14:paraId="14660926" w14:textId="34D6EAFF" w:rsidR="00B85C70" w:rsidRDefault="00B85C70" w:rsidP="003573C8">
      <w:pPr>
        <w:pStyle w:val="ListBullet"/>
        <w:numPr>
          <w:ilvl w:val="0"/>
          <w:numId w:val="0"/>
        </w:numPr>
        <w:ind w:left="2160"/>
      </w:pPr>
      <w:r>
        <w:t>Even functions take patterns as params,</w:t>
      </w:r>
    </w:p>
    <w:p w14:paraId="21B8E8DB" w14:textId="538CDC2F" w:rsidR="00B85C70" w:rsidRDefault="00B85C70" w:rsidP="004E6251">
      <w:pPr>
        <w:pStyle w:val="ListBullet"/>
        <w:numPr>
          <w:ilvl w:val="0"/>
          <w:numId w:val="0"/>
        </w:numPr>
        <w:ind w:left="2160"/>
      </w:pPr>
      <w:proofErr w:type="spellStart"/>
      <w:r>
        <w:t>fn</w:t>
      </w:r>
      <w:proofErr w:type="spellEnd"/>
      <w:r>
        <w:t xml:space="preserve"> </w:t>
      </w:r>
      <w:proofErr w:type="gramStart"/>
      <w:r w:rsidR="00281F61">
        <w:t>poopoo</w:t>
      </w:r>
      <w:r>
        <w:t>(</w:t>
      </w:r>
      <w:proofErr w:type="gramEnd"/>
      <w:r>
        <w:t>&amp;(x, y): &amp;(i32, i32)) {</w:t>
      </w:r>
    </w:p>
    <w:p w14:paraId="4DC9EBE7" w14:textId="77777777" w:rsidR="00B85C70" w:rsidRDefault="00B85C70" w:rsidP="004E6251">
      <w:pPr>
        <w:pStyle w:val="ListBullet"/>
        <w:numPr>
          <w:ilvl w:val="0"/>
          <w:numId w:val="0"/>
        </w:numPr>
        <w:ind w:left="2160"/>
      </w:pPr>
      <w:r>
        <w:t xml:space="preserve">    </w:t>
      </w:r>
      <w:proofErr w:type="spellStart"/>
      <w:proofErr w:type="gramStart"/>
      <w:r>
        <w:t>println</w:t>
      </w:r>
      <w:proofErr w:type="spellEnd"/>
      <w:r>
        <w:t>!(</w:t>
      </w:r>
      <w:proofErr w:type="gramEnd"/>
      <w:r>
        <w:t>"Current location: ({}, {})", x, y);</w:t>
      </w:r>
    </w:p>
    <w:p w14:paraId="4FDED4BB" w14:textId="566BEEA8" w:rsidR="00B85C70" w:rsidRDefault="00B85C70" w:rsidP="00B85C70">
      <w:pPr>
        <w:pStyle w:val="ListBullet"/>
        <w:numPr>
          <w:ilvl w:val="0"/>
          <w:numId w:val="0"/>
        </w:numPr>
        <w:ind w:left="2160"/>
      </w:pPr>
      <w:r>
        <w:lastRenderedPageBreak/>
        <w:t>}</w:t>
      </w:r>
    </w:p>
    <w:p w14:paraId="484FA6B9" w14:textId="77777777" w:rsidR="00281F61" w:rsidRDefault="00281F61" w:rsidP="00B85C70">
      <w:pPr>
        <w:pStyle w:val="ListBullet"/>
        <w:numPr>
          <w:ilvl w:val="0"/>
          <w:numId w:val="0"/>
        </w:numPr>
        <w:ind w:left="2160"/>
      </w:pPr>
    </w:p>
    <w:p w14:paraId="6D0E7705" w14:textId="0C3A8EB7" w:rsidR="00281F61" w:rsidRDefault="00281F61" w:rsidP="00B85C70">
      <w:pPr>
        <w:pStyle w:val="ListBullet"/>
        <w:numPr>
          <w:ilvl w:val="0"/>
          <w:numId w:val="0"/>
        </w:numPr>
        <w:ind w:left="2160"/>
      </w:pPr>
      <w:r>
        <w:t xml:space="preserve">let </w:t>
      </w:r>
      <w:proofErr w:type="spellStart"/>
      <w:r>
        <w:t>pt</w:t>
      </w:r>
      <w:proofErr w:type="spellEnd"/>
      <w:r>
        <w:t xml:space="preserve"> = (1,2);</w:t>
      </w:r>
    </w:p>
    <w:p w14:paraId="362B12C9" w14:textId="61152552" w:rsidR="00281F61" w:rsidRDefault="00281F61" w:rsidP="00B85C70">
      <w:pPr>
        <w:pStyle w:val="ListBullet"/>
        <w:numPr>
          <w:ilvl w:val="0"/>
          <w:numId w:val="0"/>
        </w:numPr>
        <w:ind w:left="2160"/>
      </w:pPr>
      <w:r>
        <w:t>poopoo(&amp;</w:t>
      </w:r>
      <w:proofErr w:type="spellStart"/>
      <w:r>
        <w:t>pt</w:t>
      </w:r>
      <w:proofErr w:type="spellEnd"/>
      <w:r>
        <w:t>);</w:t>
      </w:r>
    </w:p>
    <w:p w14:paraId="53BCC767" w14:textId="5D37CCD7" w:rsidR="00281F61" w:rsidRPr="003573C8" w:rsidRDefault="00281F61" w:rsidP="004E6251">
      <w:pPr>
        <w:pStyle w:val="ListBullet"/>
        <w:numPr>
          <w:ilvl w:val="0"/>
          <w:numId w:val="0"/>
        </w:numPr>
        <w:ind w:left="2160"/>
      </w:pPr>
      <w:r>
        <w:t>works.</w:t>
      </w:r>
      <w:r w:rsidR="009E6760">
        <w:t xml:space="preserve"> This applies to methods and closures too.</w:t>
      </w:r>
    </w:p>
    <w:p w14:paraId="7EA3D428" w14:textId="7EA4D2BA" w:rsidR="00F300FD" w:rsidRDefault="00F816EE" w:rsidP="00F300FD">
      <w:pPr>
        <w:pStyle w:val="ListBullet"/>
        <w:numPr>
          <w:ilvl w:val="2"/>
          <w:numId w:val="1"/>
        </w:numPr>
      </w:pPr>
      <w:r>
        <w:t xml:space="preserve">Refutable Patterns: </w:t>
      </w:r>
      <w:r w:rsidR="004F4F62">
        <w:t xml:space="preserve">Patterns that will match no matter the value </w:t>
      </w:r>
      <w:proofErr w:type="gramStart"/>
      <w:r w:rsidR="004F4F62">
        <w:t>are</w:t>
      </w:r>
      <w:proofErr w:type="gramEnd"/>
      <w:r w:rsidR="004F4F62">
        <w:t xml:space="preserve"> known as irrefutable patterns, like let x= 5;</w:t>
      </w:r>
    </w:p>
    <w:p w14:paraId="4DDD496B" w14:textId="26D7F7D4" w:rsidR="00270901" w:rsidRDefault="00270901" w:rsidP="00270901">
      <w:pPr>
        <w:pStyle w:val="ListBullet"/>
        <w:numPr>
          <w:ilvl w:val="0"/>
          <w:numId w:val="0"/>
        </w:numPr>
        <w:ind w:left="2160"/>
      </w:pPr>
      <w:r>
        <w:t>But patterns that might fail to match, like if let Some(value)=</w:t>
      </w:r>
      <w:proofErr w:type="spellStart"/>
      <w:r>
        <w:t>aVariable</w:t>
      </w:r>
      <w:proofErr w:type="spellEnd"/>
      <w:r>
        <w:t xml:space="preserve"> {…}</w:t>
      </w:r>
    </w:p>
    <w:p w14:paraId="531F1F9A" w14:textId="4CEBEDA5" w:rsidR="00270901" w:rsidRDefault="00270901" w:rsidP="00270901">
      <w:pPr>
        <w:pStyle w:val="ListBullet"/>
        <w:numPr>
          <w:ilvl w:val="0"/>
          <w:numId w:val="0"/>
        </w:numPr>
        <w:ind w:left="2160"/>
      </w:pPr>
      <w:r>
        <w:t xml:space="preserve">are refutable as they might fail, like in this case when </w:t>
      </w:r>
      <w:proofErr w:type="spellStart"/>
      <w:r>
        <w:t>aVariable</w:t>
      </w:r>
      <w:proofErr w:type="spellEnd"/>
      <w:r>
        <w:t xml:space="preserve"> </w:t>
      </w:r>
      <w:r w:rsidR="00DF329E">
        <w:t>is a None rather than Some.</w:t>
      </w:r>
    </w:p>
    <w:p w14:paraId="38003536" w14:textId="6ACD9FDE" w:rsidR="007D2529" w:rsidRDefault="007D2529" w:rsidP="00270901">
      <w:pPr>
        <w:pStyle w:val="ListBullet"/>
        <w:numPr>
          <w:ilvl w:val="0"/>
          <w:numId w:val="0"/>
        </w:numPr>
        <w:ind w:left="2160"/>
      </w:pPr>
      <w:r>
        <w:t xml:space="preserve">Function params, let declarations and for loops can only take irrefutable patterns. </w:t>
      </w:r>
    </w:p>
    <w:p w14:paraId="741CB399" w14:textId="77777777" w:rsidR="006278A3" w:rsidRDefault="006278A3" w:rsidP="00270901">
      <w:pPr>
        <w:pStyle w:val="ListBullet"/>
        <w:numPr>
          <w:ilvl w:val="0"/>
          <w:numId w:val="0"/>
        </w:numPr>
        <w:ind w:left="2160"/>
      </w:pPr>
    </w:p>
    <w:p w14:paraId="326F07B4" w14:textId="21B6A8CF" w:rsidR="006278A3" w:rsidRDefault="006278A3" w:rsidP="00270901">
      <w:pPr>
        <w:pStyle w:val="ListBullet"/>
        <w:numPr>
          <w:ilvl w:val="0"/>
          <w:numId w:val="0"/>
        </w:numPr>
        <w:ind w:left="2160"/>
      </w:pPr>
      <w:r>
        <w:t>For ex.:</w:t>
      </w:r>
    </w:p>
    <w:p w14:paraId="233A84F9" w14:textId="01D85C9E" w:rsidR="006278A3" w:rsidRDefault="006278A3" w:rsidP="00270901">
      <w:pPr>
        <w:pStyle w:val="ListBullet"/>
        <w:numPr>
          <w:ilvl w:val="0"/>
          <w:numId w:val="0"/>
        </w:numPr>
        <w:ind w:left="2160"/>
      </w:pPr>
      <w:r w:rsidRPr="006278A3">
        <w:t xml:space="preserve">let Some(x) = </w:t>
      </w:r>
      <w:proofErr w:type="spellStart"/>
      <w:r w:rsidRPr="006278A3">
        <w:t>some_option_value</w:t>
      </w:r>
      <w:proofErr w:type="spellEnd"/>
      <w:r w:rsidRPr="006278A3">
        <w:t>;</w:t>
      </w:r>
    </w:p>
    <w:p w14:paraId="31F86D76" w14:textId="7D3B02E4" w:rsidR="006278A3" w:rsidRDefault="006278A3" w:rsidP="00270901">
      <w:pPr>
        <w:pStyle w:val="ListBullet"/>
        <w:numPr>
          <w:ilvl w:val="0"/>
          <w:numId w:val="0"/>
        </w:numPr>
        <w:ind w:left="2160"/>
      </w:pPr>
      <w:r>
        <w:t>will fail to compile as an irrefutable pattern is needed on the LHS.</w:t>
      </w:r>
    </w:p>
    <w:p w14:paraId="2C108BFA" w14:textId="77777777" w:rsidR="00931B81" w:rsidRDefault="00931B81" w:rsidP="00270901">
      <w:pPr>
        <w:pStyle w:val="ListBullet"/>
        <w:numPr>
          <w:ilvl w:val="0"/>
          <w:numId w:val="0"/>
        </w:numPr>
        <w:ind w:left="2160"/>
      </w:pPr>
    </w:p>
    <w:p w14:paraId="73CD72E8" w14:textId="0C215A17" w:rsidR="00931B81" w:rsidRDefault="00931B81" w:rsidP="004E6251">
      <w:pPr>
        <w:pStyle w:val="ListBullet"/>
        <w:numPr>
          <w:ilvl w:val="0"/>
          <w:numId w:val="0"/>
        </w:numPr>
        <w:ind w:left="2160"/>
      </w:pPr>
      <w:r>
        <w:t>Irrefutable pattern is also what the last match arm needs as its pattern</w:t>
      </w:r>
      <w:r w:rsidR="00AE274A">
        <w:t>.</w:t>
      </w:r>
    </w:p>
    <w:p w14:paraId="385AFCFE" w14:textId="5E145ED4" w:rsidR="00F816EE" w:rsidRDefault="00A17343" w:rsidP="00F300FD">
      <w:pPr>
        <w:pStyle w:val="ListBullet"/>
        <w:numPr>
          <w:ilvl w:val="2"/>
          <w:numId w:val="1"/>
        </w:numPr>
      </w:pPr>
      <w:r>
        <w:t xml:space="preserve">Types of patterns: </w:t>
      </w:r>
    </w:p>
    <w:p w14:paraId="26F4C1FF" w14:textId="3A4E3282" w:rsidR="00C55DF2" w:rsidRDefault="005E0CC5" w:rsidP="00C55DF2">
      <w:pPr>
        <w:pStyle w:val="ListBullet"/>
        <w:numPr>
          <w:ilvl w:val="3"/>
          <w:numId w:val="1"/>
        </w:numPr>
      </w:pPr>
      <w:r>
        <w:t>Concrete values:</w:t>
      </w:r>
    </w:p>
    <w:p w14:paraId="7385244B" w14:textId="4B12D8C6" w:rsidR="006021D2" w:rsidRDefault="006021D2" w:rsidP="005E0CC5">
      <w:pPr>
        <w:pStyle w:val="ListBullet"/>
        <w:numPr>
          <w:ilvl w:val="0"/>
          <w:numId w:val="0"/>
        </w:numPr>
        <w:ind w:left="2880"/>
      </w:pPr>
      <w:r>
        <w:t>For ex.:</w:t>
      </w:r>
    </w:p>
    <w:p w14:paraId="40E0510D" w14:textId="4B8CCC44" w:rsidR="005E0CC5" w:rsidRDefault="005E0CC5" w:rsidP="005E0CC5">
      <w:pPr>
        <w:pStyle w:val="ListBullet"/>
        <w:numPr>
          <w:ilvl w:val="0"/>
          <w:numId w:val="0"/>
        </w:numPr>
        <w:ind w:left="2880"/>
      </w:pPr>
      <w:r>
        <w:t xml:space="preserve">match </w:t>
      </w:r>
      <w:proofErr w:type="gramStart"/>
      <w:r>
        <w:t>x{</w:t>
      </w:r>
      <w:proofErr w:type="gramEnd"/>
    </w:p>
    <w:p w14:paraId="1ECDC2EF" w14:textId="5566D3E5" w:rsidR="005E0CC5" w:rsidRDefault="005E0CC5" w:rsidP="005E0CC5">
      <w:pPr>
        <w:pStyle w:val="ListBullet"/>
        <w:numPr>
          <w:ilvl w:val="0"/>
          <w:numId w:val="0"/>
        </w:numPr>
        <w:ind w:left="2880"/>
      </w:pPr>
      <w:r>
        <w:tab/>
        <w:t>1 =&gt; “ye”,</w:t>
      </w:r>
    </w:p>
    <w:p w14:paraId="5FAAF35D" w14:textId="47439164" w:rsidR="005E0CC5" w:rsidRDefault="005E0CC5" w:rsidP="005E0CC5">
      <w:pPr>
        <w:pStyle w:val="ListBullet"/>
        <w:numPr>
          <w:ilvl w:val="0"/>
          <w:numId w:val="0"/>
        </w:numPr>
        <w:ind w:left="2880"/>
      </w:pPr>
      <w:r>
        <w:tab/>
        <w:t>_ =&gt; “</w:t>
      </w:r>
      <w:proofErr w:type="spellStart"/>
      <w:r>
        <w:t>na</w:t>
      </w:r>
      <w:proofErr w:type="spellEnd"/>
      <w:r>
        <w:t>”,</w:t>
      </w:r>
    </w:p>
    <w:p w14:paraId="147ECC8C" w14:textId="7892477F" w:rsidR="005E0CC5" w:rsidRDefault="005E0CC5" w:rsidP="004E6251">
      <w:pPr>
        <w:pStyle w:val="ListBullet"/>
        <w:numPr>
          <w:ilvl w:val="0"/>
          <w:numId w:val="0"/>
        </w:numPr>
        <w:ind w:left="2880"/>
      </w:pPr>
      <w:r>
        <w:t>}</w:t>
      </w:r>
    </w:p>
    <w:p w14:paraId="78DB231E" w14:textId="09433055" w:rsidR="005E0CC5" w:rsidRDefault="00E050E6" w:rsidP="00C55DF2">
      <w:pPr>
        <w:pStyle w:val="ListBullet"/>
        <w:numPr>
          <w:ilvl w:val="3"/>
          <w:numId w:val="1"/>
        </w:numPr>
      </w:pPr>
      <w:r>
        <w:lastRenderedPageBreak/>
        <w:t xml:space="preserve">Named variables: </w:t>
      </w:r>
      <w:r w:rsidR="006021D2">
        <w:t xml:space="preserve">External variables </w:t>
      </w:r>
      <w:r>
        <w:t>are shadowed</w:t>
      </w:r>
      <w:r w:rsidR="006021D2">
        <w:t xml:space="preserve"> in an expression of a pattern.</w:t>
      </w:r>
    </w:p>
    <w:p w14:paraId="67F84DF2" w14:textId="6E1769FE" w:rsidR="006021D2" w:rsidRDefault="006021D2" w:rsidP="006021D2">
      <w:pPr>
        <w:pStyle w:val="ListBullet"/>
        <w:numPr>
          <w:ilvl w:val="0"/>
          <w:numId w:val="0"/>
        </w:numPr>
        <w:ind w:left="2880"/>
      </w:pPr>
      <w:r>
        <w:t>For ex.:</w:t>
      </w:r>
    </w:p>
    <w:p w14:paraId="21797511" w14:textId="77D050D8" w:rsidR="006021D2" w:rsidRDefault="006021D2" w:rsidP="006021D2">
      <w:pPr>
        <w:pStyle w:val="ListBullet"/>
        <w:numPr>
          <w:ilvl w:val="0"/>
          <w:numId w:val="0"/>
        </w:numPr>
        <w:ind w:left="2880"/>
      </w:pPr>
      <w:r>
        <w:t xml:space="preserve">let x= </w:t>
      </w:r>
      <w:proofErr w:type="gramStart"/>
      <w:r>
        <w:t>Some(</w:t>
      </w:r>
      <w:proofErr w:type="gramEnd"/>
      <w:r>
        <w:t>2);</w:t>
      </w:r>
    </w:p>
    <w:p w14:paraId="41C7AA2A" w14:textId="792BBDA3" w:rsidR="006021D2" w:rsidRDefault="006021D2" w:rsidP="006021D2">
      <w:pPr>
        <w:pStyle w:val="ListBullet"/>
        <w:numPr>
          <w:ilvl w:val="0"/>
          <w:numId w:val="0"/>
        </w:numPr>
        <w:ind w:left="2880"/>
      </w:pPr>
      <w:r>
        <w:t>let y=3;</w:t>
      </w:r>
    </w:p>
    <w:p w14:paraId="75DDE2F6" w14:textId="77777777" w:rsidR="006021D2" w:rsidRDefault="006021D2" w:rsidP="006021D2">
      <w:pPr>
        <w:pStyle w:val="ListBullet"/>
        <w:numPr>
          <w:ilvl w:val="0"/>
          <w:numId w:val="0"/>
        </w:numPr>
        <w:ind w:left="2880"/>
      </w:pPr>
    </w:p>
    <w:p w14:paraId="47597473" w14:textId="77777777" w:rsidR="006021D2" w:rsidRDefault="006021D2" w:rsidP="006021D2">
      <w:pPr>
        <w:pStyle w:val="ListBullet"/>
        <w:numPr>
          <w:ilvl w:val="0"/>
          <w:numId w:val="0"/>
        </w:numPr>
        <w:ind w:left="2880"/>
      </w:pPr>
      <w:r>
        <w:t>match x {</w:t>
      </w:r>
    </w:p>
    <w:p w14:paraId="3503E0D1" w14:textId="70605D6C" w:rsidR="00CE6F36" w:rsidRDefault="006021D2" w:rsidP="00CE6F36">
      <w:pPr>
        <w:pStyle w:val="ListBullet"/>
        <w:numPr>
          <w:ilvl w:val="0"/>
          <w:numId w:val="0"/>
        </w:numPr>
        <w:ind w:left="2880"/>
      </w:pPr>
      <w:r>
        <w:tab/>
      </w:r>
      <w:proofErr w:type="gramStart"/>
      <w:r w:rsidR="00CE6F36">
        <w:t>Some(</w:t>
      </w:r>
      <w:proofErr w:type="gramEnd"/>
      <w:r w:rsidR="00CE6F36">
        <w:t>20) =&gt;</w:t>
      </w:r>
      <w:r w:rsidR="006375A2">
        <w:t>…</w:t>
      </w:r>
      <w:r w:rsidR="00CE6F36">
        <w:t>,</w:t>
      </w:r>
    </w:p>
    <w:p w14:paraId="58D30B7D" w14:textId="53E1FE07" w:rsidR="00CE6F36" w:rsidRDefault="00CE6F36" w:rsidP="00CE6F36">
      <w:pPr>
        <w:pStyle w:val="ListBullet"/>
        <w:numPr>
          <w:ilvl w:val="0"/>
          <w:numId w:val="0"/>
        </w:numPr>
        <w:ind w:left="2880"/>
      </w:pPr>
      <w:r>
        <w:tab/>
        <w:t>Some(y) =&gt;</w:t>
      </w:r>
      <w:proofErr w:type="spellStart"/>
      <w:proofErr w:type="gramStart"/>
      <w:r w:rsidR="006375A2">
        <w:t>println</w:t>
      </w:r>
      <w:proofErr w:type="spellEnd"/>
      <w:r w:rsidR="006375A2">
        <w:t>!(</w:t>
      </w:r>
      <w:proofErr w:type="gramEnd"/>
      <w:r w:rsidR="006375A2">
        <w:t>“{}”,y)</w:t>
      </w:r>
      <w:r>
        <w:t>,</w:t>
      </w:r>
    </w:p>
    <w:p w14:paraId="3EC05E01" w14:textId="741BDD98" w:rsidR="00CE6F36" w:rsidRDefault="00CE6F36">
      <w:pPr>
        <w:pStyle w:val="ListBullet"/>
        <w:numPr>
          <w:ilvl w:val="0"/>
          <w:numId w:val="0"/>
        </w:numPr>
        <w:ind w:left="2880"/>
      </w:pPr>
      <w:r>
        <w:tab/>
        <w:t>_ =&gt; “</w:t>
      </w:r>
      <w:proofErr w:type="spellStart"/>
      <w:r>
        <w:t>baaaa</w:t>
      </w:r>
      <w:proofErr w:type="spellEnd"/>
      <w:r>
        <w:t>”,</w:t>
      </w:r>
    </w:p>
    <w:p w14:paraId="5AC29D82" w14:textId="6C111570" w:rsidR="006021D2" w:rsidRDefault="006021D2" w:rsidP="006021D2">
      <w:pPr>
        <w:pStyle w:val="ListBullet"/>
        <w:numPr>
          <w:ilvl w:val="0"/>
          <w:numId w:val="0"/>
        </w:numPr>
        <w:ind w:left="2880"/>
      </w:pPr>
      <w:r>
        <w:t>}</w:t>
      </w:r>
      <w:r w:rsidR="00CE6F36">
        <w:t>;</w:t>
      </w:r>
    </w:p>
    <w:p w14:paraId="7E86466E" w14:textId="08BFFAA5" w:rsidR="00E34C54" w:rsidRDefault="00E34C54" w:rsidP="006021D2">
      <w:pPr>
        <w:pStyle w:val="ListBullet"/>
        <w:numPr>
          <w:ilvl w:val="0"/>
          <w:numId w:val="0"/>
        </w:numPr>
        <w:ind w:left="2880"/>
      </w:pPr>
      <w:r>
        <w:t>Here, the 2</w:t>
      </w:r>
      <w:r w:rsidRPr="004E6251">
        <w:rPr>
          <w:vertAlign w:val="superscript"/>
        </w:rPr>
        <w:t>nd</w:t>
      </w:r>
      <w:r>
        <w:t xml:space="preserve"> arm matches. The first arm checks </w:t>
      </w:r>
      <w:proofErr w:type="gramStart"/>
      <w:r>
        <w:t>Some(</w:t>
      </w:r>
      <w:proofErr w:type="gramEnd"/>
      <w:r>
        <w:t>50) == Some(2) and fails, the 2</w:t>
      </w:r>
      <w:r w:rsidRPr="004E6251">
        <w:rPr>
          <w:vertAlign w:val="superscript"/>
        </w:rPr>
        <w:t>nd</w:t>
      </w:r>
      <w:r>
        <w:t xml:space="preserve"> arm checks </w:t>
      </w:r>
      <w:r w:rsidR="00F64E1E">
        <w:t>Some(T) to x and passes and then puts the value in y which shadows the external y and hence it prints 2.</w:t>
      </w:r>
    </w:p>
    <w:p w14:paraId="2BE1F6EE" w14:textId="77777777" w:rsidR="008D116C" w:rsidRDefault="008D116C" w:rsidP="006021D2">
      <w:pPr>
        <w:pStyle w:val="ListBullet"/>
        <w:numPr>
          <w:ilvl w:val="0"/>
          <w:numId w:val="0"/>
        </w:numPr>
        <w:ind w:left="2880"/>
      </w:pPr>
    </w:p>
    <w:p w14:paraId="08D0590F" w14:textId="77777777" w:rsidR="00E34C54" w:rsidRDefault="00E34C54" w:rsidP="004E6251">
      <w:pPr>
        <w:pStyle w:val="ListBullet"/>
        <w:numPr>
          <w:ilvl w:val="0"/>
          <w:numId w:val="0"/>
        </w:numPr>
        <w:ind w:left="2880"/>
      </w:pPr>
    </w:p>
    <w:p w14:paraId="02609F2E" w14:textId="77777777" w:rsidR="008D116C" w:rsidRDefault="008D116C" w:rsidP="00C55DF2">
      <w:pPr>
        <w:pStyle w:val="ListBullet"/>
        <w:numPr>
          <w:ilvl w:val="3"/>
          <w:numId w:val="1"/>
        </w:numPr>
      </w:pPr>
      <w:r>
        <w:t xml:space="preserve"> OR: To match multiple patterns with an OR we use single </w:t>
      </w:r>
      <w:proofErr w:type="gramStart"/>
      <w:r>
        <w:t>| .</w:t>
      </w:r>
      <w:proofErr w:type="gramEnd"/>
    </w:p>
    <w:p w14:paraId="3007AEBD" w14:textId="77777777" w:rsidR="008D116C" w:rsidRDefault="008D116C" w:rsidP="008D116C">
      <w:pPr>
        <w:pStyle w:val="ListBullet"/>
        <w:numPr>
          <w:ilvl w:val="0"/>
          <w:numId w:val="0"/>
        </w:numPr>
        <w:ind w:left="2880"/>
      </w:pPr>
      <w:r>
        <w:t>For ex.:</w:t>
      </w:r>
    </w:p>
    <w:p w14:paraId="46BCE03A" w14:textId="77777777" w:rsidR="00B351AD" w:rsidRDefault="00B351AD" w:rsidP="008D116C">
      <w:pPr>
        <w:pStyle w:val="ListBullet"/>
        <w:numPr>
          <w:ilvl w:val="0"/>
          <w:numId w:val="0"/>
        </w:numPr>
        <w:ind w:left="2880"/>
      </w:pPr>
      <w:r>
        <w:t>match x {</w:t>
      </w:r>
    </w:p>
    <w:p w14:paraId="3D9E3BAC" w14:textId="792F4EC5" w:rsidR="00B351AD" w:rsidRDefault="00B351AD" w:rsidP="008D116C">
      <w:pPr>
        <w:pStyle w:val="ListBullet"/>
        <w:numPr>
          <w:ilvl w:val="0"/>
          <w:numId w:val="0"/>
        </w:numPr>
        <w:ind w:left="2880"/>
      </w:pPr>
      <w:r>
        <w:tab/>
        <w:t>1 | 2 =&gt; …</w:t>
      </w:r>
      <w:r w:rsidR="00F20D7F">
        <w:t>,</w:t>
      </w:r>
    </w:p>
    <w:p w14:paraId="0F6DD6CC" w14:textId="0A630371" w:rsidR="00F20D7F" w:rsidRDefault="00F20D7F" w:rsidP="008D116C">
      <w:pPr>
        <w:pStyle w:val="ListBullet"/>
        <w:numPr>
          <w:ilvl w:val="0"/>
          <w:numId w:val="0"/>
        </w:numPr>
        <w:ind w:left="2880"/>
      </w:pPr>
      <w:r>
        <w:tab/>
        <w:t>1 | 2 | 3 =&gt; …</w:t>
      </w:r>
    </w:p>
    <w:p w14:paraId="64FEBD8F" w14:textId="56F2D9E6" w:rsidR="00E050E6" w:rsidRDefault="00B351AD" w:rsidP="008D116C">
      <w:pPr>
        <w:pStyle w:val="ListBullet"/>
        <w:numPr>
          <w:ilvl w:val="0"/>
          <w:numId w:val="0"/>
        </w:numPr>
        <w:ind w:left="2880"/>
      </w:pPr>
      <w:r>
        <w:t>}</w:t>
      </w:r>
    </w:p>
    <w:p w14:paraId="4D21B089" w14:textId="4BE68D13" w:rsidR="005A0637" w:rsidRDefault="003C4CF0" w:rsidP="004E6251">
      <w:pPr>
        <w:pStyle w:val="ListBullet"/>
        <w:numPr>
          <w:ilvl w:val="0"/>
          <w:numId w:val="0"/>
        </w:numPr>
        <w:ind w:left="2880"/>
      </w:pPr>
      <w:r>
        <w:t>Any number of ORs can be used.</w:t>
      </w:r>
    </w:p>
    <w:p w14:paraId="49A12BB1" w14:textId="7EDC4CFA" w:rsidR="008D116C" w:rsidRDefault="005A0637" w:rsidP="00C55DF2">
      <w:pPr>
        <w:pStyle w:val="ListBullet"/>
        <w:numPr>
          <w:ilvl w:val="3"/>
          <w:numId w:val="1"/>
        </w:numPr>
      </w:pPr>
      <w:r>
        <w:t>Range of values: We use</w:t>
      </w:r>
      <w:proofErr w:type="gramStart"/>
      <w:r>
        <w:t xml:space="preserve"> ..</w:t>
      </w:r>
      <w:proofErr w:type="gramEnd"/>
    </w:p>
    <w:p w14:paraId="69D664E4" w14:textId="672C3244" w:rsidR="005A0637" w:rsidRDefault="005A0637" w:rsidP="005A0637">
      <w:pPr>
        <w:pStyle w:val="ListBullet"/>
        <w:numPr>
          <w:ilvl w:val="0"/>
          <w:numId w:val="0"/>
        </w:numPr>
        <w:ind w:left="2880"/>
      </w:pPr>
      <w:r>
        <w:t>For ex.:</w:t>
      </w:r>
    </w:p>
    <w:p w14:paraId="3A8A861F" w14:textId="77777777" w:rsidR="00301288" w:rsidRDefault="00301288" w:rsidP="005A0637">
      <w:pPr>
        <w:pStyle w:val="ListBullet"/>
        <w:numPr>
          <w:ilvl w:val="0"/>
          <w:numId w:val="0"/>
        </w:numPr>
        <w:ind w:left="2880"/>
      </w:pPr>
      <w:r>
        <w:lastRenderedPageBreak/>
        <w:t>match x {</w:t>
      </w:r>
    </w:p>
    <w:p w14:paraId="3B95D70B" w14:textId="5550A569" w:rsidR="00301288" w:rsidRDefault="00301288" w:rsidP="005A0637">
      <w:pPr>
        <w:pStyle w:val="ListBullet"/>
        <w:numPr>
          <w:ilvl w:val="0"/>
          <w:numId w:val="0"/>
        </w:numPr>
        <w:ind w:left="2880"/>
      </w:pPr>
      <w:r>
        <w:tab/>
        <w:t>1..5 =&gt; …</w:t>
      </w:r>
    </w:p>
    <w:p w14:paraId="31C45DC2" w14:textId="6F48168B" w:rsidR="00301288" w:rsidRDefault="00301288" w:rsidP="005A0637">
      <w:pPr>
        <w:pStyle w:val="ListBullet"/>
        <w:numPr>
          <w:ilvl w:val="0"/>
          <w:numId w:val="0"/>
        </w:numPr>
        <w:ind w:left="2880"/>
      </w:pPr>
      <w:r>
        <w:t>}</w:t>
      </w:r>
    </w:p>
    <w:p w14:paraId="35374CA0" w14:textId="23C2D639" w:rsidR="00F7778D" w:rsidRDefault="00F7778D" w:rsidP="005A0637">
      <w:pPr>
        <w:pStyle w:val="ListBullet"/>
        <w:numPr>
          <w:ilvl w:val="0"/>
          <w:numId w:val="0"/>
        </w:numPr>
        <w:ind w:left="2880"/>
      </w:pPr>
      <w:r>
        <w:t>checks if x has a value between 1(inclusive) and 5 (</w:t>
      </w:r>
      <w:r w:rsidR="002271E9">
        <w:t>ex</w:t>
      </w:r>
      <w:r>
        <w:t>clusive)</w:t>
      </w:r>
      <w:r w:rsidR="002271E9">
        <w:t xml:space="preserve">. Exclusive range end is an experimental feature right now. </w:t>
      </w:r>
      <w:r w:rsidR="00676366">
        <w:t>To have an inclusive range end,</w:t>
      </w:r>
    </w:p>
    <w:p w14:paraId="2F8CE206" w14:textId="228D9380" w:rsidR="00676366" w:rsidRDefault="00676366" w:rsidP="005A0637">
      <w:pPr>
        <w:pStyle w:val="ListBullet"/>
        <w:numPr>
          <w:ilvl w:val="0"/>
          <w:numId w:val="0"/>
        </w:numPr>
        <w:ind w:left="2880"/>
      </w:pPr>
      <w:proofErr w:type="gramStart"/>
      <w:r>
        <w:t>1..=</w:t>
      </w:r>
      <w:proofErr w:type="gramEnd"/>
      <w:r>
        <w:t xml:space="preserve">5 </w:t>
      </w:r>
    </w:p>
    <w:p w14:paraId="05BCA669" w14:textId="77777777" w:rsidR="00676366" w:rsidRDefault="00676366" w:rsidP="005A0637">
      <w:pPr>
        <w:pStyle w:val="ListBullet"/>
        <w:numPr>
          <w:ilvl w:val="0"/>
          <w:numId w:val="0"/>
        </w:numPr>
        <w:ind w:left="2880"/>
      </w:pPr>
    </w:p>
    <w:p w14:paraId="1BDE9563" w14:textId="77777777" w:rsidR="000C49B4" w:rsidRDefault="000C49B4" w:rsidP="005A0637">
      <w:pPr>
        <w:pStyle w:val="ListBullet"/>
        <w:numPr>
          <w:ilvl w:val="0"/>
          <w:numId w:val="0"/>
        </w:numPr>
        <w:ind w:left="2880"/>
      </w:pPr>
    </w:p>
    <w:p w14:paraId="6C52360C" w14:textId="5EB9D4B5" w:rsidR="000C49B4" w:rsidRDefault="000C49B4" w:rsidP="005A0637">
      <w:pPr>
        <w:pStyle w:val="ListBullet"/>
        <w:numPr>
          <w:ilvl w:val="0"/>
          <w:numId w:val="0"/>
        </w:numPr>
        <w:ind w:left="2880"/>
      </w:pPr>
      <w:r>
        <w:t>char ranges are accepted too, so ‘a</w:t>
      </w:r>
      <w:proofErr w:type="gramStart"/>
      <w:r>
        <w:t>’..</w:t>
      </w:r>
      <w:proofErr w:type="gramEnd"/>
      <w:r w:rsidR="008D4B2A">
        <w:t>=</w:t>
      </w:r>
      <w:r>
        <w:t>’z’ works too.</w:t>
      </w:r>
    </w:p>
    <w:p w14:paraId="1F96A898" w14:textId="77777777" w:rsidR="00301288" w:rsidRDefault="00301288" w:rsidP="004E6251">
      <w:pPr>
        <w:pStyle w:val="ListBullet"/>
        <w:numPr>
          <w:ilvl w:val="0"/>
          <w:numId w:val="0"/>
        </w:numPr>
        <w:ind w:left="2880"/>
      </w:pPr>
    </w:p>
    <w:p w14:paraId="0162B0F1" w14:textId="06DDF4FF" w:rsidR="005A0637" w:rsidRDefault="00AB717A">
      <w:pPr>
        <w:pStyle w:val="ListBullet"/>
        <w:numPr>
          <w:ilvl w:val="3"/>
          <w:numId w:val="1"/>
        </w:numPr>
      </w:pPr>
      <w:proofErr w:type="spellStart"/>
      <w:r>
        <w:t>Destructu</w:t>
      </w:r>
      <w:r w:rsidR="00E2774D">
        <w:t>ring</w:t>
      </w:r>
      <w:proofErr w:type="spellEnd"/>
      <w:r w:rsidR="00E2774D">
        <w:t xml:space="preserve">: </w:t>
      </w:r>
    </w:p>
    <w:p w14:paraId="56AC779D" w14:textId="25F6AA1F" w:rsidR="00E2774D" w:rsidRDefault="00E2774D" w:rsidP="00E2774D">
      <w:pPr>
        <w:pStyle w:val="ListBullet"/>
        <w:numPr>
          <w:ilvl w:val="0"/>
          <w:numId w:val="0"/>
        </w:numPr>
        <w:ind w:left="2880"/>
      </w:pPr>
      <w:r>
        <w:t>For structs:</w:t>
      </w:r>
    </w:p>
    <w:p w14:paraId="5EF813AE" w14:textId="77777777" w:rsidR="00E2774D" w:rsidRDefault="00E2774D" w:rsidP="00E2774D">
      <w:pPr>
        <w:pStyle w:val="ListBullet"/>
        <w:numPr>
          <w:ilvl w:val="0"/>
          <w:numId w:val="0"/>
        </w:numPr>
        <w:ind w:left="2880"/>
      </w:pPr>
      <w:r>
        <w:t xml:space="preserve">struct </w:t>
      </w:r>
      <w:proofErr w:type="gramStart"/>
      <w:r>
        <w:t>AB{</w:t>
      </w:r>
      <w:proofErr w:type="gramEnd"/>
    </w:p>
    <w:p w14:paraId="25708E67" w14:textId="77613063" w:rsidR="00E2774D" w:rsidRDefault="00E2774D" w:rsidP="00E2774D">
      <w:pPr>
        <w:pStyle w:val="ListBullet"/>
        <w:numPr>
          <w:ilvl w:val="0"/>
          <w:numId w:val="0"/>
        </w:numPr>
        <w:ind w:left="2880"/>
      </w:pPr>
      <w:r>
        <w:tab/>
      </w:r>
      <w:proofErr w:type="gramStart"/>
      <w:r w:rsidR="00605573">
        <w:t>x:i</w:t>
      </w:r>
      <w:proofErr w:type="gramEnd"/>
      <w:r w:rsidR="00605573">
        <w:t>32,</w:t>
      </w:r>
    </w:p>
    <w:p w14:paraId="60540125" w14:textId="5EF2570E" w:rsidR="00605573" w:rsidRDefault="00605573" w:rsidP="00E2774D">
      <w:pPr>
        <w:pStyle w:val="ListBullet"/>
        <w:numPr>
          <w:ilvl w:val="0"/>
          <w:numId w:val="0"/>
        </w:numPr>
        <w:ind w:left="2880"/>
      </w:pPr>
      <w:r>
        <w:tab/>
      </w:r>
      <w:proofErr w:type="gramStart"/>
      <w:r>
        <w:t>y:i</w:t>
      </w:r>
      <w:proofErr w:type="gramEnd"/>
      <w:r>
        <w:t>32,</w:t>
      </w:r>
    </w:p>
    <w:p w14:paraId="46CCF2A3" w14:textId="6E17E31C" w:rsidR="00E2774D" w:rsidRDefault="00E2774D" w:rsidP="00E2774D">
      <w:pPr>
        <w:pStyle w:val="ListBullet"/>
        <w:numPr>
          <w:ilvl w:val="0"/>
          <w:numId w:val="0"/>
        </w:numPr>
        <w:ind w:left="2880"/>
      </w:pPr>
      <w:r>
        <w:t>}</w:t>
      </w:r>
    </w:p>
    <w:p w14:paraId="07E04534" w14:textId="77777777" w:rsidR="00605573" w:rsidRDefault="00605573" w:rsidP="00E2774D">
      <w:pPr>
        <w:pStyle w:val="ListBullet"/>
        <w:numPr>
          <w:ilvl w:val="0"/>
          <w:numId w:val="0"/>
        </w:numPr>
        <w:ind w:left="2880"/>
      </w:pPr>
    </w:p>
    <w:p w14:paraId="3981583C" w14:textId="50CDD13F" w:rsidR="00605573" w:rsidRDefault="00605573" w:rsidP="00E2774D">
      <w:pPr>
        <w:pStyle w:val="ListBullet"/>
        <w:numPr>
          <w:ilvl w:val="0"/>
          <w:numId w:val="0"/>
        </w:numPr>
        <w:ind w:left="2880"/>
      </w:pPr>
      <w:r>
        <w:t>let p= AB {x: 1, y:2};</w:t>
      </w:r>
    </w:p>
    <w:p w14:paraId="3DEA93C3" w14:textId="0FAC7ADE" w:rsidR="00605573" w:rsidRDefault="00605573" w:rsidP="00E2774D">
      <w:pPr>
        <w:pStyle w:val="ListBullet"/>
        <w:numPr>
          <w:ilvl w:val="0"/>
          <w:numId w:val="0"/>
        </w:numPr>
        <w:ind w:left="2880"/>
      </w:pPr>
      <w:r>
        <w:t>let AB {x: a, y: b} = p;</w:t>
      </w:r>
    </w:p>
    <w:p w14:paraId="76C7EE2B" w14:textId="720D7364" w:rsidR="00605573" w:rsidRDefault="000970DD" w:rsidP="00E2774D">
      <w:pPr>
        <w:pStyle w:val="ListBullet"/>
        <w:numPr>
          <w:ilvl w:val="0"/>
          <w:numId w:val="0"/>
        </w:numPr>
        <w:ind w:left="2880"/>
      </w:pPr>
      <w:r>
        <w:t>works, puts x of p in a and y of p in b.</w:t>
      </w:r>
    </w:p>
    <w:p w14:paraId="25412BF8" w14:textId="77777777" w:rsidR="00E076B8" w:rsidRDefault="00E076B8" w:rsidP="00E2774D">
      <w:pPr>
        <w:pStyle w:val="ListBullet"/>
        <w:numPr>
          <w:ilvl w:val="0"/>
          <w:numId w:val="0"/>
        </w:numPr>
        <w:ind w:left="2880"/>
      </w:pPr>
    </w:p>
    <w:p w14:paraId="561A11A6" w14:textId="4730DF7F" w:rsidR="00E076B8" w:rsidRDefault="00E076B8" w:rsidP="00E2774D">
      <w:pPr>
        <w:pStyle w:val="ListBullet"/>
        <w:numPr>
          <w:ilvl w:val="0"/>
          <w:numId w:val="0"/>
        </w:numPr>
        <w:ind w:left="2880"/>
      </w:pPr>
      <w:r>
        <w:t>Similarly,</w:t>
      </w:r>
    </w:p>
    <w:p w14:paraId="0C8DF83A" w14:textId="77777777" w:rsidR="00E076B8" w:rsidRDefault="00E076B8" w:rsidP="00E2774D">
      <w:pPr>
        <w:pStyle w:val="ListBullet"/>
        <w:numPr>
          <w:ilvl w:val="0"/>
          <w:numId w:val="0"/>
        </w:numPr>
        <w:ind w:left="2880"/>
      </w:pPr>
    </w:p>
    <w:p w14:paraId="54DB5B2C" w14:textId="3C331A85" w:rsidR="00E076B8" w:rsidRDefault="00E076B8" w:rsidP="00E2774D">
      <w:pPr>
        <w:pStyle w:val="ListBullet"/>
        <w:numPr>
          <w:ilvl w:val="0"/>
          <w:numId w:val="0"/>
        </w:numPr>
        <w:ind w:left="2880"/>
      </w:pPr>
      <w:r>
        <w:t>let AB {x, y} =p;</w:t>
      </w:r>
    </w:p>
    <w:p w14:paraId="3503247A" w14:textId="1F62C278" w:rsidR="00E076B8" w:rsidRDefault="00E076B8" w:rsidP="00E2774D">
      <w:pPr>
        <w:pStyle w:val="ListBullet"/>
        <w:numPr>
          <w:ilvl w:val="0"/>
          <w:numId w:val="0"/>
        </w:numPr>
        <w:ind w:left="2880"/>
      </w:pPr>
      <w:r>
        <w:t>puts x of p in x and y of p in y.</w:t>
      </w:r>
    </w:p>
    <w:p w14:paraId="2E963E10" w14:textId="77777777" w:rsidR="0066457D" w:rsidRDefault="0066457D" w:rsidP="00E2774D">
      <w:pPr>
        <w:pStyle w:val="ListBullet"/>
        <w:numPr>
          <w:ilvl w:val="0"/>
          <w:numId w:val="0"/>
        </w:numPr>
        <w:ind w:left="2880"/>
      </w:pPr>
    </w:p>
    <w:p w14:paraId="72E93ECE" w14:textId="79CC0322" w:rsidR="0066457D" w:rsidRDefault="0066457D" w:rsidP="00E2774D">
      <w:pPr>
        <w:pStyle w:val="ListBullet"/>
        <w:numPr>
          <w:ilvl w:val="0"/>
          <w:numId w:val="0"/>
        </w:numPr>
        <w:ind w:left="2880"/>
      </w:pPr>
      <w:r>
        <w:t>We can use this pattern for matching as well,</w:t>
      </w:r>
    </w:p>
    <w:p w14:paraId="3DA90BFD" w14:textId="5469F1A1" w:rsidR="00D55D89" w:rsidRDefault="0066457D" w:rsidP="00D55D89">
      <w:pPr>
        <w:pStyle w:val="ListBullet"/>
        <w:numPr>
          <w:ilvl w:val="0"/>
          <w:numId w:val="0"/>
        </w:numPr>
        <w:ind w:left="2880"/>
      </w:pPr>
      <w:r>
        <w:t>match p {</w:t>
      </w:r>
    </w:p>
    <w:p w14:paraId="40696294" w14:textId="2A3584B6" w:rsidR="00D55D89" w:rsidRDefault="00D55D89" w:rsidP="00D55D89">
      <w:pPr>
        <w:pStyle w:val="ListBullet"/>
        <w:numPr>
          <w:ilvl w:val="0"/>
          <w:numId w:val="0"/>
        </w:numPr>
        <w:ind w:left="2880"/>
      </w:pPr>
      <w:r>
        <w:tab/>
        <w:t>AB {</w:t>
      </w:r>
      <w:proofErr w:type="gramStart"/>
      <w:r>
        <w:t>x ,</w:t>
      </w:r>
      <w:proofErr w:type="gramEnd"/>
      <w:r>
        <w:t xml:space="preserve"> y: 2} =&gt; …</w:t>
      </w:r>
    </w:p>
    <w:p w14:paraId="449EDB86" w14:textId="4E72E7CF" w:rsidR="00D55D89" w:rsidRDefault="00D55D89" w:rsidP="004E6251">
      <w:pPr>
        <w:pStyle w:val="ListBullet"/>
        <w:numPr>
          <w:ilvl w:val="0"/>
          <w:numId w:val="0"/>
        </w:numPr>
        <w:ind w:left="2880"/>
      </w:pPr>
      <w:r>
        <w:tab/>
        <w:t>AB {</w:t>
      </w:r>
      <w:proofErr w:type="gramStart"/>
      <w:r>
        <w:t>x ,y</w:t>
      </w:r>
      <w:proofErr w:type="gramEnd"/>
      <w:r>
        <w:t>} =&gt; …</w:t>
      </w:r>
    </w:p>
    <w:p w14:paraId="1B70DA82" w14:textId="72F50AB7" w:rsidR="0066457D" w:rsidRDefault="0066457D" w:rsidP="00E2774D">
      <w:pPr>
        <w:pStyle w:val="ListBullet"/>
        <w:numPr>
          <w:ilvl w:val="0"/>
          <w:numId w:val="0"/>
        </w:numPr>
        <w:ind w:left="2880"/>
      </w:pPr>
      <w:r>
        <w:t>}</w:t>
      </w:r>
    </w:p>
    <w:p w14:paraId="44B21E18" w14:textId="3441CEC0" w:rsidR="00D55D89" w:rsidRDefault="007E1D56" w:rsidP="00E2774D">
      <w:pPr>
        <w:pStyle w:val="ListBullet"/>
        <w:numPr>
          <w:ilvl w:val="0"/>
          <w:numId w:val="0"/>
        </w:numPr>
        <w:ind w:left="2880"/>
      </w:pPr>
      <w:r>
        <w:t xml:space="preserve">arm 1 </w:t>
      </w:r>
      <w:r w:rsidR="00D55D89">
        <w:t xml:space="preserve">says </w:t>
      </w:r>
      <w:r>
        <w:t xml:space="preserve">if </w:t>
      </w:r>
      <w:r w:rsidR="00FB2434">
        <w:t xml:space="preserve">y of p is 2 then match and </w:t>
      </w:r>
      <w:r w:rsidR="00D57BF7">
        <w:t>x can be anything. It also stores x and y in x and y</w:t>
      </w:r>
      <w:r w:rsidR="001D3C33">
        <w:t>.</w:t>
      </w:r>
    </w:p>
    <w:p w14:paraId="6B2E503F" w14:textId="77777777" w:rsidR="006F169F" w:rsidRDefault="006F169F" w:rsidP="00E2774D">
      <w:pPr>
        <w:pStyle w:val="ListBullet"/>
        <w:numPr>
          <w:ilvl w:val="0"/>
          <w:numId w:val="0"/>
        </w:numPr>
        <w:ind w:left="2880"/>
      </w:pPr>
    </w:p>
    <w:p w14:paraId="7EC52E06" w14:textId="7BE74D50" w:rsidR="002D5907" w:rsidRDefault="002D5907" w:rsidP="00E2774D">
      <w:pPr>
        <w:pStyle w:val="ListBullet"/>
        <w:numPr>
          <w:ilvl w:val="0"/>
          <w:numId w:val="0"/>
        </w:numPr>
        <w:ind w:left="2880"/>
      </w:pPr>
      <w:r>
        <w:t xml:space="preserve">For </w:t>
      </w:r>
      <w:proofErr w:type="spellStart"/>
      <w:r>
        <w:t>enums</w:t>
      </w:r>
      <w:proofErr w:type="spellEnd"/>
      <w:r>
        <w:t>,</w:t>
      </w:r>
    </w:p>
    <w:p w14:paraId="2BCBEE44"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proofErr w:type="spellStart"/>
      <w:r>
        <w:rPr>
          <w:rFonts w:ascii="Consolas" w:hAnsi="Consolas" w:cs="Courier New"/>
          <w:color w:val="000088"/>
          <w:sz w:val="17"/>
          <w:szCs w:val="17"/>
        </w:rPr>
        <w:t>enum</w:t>
      </w:r>
      <w:proofErr w:type="spellEnd"/>
      <w:r>
        <w:rPr>
          <w:rFonts w:ascii="Consolas" w:hAnsi="Consolas" w:cs="Courier New"/>
          <w:color w:val="000000"/>
          <w:sz w:val="17"/>
          <w:szCs w:val="17"/>
        </w:rPr>
        <w:t xml:space="preserve"> </w:t>
      </w:r>
      <w:r>
        <w:rPr>
          <w:rFonts w:ascii="Consolas" w:hAnsi="Consolas" w:cs="Courier New"/>
          <w:color w:val="660066"/>
          <w:sz w:val="17"/>
          <w:szCs w:val="17"/>
        </w:rPr>
        <w:t>Message</w:t>
      </w:r>
      <w:r>
        <w:rPr>
          <w:rFonts w:ascii="Consolas" w:hAnsi="Consolas" w:cs="Courier New"/>
          <w:color w:val="000000"/>
          <w:sz w:val="17"/>
          <w:szCs w:val="17"/>
        </w:rPr>
        <w:t xml:space="preserve"> </w:t>
      </w:r>
      <w:r>
        <w:rPr>
          <w:rFonts w:ascii="Consolas" w:hAnsi="Consolas" w:cs="Courier New"/>
          <w:color w:val="666600"/>
          <w:sz w:val="17"/>
          <w:szCs w:val="17"/>
        </w:rPr>
        <w:t>{</w:t>
      </w:r>
    </w:p>
    <w:p w14:paraId="49805FB9"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Quit</w:t>
      </w:r>
      <w:r>
        <w:rPr>
          <w:rFonts w:ascii="Consolas" w:hAnsi="Consolas" w:cs="Courier New"/>
          <w:color w:val="666600"/>
          <w:sz w:val="17"/>
          <w:szCs w:val="17"/>
        </w:rPr>
        <w:t>,</w:t>
      </w:r>
    </w:p>
    <w:p w14:paraId="5CE51ED0"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Move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x</w:t>
      </w:r>
      <w:proofErr w:type="gramEnd"/>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i32 </w:t>
      </w:r>
      <w:r>
        <w:rPr>
          <w:rFonts w:ascii="Consolas" w:hAnsi="Consolas" w:cs="Courier New"/>
          <w:color w:val="666600"/>
          <w:sz w:val="17"/>
          <w:szCs w:val="17"/>
        </w:rPr>
        <w:t>},</w:t>
      </w:r>
    </w:p>
    <w:p w14:paraId="5CDBECE6"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Write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p>
    <w:p w14:paraId="7C1C1D80"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ChangeColor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i32</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p>
    <w:p w14:paraId="5DA4B18F"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666600"/>
          <w:sz w:val="17"/>
          <w:szCs w:val="17"/>
        </w:rPr>
        <w:t>}</w:t>
      </w:r>
    </w:p>
    <w:p w14:paraId="123C90BF"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w:t>
      </w:r>
    </w:p>
    <w:p w14:paraId="3889A20A"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1A2B62"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Message</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ChangeColor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p>
    <w:p w14:paraId="6DFF0898"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w:t>
      </w:r>
    </w:p>
    <w:p w14:paraId="6BF99FAF"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match msg </w:t>
      </w:r>
      <w:r>
        <w:rPr>
          <w:rFonts w:ascii="Consolas" w:hAnsi="Consolas" w:cs="Courier New"/>
          <w:color w:val="666600"/>
          <w:sz w:val="17"/>
          <w:szCs w:val="17"/>
        </w:rPr>
        <w:t>{</w:t>
      </w:r>
    </w:p>
    <w:p w14:paraId="626FEF23"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Message</w:t>
      </w:r>
      <w:r>
        <w:rPr>
          <w:rFonts w:ascii="Consolas" w:hAnsi="Consolas" w:cs="Courier New"/>
          <w:color w:val="666600"/>
          <w:sz w:val="17"/>
          <w:szCs w:val="17"/>
        </w:rPr>
        <w:t>::</w:t>
      </w:r>
      <w:proofErr w:type="gramEnd"/>
      <w:r>
        <w:rPr>
          <w:rFonts w:ascii="Consolas" w:hAnsi="Consolas" w:cs="Courier New"/>
          <w:color w:val="660066"/>
          <w:sz w:val="17"/>
          <w:szCs w:val="17"/>
        </w:rPr>
        <w:t>Quit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B360793"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"The Quit variant has no data to </w:t>
      </w:r>
      <w:proofErr w:type="spellStart"/>
      <w:r>
        <w:rPr>
          <w:rFonts w:ascii="Consolas" w:hAnsi="Consolas" w:cs="Courier New"/>
          <w:color w:val="008800"/>
          <w:sz w:val="17"/>
          <w:szCs w:val="17"/>
        </w:rPr>
        <w:t>destructure</w:t>
      </w:r>
      <w:proofErr w:type="spellEnd"/>
      <w:r>
        <w:rPr>
          <w:rFonts w:ascii="Consolas" w:hAnsi="Consolas" w:cs="Courier New"/>
          <w:color w:val="008800"/>
          <w:sz w:val="17"/>
          <w:szCs w:val="17"/>
        </w:rPr>
        <w:t>."</w:t>
      </w:r>
      <w:r>
        <w:rPr>
          <w:rFonts w:ascii="Consolas" w:hAnsi="Consolas" w:cs="Courier New"/>
          <w:color w:val="666600"/>
          <w:sz w:val="17"/>
          <w:szCs w:val="17"/>
        </w:rPr>
        <w:t>)</w:t>
      </w:r>
    </w:p>
    <w:p w14:paraId="62CD87E3"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1E3087A"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Message</w:t>
      </w:r>
      <w:r>
        <w:rPr>
          <w:rFonts w:ascii="Consolas" w:hAnsi="Consolas" w:cs="Courier New"/>
          <w:color w:val="666600"/>
          <w:sz w:val="17"/>
          <w:szCs w:val="17"/>
        </w:rPr>
        <w:t>::</w:t>
      </w:r>
      <w:proofErr w:type="gramEnd"/>
      <w:r>
        <w:rPr>
          <w:rFonts w:ascii="Consolas" w:hAnsi="Consolas" w:cs="Courier New"/>
          <w:color w:val="660066"/>
          <w:sz w:val="17"/>
          <w:szCs w:val="17"/>
        </w:rPr>
        <w:t>Move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DC8F134"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p>
    <w:p w14:paraId="20DA63A3"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"Move in the x direction {} and in the y direction {}"</w:t>
      </w:r>
      <w:r>
        <w:rPr>
          <w:rFonts w:ascii="Consolas" w:hAnsi="Consolas" w:cs="Courier New"/>
          <w:color w:val="666600"/>
          <w:sz w:val="17"/>
          <w:szCs w:val="17"/>
        </w:rPr>
        <w:t>,</w:t>
      </w:r>
    </w:p>
    <w:p w14:paraId="752D2579"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w:t>
      </w:r>
    </w:p>
    <w:p w14:paraId="60039B2D"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564EFE2"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C535F1C"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Message</w:t>
      </w:r>
      <w:r>
        <w:rPr>
          <w:rFonts w:ascii="Consolas" w:hAnsi="Consolas" w:cs="Courier New"/>
          <w:color w:val="666600"/>
          <w:sz w:val="17"/>
          <w:szCs w:val="17"/>
        </w:rPr>
        <w:t>::</w:t>
      </w:r>
      <w:proofErr w:type="gramEnd"/>
      <w:r>
        <w:rPr>
          <w:rFonts w:ascii="Consolas" w:hAnsi="Consolas" w:cs="Courier New"/>
          <w:color w:val="660066"/>
          <w:sz w:val="17"/>
          <w:szCs w:val="17"/>
        </w:rPr>
        <w:t>Write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"Text message: {}"</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75747CE0"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Message</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ChangeColor</w:t>
      </w:r>
      <w:proofErr w:type="spellEnd"/>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p>
    <w:p w14:paraId="10E79710"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"Change the color to red {}, green {}, and blue {}"</w:t>
      </w:r>
      <w:r>
        <w:rPr>
          <w:rFonts w:ascii="Consolas" w:hAnsi="Consolas" w:cs="Courier New"/>
          <w:color w:val="666600"/>
          <w:sz w:val="17"/>
          <w:szCs w:val="17"/>
        </w:rPr>
        <w:t>,</w:t>
      </w:r>
    </w:p>
    <w:p w14:paraId="1F9AF3B1"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b</w:t>
      </w:r>
    </w:p>
    <w:p w14:paraId="16838D98"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FDBADD9"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9A94F6D" w14:textId="77777777" w:rsidR="001037BE" w:rsidRDefault="001037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4337069"/>
        <w:rPr>
          <w:rFonts w:ascii="Consolas" w:hAnsi="Consolas" w:cs="Courier New"/>
          <w:sz w:val="17"/>
          <w:szCs w:val="17"/>
        </w:rPr>
      </w:pPr>
      <w:r>
        <w:rPr>
          <w:rFonts w:ascii="Consolas" w:hAnsi="Consolas" w:cs="Courier New"/>
          <w:color w:val="666600"/>
          <w:sz w:val="17"/>
          <w:szCs w:val="17"/>
        </w:rPr>
        <w:t>}</w:t>
      </w:r>
    </w:p>
    <w:p w14:paraId="67B453A9" w14:textId="459C70B2" w:rsidR="001037BE" w:rsidRDefault="004331CD" w:rsidP="00E2774D">
      <w:pPr>
        <w:pStyle w:val="ListBullet"/>
        <w:numPr>
          <w:ilvl w:val="0"/>
          <w:numId w:val="0"/>
        </w:numPr>
        <w:ind w:left="2880"/>
      </w:pPr>
      <w:r>
        <w:t xml:space="preserve">demonstrates how each value of an </w:t>
      </w:r>
      <w:proofErr w:type="spellStart"/>
      <w:r>
        <w:t>enum</w:t>
      </w:r>
      <w:proofErr w:type="spellEnd"/>
      <w:r>
        <w:t xml:space="preserve"> can be pattern matched.</w:t>
      </w:r>
    </w:p>
    <w:p w14:paraId="06D8EC12" w14:textId="49746DE3" w:rsidR="00AA4D66" w:rsidRDefault="00B12120" w:rsidP="00E2774D">
      <w:pPr>
        <w:pStyle w:val="ListBullet"/>
        <w:numPr>
          <w:ilvl w:val="0"/>
          <w:numId w:val="0"/>
        </w:numPr>
        <w:ind w:left="2880"/>
      </w:pPr>
      <w:r>
        <w:t xml:space="preserve">Nested </w:t>
      </w:r>
      <w:proofErr w:type="spellStart"/>
      <w:r>
        <w:t>enums</w:t>
      </w:r>
      <w:proofErr w:type="spellEnd"/>
      <w:r>
        <w:t xml:space="preserve"> can be </w:t>
      </w:r>
      <w:proofErr w:type="spellStart"/>
      <w:r>
        <w:t>destructured</w:t>
      </w:r>
      <w:proofErr w:type="spellEnd"/>
      <w:r>
        <w:t xml:space="preserve"> similarly</w:t>
      </w:r>
      <w:r w:rsidR="002A4CC3">
        <w:t xml:space="preserve"> to how </w:t>
      </w:r>
      <w:proofErr w:type="spellStart"/>
      <w:r w:rsidR="002A4CC3">
        <w:t>ChangeColor</w:t>
      </w:r>
      <w:proofErr w:type="spellEnd"/>
      <w:r w:rsidR="002A4CC3">
        <w:t xml:space="preserve"> is matched</w:t>
      </w:r>
      <w:r w:rsidR="00016AA8">
        <w:t xml:space="preserve"> above.</w:t>
      </w:r>
    </w:p>
    <w:p w14:paraId="65BC7566" w14:textId="77777777" w:rsidR="0066457D" w:rsidRDefault="0066457D" w:rsidP="004E6251">
      <w:pPr>
        <w:pStyle w:val="ListBullet"/>
        <w:numPr>
          <w:ilvl w:val="0"/>
          <w:numId w:val="0"/>
        </w:numPr>
      </w:pPr>
    </w:p>
    <w:p w14:paraId="1E56709E" w14:textId="0A590730" w:rsidR="000970DD" w:rsidRDefault="00443112" w:rsidP="00E2774D">
      <w:pPr>
        <w:pStyle w:val="ListBullet"/>
        <w:numPr>
          <w:ilvl w:val="0"/>
          <w:numId w:val="0"/>
        </w:numPr>
        <w:ind w:left="2880"/>
      </w:pPr>
      <w:r>
        <w:lastRenderedPageBreak/>
        <w:t xml:space="preserve">We can </w:t>
      </w:r>
      <w:proofErr w:type="spellStart"/>
      <w:r>
        <w:t>destructure</w:t>
      </w:r>
      <w:proofErr w:type="spellEnd"/>
      <w:r>
        <w:t xml:space="preserve"> tuples along with structs as well, </w:t>
      </w:r>
    </w:p>
    <w:p w14:paraId="77284320" w14:textId="31526108" w:rsidR="00443112" w:rsidRDefault="00443112" w:rsidP="00E2774D">
      <w:pPr>
        <w:pStyle w:val="ListBullet"/>
        <w:numPr>
          <w:ilvl w:val="0"/>
          <w:numId w:val="0"/>
        </w:numPr>
        <w:ind w:left="2880"/>
      </w:pPr>
      <w:r w:rsidRPr="00443112">
        <w:t xml:space="preserve">  let ((feet, inches), </w:t>
      </w:r>
      <w:r>
        <w:t xml:space="preserve">AB </w:t>
      </w:r>
      <w:proofErr w:type="gramStart"/>
      <w:r w:rsidRPr="00443112">
        <w:t>{ x</w:t>
      </w:r>
      <w:proofErr w:type="gramEnd"/>
      <w:r w:rsidRPr="00443112">
        <w:t xml:space="preserve">, y }) = ((3, 10), </w:t>
      </w:r>
      <w:r>
        <w:t>AB</w:t>
      </w:r>
      <w:r w:rsidRPr="00443112">
        <w:t xml:space="preserve"> { x: 3, y: -10 });</w:t>
      </w:r>
    </w:p>
    <w:p w14:paraId="6FA1B2B2" w14:textId="242F61E0" w:rsidR="00443112" w:rsidRDefault="00443112" w:rsidP="00E2774D">
      <w:pPr>
        <w:pStyle w:val="ListBullet"/>
        <w:numPr>
          <w:ilvl w:val="0"/>
          <w:numId w:val="0"/>
        </w:numPr>
        <w:ind w:left="2880"/>
      </w:pPr>
      <w:r>
        <w:t>works.</w:t>
      </w:r>
      <w:r w:rsidR="007551B4">
        <w:t xml:space="preserve"> </w:t>
      </w:r>
    </w:p>
    <w:p w14:paraId="75ABF841" w14:textId="77777777" w:rsidR="00E2774D" w:rsidRDefault="00E2774D" w:rsidP="004E6251">
      <w:pPr>
        <w:pStyle w:val="ListBullet"/>
        <w:numPr>
          <w:ilvl w:val="0"/>
          <w:numId w:val="0"/>
        </w:numPr>
        <w:ind w:left="2880"/>
      </w:pPr>
    </w:p>
    <w:p w14:paraId="0CF4DAA4" w14:textId="15C863AE" w:rsidR="00AB717A" w:rsidRDefault="00F429AD">
      <w:pPr>
        <w:pStyle w:val="ListBullet"/>
        <w:numPr>
          <w:ilvl w:val="3"/>
          <w:numId w:val="1"/>
        </w:numPr>
      </w:pPr>
      <w:r>
        <w:t>Ignore pattern: We can ignore values by catching all values</w:t>
      </w:r>
      <w:r w:rsidR="004C3D24">
        <w:t xml:space="preserve">. </w:t>
      </w:r>
    </w:p>
    <w:p w14:paraId="2549B55E" w14:textId="2CD0E89E" w:rsidR="004C3D24" w:rsidRDefault="004C3D24" w:rsidP="004C3D24">
      <w:pPr>
        <w:pStyle w:val="ListBullet"/>
        <w:numPr>
          <w:ilvl w:val="0"/>
          <w:numId w:val="0"/>
        </w:numPr>
        <w:ind w:left="2880"/>
      </w:pPr>
      <w:r>
        <w:t>For ex.:</w:t>
      </w:r>
    </w:p>
    <w:p w14:paraId="2E5831C6" w14:textId="77777777" w:rsidR="004C3D24" w:rsidRDefault="004C3D24" w:rsidP="004C3D24">
      <w:pPr>
        <w:pStyle w:val="ListBullet"/>
        <w:numPr>
          <w:ilvl w:val="0"/>
          <w:numId w:val="0"/>
        </w:numPr>
        <w:ind w:left="2880"/>
      </w:pPr>
      <w:proofErr w:type="spellStart"/>
      <w:r>
        <w:t>fn</w:t>
      </w:r>
      <w:proofErr w:type="spellEnd"/>
      <w:r>
        <w:t xml:space="preserve"> </w:t>
      </w:r>
      <w:proofErr w:type="gramStart"/>
      <w:r>
        <w:t>foo(</w:t>
      </w:r>
      <w:proofErr w:type="gramEnd"/>
      <w:r>
        <w:t>_:i32, y:i32) {</w:t>
      </w:r>
    </w:p>
    <w:p w14:paraId="568CCF55" w14:textId="65CEC689" w:rsidR="004C3D24" w:rsidRDefault="004C3D24" w:rsidP="004C3D24">
      <w:pPr>
        <w:pStyle w:val="ListBullet"/>
        <w:numPr>
          <w:ilvl w:val="0"/>
          <w:numId w:val="0"/>
        </w:numPr>
        <w:ind w:left="2880"/>
      </w:pPr>
      <w:r>
        <w:t>…</w:t>
      </w:r>
    </w:p>
    <w:p w14:paraId="63F2E884" w14:textId="087A4A9B" w:rsidR="004C3D24" w:rsidRDefault="004C3D24" w:rsidP="004C3D24">
      <w:pPr>
        <w:pStyle w:val="ListBullet"/>
        <w:numPr>
          <w:ilvl w:val="0"/>
          <w:numId w:val="0"/>
        </w:numPr>
        <w:ind w:left="2880"/>
      </w:pPr>
      <w:r>
        <w:t>}</w:t>
      </w:r>
    </w:p>
    <w:p w14:paraId="4161E998" w14:textId="67A8C69E" w:rsidR="004C3D24" w:rsidRDefault="004C3D24" w:rsidP="004C3D24">
      <w:pPr>
        <w:pStyle w:val="ListBullet"/>
        <w:numPr>
          <w:ilvl w:val="0"/>
          <w:numId w:val="0"/>
        </w:numPr>
        <w:ind w:left="2880"/>
      </w:pPr>
      <w:proofErr w:type="gramStart"/>
      <w:r>
        <w:t>foo(</w:t>
      </w:r>
      <w:proofErr w:type="gramEnd"/>
      <w:r>
        <w:t>2,3);</w:t>
      </w:r>
    </w:p>
    <w:p w14:paraId="190C155C" w14:textId="77777777" w:rsidR="00D352D2" w:rsidRDefault="004C3D24" w:rsidP="004C3D24">
      <w:pPr>
        <w:pStyle w:val="ListBullet"/>
        <w:numPr>
          <w:ilvl w:val="0"/>
          <w:numId w:val="0"/>
        </w:numPr>
        <w:ind w:left="2880"/>
      </w:pPr>
      <w:r>
        <w:t xml:space="preserve">works and foo can only use y. </w:t>
      </w:r>
      <w:r w:rsidR="00543ABA">
        <w:t>‘</w:t>
      </w:r>
      <w:r>
        <w:t>_</w:t>
      </w:r>
      <w:r w:rsidR="00543ABA">
        <w:t>’ catches all but doesn’t allow reading the value so it is like an ignoring operator.</w:t>
      </w:r>
    </w:p>
    <w:p w14:paraId="22FA54D1" w14:textId="77777777" w:rsidR="00D352D2" w:rsidRDefault="00D352D2" w:rsidP="004C3D24">
      <w:pPr>
        <w:pStyle w:val="ListBullet"/>
        <w:numPr>
          <w:ilvl w:val="0"/>
          <w:numId w:val="0"/>
        </w:numPr>
        <w:ind w:left="2880"/>
      </w:pPr>
    </w:p>
    <w:p w14:paraId="109A8545" w14:textId="77777777" w:rsidR="001A72A8" w:rsidRDefault="00D352D2" w:rsidP="004C3D24">
      <w:pPr>
        <w:pStyle w:val="ListBullet"/>
        <w:numPr>
          <w:ilvl w:val="0"/>
          <w:numId w:val="0"/>
        </w:numPr>
        <w:ind w:left="2880"/>
      </w:pPr>
      <w:r>
        <w:t xml:space="preserve">‘_’ can be nested too, </w:t>
      </w:r>
      <w:r w:rsidR="001A72A8">
        <w:t>match can take tuple values too, combining them both we get</w:t>
      </w:r>
    </w:p>
    <w:p w14:paraId="37574B78" w14:textId="7FE64B07" w:rsidR="001A72A8" w:rsidRDefault="001A72A8" w:rsidP="004C3D24">
      <w:pPr>
        <w:pStyle w:val="ListBullet"/>
        <w:numPr>
          <w:ilvl w:val="0"/>
          <w:numId w:val="0"/>
        </w:numPr>
        <w:ind w:left="2880"/>
      </w:pPr>
      <w:r>
        <w:t xml:space="preserve">let a= </w:t>
      </w:r>
      <w:proofErr w:type="gramStart"/>
      <w:r>
        <w:t>Some(</w:t>
      </w:r>
      <w:proofErr w:type="gramEnd"/>
      <w:r>
        <w:t>2);</w:t>
      </w:r>
    </w:p>
    <w:p w14:paraId="6D7D7610" w14:textId="7E7DA8B8" w:rsidR="001A72A8" w:rsidRDefault="001A72A8" w:rsidP="004C3D24">
      <w:pPr>
        <w:pStyle w:val="ListBullet"/>
        <w:numPr>
          <w:ilvl w:val="0"/>
          <w:numId w:val="0"/>
        </w:numPr>
        <w:ind w:left="2880"/>
      </w:pPr>
      <w:r>
        <w:t>let b=</w:t>
      </w:r>
      <w:proofErr w:type="gramStart"/>
      <w:r>
        <w:t>Some(</w:t>
      </w:r>
      <w:proofErr w:type="gramEnd"/>
      <w:r>
        <w:t>3);</w:t>
      </w:r>
    </w:p>
    <w:p w14:paraId="51E3A508" w14:textId="77777777" w:rsidR="001A72A8" w:rsidRDefault="001A72A8" w:rsidP="004C3D24">
      <w:pPr>
        <w:pStyle w:val="ListBullet"/>
        <w:numPr>
          <w:ilvl w:val="0"/>
          <w:numId w:val="0"/>
        </w:numPr>
        <w:ind w:left="2880"/>
      </w:pPr>
      <w:r>
        <w:t>match (</w:t>
      </w:r>
      <w:proofErr w:type="spellStart"/>
      <w:proofErr w:type="gramStart"/>
      <w:r>
        <w:t>a,b</w:t>
      </w:r>
      <w:proofErr w:type="spellEnd"/>
      <w:proofErr w:type="gramEnd"/>
      <w:r>
        <w:t>) {</w:t>
      </w:r>
    </w:p>
    <w:p w14:paraId="7C76DB9B" w14:textId="26176A27" w:rsidR="001A72A8" w:rsidRDefault="001A72A8" w:rsidP="004C3D24">
      <w:pPr>
        <w:pStyle w:val="ListBullet"/>
        <w:numPr>
          <w:ilvl w:val="0"/>
          <w:numId w:val="0"/>
        </w:numPr>
        <w:ind w:left="2880"/>
      </w:pPr>
      <w:r>
        <w:tab/>
        <w:t>(Some(_</w:t>
      </w:r>
      <w:proofErr w:type="gramStart"/>
      <w:r>
        <w:t>),Some</w:t>
      </w:r>
      <w:proofErr w:type="gramEnd"/>
      <w:r>
        <w:t>(_)) =&gt;… ,</w:t>
      </w:r>
    </w:p>
    <w:p w14:paraId="077E58AE" w14:textId="7AE8B06F" w:rsidR="001A72A8" w:rsidRDefault="001A72A8" w:rsidP="004C3D24">
      <w:pPr>
        <w:pStyle w:val="ListBullet"/>
        <w:numPr>
          <w:ilvl w:val="0"/>
          <w:numId w:val="0"/>
        </w:numPr>
        <w:ind w:left="2880"/>
      </w:pPr>
      <w:r>
        <w:tab/>
        <w:t>_ =&gt; … ,</w:t>
      </w:r>
    </w:p>
    <w:p w14:paraId="6D12644F" w14:textId="253EFCD9" w:rsidR="001A72A8" w:rsidRDefault="001A72A8" w:rsidP="004C3D24">
      <w:pPr>
        <w:pStyle w:val="ListBullet"/>
        <w:numPr>
          <w:ilvl w:val="0"/>
          <w:numId w:val="0"/>
        </w:numPr>
        <w:ind w:left="2880"/>
      </w:pPr>
      <w:r>
        <w:t>}</w:t>
      </w:r>
    </w:p>
    <w:p w14:paraId="1C7806ED" w14:textId="1434C990" w:rsidR="004C3D24" w:rsidRDefault="00DF3ED3" w:rsidP="004C3D24">
      <w:pPr>
        <w:pStyle w:val="ListBullet"/>
        <w:numPr>
          <w:ilvl w:val="0"/>
          <w:numId w:val="0"/>
        </w:numPr>
        <w:ind w:left="2880"/>
      </w:pPr>
      <w:r>
        <w:t xml:space="preserve">says match all values of </w:t>
      </w:r>
      <w:proofErr w:type="spellStart"/>
      <w:proofErr w:type="gramStart"/>
      <w:r>
        <w:t>a,b</w:t>
      </w:r>
      <w:proofErr w:type="spellEnd"/>
      <w:proofErr w:type="gramEnd"/>
      <w:r>
        <w:t xml:space="preserve"> where a and b are Some </w:t>
      </w:r>
      <w:r w:rsidR="00AF259E">
        <w:t>values</w:t>
      </w:r>
      <w:r>
        <w:t>.</w:t>
      </w:r>
      <w:r w:rsidR="004C3D24">
        <w:t xml:space="preserve"> </w:t>
      </w:r>
    </w:p>
    <w:p w14:paraId="5EB4A92C" w14:textId="2B94787D" w:rsidR="00797072" w:rsidRDefault="00797072" w:rsidP="004C3D24">
      <w:pPr>
        <w:pStyle w:val="ListBullet"/>
        <w:numPr>
          <w:ilvl w:val="0"/>
          <w:numId w:val="0"/>
        </w:numPr>
        <w:ind w:left="2880"/>
      </w:pPr>
      <w:r>
        <w:t>Similarly, we can ignore parts of tuples too,</w:t>
      </w:r>
    </w:p>
    <w:p w14:paraId="7F879C8F" w14:textId="51CAEAEF" w:rsidR="00797072" w:rsidRDefault="00797072" w:rsidP="004C3D24">
      <w:pPr>
        <w:pStyle w:val="ListBullet"/>
        <w:numPr>
          <w:ilvl w:val="0"/>
          <w:numId w:val="0"/>
        </w:numPr>
        <w:ind w:left="2880"/>
      </w:pPr>
      <w:r>
        <w:t>let a= (1,2,3,4,5);</w:t>
      </w:r>
    </w:p>
    <w:p w14:paraId="1EBEA4D5" w14:textId="77777777" w:rsidR="00797072" w:rsidRDefault="00797072" w:rsidP="004C3D24">
      <w:pPr>
        <w:pStyle w:val="ListBullet"/>
        <w:numPr>
          <w:ilvl w:val="0"/>
          <w:numId w:val="0"/>
        </w:numPr>
        <w:ind w:left="2880"/>
      </w:pPr>
      <w:r>
        <w:t>match a {</w:t>
      </w:r>
    </w:p>
    <w:p w14:paraId="62422EAD" w14:textId="7DD1101E" w:rsidR="00E036F4" w:rsidRDefault="00797072" w:rsidP="004E6251">
      <w:pPr>
        <w:pStyle w:val="ListBullet"/>
        <w:numPr>
          <w:ilvl w:val="0"/>
          <w:numId w:val="0"/>
        </w:numPr>
        <w:ind w:left="2880"/>
      </w:pPr>
      <w:r>
        <w:lastRenderedPageBreak/>
        <w:tab/>
        <w:t xml:space="preserve">{first, _, third, _, </w:t>
      </w:r>
      <w:proofErr w:type="gramStart"/>
      <w:r>
        <w:t>_ }</w:t>
      </w:r>
      <w:proofErr w:type="gramEnd"/>
      <w:r>
        <w:t xml:space="preserve"> =&gt;</w:t>
      </w:r>
      <w:r w:rsidR="00E036F4">
        <w:t xml:space="preserve"> …</w:t>
      </w:r>
    </w:p>
    <w:p w14:paraId="51A82CFD" w14:textId="12C642E4" w:rsidR="00797072" w:rsidRDefault="00797072" w:rsidP="004C3D24">
      <w:pPr>
        <w:pStyle w:val="ListBullet"/>
        <w:numPr>
          <w:ilvl w:val="0"/>
          <w:numId w:val="0"/>
        </w:numPr>
        <w:ind w:left="2880"/>
      </w:pPr>
      <w:r>
        <w:t>}</w:t>
      </w:r>
    </w:p>
    <w:p w14:paraId="199D7CD1" w14:textId="65EDC6CA" w:rsidR="00E036F4" w:rsidRDefault="00E036F4" w:rsidP="004C3D24">
      <w:pPr>
        <w:pStyle w:val="ListBullet"/>
        <w:numPr>
          <w:ilvl w:val="0"/>
          <w:numId w:val="0"/>
        </w:numPr>
        <w:ind w:left="2880"/>
      </w:pPr>
      <w:r>
        <w:t>This is an exhaustive pattern but anyway we get 1</w:t>
      </w:r>
      <w:r w:rsidRPr="004E6251">
        <w:rPr>
          <w:vertAlign w:val="superscript"/>
        </w:rPr>
        <w:t>st</w:t>
      </w:r>
      <w:r>
        <w:t xml:space="preserve"> and 3</w:t>
      </w:r>
      <w:r w:rsidRPr="004E6251">
        <w:rPr>
          <w:vertAlign w:val="superscript"/>
        </w:rPr>
        <w:t>rd</w:t>
      </w:r>
      <w:r>
        <w:t xml:space="preserve"> value only.</w:t>
      </w:r>
    </w:p>
    <w:p w14:paraId="321EA795" w14:textId="77777777" w:rsidR="00863332" w:rsidRDefault="00863332" w:rsidP="004C3D24">
      <w:pPr>
        <w:pStyle w:val="ListBullet"/>
        <w:numPr>
          <w:ilvl w:val="0"/>
          <w:numId w:val="0"/>
        </w:numPr>
        <w:ind w:left="2880"/>
      </w:pPr>
    </w:p>
    <w:p w14:paraId="407CDC60" w14:textId="01E221AC" w:rsidR="00863332" w:rsidRDefault="00863332" w:rsidP="004C3D24">
      <w:pPr>
        <w:pStyle w:val="ListBullet"/>
        <w:numPr>
          <w:ilvl w:val="0"/>
          <w:numId w:val="0"/>
        </w:numPr>
        <w:ind w:left="2880"/>
      </w:pPr>
      <w:r>
        <w:t>_ can be used to remove unused variable warning, for ex.:</w:t>
      </w:r>
    </w:p>
    <w:p w14:paraId="3C5D9245" w14:textId="73EAD4F0" w:rsidR="00863332" w:rsidRDefault="00863332" w:rsidP="004C3D24">
      <w:pPr>
        <w:pStyle w:val="ListBullet"/>
        <w:numPr>
          <w:ilvl w:val="0"/>
          <w:numId w:val="0"/>
        </w:numPr>
        <w:ind w:left="2880"/>
      </w:pPr>
      <w:r>
        <w:t xml:space="preserve">let _a=2; </w:t>
      </w:r>
    </w:p>
    <w:p w14:paraId="0C7C5899" w14:textId="77777777" w:rsidR="00323C57" w:rsidRDefault="005B3730" w:rsidP="004C3D24">
      <w:pPr>
        <w:pStyle w:val="ListBullet"/>
        <w:numPr>
          <w:ilvl w:val="0"/>
          <w:numId w:val="0"/>
        </w:numPr>
        <w:ind w:left="2880"/>
      </w:pPr>
      <w:r>
        <w:t xml:space="preserve">even if unused wouldn’t cause a warning. </w:t>
      </w:r>
    </w:p>
    <w:p w14:paraId="4DF582C4" w14:textId="727A3144" w:rsidR="00863332" w:rsidRDefault="005B3730" w:rsidP="004C3D24">
      <w:pPr>
        <w:pStyle w:val="ListBullet"/>
        <w:numPr>
          <w:ilvl w:val="0"/>
          <w:numId w:val="0"/>
        </w:numPr>
        <w:ind w:left="2880"/>
      </w:pPr>
      <w:r>
        <w:t xml:space="preserve">_ doesn’t bind to </w:t>
      </w:r>
      <w:r w:rsidR="00323C57">
        <w:t xml:space="preserve">a </w:t>
      </w:r>
      <w:r>
        <w:t xml:space="preserve">value </w:t>
      </w:r>
      <w:r w:rsidR="00323C57">
        <w:t>by itself but _&lt;var&gt; does bind to a value. So,</w:t>
      </w:r>
    </w:p>
    <w:p w14:paraId="07334923" w14:textId="30A4BB32" w:rsidR="00323C57" w:rsidRDefault="00323C57" w:rsidP="004C3D24">
      <w:pPr>
        <w:pStyle w:val="ListBullet"/>
        <w:numPr>
          <w:ilvl w:val="0"/>
          <w:numId w:val="0"/>
        </w:numPr>
        <w:ind w:left="2880"/>
      </w:pPr>
      <w:r>
        <w:t xml:space="preserve">let </w:t>
      </w:r>
      <w:r w:rsidR="00566592">
        <w:t>b</w:t>
      </w:r>
      <w:r>
        <w:t xml:space="preserve">= </w:t>
      </w:r>
      <w:proofErr w:type="gramStart"/>
      <w:r>
        <w:t>Some(</w:t>
      </w:r>
      <w:proofErr w:type="gramEnd"/>
      <w:r w:rsidR="00566592">
        <w:t>String::from(“</w:t>
      </w:r>
      <w:proofErr w:type="spellStart"/>
      <w:r w:rsidR="00566592">
        <w:t>yo</w:t>
      </w:r>
      <w:proofErr w:type="spellEnd"/>
      <w:r w:rsidR="00566592">
        <w:t>”)</w:t>
      </w:r>
      <w:r>
        <w:t>)</w:t>
      </w:r>
    </w:p>
    <w:p w14:paraId="0421ED05" w14:textId="77777777" w:rsidR="00566592" w:rsidRDefault="00566592" w:rsidP="004C3D24">
      <w:pPr>
        <w:pStyle w:val="ListBullet"/>
        <w:numPr>
          <w:ilvl w:val="0"/>
          <w:numId w:val="0"/>
        </w:numPr>
        <w:ind w:left="2880"/>
      </w:pPr>
      <w:r>
        <w:t>if let Some(_</w:t>
      </w:r>
      <w:proofErr w:type="gramStart"/>
      <w:r>
        <w:t>a)=</w:t>
      </w:r>
      <w:proofErr w:type="gramEnd"/>
      <w:r>
        <w:t xml:space="preserve"> b {</w:t>
      </w:r>
    </w:p>
    <w:p w14:paraId="0C77E19C" w14:textId="232BE4CE" w:rsidR="00566592" w:rsidRDefault="00566592" w:rsidP="004C3D24">
      <w:pPr>
        <w:pStyle w:val="ListBullet"/>
        <w:numPr>
          <w:ilvl w:val="0"/>
          <w:numId w:val="0"/>
        </w:numPr>
        <w:ind w:left="2880"/>
      </w:pPr>
      <w:r>
        <w:tab/>
        <w:t xml:space="preserve">… </w:t>
      </w:r>
    </w:p>
    <w:p w14:paraId="5BA1186D" w14:textId="248E91B0" w:rsidR="00566592" w:rsidRDefault="00566592" w:rsidP="004C3D24">
      <w:pPr>
        <w:pStyle w:val="ListBullet"/>
        <w:numPr>
          <w:ilvl w:val="0"/>
          <w:numId w:val="0"/>
        </w:numPr>
        <w:ind w:left="2880"/>
      </w:pPr>
      <w:r>
        <w:t>}</w:t>
      </w:r>
    </w:p>
    <w:p w14:paraId="152BBCAA" w14:textId="0909CBF4" w:rsidR="00566592" w:rsidRDefault="00566592" w:rsidP="004C3D24">
      <w:pPr>
        <w:pStyle w:val="ListBullet"/>
        <w:numPr>
          <w:ilvl w:val="0"/>
          <w:numId w:val="0"/>
        </w:numPr>
        <w:ind w:left="2880"/>
      </w:pPr>
      <w:r>
        <w:t>works and _a takes ownership of String (copy/move</w:t>
      </w:r>
      <w:r w:rsidR="00D121F1">
        <w:t xml:space="preserve"> behavior</w:t>
      </w:r>
      <w:r>
        <w:t>)</w:t>
      </w:r>
      <w:r w:rsidR="00F92525">
        <w:t>.</w:t>
      </w:r>
      <w:r w:rsidR="00543532">
        <w:t xml:space="preserve"> </w:t>
      </w:r>
    </w:p>
    <w:p w14:paraId="17560847" w14:textId="55E4F55F" w:rsidR="00543532" w:rsidRDefault="00543532" w:rsidP="004C3D24">
      <w:pPr>
        <w:pStyle w:val="ListBullet"/>
        <w:numPr>
          <w:ilvl w:val="0"/>
          <w:numId w:val="0"/>
        </w:numPr>
        <w:ind w:left="2880"/>
      </w:pPr>
      <w:r>
        <w:t>However,</w:t>
      </w:r>
    </w:p>
    <w:p w14:paraId="306E1CD0" w14:textId="77777777" w:rsidR="00543532" w:rsidRDefault="00543532" w:rsidP="004C3D24">
      <w:pPr>
        <w:pStyle w:val="ListBullet"/>
        <w:numPr>
          <w:ilvl w:val="0"/>
          <w:numId w:val="0"/>
        </w:numPr>
        <w:ind w:left="2880"/>
      </w:pPr>
      <w:r>
        <w:t xml:space="preserve">if let </w:t>
      </w:r>
      <w:proofErr w:type="gramStart"/>
      <w:r>
        <w:t>Some(</w:t>
      </w:r>
      <w:proofErr w:type="gramEnd"/>
      <w:r>
        <w:t>_) = b {</w:t>
      </w:r>
    </w:p>
    <w:p w14:paraId="3676DF6C" w14:textId="2B628029" w:rsidR="00543532" w:rsidRDefault="00543532" w:rsidP="004C3D24">
      <w:pPr>
        <w:pStyle w:val="ListBullet"/>
        <w:numPr>
          <w:ilvl w:val="0"/>
          <w:numId w:val="0"/>
        </w:numPr>
        <w:ind w:left="2880"/>
      </w:pPr>
      <w:r>
        <w:tab/>
        <w:t>…</w:t>
      </w:r>
    </w:p>
    <w:p w14:paraId="417DFF77" w14:textId="0B54275D" w:rsidR="00543532" w:rsidRDefault="00543532" w:rsidP="004C3D24">
      <w:pPr>
        <w:pStyle w:val="ListBullet"/>
        <w:numPr>
          <w:ilvl w:val="0"/>
          <w:numId w:val="0"/>
        </w:numPr>
        <w:ind w:left="2880"/>
      </w:pPr>
      <w:r>
        <w:t>}</w:t>
      </w:r>
    </w:p>
    <w:p w14:paraId="3189BF30" w14:textId="3D91E18B" w:rsidR="00543532" w:rsidRDefault="00543532" w:rsidP="00543532">
      <w:pPr>
        <w:pStyle w:val="ListBullet"/>
        <w:numPr>
          <w:ilvl w:val="0"/>
          <w:numId w:val="0"/>
        </w:numPr>
        <w:ind w:left="2880"/>
      </w:pPr>
      <w:r>
        <w:t>also works, but here _ doesn’t bind and hence the ownership isn’t transferred meaning b can be used later as well</w:t>
      </w:r>
      <w:r w:rsidR="00540E1B">
        <w:t xml:space="preserve">, which wouldn’t be the case if we had used any variable inside </w:t>
      </w:r>
      <w:proofErr w:type="gramStart"/>
      <w:r w:rsidR="00540E1B">
        <w:t>Some(</w:t>
      </w:r>
      <w:proofErr w:type="gramEnd"/>
      <w:r w:rsidR="00540E1B">
        <w:t>)</w:t>
      </w:r>
      <w:r w:rsidR="003D2DEB">
        <w:t>.</w:t>
      </w:r>
    </w:p>
    <w:p w14:paraId="4CBEC7E8" w14:textId="77777777" w:rsidR="00DF3ED3" w:rsidRDefault="00DF3ED3" w:rsidP="004E6251">
      <w:pPr>
        <w:pStyle w:val="ListBullet"/>
        <w:numPr>
          <w:ilvl w:val="0"/>
          <w:numId w:val="0"/>
        </w:numPr>
        <w:ind w:left="2880"/>
      </w:pPr>
    </w:p>
    <w:p w14:paraId="2970F589" w14:textId="30A89E35" w:rsidR="00443112" w:rsidRDefault="003D2DEB">
      <w:pPr>
        <w:pStyle w:val="ListBullet"/>
        <w:numPr>
          <w:ilvl w:val="3"/>
          <w:numId w:val="1"/>
        </w:numPr>
      </w:pPr>
      <w:r>
        <w:t>Ignoring values with</w:t>
      </w:r>
      <w:proofErr w:type="gramStart"/>
      <w:r>
        <w:t xml:space="preserve"> ..</w:t>
      </w:r>
      <w:proofErr w:type="gramEnd"/>
      <w:r>
        <w:t xml:space="preserve"> :</w:t>
      </w:r>
      <w:r w:rsidR="001F120A">
        <w:t xml:space="preserve"> _ catches all and hence ignores a single value. .. catches all and ignores multiple values. </w:t>
      </w:r>
    </w:p>
    <w:p w14:paraId="17383786" w14:textId="23662226" w:rsidR="001F120A" w:rsidRDefault="001F120A" w:rsidP="001F120A">
      <w:pPr>
        <w:pStyle w:val="ListBullet"/>
        <w:numPr>
          <w:ilvl w:val="0"/>
          <w:numId w:val="0"/>
        </w:numPr>
        <w:ind w:left="2880"/>
      </w:pPr>
      <w:r>
        <w:t>For ex.:</w:t>
      </w:r>
    </w:p>
    <w:p w14:paraId="40534DAF" w14:textId="08ECA5F4" w:rsidR="001F120A" w:rsidRDefault="005D2118" w:rsidP="001F120A">
      <w:pPr>
        <w:pStyle w:val="ListBullet"/>
        <w:numPr>
          <w:ilvl w:val="0"/>
          <w:numId w:val="0"/>
        </w:numPr>
        <w:ind w:left="2880"/>
      </w:pPr>
      <w:r>
        <w:lastRenderedPageBreak/>
        <w:t>let a= (1,2,3,4,5);</w:t>
      </w:r>
    </w:p>
    <w:p w14:paraId="138F686F" w14:textId="77777777" w:rsidR="005D2118" w:rsidRDefault="005D2118" w:rsidP="001F120A">
      <w:pPr>
        <w:pStyle w:val="ListBullet"/>
        <w:numPr>
          <w:ilvl w:val="0"/>
          <w:numId w:val="0"/>
        </w:numPr>
        <w:ind w:left="2880"/>
      </w:pPr>
      <w:r>
        <w:t>match a {</w:t>
      </w:r>
    </w:p>
    <w:p w14:paraId="269DA76F" w14:textId="4DEF5B95" w:rsidR="005D2118" w:rsidRDefault="005D2118" w:rsidP="001F120A">
      <w:pPr>
        <w:pStyle w:val="ListBullet"/>
        <w:numPr>
          <w:ilvl w:val="0"/>
          <w:numId w:val="0"/>
        </w:numPr>
        <w:ind w:left="2880"/>
      </w:pPr>
      <w:r>
        <w:tab/>
        <w:t>{</w:t>
      </w:r>
      <w:proofErr w:type="gramStart"/>
      <w:r>
        <w:t>first, ..</w:t>
      </w:r>
      <w:proofErr w:type="gramEnd"/>
      <w:r>
        <w:t xml:space="preserve"> , last} =&gt; …</w:t>
      </w:r>
    </w:p>
    <w:p w14:paraId="1ED01005" w14:textId="7FA6371F" w:rsidR="005D2118" w:rsidRDefault="005D2118" w:rsidP="001F120A">
      <w:pPr>
        <w:pStyle w:val="ListBullet"/>
        <w:numPr>
          <w:ilvl w:val="0"/>
          <w:numId w:val="0"/>
        </w:numPr>
        <w:ind w:left="2880"/>
      </w:pPr>
      <w:r>
        <w:t>}</w:t>
      </w:r>
    </w:p>
    <w:p w14:paraId="7AB0D42D" w14:textId="5DB0A708" w:rsidR="005D2118" w:rsidRDefault="005D2118" w:rsidP="001F120A">
      <w:pPr>
        <w:pStyle w:val="ListBullet"/>
        <w:numPr>
          <w:ilvl w:val="0"/>
          <w:numId w:val="0"/>
        </w:numPr>
        <w:ind w:left="2880"/>
      </w:pPr>
      <w:r>
        <w:t xml:space="preserve">works as if we had given _ </w:t>
      </w:r>
      <w:r w:rsidR="005112ED">
        <w:t>for each value.</w:t>
      </w:r>
      <w:r w:rsidR="00535794">
        <w:t xml:space="preserve"> However, ignored values should be unambiguous, if we had given </w:t>
      </w:r>
      <w:proofErr w:type="gramStart"/>
      <w:r w:rsidR="00535794">
        <w:t>{..</w:t>
      </w:r>
      <w:proofErr w:type="gramEnd"/>
      <w:r w:rsidR="00535794">
        <w:t xml:space="preserve">, second, ..} then it would have been an error as </w:t>
      </w:r>
      <w:r w:rsidR="009540BA">
        <w:t xml:space="preserve">it’s a pattern that can match to multiple values. </w:t>
      </w:r>
    </w:p>
    <w:p w14:paraId="41236B62" w14:textId="77777777" w:rsidR="00813E53" w:rsidRDefault="00813E53" w:rsidP="004E6251">
      <w:pPr>
        <w:pStyle w:val="ListBullet"/>
        <w:numPr>
          <w:ilvl w:val="0"/>
          <w:numId w:val="0"/>
        </w:numPr>
        <w:ind w:left="2880"/>
      </w:pPr>
    </w:p>
    <w:p w14:paraId="3A16B580" w14:textId="58DF685B" w:rsidR="00164C58" w:rsidRDefault="00164C58" w:rsidP="00164C58">
      <w:pPr>
        <w:pStyle w:val="ListBullet"/>
        <w:numPr>
          <w:ilvl w:val="3"/>
          <w:numId w:val="1"/>
        </w:numPr>
      </w:pPr>
      <w:r>
        <w:t xml:space="preserve">@ Bindings: Using @ we can bind </w:t>
      </w:r>
      <w:r w:rsidR="004B431C">
        <w:t xml:space="preserve">values inside </w:t>
      </w:r>
      <w:proofErr w:type="spellStart"/>
      <w:r w:rsidR="004B431C">
        <w:t>enums</w:t>
      </w:r>
      <w:proofErr w:type="spellEnd"/>
      <w:r w:rsidR="004B431C">
        <w:t xml:space="preserve"> to variables whilst testing them. For ex.:</w:t>
      </w:r>
    </w:p>
    <w:p w14:paraId="157144A0"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proofErr w:type="spellStart"/>
      <w:r>
        <w:rPr>
          <w:rFonts w:ascii="Consolas" w:hAnsi="Consolas" w:cs="Courier New"/>
          <w:color w:val="000088"/>
          <w:sz w:val="17"/>
          <w:szCs w:val="17"/>
        </w:rPr>
        <w:t>enum</w:t>
      </w:r>
      <w:proofErr w:type="spellEnd"/>
      <w:r>
        <w:rPr>
          <w:rFonts w:ascii="Consolas" w:hAnsi="Consolas" w:cs="Courier New"/>
          <w:color w:val="000000"/>
          <w:sz w:val="17"/>
          <w:szCs w:val="17"/>
        </w:rPr>
        <w:t xml:space="preserve"> AB </w:t>
      </w:r>
      <w:r>
        <w:rPr>
          <w:rFonts w:ascii="Consolas" w:hAnsi="Consolas" w:cs="Courier New"/>
          <w:color w:val="666600"/>
          <w:sz w:val="17"/>
          <w:szCs w:val="17"/>
        </w:rPr>
        <w:t>{</w:t>
      </w:r>
    </w:p>
    <w:p w14:paraId="35627AA1"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660066"/>
          <w:sz w:val="17"/>
          <w:szCs w:val="17"/>
        </w:rPr>
        <w:t>Hello</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 xml:space="preserve">x </w:t>
      </w:r>
      <w:r>
        <w:rPr>
          <w:rFonts w:ascii="Consolas" w:hAnsi="Consolas" w:cs="Courier New"/>
          <w:color w:val="666600"/>
          <w:sz w:val="17"/>
          <w:szCs w:val="17"/>
        </w:rPr>
        <w:t>:</w:t>
      </w:r>
      <w:proofErr w:type="gramEnd"/>
      <w:r>
        <w:rPr>
          <w:rFonts w:ascii="Consolas" w:hAnsi="Consolas" w:cs="Courier New"/>
          <w:color w:val="000000"/>
          <w:sz w:val="17"/>
          <w:szCs w:val="17"/>
        </w:rPr>
        <w:t xml:space="preserve"> i32</w:t>
      </w:r>
      <w:r>
        <w:rPr>
          <w:rFonts w:ascii="Consolas" w:hAnsi="Consolas" w:cs="Courier New"/>
          <w:color w:val="666600"/>
          <w:sz w:val="17"/>
          <w:szCs w:val="17"/>
        </w:rPr>
        <w:t>}</w:t>
      </w:r>
    </w:p>
    <w:p w14:paraId="1E07376D"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666600"/>
          <w:sz w:val="17"/>
          <w:szCs w:val="17"/>
        </w:rPr>
        <w:t>}</w:t>
      </w:r>
    </w:p>
    <w:p w14:paraId="15E60846"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00"/>
          <w:sz w:val="17"/>
          <w:szCs w:val="17"/>
        </w:rPr>
        <w:t> </w:t>
      </w:r>
    </w:p>
    <w:p w14:paraId="34D81755"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AB</w:t>
      </w:r>
      <w:r>
        <w:rPr>
          <w:rFonts w:ascii="Consolas" w:hAnsi="Consolas" w:cs="Courier New"/>
          <w:color w:val="666600"/>
          <w:sz w:val="17"/>
          <w:szCs w:val="17"/>
        </w:rPr>
        <w:t>::</w:t>
      </w:r>
      <w:proofErr w:type="gramEnd"/>
      <w:r>
        <w:rPr>
          <w:rFonts w:ascii="Consolas" w:hAnsi="Consolas" w:cs="Courier New"/>
          <w:color w:val="660066"/>
          <w:sz w:val="17"/>
          <w:szCs w:val="17"/>
        </w:rPr>
        <w:t>Hello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103F0AB"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00"/>
          <w:sz w:val="17"/>
          <w:szCs w:val="17"/>
        </w:rPr>
        <w:t xml:space="preserve">    match a </w:t>
      </w:r>
      <w:r>
        <w:rPr>
          <w:rFonts w:ascii="Consolas" w:hAnsi="Consolas" w:cs="Courier New"/>
          <w:color w:val="666600"/>
          <w:sz w:val="17"/>
          <w:szCs w:val="17"/>
        </w:rPr>
        <w:t>{</w:t>
      </w:r>
    </w:p>
    <w:p w14:paraId="6F34B353"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AB</w:t>
      </w:r>
      <w:r>
        <w:rPr>
          <w:rFonts w:ascii="Consolas" w:hAnsi="Consolas" w:cs="Courier New"/>
          <w:color w:val="666600"/>
          <w:sz w:val="17"/>
          <w:szCs w:val="17"/>
        </w:rPr>
        <w:t>::</w:t>
      </w:r>
      <w:proofErr w:type="gramEnd"/>
      <w:r>
        <w:rPr>
          <w:rFonts w:ascii="Consolas" w:hAnsi="Consolas" w:cs="Courier New"/>
          <w:color w:val="660066"/>
          <w:sz w:val="17"/>
          <w:szCs w:val="17"/>
        </w:rPr>
        <w:t>Hello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3D063DF"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00"/>
          <w:sz w:val="17"/>
          <w:szCs w:val="17"/>
        </w:rPr>
        <w:tab/>
        <w:t xml:space="preserve"> </w:t>
      </w:r>
      <w:proofErr w:type="gramStart"/>
      <w:r>
        <w:rPr>
          <w:rFonts w:ascii="Consolas" w:hAnsi="Consolas" w:cs="Courier New"/>
          <w:color w:val="000000"/>
          <w:sz w:val="17"/>
          <w:szCs w:val="17"/>
        </w:rPr>
        <w:t>AB</w:t>
      </w:r>
      <w:r>
        <w:rPr>
          <w:rFonts w:ascii="Consolas" w:hAnsi="Consolas" w:cs="Courier New"/>
          <w:color w:val="666600"/>
          <w:sz w:val="17"/>
          <w:szCs w:val="17"/>
        </w:rPr>
        <w:t>::</w:t>
      </w:r>
      <w:proofErr w:type="gramEnd"/>
      <w:r>
        <w:rPr>
          <w:rFonts w:ascii="Consolas" w:hAnsi="Consolas" w:cs="Courier New"/>
          <w:color w:val="660066"/>
          <w:sz w:val="17"/>
          <w:szCs w:val="17"/>
        </w:rPr>
        <w:t>Hello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C94516D"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00"/>
          <w:sz w:val="17"/>
          <w:szCs w:val="17"/>
        </w:rPr>
        <w:t xml:space="preserve">        _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ya</w:t>
      </w:r>
      <w:proofErr w:type="spellEnd"/>
      <w:r>
        <w:rPr>
          <w:rFonts w:ascii="Consolas" w:hAnsi="Consolas" w:cs="Courier New"/>
          <w:color w:val="008800"/>
          <w:sz w:val="17"/>
          <w:szCs w:val="17"/>
        </w:rPr>
        <w:t>"</w:t>
      </w:r>
      <w:r>
        <w:rPr>
          <w:rFonts w:ascii="Consolas" w:hAnsi="Consolas" w:cs="Courier New"/>
          <w:color w:val="666600"/>
          <w:sz w:val="17"/>
          <w:szCs w:val="17"/>
        </w:rPr>
        <w:t>),</w:t>
      </w:r>
    </w:p>
    <w:p w14:paraId="6104C69F" w14:textId="77777777" w:rsidR="00C2376C" w:rsidRDefault="00C237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10183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01179E2" w14:textId="77777777" w:rsidR="007842DB" w:rsidRDefault="007842DB" w:rsidP="003A3D6F">
      <w:pPr>
        <w:pStyle w:val="ListBullet"/>
        <w:numPr>
          <w:ilvl w:val="0"/>
          <w:numId w:val="0"/>
        </w:numPr>
        <w:ind w:left="2880"/>
      </w:pPr>
    </w:p>
    <w:p w14:paraId="335262E4" w14:textId="1708E202" w:rsidR="007842DB" w:rsidRDefault="00676536" w:rsidP="003A3D6F">
      <w:pPr>
        <w:pStyle w:val="ListBullet"/>
        <w:numPr>
          <w:ilvl w:val="0"/>
          <w:numId w:val="0"/>
        </w:numPr>
        <w:ind w:left="2880"/>
      </w:pPr>
      <w:r>
        <w:t>arm 1 is an error as x isn’t defined, howev</w:t>
      </w:r>
      <w:r w:rsidR="0097159E">
        <w:t xml:space="preserve">er arm 2 is not as it catches all values of x and stores it in x. </w:t>
      </w:r>
    </w:p>
    <w:p w14:paraId="1F2E1F3D" w14:textId="468BD565" w:rsidR="007D2D38" w:rsidRDefault="007D2D38" w:rsidP="003A3D6F">
      <w:pPr>
        <w:pStyle w:val="ListBullet"/>
        <w:numPr>
          <w:ilvl w:val="0"/>
          <w:numId w:val="0"/>
        </w:numPr>
        <w:ind w:left="2880"/>
      </w:pPr>
      <w:r>
        <w:t xml:space="preserve">In cases like these, we have to use @ to indicate </w:t>
      </w:r>
      <w:r w:rsidR="00B03BC3">
        <w:t xml:space="preserve">variables </w:t>
      </w:r>
      <w:r>
        <w:t xml:space="preserve">to be </w:t>
      </w:r>
      <w:proofErr w:type="spellStart"/>
      <w:r>
        <w:t>binded</w:t>
      </w:r>
      <w:proofErr w:type="spellEnd"/>
      <w:r>
        <w:t xml:space="preserve"> and a </w:t>
      </w:r>
      <w:r w:rsidR="00B03BC3">
        <w:t>pattern for condition after that</w:t>
      </w:r>
      <w:r>
        <w:t>. For ex.:</w:t>
      </w:r>
    </w:p>
    <w:p w14:paraId="3CA3E7A5" w14:textId="0F753C60" w:rsidR="007D2D38" w:rsidRDefault="00B03BC3" w:rsidP="003A3D6F">
      <w:pPr>
        <w:pStyle w:val="ListBullet"/>
        <w:numPr>
          <w:ilvl w:val="0"/>
          <w:numId w:val="0"/>
        </w:numPr>
        <w:ind w:left="2880"/>
      </w:pPr>
      <w:r>
        <w:t>arm 1 becomes</w:t>
      </w:r>
    </w:p>
    <w:p w14:paraId="700E6B86" w14:textId="24CC4D68" w:rsidR="00B03BC3" w:rsidRDefault="00B03BC3" w:rsidP="003A3D6F">
      <w:pPr>
        <w:pStyle w:val="ListBullet"/>
        <w:numPr>
          <w:ilvl w:val="0"/>
          <w:numId w:val="0"/>
        </w:numPr>
        <w:ind w:left="2880"/>
      </w:pPr>
      <w:proofErr w:type="gramStart"/>
      <w:r>
        <w:t>AB::</w:t>
      </w:r>
      <w:proofErr w:type="gramEnd"/>
      <w:r>
        <w:t>Hello {</w:t>
      </w:r>
      <w:r w:rsidR="000077BA">
        <w:t>x : y @ 20</w:t>
      </w:r>
      <w:r>
        <w:t>}</w:t>
      </w:r>
      <w:r w:rsidR="000077BA">
        <w:t xml:space="preserve"> =&gt; …</w:t>
      </w:r>
    </w:p>
    <w:p w14:paraId="4B94F8B7" w14:textId="20ADD32E" w:rsidR="000077BA" w:rsidRDefault="000077BA" w:rsidP="003A3D6F">
      <w:pPr>
        <w:pStyle w:val="ListBullet"/>
        <w:numPr>
          <w:ilvl w:val="0"/>
          <w:numId w:val="0"/>
        </w:numPr>
        <w:ind w:left="2880"/>
      </w:pPr>
      <w:r>
        <w:t xml:space="preserve">stores value of x in y when x is 20. </w:t>
      </w:r>
      <w:r w:rsidR="00C95D42">
        <w:t xml:space="preserve">The variable name can be same as the field, so x in this case, and it will still work as it shadows the </w:t>
      </w:r>
      <w:r w:rsidR="00006107">
        <w:t>field inside the expression.</w:t>
      </w:r>
    </w:p>
    <w:p w14:paraId="2912014F" w14:textId="77777777" w:rsidR="00B03BC3" w:rsidRDefault="00B03BC3" w:rsidP="004E6251">
      <w:pPr>
        <w:pStyle w:val="ListBullet"/>
        <w:numPr>
          <w:ilvl w:val="0"/>
          <w:numId w:val="0"/>
        </w:numPr>
        <w:ind w:left="2880"/>
      </w:pPr>
    </w:p>
    <w:p w14:paraId="74D00462" w14:textId="143DB75C" w:rsidR="003D2DEB" w:rsidRDefault="003D2DEB" w:rsidP="004E6251">
      <w:pPr>
        <w:pStyle w:val="ListBullet"/>
        <w:numPr>
          <w:ilvl w:val="3"/>
          <w:numId w:val="1"/>
        </w:numPr>
      </w:pPr>
    </w:p>
    <w:p w14:paraId="16C2DB67" w14:textId="77777777" w:rsidR="00A17343" w:rsidRDefault="00A17343" w:rsidP="004E6251">
      <w:pPr>
        <w:pStyle w:val="ListBullet"/>
        <w:numPr>
          <w:ilvl w:val="2"/>
          <w:numId w:val="1"/>
        </w:numPr>
      </w:pPr>
    </w:p>
    <w:p w14:paraId="6CE1B0FB" w14:textId="69E20EB4" w:rsidR="009A3573" w:rsidRDefault="00A00C81" w:rsidP="004E6251">
      <w:pPr>
        <w:pStyle w:val="ListBullet"/>
        <w:numPr>
          <w:ilvl w:val="1"/>
          <w:numId w:val="1"/>
        </w:numPr>
      </w:pPr>
      <w:r>
        <w:tab/>
      </w:r>
    </w:p>
    <w:p w14:paraId="6CA4971D" w14:textId="3B5CA98F" w:rsidR="00831DDA" w:rsidRDefault="00A81FE8" w:rsidP="00C42FA2">
      <w:pPr>
        <w:pStyle w:val="ListBullet"/>
        <w:outlineLvl w:val="1"/>
      </w:pPr>
      <w:r>
        <w:t xml:space="preserve">Memory: Rust is a systems programming language so it allows memory access like C++. </w:t>
      </w:r>
      <w:r w:rsidR="00433897">
        <w:t xml:space="preserve">All programs have to manage their memory usage, </w:t>
      </w:r>
      <w:r w:rsidR="00723542">
        <w:t xml:space="preserve">i.e. (de)allocating memory. </w:t>
      </w:r>
      <w:r w:rsidR="00DC24E0">
        <w:t xml:space="preserve">Other languages either run a GC for the same or leave it </w:t>
      </w:r>
      <w:proofErr w:type="spellStart"/>
      <w:r w:rsidR="00DC24E0">
        <w:t>upto</w:t>
      </w:r>
      <w:proofErr w:type="spellEnd"/>
      <w:r w:rsidR="00DC24E0">
        <w:t xml:space="preserve"> the programmer (C). </w:t>
      </w:r>
      <w:r w:rsidR="000B2161">
        <w:t>But in rust, a third method, ownership is used. Using this method memory (de)allocation rules are checked right at compile time and the program doesn’t even compile if they aren</w:t>
      </w:r>
      <w:r w:rsidR="00CF590C">
        <w:t xml:space="preserve">’t followed. </w:t>
      </w:r>
      <w:r w:rsidR="00B8561F">
        <w:t xml:space="preserve"> </w:t>
      </w:r>
    </w:p>
    <w:p w14:paraId="11BEE3F6" w14:textId="1C2D29EA" w:rsidR="00B8561F" w:rsidRDefault="00B8561F" w:rsidP="00B8561F">
      <w:pPr>
        <w:pStyle w:val="ListBullet"/>
        <w:numPr>
          <w:ilvl w:val="1"/>
          <w:numId w:val="1"/>
        </w:numPr>
      </w:pPr>
      <w:r>
        <w:t>Stack vs Heap: Stack is a fixed size conti</w:t>
      </w:r>
      <w:r w:rsidR="00C7664A">
        <w:t>g</w:t>
      </w:r>
      <w:r>
        <w:t>uous</w:t>
      </w:r>
      <w:r w:rsidR="00C83BAD">
        <w:t xml:space="preserve"> (adjacent, touching borders)</w:t>
      </w:r>
      <w:r>
        <w:t xml:space="preserve"> segment of memory</w:t>
      </w:r>
      <w:r w:rsidR="00167D16">
        <w:t xml:space="preserve">. This is a LIFO approach as data must be </w:t>
      </w:r>
      <w:r w:rsidR="00483419">
        <w:t xml:space="preserve">pushed and popped. </w:t>
      </w:r>
      <w:r w:rsidR="00F12F44">
        <w:t xml:space="preserve">In a heap, the size isn’t fixed so </w:t>
      </w:r>
      <w:r w:rsidR="00023504">
        <w:t xml:space="preserve">when we want to store some data, the chunk is allocated and the address returned through a pointer. </w:t>
      </w:r>
      <w:r w:rsidR="000D68EA">
        <w:t xml:space="preserve">Pushing to the stack is faster than to the heap, because the allocator </w:t>
      </w:r>
      <w:r w:rsidR="00904B38">
        <w:t xml:space="preserve">has to allocate the space and do a few other things. Same for reading. When we read from the stack, the entire stack is </w:t>
      </w:r>
      <w:r w:rsidR="00F37AE3">
        <w:t xml:space="preserve">moved to the processor and then elements can be accessed very </w:t>
      </w:r>
      <w:proofErr w:type="spellStart"/>
      <w:r w:rsidR="00F37AE3">
        <w:t>fastly</w:t>
      </w:r>
      <w:proofErr w:type="spellEnd"/>
      <w:r w:rsidR="00F37AE3">
        <w:t xml:space="preserve">. However, since a heap is not a </w:t>
      </w:r>
      <w:r w:rsidR="00C83BAD">
        <w:t xml:space="preserve">contiguous </w:t>
      </w:r>
      <w:r w:rsidR="00F37AE3">
        <w:t xml:space="preserve">segment of memory, it can’t be passed </w:t>
      </w:r>
      <w:r w:rsidR="0082615B">
        <w:t xml:space="preserve">all at once to the L caches. </w:t>
      </w:r>
      <w:proofErr w:type="gramStart"/>
      <w:r w:rsidR="0082615B">
        <w:t>So</w:t>
      </w:r>
      <w:proofErr w:type="gramEnd"/>
      <w:r w:rsidR="0082615B">
        <w:t xml:space="preserve"> the read is slower.</w:t>
      </w:r>
      <w:r w:rsidR="00B07D89">
        <w:t xml:space="preserve"> Stack and heap aren’t treated much differently in other languages but in Rust they are</w:t>
      </w:r>
      <w:r w:rsidR="003F28C0">
        <w:t xml:space="preserve">, and ownership rules help </w:t>
      </w:r>
      <w:r w:rsidR="004A63F3">
        <w:t>in understanding how Rust operates with heaps.</w:t>
      </w:r>
    </w:p>
    <w:p w14:paraId="5030D32B" w14:textId="48BB07D6" w:rsidR="003F28C0" w:rsidRDefault="00F61527" w:rsidP="00B8561F">
      <w:pPr>
        <w:pStyle w:val="ListBullet"/>
        <w:numPr>
          <w:ilvl w:val="1"/>
          <w:numId w:val="1"/>
        </w:numPr>
      </w:pPr>
      <w:r>
        <w:t>Ownership rules:</w:t>
      </w:r>
    </w:p>
    <w:p w14:paraId="0D1DA685" w14:textId="493F0A8F" w:rsidR="00F61527" w:rsidRDefault="00F61527" w:rsidP="00F61527">
      <w:pPr>
        <w:pStyle w:val="ListBullet"/>
        <w:numPr>
          <w:ilvl w:val="2"/>
          <w:numId w:val="1"/>
        </w:numPr>
      </w:pPr>
      <w:r>
        <w:t>Each value in rust has an owner.</w:t>
      </w:r>
    </w:p>
    <w:p w14:paraId="75CCB4BF" w14:textId="39BDEF51" w:rsidR="00F61527" w:rsidRDefault="00F61527" w:rsidP="00F61527">
      <w:pPr>
        <w:pStyle w:val="ListBullet"/>
        <w:numPr>
          <w:ilvl w:val="2"/>
          <w:numId w:val="1"/>
        </w:numPr>
      </w:pPr>
      <w:r>
        <w:t>There can only be 1 owner at a time.</w:t>
      </w:r>
    </w:p>
    <w:p w14:paraId="0735EA6F" w14:textId="45ACBC8E" w:rsidR="00F61527" w:rsidRDefault="008F7345" w:rsidP="00F61527">
      <w:pPr>
        <w:pStyle w:val="ListBullet"/>
        <w:numPr>
          <w:ilvl w:val="2"/>
          <w:numId w:val="1"/>
        </w:numPr>
      </w:pPr>
      <w:r>
        <w:t xml:space="preserve">When the owner goes out of scope, the value </w:t>
      </w:r>
      <w:r w:rsidR="004E77CC">
        <w:t xml:space="preserve">will be </w:t>
      </w:r>
      <w:r>
        <w:t>dropped.</w:t>
      </w:r>
    </w:p>
    <w:p w14:paraId="382E943D" w14:textId="4D32F4A2" w:rsidR="00A13B49" w:rsidRDefault="00B824C5" w:rsidP="000C32B5">
      <w:pPr>
        <w:pStyle w:val="ListBullet"/>
        <w:numPr>
          <w:ilvl w:val="1"/>
          <w:numId w:val="1"/>
        </w:numPr>
      </w:pPr>
      <w:r>
        <w:t xml:space="preserve">Variable scope: </w:t>
      </w:r>
    </w:p>
    <w:p w14:paraId="1A91A148" w14:textId="61E116FE" w:rsidR="00C65F67" w:rsidRDefault="00C65F67" w:rsidP="00C65F67">
      <w:pPr>
        <w:pStyle w:val="ListBullet"/>
        <w:numPr>
          <w:ilvl w:val="0"/>
          <w:numId w:val="0"/>
        </w:numPr>
        <w:ind w:left="1440"/>
      </w:pPr>
      <w:r>
        <w:t>For ex.:</w:t>
      </w:r>
    </w:p>
    <w:p w14:paraId="7E35BBD5" w14:textId="6E73C3BA" w:rsidR="00C65F67" w:rsidRDefault="00C65F67" w:rsidP="00C65F67">
      <w:pPr>
        <w:pStyle w:val="ListBullet"/>
        <w:numPr>
          <w:ilvl w:val="0"/>
          <w:numId w:val="0"/>
        </w:numPr>
        <w:ind w:left="1440"/>
      </w:pPr>
      <w:r>
        <w:t>{</w:t>
      </w:r>
    </w:p>
    <w:p w14:paraId="3377C407" w14:textId="48DF72B0" w:rsidR="00C65F67" w:rsidRDefault="00C65F67" w:rsidP="00C65F67">
      <w:pPr>
        <w:pStyle w:val="ListBullet"/>
        <w:numPr>
          <w:ilvl w:val="0"/>
          <w:numId w:val="0"/>
        </w:numPr>
        <w:ind w:left="1440"/>
      </w:pPr>
      <w:r>
        <w:tab/>
        <w:t>let s = “aa”;</w:t>
      </w:r>
      <w:r w:rsidR="003F2951">
        <w:t xml:space="preserve"> //immutable string</w:t>
      </w:r>
    </w:p>
    <w:p w14:paraId="0E3A2819" w14:textId="6821056C" w:rsidR="00C65F67" w:rsidRDefault="00C65F67" w:rsidP="00C65F67">
      <w:pPr>
        <w:pStyle w:val="ListBullet"/>
        <w:numPr>
          <w:ilvl w:val="0"/>
          <w:numId w:val="0"/>
        </w:numPr>
        <w:ind w:left="1440"/>
      </w:pPr>
      <w:r>
        <w:t>}</w:t>
      </w:r>
    </w:p>
    <w:p w14:paraId="4BA2C96C" w14:textId="7A577F39" w:rsidR="00C65F67" w:rsidRDefault="00C65F67" w:rsidP="00C65F67">
      <w:pPr>
        <w:pStyle w:val="ListBullet"/>
        <w:numPr>
          <w:ilvl w:val="0"/>
          <w:numId w:val="0"/>
        </w:numPr>
        <w:ind w:left="1440"/>
      </w:pPr>
      <w:r>
        <w:lastRenderedPageBreak/>
        <w:t xml:space="preserve">In this example, s isn’t valid before being declared and is only valid till the end of the scope, after which it </w:t>
      </w:r>
      <w:r w:rsidR="005D0EB3">
        <w:t>goes out of scope and is hence disposed.</w:t>
      </w:r>
      <w:r w:rsidR="00B56AD1">
        <w:t xml:space="preserve"> </w:t>
      </w:r>
      <w:r w:rsidR="00B56AD1">
        <w:br/>
      </w:r>
      <w:r w:rsidR="00B56AD1">
        <w:br/>
        <w:t xml:space="preserve">Variables also go out of scope after their last usage in the code. </w:t>
      </w:r>
      <w:r w:rsidR="001016AB">
        <w:t xml:space="preserve">But this also means, that if a variable is used at the very end of the </w:t>
      </w:r>
      <w:proofErr w:type="gramStart"/>
      <w:r w:rsidR="001016AB">
        <w:t>program</w:t>
      </w:r>
      <w:proofErr w:type="gramEnd"/>
      <w:r w:rsidR="001016AB">
        <w:t xml:space="preserve"> then it will remain in scope until then. </w:t>
      </w:r>
      <w:r w:rsidR="00D14C75">
        <w:t xml:space="preserve">This ability of a compiler to </w:t>
      </w:r>
      <w:r w:rsidR="00045787">
        <w:t>tell if a variable is no longer is being used before the end of the scope block is called Non-Lexical Lifetime</w:t>
      </w:r>
      <w:r w:rsidR="000E3C0D">
        <w:t>s (NLL).</w:t>
      </w:r>
    </w:p>
    <w:p w14:paraId="545B49D0" w14:textId="0D398DF4" w:rsidR="00C65F67" w:rsidRDefault="00860CEF" w:rsidP="000C32B5">
      <w:pPr>
        <w:pStyle w:val="ListBullet"/>
        <w:numPr>
          <w:ilvl w:val="1"/>
          <w:numId w:val="1"/>
        </w:numPr>
      </w:pPr>
      <w:r>
        <w:t>Heap:</w:t>
      </w:r>
      <w:r w:rsidR="009E302D">
        <w:t xml:space="preserve"> Just like RAII (</w:t>
      </w:r>
      <w:r w:rsidR="003F2951" w:rsidRPr="003F2951">
        <w:t>Resource Acquisition Is Initialization</w:t>
      </w:r>
      <w:r w:rsidR="009E302D">
        <w:t>)</w:t>
      </w:r>
      <w:r w:rsidR="003F2951">
        <w:t xml:space="preserve"> works in C++, the values on heap in rust are deallocated when the scope finishes. </w:t>
      </w:r>
    </w:p>
    <w:p w14:paraId="6BC94B28" w14:textId="46050821" w:rsidR="003F2951" w:rsidRDefault="003F2951" w:rsidP="003F2951">
      <w:pPr>
        <w:pStyle w:val="ListBullet"/>
        <w:numPr>
          <w:ilvl w:val="0"/>
          <w:numId w:val="0"/>
        </w:numPr>
        <w:ind w:left="1440"/>
      </w:pPr>
      <w:r>
        <w:t>For ex.:</w:t>
      </w:r>
    </w:p>
    <w:p w14:paraId="2A8DD0B4" w14:textId="50D30BBD" w:rsidR="003F2951" w:rsidRDefault="003F2951" w:rsidP="003F2951">
      <w:pPr>
        <w:pStyle w:val="ListBullet"/>
        <w:numPr>
          <w:ilvl w:val="0"/>
          <w:numId w:val="0"/>
        </w:numPr>
        <w:ind w:left="1440"/>
      </w:pPr>
      <w:r>
        <w:t>{</w:t>
      </w:r>
    </w:p>
    <w:p w14:paraId="2AD3A21F" w14:textId="50E754B9" w:rsidR="003F2951" w:rsidRDefault="003F2951" w:rsidP="003F2951">
      <w:pPr>
        <w:pStyle w:val="ListBullet"/>
        <w:numPr>
          <w:ilvl w:val="0"/>
          <w:numId w:val="0"/>
        </w:numPr>
        <w:ind w:left="1440" w:firstLine="720"/>
      </w:pPr>
      <w:r>
        <w:t xml:space="preserve">let s= </w:t>
      </w:r>
      <w:proofErr w:type="gramStart"/>
      <w:r>
        <w:t>String::</w:t>
      </w:r>
      <w:proofErr w:type="gramEnd"/>
      <w:r>
        <w:t>from(“</w:t>
      </w:r>
      <w:proofErr w:type="spellStart"/>
      <w:r>
        <w:t>yo</w:t>
      </w:r>
      <w:proofErr w:type="spellEnd"/>
      <w:r>
        <w:t>”)  //mutable string</w:t>
      </w:r>
    </w:p>
    <w:p w14:paraId="1104ECF1" w14:textId="19B07D37" w:rsidR="003F2951" w:rsidRDefault="003F2951" w:rsidP="003F2951">
      <w:pPr>
        <w:pStyle w:val="ListBullet"/>
        <w:numPr>
          <w:ilvl w:val="0"/>
          <w:numId w:val="0"/>
        </w:numPr>
        <w:ind w:left="432" w:hanging="432"/>
      </w:pPr>
      <w:r>
        <w:tab/>
      </w:r>
      <w:r>
        <w:tab/>
      </w:r>
      <w:r>
        <w:tab/>
        <w:t>}</w:t>
      </w:r>
    </w:p>
    <w:p w14:paraId="4BC4E4DC" w14:textId="368705D7" w:rsidR="003F2951" w:rsidRDefault="003F2951" w:rsidP="003F2951">
      <w:pPr>
        <w:pStyle w:val="ListBullet"/>
        <w:numPr>
          <w:ilvl w:val="0"/>
          <w:numId w:val="0"/>
        </w:numPr>
        <w:ind w:left="432" w:hanging="432"/>
      </w:pPr>
      <w:r>
        <w:tab/>
      </w:r>
      <w:r>
        <w:tab/>
      </w:r>
      <w:r>
        <w:tab/>
        <w:t xml:space="preserve">Just like previous </w:t>
      </w:r>
      <w:r w:rsidR="000B6EED">
        <w:t xml:space="preserve">example, the s loses its value after the scope is finished. But this string is on the heap, so </w:t>
      </w:r>
      <w:r w:rsidR="0065678A">
        <w:t>it actually has to deallocate the memory allocated for the strings. For this, rust requires the type to implement drop function. This function is called at the end of the scope and must clear the memory.</w:t>
      </w:r>
      <w:r w:rsidR="00BD734A">
        <w:t xml:space="preserve"> </w:t>
      </w:r>
      <w:proofErr w:type="spellStart"/>
      <w:r w:rsidR="00BD734A">
        <w:t>Here s</w:t>
      </w:r>
      <w:proofErr w:type="spellEnd"/>
      <w:r w:rsidR="00BD734A">
        <w:t xml:space="preserve"> is the owner of the data “</w:t>
      </w:r>
      <w:proofErr w:type="spellStart"/>
      <w:r w:rsidR="00BD734A">
        <w:t>yo</w:t>
      </w:r>
      <w:proofErr w:type="spellEnd"/>
      <w:r w:rsidR="00BD734A">
        <w:t>” and when it goes out of scope</w:t>
      </w:r>
      <w:r w:rsidR="00766D6D">
        <w:t>, the value is dropped.</w:t>
      </w:r>
    </w:p>
    <w:p w14:paraId="60E71C15" w14:textId="758BB1D1" w:rsidR="003F2951" w:rsidRDefault="00C4489C" w:rsidP="000C32B5">
      <w:pPr>
        <w:pStyle w:val="ListBullet"/>
        <w:numPr>
          <w:ilvl w:val="1"/>
          <w:numId w:val="1"/>
        </w:numPr>
      </w:pPr>
      <w:r>
        <w:t>Copy vs move</w:t>
      </w:r>
      <w:r w:rsidR="006C1891">
        <w:t xml:space="preserve">: </w:t>
      </w:r>
    </w:p>
    <w:p w14:paraId="1F597FDB" w14:textId="674F148E" w:rsidR="004615C8" w:rsidRDefault="004615C8" w:rsidP="004615C8">
      <w:pPr>
        <w:pStyle w:val="ListBullet"/>
        <w:numPr>
          <w:ilvl w:val="0"/>
          <w:numId w:val="0"/>
        </w:numPr>
        <w:ind w:left="1440"/>
      </w:pPr>
      <w:r>
        <w:t>For ex.:</w:t>
      </w:r>
    </w:p>
    <w:p w14:paraId="73382D46" w14:textId="4A53F2F3" w:rsidR="004615C8" w:rsidRDefault="004615C8" w:rsidP="004615C8">
      <w:pPr>
        <w:pStyle w:val="ListBullet"/>
        <w:numPr>
          <w:ilvl w:val="0"/>
          <w:numId w:val="0"/>
        </w:numPr>
        <w:ind w:left="1440"/>
      </w:pPr>
      <w:r>
        <w:t>let a=2;</w:t>
      </w:r>
    </w:p>
    <w:p w14:paraId="30DE3858" w14:textId="52491FF4" w:rsidR="004615C8" w:rsidRDefault="004615C8" w:rsidP="004615C8">
      <w:pPr>
        <w:pStyle w:val="ListBullet"/>
        <w:numPr>
          <w:ilvl w:val="0"/>
          <w:numId w:val="0"/>
        </w:numPr>
        <w:ind w:left="1440"/>
      </w:pPr>
      <w:r>
        <w:t>let b=a;</w:t>
      </w:r>
    </w:p>
    <w:p w14:paraId="0D0F1759" w14:textId="71CF5434" w:rsidR="004615C8" w:rsidRDefault="004615C8" w:rsidP="004615C8">
      <w:pPr>
        <w:pStyle w:val="ListBullet"/>
        <w:numPr>
          <w:ilvl w:val="0"/>
          <w:numId w:val="0"/>
        </w:numPr>
        <w:ind w:left="1440"/>
      </w:pPr>
      <w:r>
        <w:t>Since this is a simple data type and is on the stack, it is copied directly.</w:t>
      </w:r>
    </w:p>
    <w:p w14:paraId="1C76CC8B" w14:textId="71294C45" w:rsidR="004615C8" w:rsidRDefault="004615C8" w:rsidP="004615C8">
      <w:pPr>
        <w:pStyle w:val="ListBullet"/>
        <w:numPr>
          <w:ilvl w:val="0"/>
          <w:numId w:val="0"/>
        </w:numPr>
        <w:ind w:left="1440"/>
      </w:pPr>
      <w:r>
        <w:t>But</w:t>
      </w:r>
    </w:p>
    <w:p w14:paraId="73E7B11B" w14:textId="5FA271A2" w:rsidR="004615C8" w:rsidRDefault="004615C8" w:rsidP="004615C8">
      <w:pPr>
        <w:pStyle w:val="ListBullet"/>
        <w:numPr>
          <w:ilvl w:val="0"/>
          <w:numId w:val="0"/>
        </w:numPr>
        <w:ind w:left="1440"/>
      </w:pPr>
      <w:r>
        <w:t xml:space="preserve">let </w:t>
      </w:r>
      <w:r w:rsidR="00276179">
        <w:t>s1</w:t>
      </w:r>
      <w:r>
        <w:t xml:space="preserve"> = </w:t>
      </w:r>
      <w:proofErr w:type="spellStart"/>
      <w:r>
        <w:t>String.from</w:t>
      </w:r>
      <w:proofErr w:type="spellEnd"/>
      <w:r>
        <w:t>(“</w:t>
      </w:r>
      <w:r w:rsidR="007456F7">
        <w:t>hello</w:t>
      </w:r>
      <w:r>
        <w:t>”);</w:t>
      </w:r>
    </w:p>
    <w:p w14:paraId="0CD7727F" w14:textId="2512978D" w:rsidR="004615C8" w:rsidRDefault="004615C8" w:rsidP="004615C8">
      <w:pPr>
        <w:pStyle w:val="ListBullet"/>
        <w:numPr>
          <w:ilvl w:val="0"/>
          <w:numId w:val="0"/>
        </w:numPr>
        <w:ind w:left="1440"/>
      </w:pPr>
      <w:r>
        <w:t xml:space="preserve">let </w:t>
      </w:r>
      <w:r w:rsidR="00276179">
        <w:t>s2</w:t>
      </w:r>
      <w:r>
        <w:t xml:space="preserve"> = </w:t>
      </w:r>
      <w:r w:rsidR="00276179">
        <w:t>s</w:t>
      </w:r>
      <w:r w:rsidR="00F20C03">
        <w:t>1</w:t>
      </w:r>
      <w:r>
        <w:t>;</w:t>
      </w:r>
    </w:p>
    <w:p w14:paraId="3EB97167" w14:textId="3C457463" w:rsidR="004615C8" w:rsidRDefault="00950E0C" w:rsidP="004615C8">
      <w:pPr>
        <w:pStyle w:val="ListBullet"/>
        <w:numPr>
          <w:ilvl w:val="0"/>
          <w:numId w:val="0"/>
        </w:numPr>
        <w:ind w:left="1440"/>
      </w:pPr>
      <w:r>
        <w:lastRenderedPageBreak/>
        <w:t xml:space="preserve">here </w:t>
      </w:r>
      <w:r w:rsidR="00276179">
        <w:t>s1</w:t>
      </w:r>
      <w:r>
        <w:t xml:space="preserve"> is on the heap and hence the thing that will be copied is the metadata but not the data itself.</w:t>
      </w:r>
    </w:p>
    <w:p w14:paraId="0B28E93C" w14:textId="77C31E53" w:rsidR="00950E0C" w:rsidRDefault="00276179" w:rsidP="004615C8">
      <w:pPr>
        <w:pStyle w:val="ListBullet"/>
        <w:numPr>
          <w:ilvl w:val="0"/>
          <w:numId w:val="0"/>
        </w:numPr>
        <w:ind w:left="1440"/>
      </w:pPr>
      <w:r w:rsidRPr="00276179">
        <w:rPr>
          <w:noProof/>
        </w:rPr>
        <w:drawing>
          <wp:inline distT="0" distB="0" distL="0" distR="0" wp14:anchorId="136F3B3C" wp14:editId="09499114">
            <wp:extent cx="2229960" cy="22661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213" cy="2273492"/>
                    </a:xfrm>
                    <a:prstGeom prst="rect">
                      <a:avLst/>
                    </a:prstGeom>
                  </pic:spPr>
                </pic:pic>
              </a:graphicData>
            </a:graphic>
          </wp:inline>
        </w:drawing>
      </w:r>
    </w:p>
    <w:p w14:paraId="34B60811" w14:textId="77777777" w:rsidR="004615C8" w:rsidRDefault="004615C8" w:rsidP="004615C8">
      <w:pPr>
        <w:pStyle w:val="ListBullet"/>
        <w:numPr>
          <w:ilvl w:val="0"/>
          <w:numId w:val="0"/>
        </w:numPr>
        <w:ind w:left="1440"/>
      </w:pPr>
    </w:p>
    <w:p w14:paraId="5DBDE158" w14:textId="253279E7" w:rsidR="004615C8" w:rsidRDefault="007456F7" w:rsidP="004615C8">
      <w:pPr>
        <w:pStyle w:val="ListBullet"/>
        <w:numPr>
          <w:ilvl w:val="0"/>
          <w:numId w:val="0"/>
        </w:numPr>
        <w:ind w:left="1440"/>
      </w:pPr>
      <w:r>
        <w:t>and now if we modify the value in the heap then both the variables will be affected.</w:t>
      </w:r>
      <w:r w:rsidR="009E1253">
        <w:t xml:space="preserve"> </w:t>
      </w:r>
    </w:p>
    <w:p w14:paraId="41DDB021" w14:textId="77777777" w:rsidR="009E1253" w:rsidRDefault="009E1253" w:rsidP="004615C8">
      <w:pPr>
        <w:pStyle w:val="ListBullet"/>
        <w:numPr>
          <w:ilvl w:val="0"/>
          <w:numId w:val="0"/>
        </w:numPr>
        <w:ind w:left="1440"/>
      </w:pPr>
    </w:p>
    <w:p w14:paraId="45DBB02A" w14:textId="2B8B7690" w:rsidR="009E1253" w:rsidRDefault="009E1253" w:rsidP="004615C8">
      <w:pPr>
        <w:pStyle w:val="ListBullet"/>
        <w:numPr>
          <w:ilvl w:val="0"/>
          <w:numId w:val="0"/>
        </w:numPr>
        <w:ind w:left="1440"/>
      </w:pPr>
      <w:r>
        <w:t xml:space="preserve">This would cause a problem in other languages, the double free problem. If s1 and s2 both try to free the memory then it will </w:t>
      </w:r>
      <w:r w:rsidR="00D56BE3">
        <w:t xml:space="preserve">cause memory corruption. </w:t>
      </w:r>
      <w:r w:rsidR="007526A7">
        <w:t>Rust counters this by invalidating the copied variable</w:t>
      </w:r>
      <w:r w:rsidR="00F218D5">
        <w:t>. Hence,</w:t>
      </w:r>
    </w:p>
    <w:p w14:paraId="49789DE1" w14:textId="77777777" w:rsidR="00F266EB" w:rsidRDefault="00F266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35306336"/>
        <w:rPr>
          <w:rFonts w:ascii="Consolas" w:hAnsi="Consolas" w:cs="Courier New"/>
          <w:sz w:val="17"/>
          <w:szCs w:val="17"/>
        </w:rPr>
      </w:pPr>
      <w:r w:rsidRPr="00F266EB">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s1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334D9E2D" w14:textId="77777777" w:rsidR="00F266EB" w:rsidRDefault="00F266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353063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s2 </w:t>
      </w:r>
      <w:r>
        <w:rPr>
          <w:rFonts w:ascii="Consolas" w:hAnsi="Consolas" w:cs="Courier New"/>
          <w:color w:val="666600"/>
          <w:sz w:val="17"/>
          <w:szCs w:val="17"/>
        </w:rPr>
        <w:t>=</w:t>
      </w:r>
      <w:r>
        <w:rPr>
          <w:rFonts w:ascii="Consolas" w:hAnsi="Consolas" w:cs="Courier New"/>
          <w:color w:val="000000"/>
          <w:sz w:val="17"/>
          <w:szCs w:val="17"/>
        </w:rPr>
        <w:t xml:space="preserve"> s1</w:t>
      </w:r>
      <w:r>
        <w:rPr>
          <w:rFonts w:ascii="Consolas" w:hAnsi="Consolas" w:cs="Courier New"/>
          <w:color w:val="666600"/>
          <w:sz w:val="17"/>
          <w:szCs w:val="17"/>
        </w:rPr>
        <w:t>;</w:t>
      </w:r>
    </w:p>
    <w:p w14:paraId="43B9EB3B" w14:textId="77777777" w:rsidR="00F266EB" w:rsidRDefault="00F266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35306336"/>
        <w:rPr>
          <w:rFonts w:ascii="Consolas" w:hAnsi="Consolas" w:cs="Courier New"/>
          <w:sz w:val="17"/>
          <w:szCs w:val="17"/>
        </w:rPr>
      </w:pPr>
      <w:r>
        <w:rPr>
          <w:rFonts w:ascii="Consolas" w:hAnsi="Consolas" w:cs="Courier New"/>
          <w:color w:val="000000"/>
          <w:sz w:val="17"/>
          <w:szCs w:val="17"/>
        </w:rPr>
        <w:t> </w:t>
      </w:r>
    </w:p>
    <w:p w14:paraId="6343BD45" w14:textId="08C2FB27" w:rsidR="00F266EB" w:rsidRPr="00A0257C" w:rsidRDefault="00F266EB" w:rsidP="00A025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3530633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world!"</w:t>
      </w:r>
      <w:r>
        <w:rPr>
          <w:rFonts w:ascii="Consolas" w:hAnsi="Consolas" w:cs="Courier New"/>
          <w:color w:val="666600"/>
          <w:sz w:val="17"/>
          <w:szCs w:val="17"/>
        </w:rPr>
        <w:t>,</w:t>
      </w:r>
      <w:r>
        <w:rPr>
          <w:rFonts w:ascii="Consolas" w:hAnsi="Consolas" w:cs="Courier New"/>
          <w:color w:val="000000"/>
          <w:sz w:val="17"/>
          <w:szCs w:val="17"/>
        </w:rPr>
        <w:t xml:space="preserve"> s1</w:t>
      </w:r>
      <w:r>
        <w:rPr>
          <w:rFonts w:ascii="Consolas" w:hAnsi="Consolas" w:cs="Courier New"/>
          <w:color w:val="666600"/>
          <w:sz w:val="17"/>
          <w:szCs w:val="17"/>
        </w:rPr>
        <w:t>);</w:t>
      </w:r>
    </w:p>
    <w:p w14:paraId="5418BC71" w14:textId="09EEBA0B" w:rsidR="00F266EB" w:rsidRDefault="00F266EB" w:rsidP="004615C8">
      <w:pPr>
        <w:pStyle w:val="ListBullet"/>
        <w:numPr>
          <w:ilvl w:val="0"/>
          <w:numId w:val="0"/>
        </w:numPr>
        <w:ind w:left="1440"/>
      </w:pPr>
      <w:r>
        <w:t xml:space="preserve">is an error. </w:t>
      </w:r>
    </w:p>
    <w:p w14:paraId="4AAAE075" w14:textId="777879B2" w:rsidR="00A0257C" w:rsidRDefault="00715281" w:rsidP="004615C8">
      <w:pPr>
        <w:pStyle w:val="ListBullet"/>
        <w:numPr>
          <w:ilvl w:val="0"/>
          <w:numId w:val="0"/>
        </w:numPr>
        <w:ind w:left="1440"/>
      </w:pPr>
      <w:r>
        <w:t>This turns the copy operation into a move operation automatically.</w:t>
      </w:r>
    </w:p>
    <w:p w14:paraId="742F1288" w14:textId="2BC12E10" w:rsidR="00C4489C" w:rsidRDefault="00437203" w:rsidP="004615C8">
      <w:pPr>
        <w:pStyle w:val="ListBullet"/>
        <w:numPr>
          <w:ilvl w:val="0"/>
          <w:numId w:val="0"/>
        </w:numPr>
        <w:ind w:left="1440"/>
      </w:pPr>
      <w:r>
        <w:t>Here, s1 is the owner of the data. And when we pass s1 into s2, then s2 takes ownership of the value</w:t>
      </w:r>
      <w:r w:rsidR="00236440">
        <w:t xml:space="preserve"> and in doing so makes s1 invalid as it doesn’t have the ownership anymore. </w:t>
      </w:r>
    </w:p>
    <w:p w14:paraId="1F195DFF" w14:textId="77777777" w:rsidR="00437203" w:rsidRDefault="00437203" w:rsidP="004615C8">
      <w:pPr>
        <w:pStyle w:val="ListBullet"/>
        <w:numPr>
          <w:ilvl w:val="0"/>
          <w:numId w:val="0"/>
        </w:numPr>
        <w:ind w:left="1440"/>
      </w:pPr>
    </w:p>
    <w:p w14:paraId="4DB3A1D7" w14:textId="4B7BBBDE" w:rsidR="00C4489C" w:rsidRDefault="00C4489C" w:rsidP="004615C8">
      <w:pPr>
        <w:pStyle w:val="ListBullet"/>
        <w:numPr>
          <w:ilvl w:val="0"/>
          <w:numId w:val="0"/>
        </w:numPr>
        <w:ind w:left="1440"/>
      </w:pPr>
      <w:r>
        <w:t>To actually copy the data, we use the clone method. So s2= s</w:t>
      </w:r>
      <w:proofErr w:type="gramStart"/>
      <w:r>
        <w:t>1.clone</w:t>
      </w:r>
      <w:proofErr w:type="gramEnd"/>
      <w:r>
        <w:t>();</w:t>
      </w:r>
      <w:r w:rsidR="0007549F">
        <w:t xml:space="preserve"> This is an expensive operation as the heap will be recreated.</w:t>
      </w:r>
    </w:p>
    <w:p w14:paraId="7187542E" w14:textId="77777777" w:rsidR="00CD50B4" w:rsidRDefault="00CD50B4" w:rsidP="004615C8">
      <w:pPr>
        <w:pStyle w:val="ListBullet"/>
        <w:numPr>
          <w:ilvl w:val="0"/>
          <w:numId w:val="0"/>
        </w:numPr>
        <w:ind w:left="1440"/>
      </w:pPr>
    </w:p>
    <w:p w14:paraId="5AC79BB1" w14:textId="67EEEFD3" w:rsidR="00F266EB" w:rsidRDefault="00DD77AC" w:rsidP="004615C8">
      <w:pPr>
        <w:pStyle w:val="ListBullet"/>
        <w:numPr>
          <w:ilvl w:val="0"/>
          <w:numId w:val="0"/>
        </w:numPr>
        <w:ind w:left="1440"/>
      </w:pPr>
      <w:r>
        <w:lastRenderedPageBreak/>
        <w:t xml:space="preserve">The same is not true for values on the stack such as integers, they remain valid and copy </w:t>
      </w:r>
      <w:r w:rsidR="001D144F">
        <w:t xml:space="preserve">or </w:t>
      </w:r>
      <w:proofErr w:type="gramStart"/>
      <w:r w:rsidR="001D144F">
        <w:t>clone(</w:t>
      </w:r>
      <w:proofErr w:type="gramEnd"/>
      <w:r w:rsidR="001D144F">
        <w:t>) are the same thing.</w:t>
      </w:r>
      <w:r w:rsidR="00402A36">
        <w:t xml:space="preserve"> As a general rule, all scalar types use copying and not moving.</w:t>
      </w:r>
      <w:r w:rsidR="00AC7D7D">
        <w:t xml:space="preserve"> And tuples </w:t>
      </w:r>
      <w:r w:rsidR="002749FF">
        <w:t xml:space="preserve">also use copying </w:t>
      </w:r>
      <w:r w:rsidR="00AC7D7D">
        <w:t>if they consist of types that implement copying.</w:t>
      </w:r>
    </w:p>
    <w:p w14:paraId="33C31AE7" w14:textId="77777777" w:rsidR="00EB3A81" w:rsidRDefault="00EB3A81" w:rsidP="004615C8">
      <w:pPr>
        <w:pStyle w:val="ListBullet"/>
        <w:numPr>
          <w:ilvl w:val="0"/>
          <w:numId w:val="0"/>
        </w:numPr>
        <w:ind w:left="1440"/>
      </w:pPr>
    </w:p>
    <w:p w14:paraId="19993E7D" w14:textId="7F1FD9F3" w:rsidR="00EB3A81" w:rsidRDefault="00EB3A81" w:rsidP="004615C8">
      <w:pPr>
        <w:pStyle w:val="ListBullet"/>
        <w:numPr>
          <w:ilvl w:val="0"/>
          <w:numId w:val="0"/>
        </w:numPr>
        <w:ind w:left="1440"/>
      </w:pPr>
      <w:r>
        <w:t xml:space="preserve">This copy/move scenario works everywhere, even with function calls. </w:t>
      </w:r>
      <w:proofErr w:type="gramStart"/>
      <w:r>
        <w:t>So</w:t>
      </w:r>
      <w:proofErr w:type="gramEnd"/>
      <w:r>
        <w:t xml:space="preserve"> passing a heap variable to a function will turn the variable invalid.</w:t>
      </w:r>
    </w:p>
    <w:p w14:paraId="4DA02FDE" w14:textId="30AB3681" w:rsidR="006C1891" w:rsidRDefault="008D79B2" w:rsidP="000C32B5">
      <w:pPr>
        <w:pStyle w:val="ListBullet"/>
        <w:numPr>
          <w:ilvl w:val="1"/>
          <w:numId w:val="1"/>
        </w:numPr>
      </w:pPr>
      <w:r>
        <w:t xml:space="preserve">References: We can use references to pass only the </w:t>
      </w:r>
      <w:r w:rsidR="00C945D0">
        <w:t xml:space="preserve">pointer around. This way we neither copy nor move the value itself. </w:t>
      </w:r>
    </w:p>
    <w:p w14:paraId="1EF3F0D7" w14:textId="77777777"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B2EC4" w14:textId="3F075F8F"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w:t>
      </w:r>
      <w:r w:rsidR="00F77927">
        <w:rPr>
          <w:rFonts w:ascii="Consolas" w:hAnsi="Consolas" w:cs="Courier New"/>
          <w:color w:val="000000"/>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1DEDD3B2" w14:textId="18E9C911"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w:t>
      </w:r>
      <w:r w:rsidR="00F77927">
        <w:rPr>
          <w:rFonts w:ascii="Consolas" w:hAnsi="Consolas" w:cs="Courier New"/>
          <w:color w:val="000000"/>
          <w:sz w:val="17"/>
          <w:szCs w:val="17"/>
        </w:rPr>
        <w:t>1</w:t>
      </w:r>
      <w:r>
        <w:rPr>
          <w:rFonts w:ascii="Consolas" w:hAnsi="Consolas" w:cs="Courier New"/>
          <w:color w:val="666600"/>
          <w:sz w:val="17"/>
          <w:szCs w:val="17"/>
        </w:rPr>
        <w:t>;</w:t>
      </w:r>
    </w:p>
    <w:p w14:paraId="47DF19DF" w14:textId="5BD35C07"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r>
        <w:rPr>
          <w:rFonts w:ascii="Consolas" w:hAnsi="Consolas" w:cs="Courier New"/>
          <w:color w:val="000000"/>
          <w:sz w:val="17"/>
          <w:szCs w:val="17"/>
        </w:rPr>
        <w:t xml:space="preserve">    sec</w:t>
      </w:r>
      <w:r>
        <w:rPr>
          <w:rFonts w:ascii="Consolas" w:hAnsi="Consolas" w:cs="Courier New"/>
          <w:color w:val="666600"/>
          <w:sz w:val="17"/>
          <w:szCs w:val="17"/>
        </w:rPr>
        <w:t>(&amp;</w:t>
      </w:r>
      <w:r>
        <w:rPr>
          <w:rFonts w:ascii="Consolas" w:hAnsi="Consolas" w:cs="Courier New"/>
          <w:color w:val="000000"/>
          <w:sz w:val="17"/>
          <w:szCs w:val="17"/>
        </w:rPr>
        <w:t>s</w:t>
      </w:r>
      <w:r w:rsidR="00F77927">
        <w:rPr>
          <w:rFonts w:ascii="Consolas" w:hAnsi="Consolas" w:cs="Courier New"/>
          <w:color w:val="000000"/>
          <w:sz w:val="17"/>
          <w:szCs w:val="17"/>
        </w:rPr>
        <w:t>1</w:t>
      </w:r>
      <w:r>
        <w:rPr>
          <w:rFonts w:ascii="Consolas" w:hAnsi="Consolas" w:cs="Courier New"/>
          <w:color w:val="666600"/>
          <w:sz w:val="17"/>
          <w:szCs w:val="17"/>
        </w:rPr>
        <w:t>);</w:t>
      </w:r>
    </w:p>
    <w:p w14:paraId="54F0616B" w14:textId="77777777"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r>
        <w:rPr>
          <w:rFonts w:ascii="Consolas" w:hAnsi="Consolas" w:cs="Courier New"/>
          <w:color w:val="666600"/>
          <w:sz w:val="17"/>
          <w:szCs w:val="17"/>
        </w:rPr>
        <w:t>}</w:t>
      </w:r>
    </w:p>
    <w:p w14:paraId="24D624CF" w14:textId="77777777"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r>
        <w:rPr>
          <w:rFonts w:ascii="Consolas" w:hAnsi="Consolas" w:cs="Courier New"/>
          <w:color w:val="000000"/>
          <w:sz w:val="17"/>
          <w:szCs w:val="17"/>
        </w:rPr>
        <w:t> </w:t>
      </w:r>
    </w:p>
    <w:p w14:paraId="464ED1FF" w14:textId="77777777"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sec</w:t>
      </w:r>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DAF156" w14:textId="77777777"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626957F1" w14:textId="77777777" w:rsidR="002D1888" w:rsidRDefault="002D18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30910578"/>
        <w:rPr>
          <w:rFonts w:ascii="Consolas" w:hAnsi="Consolas" w:cs="Courier New"/>
          <w:sz w:val="17"/>
          <w:szCs w:val="17"/>
        </w:rPr>
      </w:pPr>
      <w:r>
        <w:rPr>
          <w:rFonts w:ascii="Consolas" w:hAnsi="Consolas" w:cs="Courier New"/>
          <w:color w:val="666600"/>
          <w:sz w:val="17"/>
          <w:szCs w:val="17"/>
        </w:rPr>
        <w:t>}</w:t>
      </w:r>
    </w:p>
    <w:p w14:paraId="1C6EB843" w14:textId="5473602C" w:rsidR="00C945D0" w:rsidRDefault="00E6065F" w:rsidP="00C945D0">
      <w:pPr>
        <w:pStyle w:val="ListBullet"/>
        <w:numPr>
          <w:ilvl w:val="0"/>
          <w:numId w:val="0"/>
        </w:numPr>
        <w:ind w:left="1440"/>
      </w:pPr>
      <w:r>
        <w:br/>
        <w:t>Here, we do ‘</w:t>
      </w:r>
      <w:proofErr w:type="gramStart"/>
      <w:r>
        <w:t>borrowing</w:t>
      </w:r>
      <w:proofErr w:type="gramEnd"/>
      <w:r>
        <w:t xml:space="preserve">’. When we </w:t>
      </w:r>
      <w:r w:rsidR="00F95B91">
        <w:t>pass &amp;s</w:t>
      </w:r>
      <w:r w:rsidR="00D3176E">
        <w:t>1</w:t>
      </w:r>
      <w:r w:rsidR="00F95B91">
        <w:t xml:space="preserve"> we are borrowing it,</w:t>
      </w:r>
      <w:r w:rsidR="00FE694F">
        <w:t xml:space="preserve"> which is to say </w:t>
      </w:r>
      <w:r w:rsidR="00B47D05">
        <w:t xml:space="preserve">the function sec </w:t>
      </w:r>
      <w:r w:rsidR="002E1F12">
        <w:t xml:space="preserve">or p </w:t>
      </w:r>
      <w:r w:rsidR="00B47D05">
        <w:t xml:space="preserve">is not going to own the value “hello”. </w:t>
      </w:r>
      <w:r w:rsidR="00E053EC">
        <w:t>Borrowing is a synonym to ‘referencing the value’ from other languages.</w:t>
      </w:r>
      <w:r w:rsidR="002E1F12">
        <w:t xml:space="preserve"> </w:t>
      </w:r>
    </w:p>
    <w:p w14:paraId="21364014" w14:textId="3300C160" w:rsidR="00E94FA9" w:rsidRDefault="00E94FA9" w:rsidP="00C945D0">
      <w:pPr>
        <w:pStyle w:val="ListBullet"/>
        <w:numPr>
          <w:ilvl w:val="0"/>
          <w:numId w:val="0"/>
        </w:numPr>
        <w:ind w:left="1440"/>
      </w:pPr>
      <w:r>
        <w:t>Borrowed values cannot be modified, so sec can’t modify s</w:t>
      </w:r>
      <w:r w:rsidR="003C519F">
        <w:t xml:space="preserve"> as it is a reference.</w:t>
      </w:r>
      <w:r w:rsidR="00F77927">
        <w:t xml:space="preserve"> This is how the relation looks like</w:t>
      </w:r>
    </w:p>
    <w:p w14:paraId="5FA51079" w14:textId="699D5826" w:rsidR="003C519F" w:rsidRDefault="009B3703" w:rsidP="00C945D0">
      <w:pPr>
        <w:pStyle w:val="ListBullet"/>
        <w:numPr>
          <w:ilvl w:val="0"/>
          <w:numId w:val="0"/>
        </w:numPr>
        <w:ind w:left="1440"/>
      </w:pPr>
      <w:r w:rsidRPr="009B3703">
        <w:rPr>
          <w:noProof/>
        </w:rPr>
        <w:drawing>
          <wp:inline distT="0" distB="0" distL="0" distR="0" wp14:anchorId="544B897D" wp14:editId="461AF8C1">
            <wp:extent cx="4357315" cy="17466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8172" cy="1751002"/>
                    </a:xfrm>
                    <a:prstGeom prst="rect">
                      <a:avLst/>
                    </a:prstGeom>
                  </pic:spPr>
                </pic:pic>
              </a:graphicData>
            </a:graphic>
          </wp:inline>
        </w:drawing>
      </w:r>
    </w:p>
    <w:p w14:paraId="3C69400B" w14:textId="77777777" w:rsidR="00F77927" w:rsidRDefault="00F77927" w:rsidP="00C945D0">
      <w:pPr>
        <w:pStyle w:val="ListBullet"/>
        <w:numPr>
          <w:ilvl w:val="0"/>
          <w:numId w:val="0"/>
        </w:numPr>
        <w:ind w:left="1440"/>
      </w:pPr>
    </w:p>
    <w:p w14:paraId="0B499CC0" w14:textId="43480D32" w:rsidR="00963CD4" w:rsidRDefault="00963CD4" w:rsidP="00C945D0">
      <w:pPr>
        <w:pStyle w:val="ListBullet"/>
        <w:numPr>
          <w:ilvl w:val="0"/>
          <w:numId w:val="0"/>
        </w:numPr>
        <w:ind w:left="1440"/>
      </w:pPr>
      <w:r>
        <w:t xml:space="preserve">Since s does not have ownership of the value, even if it goes out of scope the value will remain. </w:t>
      </w:r>
      <w:r w:rsidR="00FF5F5E">
        <w:t>And even if another variable takes the reference, the value will remain in the primary variable.</w:t>
      </w:r>
      <w:r w:rsidR="00F12529">
        <w:t xml:space="preserve"> B</w:t>
      </w:r>
      <w:r w:rsidR="003F609C">
        <w:t xml:space="preserve">ut if sec had </w:t>
      </w:r>
      <w:r w:rsidR="003F609C">
        <w:lastRenderedPageBreak/>
        <w:t xml:space="preserve">taken </w:t>
      </w:r>
      <w:r w:rsidR="009017AD">
        <w:t xml:space="preserve">a normal value and we had passed s1 directly then s1 would have given the ownership to s and since the function doesn’t return a value, </w:t>
      </w:r>
      <w:r w:rsidR="0094185A">
        <w:t>the value would be lost</w:t>
      </w:r>
      <w:r w:rsidR="007C1D11">
        <w:t xml:space="preserve"> a</w:t>
      </w:r>
      <w:r w:rsidR="00E53B55">
        <w:t xml:space="preserve">s s1 </w:t>
      </w:r>
      <w:r w:rsidR="00915D13">
        <w:t xml:space="preserve">would’ve </w:t>
      </w:r>
      <w:r w:rsidR="00E53B55">
        <w:t xml:space="preserve">passed the ownership to s, and s </w:t>
      </w:r>
      <w:r w:rsidR="00915D13" w:rsidRPr="00915D13">
        <w:t xml:space="preserve">would’ve </w:t>
      </w:r>
      <w:r w:rsidR="00915D13">
        <w:t xml:space="preserve">gone </w:t>
      </w:r>
      <w:r w:rsidR="00E53B55">
        <w:t>out of scope after the function.</w:t>
      </w:r>
    </w:p>
    <w:p w14:paraId="1D09056C" w14:textId="77777777" w:rsidR="00D60C34" w:rsidRDefault="00D60C34" w:rsidP="00C945D0">
      <w:pPr>
        <w:pStyle w:val="ListBullet"/>
        <w:numPr>
          <w:ilvl w:val="0"/>
          <w:numId w:val="0"/>
        </w:numPr>
        <w:ind w:left="1440"/>
      </w:pPr>
    </w:p>
    <w:p w14:paraId="24F32A2A" w14:textId="5D74306F" w:rsidR="000F7F8C" w:rsidRDefault="000F7F8C" w:rsidP="00C945D0">
      <w:pPr>
        <w:pStyle w:val="ListBullet"/>
        <w:numPr>
          <w:ilvl w:val="0"/>
          <w:numId w:val="0"/>
        </w:numPr>
        <w:ind w:left="1440"/>
      </w:pPr>
      <w:r>
        <w:t>These immutable references can be used freely.</w:t>
      </w:r>
    </w:p>
    <w:p w14:paraId="22EC9318" w14:textId="4B3691CA" w:rsidR="00C945D0" w:rsidRDefault="00D60C34" w:rsidP="00D60C34">
      <w:pPr>
        <w:pStyle w:val="ListBullet"/>
        <w:numPr>
          <w:ilvl w:val="2"/>
          <w:numId w:val="1"/>
        </w:numPr>
      </w:pPr>
      <w:r>
        <w:t xml:space="preserve">Mutable references: </w:t>
      </w:r>
      <w:r w:rsidR="000F7F8C">
        <w:t xml:space="preserve">These references allow modification of the underlying data. </w:t>
      </w:r>
      <w:r w:rsidR="00EF1E2F">
        <w:t>But they are very strict about their usage.</w:t>
      </w:r>
    </w:p>
    <w:p w14:paraId="17A46A19" w14:textId="54DA510D" w:rsidR="00EF1E2F" w:rsidRDefault="00EF1E2F" w:rsidP="00EF1E2F">
      <w:pPr>
        <w:pStyle w:val="ListBullet"/>
        <w:numPr>
          <w:ilvl w:val="0"/>
          <w:numId w:val="0"/>
        </w:numPr>
        <w:ind w:left="2160"/>
      </w:pPr>
      <w:r>
        <w:t>For ex.:</w:t>
      </w:r>
    </w:p>
    <w:p w14:paraId="791FD994"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EB0152"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339E78B0"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sec</w:t>
      </w:r>
      <w:r>
        <w:rPr>
          <w:rFonts w:ascii="Consolas" w:hAnsi="Consolas" w:cs="Courier New"/>
          <w:color w:val="666600"/>
          <w:sz w:val="17"/>
          <w:szCs w:val="17"/>
        </w:rPr>
        <w:t>(</w:t>
      </w:r>
      <w:proofErr w:type="gramEnd"/>
      <w:r>
        <w:rPr>
          <w:rFonts w:ascii="Consolas" w:hAnsi="Consolas" w:cs="Courier New"/>
          <w:color w:val="666600"/>
          <w:sz w:val="17"/>
          <w:szCs w:val="17"/>
        </w:rPr>
        <w:t>&amp;</w:t>
      </w:r>
      <w:r>
        <w:rPr>
          <w:rFonts w:ascii="Consolas" w:hAnsi="Consolas" w:cs="Courier New"/>
          <w:color w:val="000000"/>
          <w:sz w:val="17"/>
          <w:szCs w:val="17"/>
        </w:rPr>
        <w:t>mut s</w:t>
      </w:r>
      <w:r>
        <w:rPr>
          <w:rFonts w:ascii="Consolas" w:hAnsi="Consolas" w:cs="Courier New"/>
          <w:color w:val="666600"/>
          <w:sz w:val="17"/>
          <w:szCs w:val="17"/>
        </w:rPr>
        <w:t>);</w:t>
      </w:r>
    </w:p>
    <w:p w14:paraId="6188BFDE"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r>
        <w:rPr>
          <w:rFonts w:ascii="Consolas" w:hAnsi="Consolas" w:cs="Courier New"/>
          <w:color w:val="666600"/>
          <w:sz w:val="17"/>
          <w:szCs w:val="17"/>
        </w:rPr>
        <w:t>}</w:t>
      </w:r>
    </w:p>
    <w:p w14:paraId="56358FDF"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r>
        <w:rPr>
          <w:rFonts w:ascii="Consolas" w:hAnsi="Consolas" w:cs="Courier New"/>
          <w:color w:val="000000"/>
          <w:sz w:val="17"/>
          <w:szCs w:val="17"/>
        </w:rPr>
        <w:t> </w:t>
      </w:r>
    </w:p>
    <w:p w14:paraId="5FDD5140"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sec</w:t>
      </w:r>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mut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82EC07"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61A591F9" w14:textId="77777777" w:rsidR="009308D7" w:rsidRDefault="0093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43223884"/>
        <w:rPr>
          <w:rFonts w:ascii="Consolas" w:hAnsi="Consolas" w:cs="Courier New"/>
          <w:sz w:val="17"/>
          <w:szCs w:val="17"/>
        </w:rPr>
      </w:pPr>
      <w:r>
        <w:rPr>
          <w:rFonts w:ascii="Consolas" w:hAnsi="Consolas" w:cs="Courier New"/>
          <w:color w:val="666600"/>
          <w:sz w:val="17"/>
          <w:szCs w:val="17"/>
        </w:rPr>
        <w:t>}</w:t>
      </w:r>
    </w:p>
    <w:p w14:paraId="5DB65E58" w14:textId="77777777" w:rsidR="00EF1E2F" w:rsidRDefault="00EF1E2F" w:rsidP="00EF1E2F">
      <w:pPr>
        <w:pStyle w:val="ListBullet"/>
        <w:numPr>
          <w:ilvl w:val="0"/>
          <w:numId w:val="0"/>
        </w:numPr>
        <w:ind w:left="2160"/>
      </w:pPr>
    </w:p>
    <w:p w14:paraId="5ABD09AB" w14:textId="61D4BA0C" w:rsidR="006571EE" w:rsidRDefault="005850DF" w:rsidP="00EF1E2F">
      <w:pPr>
        <w:pStyle w:val="ListBullet"/>
        <w:numPr>
          <w:ilvl w:val="0"/>
          <w:numId w:val="0"/>
        </w:numPr>
        <w:ind w:left="2160"/>
      </w:pPr>
      <w:r>
        <w:t>Here, sec is allowed to mutate the value in the reference, and the various mut are needed. The first mut defines s as a muta</w:t>
      </w:r>
      <w:r w:rsidR="001C3830">
        <w:t>ble variable, &amp;mut s borrows a mutable reference and &amp;mut String accepts a mutable string</w:t>
      </w:r>
      <w:r w:rsidR="00CA3323">
        <w:t>. This work</w:t>
      </w:r>
      <w:r w:rsidR="00834705">
        <w:t>s</w:t>
      </w:r>
      <w:r w:rsidR="00CA3323">
        <w:t xml:space="preserve">. </w:t>
      </w:r>
    </w:p>
    <w:p w14:paraId="03E55E80" w14:textId="77777777" w:rsidR="00CA3323" w:rsidRDefault="00CA3323" w:rsidP="00EF1E2F">
      <w:pPr>
        <w:pStyle w:val="ListBullet"/>
        <w:numPr>
          <w:ilvl w:val="0"/>
          <w:numId w:val="0"/>
        </w:numPr>
        <w:ind w:left="2160"/>
      </w:pPr>
    </w:p>
    <w:p w14:paraId="39C386D2" w14:textId="5F7252ED" w:rsidR="00CA3323" w:rsidRDefault="00CA3323" w:rsidP="00EF1E2F">
      <w:pPr>
        <w:pStyle w:val="ListBullet"/>
        <w:numPr>
          <w:ilvl w:val="0"/>
          <w:numId w:val="0"/>
        </w:numPr>
        <w:ind w:left="2160"/>
      </w:pPr>
      <w:r>
        <w:t xml:space="preserve">However, </w:t>
      </w:r>
      <w:r w:rsidR="00CA2651">
        <w:t xml:space="preserve">it has a big restriction. </w:t>
      </w:r>
      <w:r w:rsidR="0028139F">
        <w:t xml:space="preserve">if </w:t>
      </w:r>
      <w:r w:rsidR="00FB729E">
        <w:t xml:space="preserve">a value </w:t>
      </w:r>
      <w:r w:rsidR="0028139F">
        <w:t xml:space="preserve">has a mutable reference to it, then </w:t>
      </w:r>
      <w:r w:rsidR="00FB729E">
        <w:t xml:space="preserve">it </w:t>
      </w:r>
      <w:r w:rsidR="0028139F">
        <w:t xml:space="preserve">cannot have any other reference at </w:t>
      </w:r>
      <w:r w:rsidR="004E1199">
        <w:t>that</w:t>
      </w:r>
      <w:r w:rsidR="00FB729E">
        <w:t xml:space="preserve"> point of time. S</w:t>
      </w:r>
      <w:r w:rsidR="0028139F">
        <w:t xml:space="preserve">o, if we tried  </w:t>
      </w:r>
    </w:p>
    <w:p w14:paraId="14165EC0" w14:textId="2FD91D42" w:rsidR="0028139F" w:rsidRDefault="0028139F" w:rsidP="00EF1E2F">
      <w:pPr>
        <w:pStyle w:val="ListBullet"/>
        <w:numPr>
          <w:ilvl w:val="0"/>
          <w:numId w:val="0"/>
        </w:numPr>
        <w:ind w:left="2160"/>
      </w:pPr>
      <w:r>
        <w:t xml:space="preserve">let </w:t>
      </w:r>
      <w:r w:rsidR="001C7165">
        <w:t>mut s =…</w:t>
      </w:r>
    </w:p>
    <w:p w14:paraId="4FC28417" w14:textId="5DBE24D6" w:rsidR="001C7165" w:rsidRDefault="001C7165" w:rsidP="00EF1E2F">
      <w:pPr>
        <w:pStyle w:val="ListBullet"/>
        <w:numPr>
          <w:ilvl w:val="0"/>
          <w:numId w:val="0"/>
        </w:numPr>
        <w:ind w:left="2160"/>
      </w:pPr>
      <w:r>
        <w:t>let p = &amp;mut s;</w:t>
      </w:r>
    </w:p>
    <w:p w14:paraId="007357EB" w14:textId="62F3B636" w:rsidR="001C7165" w:rsidRDefault="006E35C9" w:rsidP="00EF1E2F">
      <w:pPr>
        <w:pStyle w:val="ListBullet"/>
        <w:numPr>
          <w:ilvl w:val="0"/>
          <w:numId w:val="0"/>
        </w:numPr>
        <w:ind w:left="2160"/>
      </w:pPr>
      <w:r>
        <w:t>let x= &amp;mut s;</w:t>
      </w:r>
    </w:p>
    <w:p w14:paraId="79E532DB" w14:textId="77777777" w:rsidR="006E35C9" w:rsidRDefault="006E35C9" w:rsidP="00EF1E2F">
      <w:pPr>
        <w:pStyle w:val="ListBullet"/>
        <w:numPr>
          <w:ilvl w:val="0"/>
          <w:numId w:val="0"/>
        </w:numPr>
        <w:ind w:left="2160"/>
      </w:pPr>
    </w:p>
    <w:p w14:paraId="001DC051" w14:textId="6CE8F507" w:rsidR="006E35C9" w:rsidRDefault="006E35C9" w:rsidP="00EF1E2F">
      <w:pPr>
        <w:pStyle w:val="ListBullet"/>
        <w:numPr>
          <w:ilvl w:val="0"/>
          <w:numId w:val="0"/>
        </w:numPr>
        <w:ind w:left="2160"/>
      </w:pPr>
      <w:r>
        <w:t xml:space="preserve">then this’d be </w:t>
      </w:r>
      <w:r w:rsidR="00F77FEB">
        <w:t>ok</w:t>
      </w:r>
      <w:r w:rsidR="00835D0A">
        <w:t>, as p loses mutable reference</w:t>
      </w:r>
      <w:r w:rsidR="00677475">
        <w:t xml:space="preserve"> by the time x needs it. </w:t>
      </w:r>
      <w:proofErr w:type="gramStart"/>
      <w:r w:rsidR="00677475">
        <w:t>However</w:t>
      </w:r>
      <w:proofErr w:type="gramEnd"/>
      <w:r w:rsidR="00677475">
        <w:t xml:space="preserve"> if we </w:t>
      </w:r>
      <w:r w:rsidR="00261986">
        <w:t xml:space="preserve">then </w:t>
      </w:r>
    </w:p>
    <w:p w14:paraId="050824C7" w14:textId="0DFAFA3E" w:rsidR="00677475" w:rsidRDefault="00677475" w:rsidP="00EF1E2F">
      <w:pPr>
        <w:pStyle w:val="ListBullet"/>
        <w:numPr>
          <w:ilvl w:val="0"/>
          <w:numId w:val="0"/>
        </w:numPr>
        <w:ind w:left="2160"/>
      </w:pPr>
      <w:proofErr w:type="spellStart"/>
      <w:proofErr w:type="gramStart"/>
      <w:r>
        <w:t>println</w:t>
      </w:r>
      <w:proofErr w:type="spellEnd"/>
      <w:r>
        <w:t>!(</w:t>
      </w:r>
      <w:proofErr w:type="gramEnd"/>
      <w:r>
        <w:t xml:space="preserve">“{} {}”, </w:t>
      </w:r>
      <w:proofErr w:type="spellStart"/>
      <w:r>
        <w:t>p,x</w:t>
      </w:r>
      <w:proofErr w:type="spellEnd"/>
      <w:r>
        <w:t>);</w:t>
      </w:r>
    </w:p>
    <w:p w14:paraId="7EC0744B" w14:textId="77777777" w:rsidR="00677475" w:rsidRDefault="00677475" w:rsidP="00EF1E2F">
      <w:pPr>
        <w:pStyle w:val="ListBullet"/>
        <w:numPr>
          <w:ilvl w:val="0"/>
          <w:numId w:val="0"/>
        </w:numPr>
        <w:ind w:left="2160"/>
      </w:pPr>
    </w:p>
    <w:p w14:paraId="2F9FEE38" w14:textId="03399C45" w:rsidR="00677475" w:rsidRDefault="00677475" w:rsidP="00EF1E2F">
      <w:pPr>
        <w:pStyle w:val="ListBullet"/>
        <w:numPr>
          <w:ilvl w:val="0"/>
          <w:numId w:val="0"/>
        </w:numPr>
        <w:ind w:left="2160"/>
      </w:pPr>
      <w:r>
        <w:t>then this’d give an error</w:t>
      </w:r>
      <w:r w:rsidR="00167195">
        <w:t xml:space="preserve"> as p is still in scope</w:t>
      </w:r>
      <w:r w:rsidR="00FE28B8">
        <w:t xml:space="preserve"> and x is trying to borrow another mutable reference to the same value.</w:t>
      </w:r>
    </w:p>
    <w:p w14:paraId="66C0BB84" w14:textId="77777777" w:rsidR="002A0E80" w:rsidRDefault="002A0E80" w:rsidP="00EF1E2F">
      <w:pPr>
        <w:pStyle w:val="ListBullet"/>
        <w:numPr>
          <w:ilvl w:val="0"/>
          <w:numId w:val="0"/>
        </w:numPr>
        <w:ind w:left="2160"/>
      </w:pPr>
    </w:p>
    <w:p w14:paraId="4C95132A" w14:textId="0F4C1E29" w:rsidR="002A0E80" w:rsidRDefault="002A0E80" w:rsidP="00EF1E2F">
      <w:pPr>
        <w:pStyle w:val="ListBullet"/>
        <w:numPr>
          <w:ilvl w:val="0"/>
          <w:numId w:val="0"/>
        </w:numPr>
        <w:ind w:left="2160"/>
      </w:pPr>
      <w:r>
        <w:t xml:space="preserve">Similarly, when we mix immutable references and mutable references, if an immutable reference is still in </w:t>
      </w:r>
      <w:proofErr w:type="gramStart"/>
      <w:r>
        <w:t>scope</w:t>
      </w:r>
      <w:proofErr w:type="gramEnd"/>
      <w:r>
        <w:t xml:space="preserve"> then borrowing a mutable reference is an error.</w:t>
      </w:r>
    </w:p>
    <w:p w14:paraId="38A7A68C" w14:textId="70520FA9" w:rsidR="00B537F7" w:rsidRDefault="00344529" w:rsidP="00EF1E2F">
      <w:pPr>
        <w:pStyle w:val="ListBullet"/>
        <w:numPr>
          <w:ilvl w:val="0"/>
          <w:numId w:val="0"/>
        </w:numPr>
        <w:ind w:left="2160"/>
      </w:pPr>
      <w:r>
        <w:t>For ex.:</w:t>
      </w:r>
    </w:p>
    <w:p w14:paraId="46579FF6" w14:textId="77777777" w:rsidR="00344529" w:rsidRDefault="003445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79553009"/>
        <w:rPr>
          <w:rFonts w:ascii="Consolas" w:hAnsi="Consolas" w:cs="Courier New"/>
          <w:sz w:val="17"/>
          <w:szCs w:val="17"/>
        </w:rPr>
      </w:pPr>
      <w:bookmarkStart w:id="0" w:name="_Hlk108318094"/>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A0855F" w14:textId="77777777" w:rsidR="00344529" w:rsidRDefault="003445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7955300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6B2961A7" w14:textId="77777777" w:rsidR="00344529" w:rsidRDefault="003445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7955300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w:t>
      </w:r>
      <w:r>
        <w:rPr>
          <w:rFonts w:ascii="Consolas" w:hAnsi="Consolas" w:cs="Courier New"/>
          <w:color w:val="666600"/>
          <w:sz w:val="17"/>
          <w:szCs w:val="17"/>
        </w:rPr>
        <w:t>;</w:t>
      </w:r>
    </w:p>
    <w:p w14:paraId="2D944333" w14:textId="77777777" w:rsidR="00344529" w:rsidRDefault="003445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7955300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mut s</w:t>
      </w:r>
      <w:r>
        <w:rPr>
          <w:rFonts w:ascii="Consolas" w:hAnsi="Consolas" w:cs="Courier New"/>
          <w:color w:val="666600"/>
          <w:sz w:val="17"/>
          <w:szCs w:val="17"/>
        </w:rPr>
        <w:t>;</w:t>
      </w:r>
    </w:p>
    <w:p w14:paraId="2BE2B500" w14:textId="77777777" w:rsidR="00344529" w:rsidRDefault="003445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79553009"/>
        <w:rPr>
          <w:rFonts w:ascii="Consolas" w:hAnsi="Consolas" w:cs="Courier New"/>
          <w:sz w:val="17"/>
          <w:szCs w:val="17"/>
        </w:rPr>
      </w:pPr>
      <w:r>
        <w:rPr>
          <w:rFonts w:ascii="Consolas" w:hAnsi="Consolas" w:cs="Courier New"/>
          <w:color w:val="000000"/>
          <w:sz w:val="17"/>
          <w:szCs w:val="17"/>
        </w:rPr>
        <w:t> </w:t>
      </w:r>
    </w:p>
    <w:p w14:paraId="334680B1" w14:textId="77777777" w:rsidR="00344529" w:rsidRDefault="003445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79553009"/>
        <w:rPr>
          <w:rFonts w:ascii="Consolas" w:hAnsi="Consolas" w:cs="Courier New"/>
          <w:sz w:val="17"/>
          <w:szCs w:val="17"/>
        </w:rPr>
      </w:pPr>
      <w:r>
        <w:rPr>
          <w:rFonts w:ascii="Consolas" w:hAnsi="Consolas" w:cs="Courier New"/>
          <w:color w:val="666600"/>
          <w:sz w:val="17"/>
          <w:szCs w:val="17"/>
        </w:rPr>
        <w:t>}</w:t>
      </w:r>
    </w:p>
    <w:bookmarkEnd w:id="0"/>
    <w:p w14:paraId="1D83FD1C" w14:textId="718D6485" w:rsidR="00344529" w:rsidRDefault="00344529" w:rsidP="00EF1E2F">
      <w:pPr>
        <w:pStyle w:val="ListBullet"/>
        <w:numPr>
          <w:ilvl w:val="0"/>
          <w:numId w:val="0"/>
        </w:numPr>
        <w:ind w:left="2160"/>
      </w:pPr>
      <w:r>
        <w:t>is not an error</w:t>
      </w:r>
      <w:r w:rsidR="00645E4A">
        <w:t xml:space="preserve"> as p goes out of scope by the time x needs </w:t>
      </w:r>
      <w:r w:rsidR="00F42131">
        <w:t>s</w:t>
      </w:r>
      <w:r w:rsidR="00645E4A">
        <w:t>.</w:t>
      </w:r>
    </w:p>
    <w:p w14:paraId="137B6858" w14:textId="77777777" w:rsidR="00B537F7" w:rsidRDefault="00B537F7" w:rsidP="00EF1E2F">
      <w:pPr>
        <w:pStyle w:val="ListBullet"/>
        <w:numPr>
          <w:ilvl w:val="0"/>
          <w:numId w:val="0"/>
        </w:numPr>
        <w:ind w:left="2160"/>
      </w:pPr>
    </w:p>
    <w:p w14:paraId="696BF3C7" w14:textId="4F689BC2" w:rsidR="00EF1E2F" w:rsidRDefault="00BB1F87" w:rsidP="00D60C34">
      <w:pPr>
        <w:pStyle w:val="ListBullet"/>
        <w:numPr>
          <w:ilvl w:val="2"/>
          <w:numId w:val="1"/>
        </w:numPr>
      </w:pPr>
      <w:r>
        <w:t>Dangling References: The rust compiler uses a concept called ‘lifetimes’ to capture dangling references and prevent them.</w:t>
      </w:r>
      <w:r w:rsidR="005E07B1">
        <w:t xml:space="preserve"> So,</w:t>
      </w:r>
    </w:p>
    <w:p w14:paraId="4DAC785A" w14:textId="77777777" w:rsidR="00F058DE" w:rsidRDefault="00F058DE"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color w:val="000000"/>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proofErr w:type="gramEnd"/>
      <w:r>
        <w:rPr>
          <w:rFonts w:ascii="Consolas" w:hAnsi="Consolas" w:cs="Courier New"/>
          <w:color w:val="000000"/>
          <w:sz w:val="17"/>
          <w:szCs w:val="17"/>
        </w:rPr>
        <w:t>){</w:t>
      </w:r>
    </w:p>
    <w:p w14:paraId="368CC307" w14:textId="5E718245" w:rsidR="00F058DE" w:rsidRDefault="00F058DE"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color w:val="000000"/>
          <w:sz w:val="17"/>
          <w:szCs w:val="17"/>
        </w:rPr>
      </w:pPr>
      <w:r>
        <w:rPr>
          <w:rFonts w:ascii="Consolas" w:hAnsi="Consolas" w:cs="Courier New"/>
          <w:color w:val="000000"/>
          <w:sz w:val="17"/>
          <w:szCs w:val="17"/>
        </w:rPr>
        <w:t xml:space="preserve">  let p = </w:t>
      </w:r>
      <w:proofErr w:type="gramStart"/>
      <w:r>
        <w:rPr>
          <w:rFonts w:ascii="Consolas" w:hAnsi="Consolas" w:cs="Courier New"/>
          <w:color w:val="000000"/>
          <w:sz w:val="17"/>
          <w:szCs w:val="17"/>
        </w:rPr>
        <w:t>sec(</w:t>
      </w:r>
      <w:proofErr w:type="gramEnd"/>
      <w:r>
        <w:rPr>
          <w:rFonts w:ascii="Consolas" w:hAnsi="Consolas" w:cs="Courier New"/>
          <w:color w:val="000000"/>
          <w:sz w:val="17"/>
          <w:szCs w:val="17"/>
        </w:rPr>
        <w:t>);</w:t>
      </w:r>
    </w:p>
    <w:p w14:paraId="2F4146F1" w14:textId="6C91F5BA" w:rsidR="00F058DE" w:rsidRDefault="00F058DE"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color w:val="000000"/>
          <w:sz w:val="17"/>
          <w:szCs w:val="17"/>
        </w:rPr>
      </w:pPr>
      <w:r>
        <w:rPr>
          <w:rFonts w:ascii="Consolas" w:hAnsi="Consolas" w:cs="Courier New"/>
          <w:color w:val="000000"/>
          <w:sz w:val="17"/>
          <w:szCs w:val="17"/>
        </w:rPr>
        <w:t>}</w:t>
      </w:r>
    </w:p>
    <w:p w14:paraId="42BA5ED0" w14:textId="77777777" w:rsidR="00F058DE" w:rsidRDefault="00F058DE"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color w:val="000000"/>
          <w:sz w:val="17"/>
          <w:szCs w:val="17"/>
        </w:rPr>
      </w:pPr>
    </w:p>
    <w:p w14:paraId="6D0F952C" w14:textId="764B52F4" w:rsidR="005E07B1" w:rsidRDefault="005E07B1"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sec</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-&gt; &amp;String</w:t>
      </w:r>
      <w:r>
        <w:rPr>
          <w:rFonts w:ascii="Consolas" w:hAnsi="Consolas" w:cs="Courier New"/>
          <w:color w:val="666600"/>
          <w:sz w:val="17"/>
          <w:szCs w:val="17"/>
        </w:rPr>
        <w:t>{</w:t>
      </w:r>
    </w:p>
    <w:p w14:paraId="09DAB8BE" w14:textId="77777777" w:rsidR="005E07B1" w:rsidRDefault="005E07B1"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0690D30E" w14:textId="77777777" w:rsidR="005E07B1" w:rsidRDefault="005E07B1"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color w:val="000000"/>
          <w:sz w:val="17"/>
          <w:szCs w:val="17"/>
        </w:rPr>
      </w:pPr>
      <w:r>
        <w:rPr>
          <w:rFonts w:ascii="Consolas" w:hAnsi="Consolas" w:cs="Courier New"/>
          <w:color w:val="000000"/>
          <w:sz w:val="17"/>
          <w:szCs w:val="17"/>
        </w:rPr>
        <w:t xml:space="preserve">    </w:t>
      </w:r>
    </w:p>
    <w:p w14:paraId="252CE237" w14:textId="69344D0E" w:rsidR="005E07B1" w:rsidRDefault="005E07B1"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color w:val="000000"/>
          <w:sz w:val="17"/>
          <w:szCs w:val="17"/>
        </w:rPr>
        <w:t xml:space="preserve">    &amp;s </w:t>
      </w:r>
    </w:p>
    <w:p w14:paraId="45EF12E0" w14:textId="77777777" w:rsidR="005E07B1" w:rsidRDefault="005E07B1" w:rsidP="005E07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color w:val="666600"/>
          <w:sz w:val="17"/>
          <w:szCs w:val="17"/>
        </w:rPr>
        <w:t>}</w:t>
      </w:r>
    </w:p>
    <w:p w14:paraId="24B0E006" w14:textId="5BF96BCE" w:rsidR="005E07B1" w:rsidRDefault="00B132E3" w:rsidP="005E07B1">
      <w:pPr>
        <w:pStyle w:val="ListBullet"/>
        <w:numPr>
          <w:ilvl w:val="0"/>
          <w:numId w:val="0"/>
        </w:numPr>
        <w:ind w:left="2160"/>
      </w:pPr>
      <w:r>
        <w:t xml:space="preserve">is an error. </w:t>
      </w:r>
    </w:p>
    <w:p w14:paraId="284C0C97" w14:textId="63A29221" w:rsidR="00B132E3" w:rsidRDefault="00B132E3" w:rsidP="005E07B1">
      <w:pPr>
        <w:pStyle w:val="ListBullet"/>
        <w:numPr>
          <w:ilvl w:val="0"/>
          <w:numId w:val="0"/>
        </w:numPr>
        <w:ind w:left="2160"/>
      </w:pPr>
      <w:r>
        <w:t xml:space="preserve">As in this function, we are </w:t>
      </w:r>
      <w:r w:rsidR="00BB748C">
        <w:t xml:space="preserve">creating a variable on the heap and then returning its reference. But s goes out of scope and since it is still the owner </w:t>
      </w:r>
      <w:r w:rsidR="002E7FB2">
        <w:t xml:space="preserve">the value is dropped. However, we are returning a reference </w:t>
      </w:r>
      <w:r w:rsidR="00EB3856">
        <w:t xml:space="preserve">or borrowing the value and putting it in p, which means p points to </w:t>
      </w:r>
      <w:r w:rsidR="009A688C">
        <w:t>an invalid address.</w:t>
      </w:r>
      <w:r w:rsidR="00A435A4">
        <w:t xml:space="preserve"> This’d be a bug but Rust compiler prevents it through </w:t>
      </w:r>
      <w:r w:rsidR="006B6255">
        <w:t>‘</w:t>
      </w:r>
      <w:proofErr w:type="gramStart"/>
      <w:r w:rsidR="00A435A4">
        <w:t>lifetime</w:t>
      </w:r>
      <w:r w:rsidR="006B6255">
        <w:t>s’</w:t>
      </w:r>
      <w:proofErr w:type="gramEnd"/>
      <w:r w:rsidR="00A435A4">
        <w:t>.</w:t>
      </w:r>
    </w:p>
    <w:p w14:paraId="6D1A0B02" w14:textId="0933C45D" w:rsidR="005E07B1" w:rsidRDefault="00E334F7" w:rsidP="00D60C34">
      <w:pPr>
        <w:pStyle w:val="ListBullet"/>
        <w:numPr>
          <w:ilvl w:val="2"/>
          <w:numId w:val="1"/>
        </w:numPr>
      </w:pPr>
      <w:r>
        <w:t xml:space="preserve">Slice type: Types like String can be sliced. </w:t>
      </w:r>
      <w:r w:rsidR="008131B4">
        <w:t xml:space="preserve">Slices </w:t>
      </w:r>
      <w:r w:rsidR="001971A3">
        <w:t xml:space="preserve">can be </w:t>
      </w:r>
      <w:r w:rsidR="008131B4">
        <w:t>references of parts of string.</w:t>
      </w:r>
    </w:p>
    <w:p w14:paraId="431BF131" w14:textId="1166343D" w:rsidR="008131B4" w:rsidRDefault="008131B4" w:rsidP="008131B4">
      <w:pPr>
        <w:pStyle w:val="ListBullet"/>
        <w:numPr>
          <w:ilvl w:val="0"/>
          <w:numId w:val="0"/>
        </w:numPr>
        <w:ind w:left="2160"/>
      </w:pPr>
      <w:r>
        <w:t>For ex.:</w:t>
      </w:r>
    </w:p>
    <w:p w14:paraId="1D5B82F4" w14:textId="3539672F" w:rsidR="008131B4" w:rsidRDefault="00B63C51" w:rsidP="008131B4">
      <w:pPr>
        <w:pStyle w:val="ListBullet"/>
        <w:numPr>
          <w:ilvl w:val="0"/>
          <w:numId w:val="0"/>
        </w:numPr>
        <w:ind w:left="2160"/>
      </w:pPr>
      <w:r>
        <w:lastRenderedPageBreak/>
        <w:t xml:space="preserve">let s = </w:t>
      </w:r>
      <w:proofErr w:type="gramStart"/>
      <w:r>
        <w:t>String::</w:t>
      </w:r>
      <w:proofErr w:type="gramEnd"/>
      <w:r>
        <w:t>from</w:t>
      </w:r>
      <w:r w:rsidR="001971A3">
        <w:t>(“Hello”);</w:t>
      </w:r>
    </w:p>
    <w:p w14:paraId="67DD6702" w14:textId="061F551E" w:rsidR="001971A3" w:rsidRDefault="001971A3" w:rsidP="008131B4">
      <w:pPr>
        <w:pStyle w:val="ListBullet"/>
        <w:numPr>
          <w:ilvl w:val="0"/>
          <w:numId w:val="0"/>
        </w:numPr>
        <w:ind w:left="2160"/>
      </w:pPr>
      <w:r>
        <w:t>let x= &amp;s</w:t>
      </w:r>
      <w:proofErr w:type="gramStart"/>
      <w:r>
        <w:t>[..];  /</w:t>
      </w:r>
      <w:proofErr w:type="gramEnd"/>
      <w:r>
        <w:t>/entire string</w:t>
      </w:r>
    </w:p>
    <w:p w14:paraId="5BB63DCD" w14:textId="2DDF482F" w:rsidR="001971A3" w:rsidRDefault="001971A3" w:rsidP="008131B4">
      <w:pPr>
        <w:pStyle w:val="ListBullet"/>
        <w:numPr>
          <w:ilvl w:val="0"/>
          <w:numId w:val="0"/>
        </w:numPr>
        <w:ind w:left="2160"/>
      </w:pPr>
      <w:r>
        <w:t>let y= &amp;s</w:t>
      </w:r>
      <w:proofErr w:type="gramStart"/>
      <w:r>
        <w:t>[</w:t>
      </w:r>
      <w:r w:rsidR="00AE37DE">
        <w:t>..</w:t>
      </w:r>
      <w:proofErr w:type="gramEnd"/>
      <w:r w:rsidR="00AE37DE">
        <w:t>5</w:t>
      </w:r>
      <w:r>
        <w:t>]</w:t>
      </w:r>
      <w:r w:rsidR="00AE37DE">
        <w:t>; 0 to 5, end exclusive</w:t>
      </w:r>
    </w:p>
    <w:p w14:paraId="75D6AB6C" w14:textId="4F5CDE90" w:rsidR="00AE37DE" w:rsidRDefault="00AE37DE" w:rsidP="008131B4">
      <w:pPr>
        <w:pStyle w:val="ListBullet"/>
        <w:numPr>
          <w:ilvl w:val="0"/>
          <w:numId w:val="0"/>
        </w:numPr>
        <w:ind w:left="2160"/>
      </w:pPr>
      <w:r>
        <w:t>let z = &amp;</w:t>
      </w:r>
      <w:proofErr w:type="gramStart"/>
      <w:r>
        <w:t>s[</w:t>
      </w:r>
      <w:proofErr w:type="gramEnd"/>
      <w:r>
        <w:t>2..</w:t>
      </w:r>
      <w:r w:rsidR="000518BA">
        <w:t>]</w:t>
      </w:r>
      <w:r>
        <w:t>; 2 to end</w:t>
      </w:r>
    </w:p>
    <w:p w14:paraId="513091F9" w14:textId="77777777" w:rsidR="000518BA" w:rsidRDefault="000518BA" w:rsidP="008131B4">
      <w:pPr>
        <w:pStyle w:val="ListBullet"/>
        <w:numPr>
          <w:ilvl w:val="0"/>
          <w:numId w:val="0"/>
        </w:numPr>
        <w:ind w:left="2160"/>
      </w:pPr>
    </w:p>
    <w:p w14:paraId="682A9DB9" w14:textId="38BAD79F" w:rsidR="00BE7830" w:rsidRDefault="00BE7830" w:rsidP="008131B4">
      <w:pPr>
        <w:pStyle w:val="ListBullet"/>
        <w:numPr>
          <w:ilvl w:val="0"/>
          <w:numId w:val="0"/>
        </w:numPr>
        <w:ind w:left="2160"/>
      </w:pPr>
      <w:r>
        <w:t>Similarly,</w:t>
      </w:r>
    </w:p>
    <w:p w14:paraId="587F4E37" w14:textId="77777777" w:rsidR="00BE7830" w:rsidRDefault="00BE78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285198"/>
        <w:rPr>
          <w:rFonts w:ascii="Consolas" w:hAnsi="Consolas" w:cs="Courier New"/>
          <w:sz w:val="17"/>
          <w:szCs w:val="17"/>
        </w:rPr>
      </w:pPr>
      <w:r w:rsidRPr="00BE7830">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w:t>
      </w:r>
      <w:r>
        <w:rPr>
          <w:rFonts w:ascii="Consolas" w:hAnsi="Consolas" w:cs="Courier New"/>
          <w:color w:val="666600"/>
          <w:sz w:val="17"/>
          <w:szCs w:val="17"/>
        </w:rPr>
        <w:t>[..];</w:t>
      </w:r>
    </w:p>
    <w:p w14:paraId="40FA49B2" w14:textId="2AC86962" w:rsidR="00BE7830" w:rsidRDefault="00BE78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2851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mut s</w:t>
      </w:r>
      <w:r>
        <w:rPr>
          <w:rFonts w:ascii="Consolas" w:hAnsi="Consolas" w:cs="Courier New"/>
          <w:color w:val="666600"/>
          <w:sz w:val="17"/>
          <w:szCs w:val="17"/>
        </w:rPr>
        <w:t>[..];</w:t>
      </w:r>
    </w:p>
    <w:p w14:paraId="4EC0600A" w14:textId="6F9AC4C7" w:rsidR="00BE7830" w:rsidRDefault="00AE6517" w:rsidP="008131B4">
      <w:pPr>
        <w:pStyle w:val="ListBullet"/>
        <w:numPr>
          <w:ilvl w:val="0"/>
          <w:numId w:val="0"/>
        </w:numPr>
        <w:ind w:left="2160"/>
      </w:pPr>
      <w:r>
        <w:t>both</w:t>
      </w:r>
      <w:r w:rsidR="00191FF4">
        <w:t xml:space="preserve"> are valid.</w:t>
      </w:r>
    </w:p>
    <w:p w14:paraId="1AB5F1A8" w14:textId="77777777" w:rsidR="009B656B" w:rsidRDefault="009B656B" w:rsidP="008131B4">
      <w:pPr>
        <w:pStyle w:val="ListBullet"/>
        <w:numPr>
          <w:ilvl w:val="0"/>
          <w:numId w:val="0"/>
        </w:numPr>
        <w:ind w:left="2160"/>
      </w:pPr>
    </w:p>
    <w:p w14:paraId="34497B7B" w14:textId="036C459A" w:rsidR="00296C96" w:rsidRDefault="00296C96" w:rsidP="008131B4">
      <w:pPr>
        <w:pStyle w:val="ListBullet"/>
        <w:numPr>
          <w:ilvl w:val="0"/>
          <w:numId w:val="0"/>
        </w:numPr>
        <w:ind w:left="2160"/>
      </w:pPr>
      <w:r>
        <w:t xml:space="preserve">String slices are of the type str. </w:t>
      </w:r>
    </w:p>
    <w:p w14:paraId="336DF471" w14:textId="2B921BA8" w:rsidR="009B656B" w:rsidRDefault="009B656B" w:rsidP="008131B4">
      <w:pPr>
        <w:pStyle w:val="ListBullet"/>
        <w:numPr>
          <w:ilvl w:val="0"/>
          <w:numId w:val="0"/>
        </w:numPr>
        <w:ind w:left="2160"/>
      </w:pPr>
      <w:r>
        <w:t>This is also why,</w:t>
      </w:r>
    </w:p>
    <w:p w14:paraId="5301DAC8" w14:textId="3F498EE2" w:rsidR="009B656B" w:rsidRDefault="009B656B" w:rsidP="008131B4">
      <w:pPr>
        <w:pStyle w:val="ListBullet"/>
        <w:numPr>
          <w:ilvl w:val="0"/>
          <w:numId w:val="0"/>
        </w:numPr>
        <w:ind w:left="2160"/>
      </w:pPr>
      <w:r>
        <w:t xml:space="preserve">let s </w:t>
      </w:r>
      <w:proofErr w:type="gramStart"/>
      <w:r>
        <w:t>=”Hello</w:t>
      </w:r>
      <w:proofErr w:type="gramEnd"/>
      <w:r>
        <w:t>”;</w:t>
      </w:r>
    </w:p>
    <w:p w14:paraId="5B516391" w14:textId="10A4B465" w:rsidR="009B656B" w:rsidRDefault="009B656B" w:rsidP="008131B4">
      <w:pPr>
        <w:pStyle w:val="ListBullet"/>
        <w:numPr>
          <w:ilvl w:val="0"/>
          <w:numId w:val="0"/>
        </w:numPr>
        <w:ind w:left="2160"/>
      </w:pPr>
      <w:r>
        <w:t>is immutable, as it is of type &amp;</w:t>
      </w:r>
      <w:r w:rsidR="00B247E4">
        <w:t>str</w:t>
      </w:r>
      <w:r>
        <w:t xml:space="preserve"> and is hence an immutable </w:t>
      </w:r>
      <w:r w:rsidR="00B247E4">
        <w:t>reference</w:t>
      </w:r>
      <w:r w:rsidR="0018270D">
        <w:t xml:space="preserve"> or a slice reference</w:t>
      </w:r>
      <w:r>
        <w:t>.</w:t>
      </w:r>
      <w:r w:rsidR="00CE69B0">
        <w:t xml:space="preserve"> </w:t>
      </w:r>
      <w:r w:rsidR="00103FD1">
        <w:t>It is called a string literal.</w:t>
      </w:r>
    </w:p>
    <w:p w14:paraId="569E0444" w14:textId="1AE8E191" w:rsidR="00CE69B0" w:rsidRDefault="00CE69B0" w:rsidP="008131B4">
      <w:pPr>
        <w:pStyle w:val="ListBullet"/>
        <w:numPr>
          <w:ilvl w:val="0"/>
          <w:numId w:val="0"/>
        </w:numPr>
        <w:ind w:left="2160"/>
      </w:pPr>
      <w:r>
        <w:t xml:space="preserve">str is </w:t>
      </w:r>
      <w:proofErr w:type="spellStart"/>
      <w:proofErr w:type="gramStart"/>
      <w:r>
        <w:t>specially</w:t>
      </w:r>
      <w:proofErr w:type="spellEnd"/>
      <w:proofErr w:type="gramEnd"/>
      <w:r>
        <w:t xml:space="preserve"> useful in functions, because not only can they </w:t>
      </w:r>
      <w:r w:rsidR="005C4DD7">
        <w:t xml:space="preserve">take slices, but also String type. </w:t>
      </w:r>
    </w:p>
    <w:p w14:paraId="7B7A4C60" w14:textId="595C698F" w:rsidR="00485CED" w:rsidRDefault="00485CED" w:rsidP="008131B4">
      <w:pPr>
        <w:pStyle w:val="ListBullet"/>
        <w:numPr>
          <w:ilvl w:val="0"/>
          <w:numId w:val="0"/>
        </w:numPr>
        <w:ind w:left="2160"/>
      </w:pPr>
      <w:r>
        <w:t>So,</w:t>
      </w:r>
    </w:p>
    <w:p w14:paraId="4A612ED8" w14:textId="6A4CCAA2" w:rsidR="00485CED" w:rsidRDefault="00485CED" w:rsidP="008131B4">
      <w:pPr>
        <w:pStyle w:val="ListBullet"/>
        <w:numPr>
          <w:ilvl w:val="0"/>
          <w:numId w:val="0"/>
        </w:numPr>
        <w:ind w:left="2160"/>
      </w:pPr>
      <w:r>
        <w:t xml:space="preserve">let p= </w:t>
      </w:r>
      <w:proofErr w:type="gramStart"/>
      <w:r>
        <w:t>String::</w:t>
      </w:r>
      <w:proofErr w:type="gramEnd"/>
      <w:r>
        <w:t>from(“hello”);</w:t>
      </w:r>
    </w:p>
    <w:p w14:paraId="5D681191" w14:textId="32FDBF80" w:rsidR="00485CED" w:rsidRDefault="00485CED" w:rsidP="008131B4">
      <w:pPr>
        <w:pStyle w:val="ListBullet"/>
        <w:numPr>
          <w:ilvl w:val="0"/>
          <w:numId w:val="0"/>
        </w:numPr>
        <w:ind w:left="2160"/>
      </w:pPr>
      <w:r>
        <w:t>let x: &amp;str = &amp;p; //works</w:t>
      </w:r>
      <w:r w:rsidR="006F3C1D">
        <w:t xml:space="preserve"> as </w:t>
      </w:r>
      <w:r w:rsidR="00DF7080">
        <w:t xml:space="preserve">&amp;p is </w:t>
      </w:r>
      <w:r w:rsidR="00BE0172">
        <w:t>coerced into</w:t>
      </w:r>
      <w:r w:rsidR="00DF7080">
        <w:t xml:space="preserve"> &amp;p[..].</w:t>
      </w:r>
      <w:r w:rsidR="002A1591">
        <w:t xml:space="preserve"> </w:t>
      </w:r>
    </w:p>
    <w:p w14:paraId="0E897D42" w14:textId="1F20D04D" w:rsidR="00A859A3" w:rsidRDefault="00103FD1" w:rsidP="008131B4">
      <w:pPr>
        <w:pStyle w:val="ListBullet"/>
        <w:numPr>
          <w:ilvl w:val="0"/>
          <w:numId w:val="0"/>
        </w:numPr>
        <w:ind w:left="2160"/>
      </w:pPr>
      <w:r>
        <w:t xml:space="preserve">However, </w:t>
      </w:r>
      <w:r w:rsidR="0001428F">
        <w:t xml:space="preserve">while </w:t>
      </w:r>
      <w:r w:rsidR="00A004D6">
        <w:t xml:space="preserve">a </w:t>
      </w:r>
      <w:r>
        <w:t xml:space="preserve">String literal is a statically borrowed slice, it’s </w:t>
      </w:r>
      <w:r w:rsidR="0001428F">
        <w:t xml:space="preserve">still </w:t>
      </w:r>
      <w:r>
        <w:t>&amp;</w:t>
      </w:r>
      <w:r w:rsidR="009F5E04">
        <w:t xml:space="preserve">str. </w:t>
      </w:r>
      <w:r w:rsidR="007B367A">
        <w:t>This means, it is basically a reference</w:t>
      </w:r>
      <w:r w:rsidR="00BD09F7">
        <w:t xml:space="preserve"> to </w:t>
      </w:r>
      <w:r w:rsidR="00A5023B">
        <w:t>a string in memory</w:t>
      </w:r>
      <w:r w:rsidR="00312D26">
        <w:t xml:space="preserve"> however compiler treats it like a static string so we can </w:t>
      </w:r>
      <w:r w:rsidR="00B3347A">
        <w:t>pass an &amp;str (static string) but it is incompatible with another &amp;</w:t>
      </w:r>
      <w:proofErr w:type="gramStart"/>
      <w:r w:rsidR="00B3347A">
        <w:t>str(</w:t>
      </w:r>
      <w:proofErr w:type="gramEnd"/>
      <w:r w:rsidR="00E5785A">
        <w:t>&amp;str from String, a dynamic string</w:t>
      </w:r>
      <w:r w:rsidR="00B3347A">
        <w:t>)</w:t>
      </w:r>
      <w:r w:rsidR="00C60A09">
        <w:t xml:space="preserve"> in another scope</w:t>
      </w:r>
      <w:r w:rsidR="003214A0">
        <w:t xml:space="preserve"> as the lifetime isn’t automatically managed.</w:t>
      </w:r>
      <w:r w:rsidR="001B69AB">
        <w:t xml:space="preserve"> So,</w:t>
      </w:r>
    </w:p>
    <w:p w14:paraId="68614E86" w14:textId="77777777" w:rsidR="001B69AB" w:rsidRDefault="001B69AB" w:rsidP="008131B4">
      <w:pPr>
        <w:pStyle w:val="ListBullet"/>
        <w:numPr>
          <w:ilvl w:val="0"/>
          <w:numId w:val="0"/>
        </w:numPr>
        <w:ind w:left="2160"/>
      </w:pPr>
    </w:p>
    <w:p w14:paraId="381FE64A"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sidRPr="001B69AB">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AD272F5"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yo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match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p>
    <w:p w14:paraId="3691052F"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p>
    <w:p w14:paraId="7480B04A"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Pr>
          <w:rFonts w:ascii="Consolas" w:hAnsi="Consolas" w:cs="Courier New"/>
          <w:color w:val="000000"/>
          <w:sz w:val="17"/>
          <w:szCs w:val="17"/>
        </w:rPr>
        <w:t xml:space="preserve">        other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7F80D62"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someOtherValue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other</w:t>
      </w:r>
      <w:r>
        <w:rPr>
          <w:rFonts w:ascii="Consolas" w:hAnsi="Consolas" w:cs="Courier New"/>
          <w:color w:val="666600"/>
          <w:sz w:val="17"/>
          <w:szCs w:val="17"/>
        </w:rPr>
        <w:t>.</w:t>
      </w:r>
      <w:r>
        <w:rPr>
          <w:rFonts w:ascii="Consolas" w:hAnsi="Consolas" w:cs="Courier New"/>
          <w:color w:val="000000"/>
          <w:sz w:val="17"/>
          <w:szCs w:val="17"/>
        </w:rPr>
        <w:t>to_</w:t>
      </w:r>
      <w:proofErr w:type="gramStart"/>
      <w:r>
        <w:rPr>
          <w:rFonts w:ascii="Consolas" w:hAnsi="Consolas" w:cs="Courier New"/>
          <w:color w:val="000000"/>
          <w:sz w:val="17"/>
          <w:szCs w:val="17"/>
        </w:rPr>
        <w:t>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2261DE0"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someOtherValue</w:t>
      </w:r>
      <w:proofErr w:type="spellEnd"/>
      <w:r>
        <w:rPr>
          <w:rFonts w:ascii="Consolas" w:hAnsi="Consolas" w:cs="Courier New"/>
          <w:color w:val="666600"/>
          <w:sz w:val="17"/>
          <w:szCs w:val="17"/>
        </w:rPr>
        <w:t>[..]</w:t>
      </w:r>
    </w:p>
    <w:p w14:paraId="1B54F9D6"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60149F4" w14:textId="77777777" w:rsidR="001B69AB" w:rsidRDefault="001B69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23518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110C5B" w14:textId="39F61813" w:rsidR="001B69AB" w:rsidRDefault="001B69AB" w:rsidP="008131B4">
      <w:pPr>
        <w:pStyle w:val="ListBullet"/>
        <w:numPr>
          <w:ilvl w:val="0"/>
          <w:numId w:val="0"/>
        </w:numPr>
        <w:ind w:left="2160"/>
      </w:pPr>
      <w:r>
        <w:t>is an error as “1” is a static</w:t>
      </w:r>
      <w:r w:rsidR="00E15BDD">
        <w:t xml:space="preserve">ally borrowed </w:t>
      </w:r>
      <w:r>
        <w:t>str how</w:t>
      </w:r>
      <w:r w:rsidR="00E15BDD">
        <w:t xml:space="preserve">ever </w:t>
      </w:r>
      <w:r w:rsidR="00AC2C45">
        <w:t>&amp;</w:t>
      </w:r>
      <w:proofErr w:type="spellStart"/>
      <w:r w:rsidR="00E15BDD">
        <w:t>someOtherValue</w:t>
      </w:r>
      <w:proofErr w:type="spellEnd"/>
      <w:r w:rsidR="00AC2C45">
        <w:t>[..]</w:t>
      </w:r>
      <w:r w:rsidR="00E15BDD">
        <w:t xml:space="preserve"> is not</w:t>
      </w:r>
      <w:r w:rsidR="00AC2C45">
        <w:t>, even though they both return &amp;str.</w:t>
      </w:r>
      <w:r w:rsidR="00F01099">
        <w:t xml:space="preserve"> This is why, it is advised to return String with “</w:t>
      </w:r>
      <w:proofErr w:type="spellStart"/>
      <w:r w:rsidR="00F01099">
        <w:t>somestring</w:t>
      </w:r>
      <w:proofErr w:type="spellEnd"/>
      <w:r w:rsidR="00F01099">
        <w:t>”.</w:t>
      </w:r>
      <w:proofErr w:type="spellStart"/>
      <w:r w:rsidR="00F01099">
        <w:t>to_</w:t>
      </w:r>
      <w:proofErr w:type="gramStart"/>
      <w:r w:rsidR="00F01099">
        <w:t>string</w:t>
      </w:r>
      <w:proofErr w:type="spellEnd"/>
      <w:r w:rsidR="00F01099">
        <w:t>(</w:t>
      </w:r>
      <w:proofErr w:type="gramEnd"/>
      <w:r w:rsidR="00F01099">
        <w:t xml:space="preserve">) </w:t>
      </w:r>
      <w:r w:rsidR="004C31AF">
        <w:t xml:space="preserve">when dynamic &amp;str </w:t>
      </w:r>
      <w:r w:rsidR="002D340B">
        <w:t>are</w:t>
      </w:r>
      <w:r w:rsidR="004C31AF">
        <w:t xml:space="preserve"> concerned.</w:t>
      </w:r>
    </w:p>
    <w:p w14:paraId="0F680FEC" w14:textId="77777777" w:rsidR="00103FD1" w:rsidRDefault="00103FD1" w:rsidP="008131B4">
      <w:pPr>
        <w:pStyle w:val="ListBullet"/>
        <w:numPr>
          <w:ilvl w:val="0"/>
          <w:numId w:val="0"/>
        </w:numPr>
        <w:ind w:left="2160"/>
      </w:pPr>
    </w:p>
    <w:p w14:paraId="792D4880" w14:textId="7EA94D00" w:rsidR="00A859A3" w:rsidRDefault="00A859A3" w:rsidP="008131B4">
      <w:pPr>
        <w:pStyle w:val="ListBullet"/>
        <w:numPr>
          <w:ilvl w:val="0"/>
          <w:numId w:val="0"/>
        </w:numPr>
        <w:ind w:left="2160"/>
      </w:pPr>
      <w:r>
        <w:t xml:space="preserve">Slices aren’t limited to strings. For </w:t>
      </w:r>
      <w:proofErr w:type="gramStart"/>
      <w:r>
        <w:t>example</w:t>
      </w:r>
      <w:proofErr w:type="gramEnd"/>
      <w:r>
        <w:t xml:space="preserve"> they work on arrays too,</w:t>
      </w:r>
    </w:p>
    <w:p w14:paraId="414089E1" w14:textId="1675A879" w:rsidR="00A859A3" w:rsidRDefault="00A859A3" w:rsidP="008131B4">
      <w:pPr>
        <w:pStyle w:val="ListBullet"/>
        <w:numPr>
          <w:ilvl w:val="0"/>
          <w:numId w:val="0"/>
        </w:numPr>
        <w:ind w:left="2160"/>
      </w:pPr>
      <w:r>
        <w:t>let a = [1,2,3,4,5];</w:t>
      </w:r>
    </w:p>
    <w:p w14:paraId="6448AF9A" w14:textId="263D92A5" w:rsidR="00A859A3" w:rsidRDefault="00A859A3" w:rsidP="008131B4">
      <w:pPr>
        <w:pStyle w:val="ListBullet"/>
        <w:numPr>
          <w:ilvl w:val="0"/>
          <w:numId w:val="0"/>
        </w:numPr>
        <w:ind w:left="2160"/>
      </w:pPr>
      <w:r>
        <w:t>let b = &amp;a[..];</w:t>
      </w:r>
    </w:p>
    <w:p w14:paraId="1FC4DB42" w14:textId="77777777" w:rsidR="0081510D" w:rsidRDefault="0081510D" w:rsidP="008131B4">
      <w:pPr>
        <w:pStyle w:val="ListBullet"/>
        <w:numPr>
          <w:ilvl w:val="0"/>
          <w:numId w:val="0"/>
        </w:numPr>
        <w:ind w:left="2160"/>
      </w:pPr>
    </w:p>
    <w:p w14:paraId="7C577B24" w14:textId="38865BB5" w:rsidR="0081510D" w:rsidRDefault="0081510D" w:rsidP="008131B4">
      <w:pPr>
        <w:pStyle w:val="ListBullet"/>
        <w:numPr>
          <w:ilvl w:val="0"/>
          <w:numId w:val="0"/>
        </w:numPr>
        <w:ind w:left="2160"/>
      </w:pPr>
      <w:r>
        <w:t xml:space="preserve">Here the type of b is, reference of </w:t>
      </w:r>
      <w:r w:rsidR="00E2324D">
        <w:t>an array of i32 types, or &amp;[i32].</w:t>
      </w:r>
    </w:p>
    <w:p w14:paraId="1578F4AA" w14:textId="5C4EE34A" w:rsidR="002E27CA" w:rsidRDefault="002E27CA" w:rsidP="008131B4">
      <w:pPr>
        <w:pStyle w:val="ListBullet"/>
        <w:numPr>
          <w:ilvl w:val="0"/>
          <w:numId w:val="0"/>
        </w:numPr>
        <w:ind w:left="2160"/>
      </w:pPr>
    </w:p>
    <w:p w14:paraId="59727D4D" w14:textId="38874215" w:rsidR="002E27CA" w:rsidRDefault="002E27CA" w:rsidP="008131B4">
      <w:pPr>
        <w:pStyle w:val="ListBullet"/>
        <w:numPr>
          <w:ilvl w:val="0"/>
          <w:numId w:val="0"/>
        </w:numPr>
        <w:ind w:left="2160"/>
      </w:pPr>
      <w:r>
        <w:t>We can use it as type too, so</w:t>
      </w:r>
    </w:p>
    <w:p w14:paraId="080D0F19" w14:textId="77777777" w:rsidR="002E27CA" w:rsidRDefault="002E27CA" w:rsidP="008131B4">
      <w:pPr>
        <w:pStyle w:val="ListBullet"/>
        <w:numPr>
          <w:ilvl w:val="0"/>
          <w:numId w:val="0"/>
        </w:numPr>
        <w:ind w:left="2160"/>
      </w:pPr>
      <w:proofErr w:type="spellStart"/>
      <w:r>
        <w:t>fn</w:t>
      </w:r>
      <w:proofErr w:type="spellEnd"/>
      <w:r>
        <w:t xml:space="preserve"> </w:t>
      </w:r>
      <w:proofErr w:type="gramStart"/>
      <w:r>
        <w:t>some(</w:t>
      </w:r>
      <w:proofErr w:type="spellStart"/>
      <w:proofErr w:type="gramEnd"/>
      <w:r>
        <w:t>mylist</w:t>
      </w:r>
      <w:proofErr w:type="spellEnd"/>
      <w:r>
        <w:t>: &amp;[i32]) {</w:t>
      </w:r>
    </w:p>
    <w:p w14:paraId="4273E318" w14:textId="0C05AB2F" w:rsidR="002E27CA" w:rsidRDefault="002E27CA" w:rsidP="008131B4">
      <w:pPr>
        <w:pStyle w:val="ListBullet"/>
        <w:numPr>
          <w:ilvl w:val="0"/>
          <w:numId w:val="0"/>
        </w:numPr>
        <w:ind w:left="2160"/>
      </w:pPr>
      <w:r>
        <w:tab/>
        <w:t xml:space="preserve">for &amp;item in </w:t>
      </w:r>
      <w:proofErr w:type="spellStart"/>
      <w:proofErr w:type="gramStart"/>
      <w:r>
        <w:t>mylist</w:t>
      </w:r>
      <w:proofErr w:type="spellEnd"/>
      <w:r>
        <w:t>{</w:t>
      </w:r>
      <w:proofErr w:type="gramEnd"/>
    </w:p>
    <w:p w14:paraId="5084CE90" w14:textId="2C75C45A" w:rsidR="002E27CA" w:rsidRDefault="002E27CA" w:rsidP="008131B4">
      <w:pPr>
        <w:pStyle w:val="ListBullet"/>
        <w:numPr>
          <w:ilvl w:val="0"/>
          <w:numId w:val="0"/>
        </w:numPr>
        <w:ind w:left="2160"/>
      </w:pPr>
      <w:r>
        <w:tab/>
      </w:r>
      <w:r>
        <w:tab/>
        <w:t>…</w:t>
      </w:r>
    </w:p>
    <w:p w14:paraId="09A601C1" w14:textId="07C2423D" w:rsidR="002E27CA" w:rsidRDefault="002E27CA" w:rsidP="002E27CA">
      <w:pPr>
        <w:pStyle w:val="ListBullet"/>
        <w:numPr>
          <w:ilvl w:val="0"/>
          <w:numId w:val="0"/>
        </w:numPr>
        <w:ind w:left="2160" w:firstLine="720"/>
      </w:pPr>
      <w:r>
        <w:t>}</w:t>
      </w:r>
    </w:p>
    <w:p w14:paraId="37FEF19A" w14:textId="7808EE2C" w:rsidR="002E27CA" w:rsidRDefault="002E27CA" w:rsidP="008131B4">
      <w:pPr>
        <w:pStyle w:val="ListBullet"/>
        <w:numPr>
          <w:ilvl w:val="0"/>
          <w:numId w:val="0"/>
        </w:numPr>
        <w:ind w:left="2160"/>
      </w:pPr>
      <w:r>
        <w:t>}</w:t>
      </w:r>
    </w:p>
    <w:p w14:paraId="48DA9593" w14:textId="7DAA15E7" w:rsidR="002E27CA" w:rsidRDefault="002E27CA" w:rsidP="008131B4">
      <w:pPr>
        <w:pStyle w:val="ListBullet"/>
        <w:numPr>
          <w:ilvl w:val="0"/>
          <w:numId w:val="0"/>
        </w:numPr>
        <w:ind w:left="2160"/>
      </w:pPr>
      <w:r>
        <w:t xml:space="preserve">Here, &amp;item takes reference of each item in </w:t>
      </w:r>
      <w:proofErr w:type="spellStart"/>
      <w:r>
        <w:t>mylist</w:t>
      </w:r>
      <w:proofErr w:type="spellEnd"/>
      <w:r>
        <w:t>.</w:t>
      </w:r>
      <w:r w:rsidR="006C2972">
        <w:t xml:space="preserve"> </w:t>
      </w:r>
      <w:r w:rsidR="00204888">
        <w:t xml:space="preserve">Do recall from </w:t>
      </w:r>
      <w:proofErr w:type="spellStart"/>
      <w:r w:rsidR="00204888">
        <w:t>c++</w:t>
      </w:r>
      <w:proofErr w:type="spellEnd"/>
      <w:r w:rsidR="00204888">
        <w:t xml:space="preserve"> that the size of a reference/pointer is fixed and it may be larger than a primitive type like int</w:t>
      </w:r>
      <w:r w:rsidR="00E013B2">
        <w:t>32 so don’t use refs for primitives</w:t>
      </w:r>
      <w:r w:rsidR="009B6798">
        <w:t>.</w:t>
      </w:r>
      <w:r w:rsidR="009665B3">
        <w:t xml:space="preserve"> They do make things easier</w:t>
      </w:r>
      <w:r w:rsidR="009C765C">
        <w:t xml:space="preserve"> though.</w:t>
      </w:r>
    </w:p>
    <w:p w14:paraId="146D404F" w14:textId="7650322E" w:rsidR="00A17ACF" w:rsidRDefault="00A17ACF" w:rsidP="008131B4">
      <w:pPr>
        <w:pStyle w:val="ListBullet"/>
        <w:numPr>
          <w:ilvl w:val="0"/>
          <w:numId w:val="0"/>
        </w:numPr>
        <w:ind w:left="2160"/>
      </w:pPr>
      <w:r>
        <w:t>As can be seen here</w:t>
      </w:r>
    </w:p>
    <w:p w14:paraId="4B73CC27" w14:textId="329B5CFE" w:rsidR="00A17ACF" w:rsidRDefault="00A17ACF" w:rsidP="008131B4">
      <w:pPr>
        <w:pStyle w:val="ListBullet"/>
        <w:numPr>
          <w:ilvl w:val="0"/>
          <w:numId w:val="0"/>
        </w:numPr>
        <w:ind w:left="2160"/>
      </w:pPr>
      <w:r w:rsidRPr="00A17ACF">
        <w:rPr>
          <w:noProof/>
        </w:rPr>
        <w:lastRenderedPageBreak/>
        <w:drawing>
          <wp:inline distT="0" distB="0" distL="0" distR="0" wp14:anchorId="0D4B5059" wp14:editId="0B7E98AF">
            <wp:extent cx="3681454" cy="201859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3974" cy="2025459"/>
                    </a:xfrm>
                    <a:prstGeom prst="rect">
                      <a:avLst/>
                    </a:prstGeom>
                  </pic:spPr>
                </pic:pic>
              </a:graphicData>
            </a:graphic>
          </wp:inline>
        </w:drawing>
      </w:r>
    </w:p>
    <w:p w14:paraId="2966AC0B" w14:textId="527808FE" w:rsidR="008131B4" w:rsidRDefault="008131B4" w:rsidP="008131B4">
      <w:pPr>
        <w:pStyle w:val="ListBullet"/>
        <w:numPr>
          <w:ilvl w:val="2"/>
          <w:numId w:val="1"/>
        </w:numPr>
      </w:pPr>
    </w:p>
    <w:p w14:paraId="3ED26420" w14:textId="77777777" w:rsidR="00D60C34" w:rsidRDefault="00D60C34" w:rsidP="000C32B5">
      <w:pPr>
        <w:pStyle w:val="ListBullet"/>
        <w:numPr>
          <w:ilvl w:val="1"/>
          <w:numId w:val="1"/>
        </w:numPr>
      </w:pPr>
    </w:p>
    <w:p w14:paraId="56719933" w14:textId="1C324ADA" w:rsidR="00C65F67" w:rsidRDefault="00BC2F11" w:rsidP="00C42FA2">
      <w:pPr>
        <w:pStyle w:val="ListBullet"/>
        <w:outlineLvl w:val="1"/>
      </w:pPr>
      <w:r>
        <w:t>Struct:</w:t>
      </w:r>
      <w:r w:rsidR="00EE4F33">
        <w:t xml:space="preserve"> A struct in Rust is used to create custom types</w:t>
      </w:r>
      <w:r w:rsidR="00611D6F">
        <w:t xml:space="preserve"> and is very similar to a tuple.</w:t>
      </w:r>
    </w:p>
    <w:p w14:paraId="7D5B9CA6" w14:textId="7A693B37" w:rsidR="00E02929" w:rsidRDefault="00E02929" w:rsidP="00E02929">
      <w:pPr>
        <w:pStyle w:val="ListBullet"/>
        <w:numPr>
          <w:ilvl w:val="0"/>
          <w:numId w:val="0"/>
        </w:numPr>
        <w:ind w:left="432"/>
      </w:pPr>
      <w:r>
        <w:t>Syntax:</w:t>
      </w:r>
    </w:p>
    <w:p w14:paraId="314AD47D" w14:textId="4E616807" w:rsidR="00E02929" w:rsidRDefault="00E02929" w:rsidP="00E02929">
      <w:pPr>
        <w:pStyle w:val="ListBullet"/>
        <w:numPr>
          <w:ilvl w:val="0"/>
          <w:numId w:val="0"/>
        </w:numPr>
        <w:ind w:left="432"/>
      </w:pPr>
      <w:r>
        <w:t>struct</w:t>
      </w:r>
      <w:r w:rsidR="00B76861">
        <w:t xml:space="preserve"> &lt;name</w:t>
      </w:r>
      <w:proofErr w:type="gramStart"/>
      <w:r w:rsidR="00B76861">
        <w:t>&gt;</w:t>
      </w:r>
      <w:r>
        <w:t>{</w:t>
      </w:r>
      <w:proofErr w:type="gramEnd"/>
    </w:p>
    <w:p w14:paraId="0BE7D345" w14:textId="13471B19" w:rsidR="00B76861" w:rsidRDefault="00B76861" w:rsidP="00E02929">
      <w:pPr>
        <w:pStyle w:val="ListBullet"/>
        <w:numPr>
          <w:ilvl w:val="0"/>
          <w:numId w:val="0"/>
        </w:numPr>
        <w:ind w:left="432"/>
      </w:pPr>
      <w:r>
        <w:tab/>
        <w:t>&lt;</w:t>
      </w:r>
      <w:proofErr w:type="spellStart"/>
      <w:r>
        <w:t>field_name</w:t>
      </w:r>
      <w:proofErr w:type="spellEnd"/>
      <w:r>
        <w:t>&gt;:&lt;</w:t>
      </w:r>
      <w:proofErr w:type="spellStart"/>
      <w:r>
        <w:t>field_type</w:t>
      </w:r>
      <w:proofErr w:type="spellEnd"/>
      <w:r>
        <w:t>&gt;,</w:t>
      </w:r>
    </w:p>
    <w:p w14:paraId="14C5A41B" w14:textId="5D8851A6" w:rsidR="00B76861" w:rsidRDefault="00B76861" w:rsidP="006F55D6">
      <w:pPr>
        <w:pStyle w:val="ListBullet"/>
        <w:numPr>
          <w:ilvl w:val="0"/>
          <w:numId w:val="0"/>
        </w:numPr>
        <w:ind w:left="432"/>
      </w:pPr>
      <w:r>
        <w:tab/>
        <w:t>&lt;</w:t>
      </w:r>
      <w:proofErr w:type="spellStart"/>
      <w:r>
        <w:t>field_name</w:t>
      </w:r>
      <w:proofErr w:type="spellEnd"/>
      <w:r>
        <w:t>&gt;:&lt;</w:t>
      </w:r>
      <w:proofErr w:type="spellStart"/>
      <w:r>
        <w:t>field_type</w:t>
      </w:r>
      <w:proofErr w:type="spellEnd"/>
      <w:r>
        <w:t>&gt;</w:t>
      </w:r>
      <w:r w:rsidR="004847F6">
        <w:t>,</w:t>
      </w:r>
    </w:p>
    <w:p w14:paraId="69C0A62B" w14:textId="458598FC" w:rsidR="00E02929" w:rsidRDefault="00E02929" w:rsidP="00E02929">
      <w:pPr>
        <w:pStyle w:val="ListBullet"/>
        <w:numPr>
          <w:ilvl w:val="0"/>
          <w:numId w:val="0"/>
        </w:numPr>
        <w:ind w:left="432"/>
      </w:pPr>
      <w:r>
        <w:t>}</w:t>
      </w:r>
    </w:p>
    <w:p w14:paraId="5B4F0CA8" w14:textId="77777777" w:rsidR="006F55D6" w:rsidRDefault="006F55D6" w:rsidP="00E02929">
      <w:pPr>
        <w:pStyle w:val="ListBullet"/>
        <w:numPr>
          <w:ilvl w:val="0"/>
          <w:numId w:val="0"/>
        </w:numPr>
        <w:ind w:left="432"/>
      </w:pPr>
    </w:p>
    <w:p w14:paraId="538ADA40" w14:textId="333A6BDF" w:rsidR="006F55D6" w:rsidRDefault="006F55D6" w:rsidP="00E02929">
      <w:pPr>
        <w:pStyle w:val="ListBullet"/>
        <w:numPr>
          <w:ilvl w:val="0"/>
          <w:numId w:val="0"/>
        </w:numPr>
        <w:ind w:left="432"/>
      </w:pPr>
      <w:r>
        <w:t>For ex.:</w:t>
      </w:r>
    </w:p>
    <w:p w14:paraId="682FC330" w14:textId="77777777" w:rsidR="006F55D6" w:rsidRDefault="006F55D6" w:rsidP="00E02929">
      <w:pPr>
        <w:pStyle w:val="ListBullet"/>
        <w:numPr>
          <w:ilvl w:val="0"/>
          <w:numId w:val="0"/>
        </w:numPr>
        <w:ind w:left="432"/>
      </w:pPr>
      <w:r>
        <w:t xml:space="preserve">struct </w:t>
      </w:r>
      <w:proofErr w:type="gramStart"/>
      <w:r>
        <w:t>User{</w:t>
      </w:r>
      <w:proofErr w:type="gramEnd"/>
    </w:p>
    <w:p w14:paraId="7DF91017" w14:textId="66EFA89C" w:rsidR="006F55D6" w:rsidRDefault="006F55D6" w:rsidP="00E02929">
      <w:pPr>
        <w:pStyle w:val="ListBullet"/>
        <w:numPr>
          <w:ilvl w:val="0"/>
          <w:numId w:val="0"/>
        </w:numPr>
        <w:ind w:left="432"/>
      </w:pPr>
      <w:r>
        <w:tab/>
        <w:t>active: bool,</w:t>
      </w:r>
    </w:p>
    <w:p w14:paraId="72FB5788" w14:textId="40858691" w:rsidR="006F55D6" w:rsidRDefault="006F55D6" w:rsidP="00E02929">
      <w:pPr>
        <w:pStyle w:val="ListBullet"/>
        <w:numPr>
          <w:ilvl w:val="0"/>
          <w:numId w:val="0"/>
        </w:numPr>
        <w:ind w:left="432"/>
      </w:pPr>
      <w:r>
        <w:tab/>
      </w:r>
      <w:r w:rsidR="00CA2435">
        <w:t>name: String</w:t>
      </w:r>
      <w:r w:rsidR="004847F6">
        <w:t>,</w:t>
      </w:r>
    </w:p>
    <w:p w14:paraId="07CBD58D" w14:textId="0B6006FF" w:rsidR="006F55D6" w:rsidRDefault="006F55D6" w:rsidP="00E02929">
      <w:pPr>
        <w:pStyle w:val="ListBullet"/>
        <w:numPr>
          <w:ilvl w:val="0"/>
          <w:numId w:val="0"/>
        </w:numPr>
        <w:ind w:left="432"/>
      </w:pPr>
      <w:r>
        <w:t>}</w:t>
      </w:r>
    </w:p>
    <w:p w14:paraId="4ABB4B76" w14:textId="77777777" w:rsidR="00CA2435" w:rsidRDefault="00CA2435" w:rsidP="00E02929">
      <w:pPr>
        <w:pStyle w:val="ListBullet"/>
        <w:numPr>
          <w:ilvl w:val="0"/>
          <w:numId w:val="0"/>
        </w:numPr>
        <w:ind w:left="432"/>
      </w:pPr>
    </w:p>
    <w:p w14:paraId="66ED5023" w14:textId="75359E99" w:rsidR="00CA2435" w:rsidRDefault="00CA2435" w:rsidP="00E02929">
      <w:pPr>
        <w:pStyle w:val="ListBullet"/>
        <w:numPr>
          <w:ilvl w:val="0"/>
          <w:numId w:val="0"/>
        </w:numPr>
        <w:ind w:left="432"/>
      </w:pPr>
      <w:r>
        <w:t xml:space="preserve">and to </w:t>
      </w:r>
      <w:proofErr w:type="spellStart"/>
      <w:r>
        <w:t>instantantiate</w:t>
      </w:r>
      <w:proofErr w:type="spellEnd"/>
      <w:r>
        <w:t xml:space="preserve"> it, </w:t>
      </w:r>
    </w:p>
    <w:p w14:paraId="50AC07E9" w14:textId="77777777" w:rsidR="00B94395" w:rsidRDefault="00B94395" w:rsidP="00E02929">
      <w:pPr>
        <w:pStyle w:val="ListBullet"/>
        <w:numPr>
          <w:ilvl w:val="0"/>
          <w:numId w:val="0"/>
        </w:numPr>
        <w:ind w:left="432"/>
      </w:pPr>
      <w:r>
        <w:t>let user= User {</w:t>
      </w:r>
    </w:p>
    <w:p w14:paraId="23863CF4" w14:textId="45161547" w:rsidR="00B94395" w:rsidRDefault="00B94395" w:rsidP="00E02929">
      <w:pPr>
        <w:pStyle w:val="ListBullet"/>
        <w:numPr>
          <w:ilvl w:val="0"/>
          <w:numId w:val="0"/>
        </w:numPr>
        <w:ind w:left="432"/>
      </w:pPr>
      <w:r>
        <w:tab/>
        <w:t>active: true,</w:t>
      </w:r>
    </w:p>
    <w:p w14:paraId="2685F95A" w14:textId="5F079254" w:rsidR="00B94395" w:rsidRDefault="00B94395" w:rsidP="00E02929">
      <w:pPr>
        <w:pStyle w:val="ListBullet"/>
        <w:numPr>
          <w:ilvl w:val="0"/>
          <w:numId w:val="0"/>
        </w:numPr>
        <w:ind w:left="432"/>
      </w:pPr>
      <w:r>
        <w:tab/>
        <w:t xml:space="preserve">name: </w:t>
      </w:r>
      <w:proofErr w:type="gramStart"/>
      <w:r>
        <w:t>String::</w:t>
      </w:r>
      <w:proofErr w:type="gramEnd"/>
      <w:r>
        <w:t>from(“</w:t>
      </w:r>
      <w:proofErr w:type="spellStart"/>
      <w:r>
        <w:t>yo</w:t>
      </w:r>
      <w:proofErr w:type="spellEnd"/>
      <w:r>
        <w:t>”)</w:t>
      </w:r>
      <w:r w:rsidR="004847F6">
        <w:t>,</w:t>
      </w:r>
    </w:p>
    <w:p w14:paraId="480A4B90" w14:textId="6FDD2A0A" w:rsidR="00CA2435" w:rsidRDefault="00B94395" w:rsidP="00B94395">
      <w:pPr>
        <w:pStyle w:val="ListBullet"/>
        <w:numPr>
          <w:ilvl w:val="0"/>
          <w:numId w:val="0"/>
        </w:numPr>
        <w:ind w:left="432" w:firstLine="288"/>
      </w:pPr>
      <w:r>
        <w:lastRenderedPageBreak/>
        <w:t>};</w:t>
      </w:r>
    </w:p>
    <w:p w14:paraId="61206656" w14:textId="77777777" w:rsidR="00D07CBE" w:rsidRDefault="00D07CBE" w:rsidP="00B94395">
      <w:pPr>
        <w:pStyle w:val="ListBullet"/>
        <w:numPr>
          <w:ilvl w:val="0"/>
          <w:numId w:val="0"/>
        </w:numPr>
        <w:ind w:left="432" w:firstLine="288"/>
      </w:pPr>
    </w:p>
    <w:p w14:paraId="0E0D4C9B" w14:textId="0F94FCAD" w:rsidR="00D07CBE" w:rsidRDefault="008C0F86" w:rsidP="00B94395">
      <w:pPr>
        <w:pStyle w:val="ListBullet"/>
        <w:numPr>
          <w:ilvl w:val="0"/>
          <w:numId w:val="0"/>
        </w:numPr>
        <w:ind w:left="432" w:firstLine="288"/>
      </w:pPr>
      <w:r>
        <w:t>And to access any value,</w:t>
      </w:r>
    </w:p>
    <w:p w14:paraId="741AA479" w14:textId="4ACCF9C9" w:rsidR="008C0F86" w:rsidRDefault="002B3688" w:rsidP="00B94395">
      <w:pPr>
        <w:pStyle w:val="ListBullet"/>
        <w:numPr>
          <w:ilvl w:val="0"/>
          <w:numId w:val="0"/>
        </w:numPr>
        <w:ind w:left="432" w:firstLine="288"/>
      </w:pPr>
      <w:r>
        <w:t xml:space="preserve">let pp= </w:t>
      </w:r>
      <w:proofErr w:type="spellStart"/>
      <w:proofErr w:type="gramStart"/>
      <w:r w:rsidR="008C0F86">
        <w:t>user.active</w:t>
      </w:r>
      <w:proofErr w:type="spellEnd"/>
      <w:proofErr w:type="gramEnd"/>
      <w:r>
        <w:t>;</w:t>
      </w:r>
    </w:p>
    <w:p w14:paraId="2FD748AC" w14:textId="77777777" w:rsidR="002B3688" w:rsidRDefault="002B3688" w:rsidP="00B94395">
      <w:pPr>
        <w:pStyle w:val="ListBullet"/>
        <w:numPr>
          <w:ilvl w:val="0"/>
          <w:numId w:val="0"/>
        </w:numPr>
        <w:ind w:left="432" w:firstLine="288"/>
      </w:pPr>
    </w:p>
    <w:p w14:paraId="38F50F29" w14:textId="592976D8" w:rsidR="00207EFD" w:rsidRDefault="00207EFD" w:rsidP="00B94395">
      <w:pPr>
        <w:pStyle w:val="ListBullet"/>
        <w:numPr>
          <w:ilvl w:val="0"/>
          <w:numId w:val="0"/>
        </w:numPr>
        <w:ind w:left="432" w:firstLine="288"/>
      </w:pPr>
      <w:r>
        <w:t>But it is an immutable instance,</w:t>
      </w:r>
      <w:r w:rsidR="00710ECE">
        <w:t xml:space="preserve"> and we cannot modify any field’s value or the variable itself, so</w:t>
      </w:r>
      <w:r>
        <w:t xml:space="preserve"> to create a mutable instance we use</w:t>
      </w:r>
    </w:p>
    <w:p w14:paraId="15E19C62" w14:textId="3E2F8F7B" w:rsidR="00207EFD" w:rsidRDefault="00207EFD" w:rsidP="00B94395">
      <w:pPr>
        <w:pStyle w:val="ListBullet"/>
        <w:numPr>
          <w:ilvl w:val="0"/>
          <w:numId w:val="0"/>
        </w:numPr>
        <w:ind w:left="432" w:firstLine="288"/>
      </w:pPr>
      <w:r>
        <w:t>let mut user …</w:t>
      </w:r>
    </w:p>
    <w:p w14:paraId="3B071621" w14:textId="364EA6FC" w:rsidR="00207EFD" w:rsidRDefault="00682A8D" w:rsidP="00B94395">
      <w:pPr>
        <w:pStyle w:val="ListBullet"/>
        <w:numPr>
          <w:ilvl w:val="0"/>
          <w:numId w:val="0"/>
        </w:numPr>
        <w:ind w:left="432" w:firstLine="288"/>
      </w:pPr>
      <w:r>
        <w:t>i.e., Rust doesn’t have mutable fields, the entire instance should either be mutable or immutable.</w:t>
      </w:r>
    </w:p>
    <w:p w14:paraId="6227AF83" w14:textId="5141E22D" w:rsidR="00E02929" w:rsidRDefault="002E44B0" w:rsidP="00121317">
      <w:pPr>
        <w:pStyle w:val="ListBullet"/>
        <w:numPr>
          <w:ilvl w:val="1"/>
          <w:numId w:val="1"/>
        </w:numPr>
      </w:pPr>
      <w:r>
        <w:t xml:space="preserve">Field </w:t>
      </w:r>
      <w:proofErr w:type="spellStart"/>
      <w:r>
        <w:t>init</w:t>
      </w:r>
      <w:proofErr w:type="spellEnd"/>
      <w:r>
        <w:t xml:space="preserve"> Shorthand: Rust allows </w:t>
      </w:r>
      <w:r w:rsidR="00105BD4">
        <w:t>creating a struct without specifying field names</w:t>
      </w:r>
      <w:r w:rsidR="00E65DCF">
        <w:t xml:space="preserve"> if the variable name is the same.</w:t>
      </w:r>
    </w:p>
    <w:p w14:paraId="274DD709" w14:textId="57000BFD" w:rsidR="00E65DCF" w:rsidRDefault="00E65DCF" w:rsidP="00E65DCF">
      <w:pPr>
        <w:pStyle w:val="ListBullet"/>
        <w:numPr>
          <w:ilvl w:val="0"/>
          <w:numId w:val="0"/>
        </w:numPr>
        <w:ind w:left="1440"/>
      </w:pPr>
      <w:r>
        <w:t>For ex.:</w:t>
      </w:r>
    </w:p>
    <w:p w14:paraId="1077DFA7" w14:textId="385B6049" w:rsidR="00E65DCF" w:rsidRDefault="00E65DCF" w:rsidP="00E65DCF">
      <w:pPr>
        <w:pStyle w:val="ListBullet"/>
        <w:numPr>
          <w:ilvl w:val="0"/>
          <w:numId w:val="0"/>
        </w:numPr>
        <w:ind w:left="1440"/>
      </w:pPr>
      <w:r>
        <w:t>let active=true;</w:t>
      </w:r>
    </w:p>
    <w:p w14:paraId="51BAD06B" w14:textId="77777777" w:rsidR="00E65DCF" w:rsidRDefault="00E65DCF" w:rsidP="00E65DCF">
      <w:pPr>
        <w:pStyle w:val="ListBullet"/>
        <w:numPr>
          <w:ilvl w:val="0"/>
          <w:numId w:val="0"/>
        </w:numPr>
        <w:ind w:left="1440"/>
      </w:pPr>
      <w:r>
        <w:t xml:space="preserve">let user= </w:t>
      </w:r>
      <w:proofErr w:type="gramStart"/>
      <w:r>
        <w:t>User{</w:t>
      </w:r>
      <w:proofErr w:type="gramEnd"/>
    </w:p>
    <w:p w14:paraId="0801C42D" w14:textId="44960897" w:rsidR="00E65DCF" w:rsidRDefault="00E65DCF" w:rsidP="00E65DCF">
      <w:pPr>
        <w:pStyle w:val="ListBullet"/>
        <w:numPr>
          <w:ilvl w:val="0"/>
          <w:numId w:val="0"/>
        </w:numPr>
        <w:ind w:left="1440"/>
      </w:pPr>
      <w:r>
        <w:tab/>
        <w:t>active</w:t>
      </w:r>
    </w:p>
    <w:p w14:paraId="51C94C8A" w14:textId="4AD45069" w:rsidR="00E65DCF" w:rsidRDefault="00E65DCF" w:rsidP="00E65DCF">
      <w:pPr>
        <w:pStyle w:val="ListBullet"/>
        <w:numPr>
          <w:ilvl w:val="0"/>
          <w:numId w:val="0"/>
        </w:numPr>
        <w:ind w:left="1440"/>
      </w:pPr>
      <w:r>
        <w:t>};</w:t>
      </w:r>
    </w:p>
    <w:p w14:paraId="6524874F" w14:textId="77777777" w:rsidR="00E65DCF" w:rsidRDefault="00E65DCF" w:rsidP="00E65DCF">
      <w:pPr>
        <w:pStyle w:val="ListBullet"/>
        <w:numPr>
          <w:ilvl w:val="0"/>
          <w:numId w:val="0"/>
        </w:numPr>
        <w:ind w:left="1440"/>
      </w:pPr>
    </w:p>
    <w:p w14:paraId="2D14BB72" w14:textId="1DE31188" w:rsidR="00903BAB" w:rsidRDefault="00D75860" w:rsidP="00121317">
      <w:pPr>
        <w:pStyle w:val="ListBullet"/>
        <w:numPr>
          <w:ilvl w:val="1"/>
          <w:numId w:val="1"/>
        </w:numPr>
      </w:pPr>
      <w:r>
        <w:t>Struct update</w:t>
      </w:r>
      <w:r w:rsidR="00903BAB">
        <w:t xml:space="preserve"> syntax</w:t>
      </w:r>
      <w:r>
        <w:t>:</w:t>
      </w:r>
      <w:r w:rsidR="00903BAB">
        <w:t xml:space="preserve"> A struct can be created from another struct without manually specifying </w:t>
      </w:r>
      <w:r w:rsidR="00086D36">
        <w:t>each field,</w:t>
      </w:r>
    </w:p>
    <w:p w14:paraId="2CF6FF1F" w14:textId="60315A28" w:rsidR="00086D36" w:rsidRDefault="00086D36" w:rsidP="00086D36">
      <w:pPr>
        <w:pStyle w:val="ListBullet"/>
        <w:numPr>
          <w:ilvl w:val="0"/>
          <w:numId w:val="0"/>
        </w:numPr>
        <w:ind w:left="1440"/>
      </w:pPr>
      <w:r>
        <w:t>For ex.:</w:t>
      </w:r>
    </w:p>
    <w:p w14:paraId="763641D0"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active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A87C2C6"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User</w:t>
      </w:r>
      <w:r>
        <w:rPr>
          <w:rFonts w:ascii="Consolas" w:hAnsi="Consolas" w:cs="Courier New"/>
          <w:color w:val="666600"/>
          <w:sz w:val="17"/>
          <w:szCs w:val="17"/>
        </w:rPr>
        <w:t>{</w:t>
      </w:r>
      <w:proofErr w:type="gramEnd"/>
    </w:p>
    <w:p w14:paraId="6547E34B"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000000"/>
          <w:sz w:val="17"/>
          <w:szCs w:val="17"/>
        </w:rPr>
        <w:tab/>
        <w:t>active</w:t>
      </w:r>
      <w:r>
        <w:rPr>
          <w:rFonts w:ascii="Consolas" w:hAnsi="Consolas" w:cs="Courier New"/>
          <w:color w:val="666600"/>
          <w:sz w:val="17"/>
          <w:szCs w:val="17"/>
        </w:rPr>
        <w:t>,</w:t>
      </w:r>
    </w:p>
    <w:p w14:paraId="11E7AB63"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666600"/>
          <w:sz w:val="17"/>
          <w:szCs w:val="17"/>
        </w:rPr>
        <w:t>::</w:t>
      </w:r>
      <w:proofErr w:type="gramEnd"/>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yo</w:t>
      </w:r>
      <w:proofErr w:type="spellEnd"/>
      <w:r>
        <w:rPr>
          <w:rFonts w:ascii="Consolas" w:hAnsi="Consolas" w:cs="Courier New"/>
          <w:color w:val="008800"/>
          <w:sz w:val="17"/>
          <w:szCs w:val="17"/>
        </w:rPr>
        <w:t>"</w:t>
      </w:r>
      <w:r>
        <w:rPr>
          <w:rFonts w:ascii="Consolas" w:hAnsi="Consolas" w:cs="Courier New"/>
          <w:color w:val="666600"/>
          <w:sz w:val="17"/>
          <w:szCs w:val="17"/>
        </w:rPr>
        <w:t>)</w:t>
      </w:r>
    </w:p>
    <w:p w14:paraId="7FA6A118"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666600"/>
          <w:sz w:val="17"/>
          <w:szCs w:val="17"/>
        </w:rPr>
        <w:t>};</w:t>
      </w:r>
    </w:p>
    <w:p w14:paraId="367F1566"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user2</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User</w:t>
      </w:r>
      <w:r>
        <w:rPr>
          <w:rFonts w:ascii="Consolas" w:hAnsi="Consolas" w:cs="Courier New"/>
          <w:color w:val="666600"/>
          <w:sz w:val="17"/>
          <w:szCs w:val="17"/>
        </w:rPr>
        <w:t>{</w:t>
      </w:r>
      <w:proofErr w:type="gramEnd"/>
    </w:p>
    <w:p w14:paraId="4464B150"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user</w:t>
      </w:r>
    </w:p>
    <w:p w14:paraId="65F319EF"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r>
        <w:rPr>
          <w:rFonts w:ascii="Consolas" w:hAnsi="Consolas" w:cs="Courier New"/>
          <w:color w:val="666600"/>
          <w:sz w:val="17"/>
          <w:szCs w:val="17"/>
        </w:rPr>
        <w:t>};</w:t>
      </w:r>
    </w:p>
    <w:p w14:paraId="3A36D7CA" w14:textId="77777777" w:rsidR="00D30913" w:rsidRDefault="00D309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3301923"/>
        <w:rPr>
          <w:rFonts w:ascii="Consolas" w:hAnsi="Consolas" w:cs="Courier New"/>
          <w:sz w:val="17"/>
          <w:szCs w:val="17"/>
        </w:rPr>
      </w:pP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active</w:t>
      </w:r>
      <w:proofErr w:type="spellEnd"/>
      <w:r>
        <w:rPr>
          <w:rFonts w:ascii="Consolas" w:hAnsi="Consolas" w:cs="Courier New"/>
          <w:color w:val="666600"/>
          <w:sz w:val="17"/>
          <w:szCs w:val="17"/>
        </w:rPr>
        <w:t>);</w:t>
      </w:r>
    </w:p>
    <w:p w14:paraId="76287F34" w14:textId="77777777" w:rsidR="00086D36" w:rsidRDefault="00086D36" w:rsidP="00086D36">
      <w:pPr>
        <w:pStyle w:val="ListBullet"/>
        <w:numPr>
          <w:ilvl w:val="0"/>
          <w:numId w:val="0"/>
        </w:numPr>
        <w:ind w:left="1440"/>
      </w:pPr>
    </w:p>
    <w:p w14:paraId="433D043C" w14:textId="006B4905" w:rsidR="00B464F9" w:rsidRDefault="00B464F9" w:rsidP="00086D36">
      <w:pPr>
        <w:pStyle w:val="ListBullet"/>
        <w:numPr>
          <w:ilvl w:val="0"/>
          <w:numId w:val="0"/>
        </w:numPr>
        <w:ind w:left="1440"/>
      </w:pPr>
      <w:r>
        <w:lastRenderedPageBreak/>
        <w:t xml:space="preserve">We can specify some fields if we want but we must specify them before </w:t>
      </w:r>
      <w:r w:rsidR="00AB03AE">
        <w:t>defining the base struct.</w:t>
      </w:r>
      <w:r w:rsidR="00083964">
        <w:t xml:space="preserve"> </w:t>
      </w:r>
      <w:r w:rsidR="00083964">
        <w:br/>
        <w:t xml:space="preserve">Now it copies/moves the values from base struct into the </w:t>
      </w:r>
      <w:r w:rsidR="00AC40B1">
        <w:t xml:space="preserve">new instance. The copy/move rules are followed the same as described </w:t>
      </w:r>
      <w:r w:rsidR="0065424B">
        <w:t xml:space="preserve">earlier </w:t>
      </w:r>
      <w:r w:rsidR="00AC40B1">
        <w:t>in this doc.</w:t>
      </w:r>
      <w:r w:rsidR="00E82F28">
        <w:t xml:space="preserve"> This makes the field of the base struct which lost ownership in the move operation as invalid, however all the other fields can be accessed.</w:t>
      </w:r>
    </w:p>
    <w:p w14:paraId="3A29054D" w14:textId="77BB1F50" w:rsidR="00FC22E6" w:rsidRDefault="00FC22E6" w:rsidP="00086D36">
      <w:pPr>
        <w:pStyle w:val="ListBullet"/>
        <w:numPr>
          <w:ilvl w:val="0"/>
          <w:numId w:val="0"/>
        </w:numPr>
        <w:ind w:left="1440"/>
      </w:pPr>
      <w:r>
        <w:t xml:space="preserve">So, user.name in </w:t>
      </w:r>
      <w:proofErr w:type="spellStart"/>
      <w:r>
        <w:t>println</w:t>
      </w:r>
      <w:proofErr w:type="spellEnd"/>
      <w:r>
        <w:t>! above would cause an error.</w:t>
      </w:r>
    </w:p>
    <w:p w14:paraId="675C985C" w14:textId="65985289" w:rsidR="00E65DCF" w:rsidRDefault="000800DA" w:rsidP="00121317">
      <w:pPr>
        <w:pStyle w:val="ListBullet"/>
        <w:numPr>
          <w:ilvl w:val="1"/>
          <w:numId w:val="1"/>
        </w:numPr>
      </w:pPr>
      <w:r>
        <w:t>Tuple struct: We can create a struct which is exactly like a tuple but just with a custom name</w:t>
      </w:r>
      <w:r w:rsidR="006446EC">
        <w:t xml:space="preserve"> and is a custom type itself</w:t>
      </w:r>
      <w:r>
        <w:t>. For ex.:</w:t>
      </w:r>
    </w:p>
    <w:p w14:paraId="358B1839" w14:textId="3969137D" w:rsidR="000800DA" w:rsidRDefault="000800DA" w:rsidP="000800DA">
      <w:pPr>
        <w:pStyle w:val="ListBullet"/>
        <w:numPr>
          <w:ilvl w:val="0"/>
          <w:numId w:val="0"/>
        </w:numPr>
        <w:ind w:left="1440"/>
      </w:pPr>
      <w:r w:rsidRPr="000800DA">
        <w:t xml:space="preserve">struct </w:t>
      </w:r>
      <w:proofErr w:type="gramStart"/>
      <w:r w:rsidRPr="000800DA">
        <w:t>Color(</w:t>
      </w:r>
      <w:proofErr w:type="gramEnd"/>
      <w:r w:rsidRPr="000800DA">
        <w:t>i32, i32, i32);</w:t>
      </w:r>
    </w:p>
    <w:p w14:paraId="7AAFE3D9" w14:textId="056F2462" w:rsidR="000800DA" w:rsidRDefault="000800DA" w:rsidP="000800DA">
      <w:pPr>
        <w:pStyle w:val="ListBullet"/>
        <w:numPr>
          <w:ilvl w:val="0"/>
          <w:numId w:val="0"/>
        </w:numPr>
        <w:ind w:left="1440"/>
      </w:pPr>
      <w:r>
        <w:t>then to create the instance,</w:t>
      </w:r>
    </w:p>
    <w:p w14:paraId="30D43FBA" w14:textId="3D078E0A" w:rsidR="000800DA" w:rsidRDefault="0016192B" w:rsidP="000800DA">
      <w:pPr>
        <w:pStyle w:val="ListBullet"/>
        <w:numPr>
          <w:ilvl w:val="0"/>
          <w:numId w:val="0"/>
        </w:numPr>
        <w:ind w:left="1440"/>
      </w:pPr>
      <w:r>
        <w:t xml:space="preserve">let color= </w:t>
      </w:r>
      <w:proofErr w:type="gramStart"/>
      <w:r>
        <w:t>Color(</w:t>
      </w:r>
      <w:proofErr w:type="gramEnd"/>
      <w:r>
        <w:t>0,1,2);</w:t>
      </w:r>
    </w:p>
    <w:p w14:paraId="364181AB" w14:textId="05828A6D" w:rsidR="00796672" w:rsidRDefault="00796672" w:rsidP="000800DA">
      <w:pPr>
        <w:pStyle w:val="ListBullet"/>
        <w:numPr>
          <w:ilvl w:val="0"/>
          <w:numId w:val="0"/>
        </w:numPr>
        <w:ind w:left="1440"/>
      </w:pPr>
      <w:r>
        <w:t>and access with</w:t>
      </w:r>
    </w:p>
    <w:p w14:paraId="6F1E34E1" w14:textId="11E0110A" w:rsidR="00796672" w:rsidRDefault="00796672" w:rsidP="000800DA">
      <w:pPr>
        <w:pStyle w:val="ListBullet"/>
        <w:numPr>
          <w:ilvl w:val="0"/>
          <w:numId w:val="0"/>
        </w:numPr>
        <w:ind w:left="1440"/>
      </w:pPr>
      <w:r>
        <w:t>color.1; //like normal tuples.</w:t>
      </w:r>
    </w:p>
    <w:p w14:paraId="6A02C50A" w14:textId="77777777" w:rsidR="006446EC" w:rsidRDefault="006446EC" w:rsidP="000800DA">
      <w:pPr>
        <w:pStyle w:val="ListBullet"/>
        <w:numPr>
          <w:ilvl w:val="0"/>
          <w:numId w:val="0"/>
        </w:numPr>
        <w:ind w:left="1440"/>
      </w:pPr>
    </w:p>
    <w:p w14:paraId="30B2F36C" w14:textId="7A8E4FCD" w:rsidR="00796672" w:rsidRDefault="006446EC" w:rsidP="000800DA">
      <w:pPr>
        <w:pStyle w:val="ListBullet"/>
        <w:numPr>
          <w:ilvl w:val="0"/>
          <w:numId w:val="0"/>
        </w:numPr>
        <w:ind w:left="1440"/>
      </w:pPr>
      <w:r w:rsidRPr="006446EC">
        <w:t xml:space="preserve">struct </w:t>
      </w:r>
      <w:proofErr w:type="gramStart"/>
      <w:r w:rsidRPr="006446EC">
        <w:t>Color(</w:t>
      </w:r>
      <w:proofErr w:type="gramEnd"/>
      <w:r w:rsidRPr="006446EC">
        <w:t>i32, i32, i32);</w:t>
      </w:r>
    </w:p>
    <w:p w14:paraId="335632F0" w14:textId="6DAA92E3" w:rsidR="006446EC" w:rsidRDefault="006446EC" w:rsidP="000800DA">
      <w:pPr>
        <w:pStyle w:val="ListBullet"/>
        <w:numPr>
          <w:ilvl w:val="0"/>
          <w:numId w:val="0"/>
        </w:numPr>
        <w:ind w:left="1440"/>
      </w:pPr>
      <w:r w:rsidRPr="006446EC">
        <w:t xml:space="preserve">struct </w:t>
      </w:r>
      <w:proofErr w:type="spellStart"/>
      <w:proofErr w:type="gramStart"/>
      <w:r>
        <w:t>Another</w:t>
      </w:r>
      <w:r w:rsidRPr="006446EC">
        <w:t>Color</w:t>
      </w:r>
      <w:proofErr w:type="spellEnd"/>
      <w:r w:rsidRPr="006446EC">
        <w:t>(</w:t>
      </w:r>
      <w:proofErr w:type="gramEnd"/>
      <w:r w:rsidRPr="006446EC">
        <w:t>i32, i32, i32);</w:t>
      </w:r>
    </w:p>
    <w:p w14:paraId="56287319" w14:textId="40AD266A" w:rsidR="006446EC" w:rsidRDefault="006446EC" w:rsidP="000800DA">
      <w:pPr>
        <w:pStyle w:val="ListBullet"/>
        <w:numPr>
          <w:ilvl w:val="0"/>
          <w:numId w:val="0"/>
        </w:numPr>
        <w:ind w:left="1440"/>
      </w:pPr>
      <w:r>
        <w:t>let color=…</w:t>
      </w:r>
    </w:p>
    <w:p w14:paraId="2CA1CA77" w14:textId="62CD98D3" w:rsidR="006446EC" w:rsidRDefault="006446EC" w:rsidP="000800DA">
      <w:pPr>
        <w:pStyle w:val="ListBullet"/>
        <w:numPr>
          <w:ilvl w:val="0"/>
          <w:numId w:val="0"/>
        </w:numPr>
        <w:ind w:left="1440"/>
      </w:pPr>
      <w:r>
        <w:t xml:space="preserve">let </w:t>
      </w:r>
      <w:proofErr w:type="spellStart"/>
      <w:r>
        <w:t>another_color</w:t>
      </w:r>
      <w:proofErr w:type="spellEnd"/>
      <w:r>
        <w:t>=…</w:t>
      </w:r>
    </w:p>
    <w:p w14:paraId="3D8F4A61" w14:textId="77777777" w:rsidR="00B25A39" w:rsidRDefault="00B25A39" w:rsidP="000800DA">
      <w:pPr>
        <w:pStyle w:val="ListBullet"/>
        <w:numPr>
          <w:ilvl w:val="0"/>
          <w:numId w:val="0"/>
        </w:numPr>
        <w:ind w:left="1440"/>
      </w:pPr>
    </w:p>
    <w:p w14:paraId="5A5C1BFD" w14:textId="4094E51A" w:rsidR="00B25A39" w:rsidRDefault="00B25A39" w:rsidP="000800DA">
      <w:pPr>
        <w:pStyle w:val="ListBullet"/>
        <w:numPr>
          <w:ilvl w:val="0"/>
          <w:numId w:val="0"/>
        </w:numPr>
        <w:ind w:left="1440"/>
      </w:pPr>
      <w:r>
        <w:t xml:space="preserve">color and </w:t>
      </w:r>
      <w:proofErr w:type="spellStart"/>
      <w:r>
        <w:t>another_color</w:t>
      </w:r>
      <w:proofErr w:type="spellEnd"/>
      <w:r>
        <w:t xml:space="preserve"> </w:t>
      </w:r>
      <w:proofErr w:type="gramStart"/>
      <w:r>
        <w:t>are</w:t>
      </w:r>
      <w:proofErr w:type="gramEnd"/>
      <w:r>
        <w:t xml:space="preserve"> not equal, even if they had the same values and fields as both are different types.</w:t>
      </w:r>
    </w:p>
    <w:p w14:paraId="61DA19F8" w14:textId="581E3760" w:rsidR="00431EC3" w:rsidRDefault="00431EC3" w:rsidP="00431EC3">
      <w:pPr>
        <w:pStyle w:val="ListBullet"/>
        <w:numPr>
          <w:ilvl w:val="1"/>
          <w:numId w:val="1"/>
        </w:numPr>
      </w:pPr>
      <w:r>
        <w:t>Unit-Like struct: Just like unit tuples, we have unit structs too.</w:t>
      </w:r>
    </w:p>
    <w:p w14:paraId="05B3BFE2" w14:textId="40C7EB31" w:rsidR="00431EC3" w:rsidRDefault="00431EC3" w:rsidP="00431EC3">
      <w:pPr>
        <w:pStyle w:val="ListBullet"/>
        <w:numPr>
          <w:ilvl w:val="0"/>
          <w:numId w:val="0"/>
        </w:numPr>
        <w:ind w:left="1440"/>
      </w:pPr>
      <w:r>
        <w:t>For ex.:</w:t>
      </w:r>
    </w:p>
    <w:p w14:paraId="3CFB00F2" w14:textId="6A130922" w:rsidR="00431EC3" w:rsidRDefault="00CD4DD7" w:rsidP="00431EC3">
      <w:pPr>
        <w:pStyle w:val="ListBullet"/>
        <w:numPr>
          <w:ilvl w:val="0"/>
          <w:numId w:val="0"/>
        </w:numPr>
        <w:ind w:left="1440"/>
      </w:pPr>
      <w:r>
        <w:t xml:space="preserve">struct </w:t>
      </w:r>
      <w:proofErr w:type="spellStart"/>
      <w:r>
        <w:t>Abc</w:t>
      </w:r>
      <w:proofErr w:type="spellEnd"/>
      <w:r>
        <w:t>;</w:t>
      </w:r>
    </w:p>
    <w:p w14:paraId="2C0D1715" w14:textId="77777777" w:rsidR="00CD4DD7" w:rsidRDefault="00CD4DD7" w:rsidP="00431EC3">
      <w:pPr>
        <w:pStyle w:val="ListBullet"/>
        <w:numPr>
          <w:ilvl w:val="0"/>
          <w:numId w:val="0"/>
        </w:numPr>
        <w:ind w:left="1440"/>
      </w:pPr>
    </w:p>
    <w:p w14:paraId="34EE6E9A" w14:textId="4BFEB89E" w:rsidR="00CD4DD7" w:rsidRDefault="00CD4DD7" w:rsidP="00431EC3">
      <w:pPr>
        <w:pStyle w:val="ListBullet"/>
        <w:numPr>
          <w:ilvl w:val="0"/>
          <w:numId w:val="0"/>
        </w:numPr>
        <w:ind w:left="1440"/>
      </w:pPr>
      <w:r>
        <w:t xml:space="preserve">let </w:t>
      </w:r>
      <w:proofErr w:type="spellStart"/>
      <w:r>
        <w:t>abc</w:t>
      </w:r>
      <w:proofErr w:type="spellEnd"/>
      <w:r>
        <w:t xml:space="preserve">= </w:t>
      </w:r>
      <w:proofErr w:type="spellStart"/>
      <w:r>
        <w:t>Abc</w:t>
      </w:r>
      <w:proofErr w:type="spellEnd"/>
      <w:r>
        <w:t>;</w:t>
      </w:r>
    </w:p>
    <w:p w14:paraId="6358630C" w14:textId="77777777" w:rsidR="00CD4DD7" w:rsidRDefault="00CD4DD7" w:rsidP="00431EC3">
      <w:pPr>
        <w:pStyle w:val="ListBullet"/>
        <w:numPr>
          <w:ilvl w:val="0"/>
          <w:numId w:val="0"/>
        </w:numPr>
        <w:ind w:left="1440"/>
      </w:pPr>
    </w:p>
    <w:p w14:paraId="3D41FFC6" w14:textId="11203CDA" w:rsidR="00CD4DD7" w:rsidRDefault="00CD4DD7" w:rsidP="00431EC3">
      <w:pPr>
        <w:pStyle w:val="ListBullet"/>
        <w:numPr>
          <w:ilvl w:val="0"/>
          <w:numId w:val="0"/>
        </w:numPr>
        <w:ind w:left="1440"/>
      </w:pPr>
      <w:r>
        <w:lastRenderedPageBreak/>
        <w:t xml:space="preserve">and that’s it. </w:t>
      </w:r>
    </w:p>
    <w:p w14:paraId="16E76176" w14:textId="57D94B53" w:rsidR="00431EC3" w:rsidRDefault="00D46F08" w:rsidP="00121317">
      <w:pPr>
        <w:pStyle w:val="ListBullet"/>
        <w:numPr>
          <w:ilvl w:val="1"/>
          <w:numId w:val="1"/>
        </w:numPr>
      </w:pPr>
      <w:r>
        <w:t xml:space="preserve">Reference field types: We can have reference field types, like &amp;str, if we implement lifetimes. This is to ensure the struct owns the data </w:t>
      </w:r>
      <w:r w:rsidR="00CA0321">
        <w:t>until it is there to avoid bugs.</w:t>
      </w:r>
    </w:p>
    <w:p w14:paraId="62B7E066" w14:textId="3FD9C0E2" w:rsidR="00ED0BBC" w:rsidRDefault="00982F41" w:rsidP="00121317">
      <w:pPr>
        <w:pStyle w:val="ListBullet"/>
        <w:numPr>
          <w:ilvl w:val="1"/>
          <w:numId w:val="1"/>
        </w:numPr>
      </w:pPr>
      <w:r>
        <w:t>Methods: Structs ca</w:t>
      </w:r>
      <w:r w:rsidR="002D2CF1">
        <w:t xml:space="preserve">n define functions in their own context. However, these methods need to be defined in implementation blocks, which are like </w:t>
      </w:r>
      <w:proofErr w:type="spellStart"/>
      <w:r w:rsidR="002D2CF1">
        <w:t>cpp</w:t>
      </w:r>
      <w:proofErr w:type="spellEnd"/>
      <w:r w:rsidR="002D2CF1">
        <w:t xml:space="preserve"> files of header files </w:t>
      </w:r>
      <w:r w:rsidR="000A4E8F">
        <w:t xml:space="preserve">in </w:t>
      </w:r>
      <w:proofErr w:type="spellStart"/>
      <w:r w:rsidR="000A4E8F">
        <w:t>c++</w:t>
      </w:r>
      <w:proofErr w:type="spellEnd"/>
      <w:r w:rsidR="000A4E8F">
        <w:t>.</w:t>
      </w:r>
      <w:r w:rsidR="00373A6A">
        <w:t xml:space="preserve"> </w:t>
      </w:r>
    </w:p>
    <w:p w14:paraId="76AE42F9" w14:textId="098BC9DB" w:rsidR="00373A6A" w:rsidRDefault="00373A6A" w:rsidP="00373A6A">
      <w:pPr>
        <w:pStyle w:val="ListBullet"/>
        <w:numPr>
          <w:ilvl w:val="0"/>
          <w:numId w:val="0"/>
        </w:numPr>
        <w:ind w:left="1440"/>
      </w:pPr>
      <w:r>
        <w:t>For ex.</w:t>
      </w:r>
    </w:p>
    <w:p w14:paraId="566C76D3" w14:textId="77777777" w:rsidR="00373A6A" w:rsidRDefault="00373A6A" w:rsidP="00373A6A">
      <w:pPr>
        <w:pStyle w:val="ListBullet"/>
        <w:numPr>
          <w:ilvl w:val="0"/>
          <w:numId w:val="0"/>
        </w:numPr>
        <w:ind w:left="1440"/>
      </w:pPr>
      <w:r>
        <w:t xml:space="preserve">struct </w:t>
      </w:r>
      <w:proofErr w:type="spellStart"/>
      <w:proofErr w:type="gramStart"/>
      <w:r>
        <w:t>Rect</w:t>
      </w:r>
      <w:proofErr w:type="spellEnd"/>
      <w:r>
        <w:t>{</w:t>
      </w:r>
      <w:proofErr w:type="gramEnd"/>
    </w:p>
    <w:p w14:paraId="0B301F07" w14:textId="43A20518" w:rsidR="00373A6A" w:rsidRDefault="00373A6A" w:rsidP="00373A6A">
      <w:pPr>
        <w:pStyle w:val="ListBullet"/>
        <w:numPr>
          <w:ilvl w:val="0"/>
          <w:numId w:val="0"/>
        </w:numPr>
        <w:ind w:left="1440"/>
      </w:pPr>
      <w:r>
        <w:tab/>
        <w:t>length: i32,</w:t>
      </w:r>
    </w:p>
    <w:p w14:paraId="55F11F79" w14:textId="00C8C518" w:rsidR="00373A6A" w:rsidRDefault="00373A6A" w:rsidP="00373A6A">
      <w:pPr>
        <w:pStyle w:val="ListBullet"/>
        <w:numPr>
          <w:ilvl w:val="0"/>
          <w:numId w:val="0"/>
        </w:numPr>
        <w:ind w:left="1440"/>
      </w:pPr>
      <w:r>
        <w:tab/>
        <w:t>breadth: i32</w:t>
      </w:r>
    </w:p>
    <w:p w14:paraId="68836A05" w14:textId="1A174EA0" w:rsidR="00373A6A" w:rsidRDefault="00373A6A" w:rsidP="00373A6A">
      <w:pPr>
        <w:pStyle w:val="ListBullet"/>
        <w:numPr>
          <w:ilvl w:val="0"/>
          <w:numId w:val="0"/>
        </w:numPr>
        <w:ind w:left="1440"/>
      </w:pPr>
      <w:r>
        <w:t>}</w:t>
      </w:r>
    </w:p>
    <w:p w14:paraId="2EC5C88B" w14:textId="77777777" w:rsidR="00373A6A" w:rsidRDefault="00373A6A" w:rsidP="00373A6A">
      <w:pPr>
        <w:pStyle w:val="ListBullet"/>
        <w:numPr>
          <w:ilvl w:val="0"/>
          <w:numId w:val="0"/>
        </w:numPr>
        <w:ind w:left="1440"/>
      </w:pPr>
    </w:p>
    <w:p w14:paraId="7C162647" w14:textId="77777777" w:rsidR="00842CF2" w:rsidRDefault="00373A6A" w:rsidP="00373A6A">
      <w:pPr>
        <w:pStyle w:val="ListBullet"/>
        <w:numPr>
          <w:ilvl w:val="0"/>
          <w:numId w:val="0"/>
        </w:numPr>
        <w:ind w:left="1440"/>
      </w:pPr>
      <w:proofErr w:type="spellStart"/>
      <w:r>
        <w:t>impl</w:t>
      </w:r>
      <w:proofErr w:type="spellEnd"/>
      <w:r>
        <w:t xml:space="preserve"> </w:t>
      </w:r>
      <w:proofErr w:type="spellStart"/>
      <w:r w:rsidR="00842CF2">
        <w:t>Rect</w:t>
      </w:r>
      <w:proofErr w:type="spellEnd"/>
      <w:r w:rsidR="00842CF2">
        <w:t xml:space="preserve"> {</w:t>
      </w:r>
    </w:p>
    <w:p w14:paraId="749563D5" w14:textId="77777777" w:rsidR="00842CF2" w:rsidRDefault="00842CF2" w:rsidP="00373A6A">
      <w:pPr>
        <w:pStyle w:val="ListBullet"/>
        <w:numPr>
          <w:ilvl w:val="0"/>
          <w:numId w:val="0"/>
        </w:numPr>
        <w:ind w:left="1440"/>
      </w:pPr>
      <w:r>
        <w:tab/>
      </w:r>
      <w:proofErr w:type="spellStart"/>
      <w:r>
        <w:t>fn</w:t>
      </w:r>
      <w:proofErr w:type="spellEnd"/>
      <w:r>
        <w:t xml:space="preserve"> area(&amp;self) -&gt; i32 {</w:t>
      </w:r>
    </w:p>
    <w:p w14:paraId="55AFA030" w14:textId="3AF1C58E" w:rsidR="00842CF2" w:rsidRDefault="00842CF2" w:rsidP="00373A6A">
      <w:pPr>
        <w:pStyle w:val="ListBullet"/>
        <w:numPr>
          <w:ilvl w:val="0"/>
          <w:numId w:val="0"/>
        </w:numPr>
        <w:ind w:left="1440"/>
      </w:pPr>
      <w:r>
        <w:tab/>
      </w:r>
      <w:proofErr w:type="spellStart"/>
      <w:proofErr w:type="gramStart"/>
      <w:r w:rsidR="00440422">
        <w:t>self.</w:t>
      </w:r>
      <w:r w:rsidR="00600EE2">
        <w:t>length</w:t>
      </w:r>
      <w:proofErr w:type="spellEnd"/>
      <w:proofErr w:type="gramEnd"/>
      <w:r w:rsidR="00600EE2">
        <w:t xml:space="preserve"> * </w:t>
      </w:r>
      <w:proofErr w:type="spellStart"/>
      <w:r w:rsidR="00440422">
        <w:t>self.</w:t>
      </w:r>
      <w:r w:rsidR="00600EE2">
        <w:t>breadth</w:t>
      </w:r>
      <w:proofErr w:type="spellEnd"/>
    </w:p>
    <w:p w14:paraId="15A6BE63" w14:textId="2223E25C" w:rsidR="00842CF2" w:rsidRDefault="00842CF2" w:rsidP="00842CF2">
      <w:pPr>
        <w:pStyle w:val="ListBullet"/>
        <w:numPr>
          <w:ilvl w:val="0"/>
          <w:numId w:val="0"/>
        </w:numPr>
        <w:ind w:left="1440" w:firstLine="720"/>
      </w:pPr>
      <w:r>
        <w:t>}</w:t>
      </w:r>
    </w:p>
    <w:p w14:paraId="6AB05345" w14:textId="78C76CD2" w:rsidR="00373A6A" w:rsidRDefault="00842CF2" w:rsidP="00373A6A">
      <w:pPr>
        <w:pStyle w:val="ListBullet"/>
        <w:numPr>
          <w:ilvl w:val="0"/>
          <w:numId w:val="0"/>
        </w:numPr>
        <w:ind w:left="1440"/>
      </w:pPr>
      <w:r>
        <w:t>}</w:t>
      </w:r>
    </w:p>
    <w:p w14:paraId="40C187C6" w14:textId="77777777" w:rsidR="006C3BB5" w:rsidRDefault="006C3BB5" w:rsidP="00373A6A">
      <w:pPr>
        <w:pStyle w:val="ListBullet"/>
        <w:numPr>
          <w:ilvl w:val="0"/>
          <w:numId w:val="0"/>
        </w:numPr>
        <w:ind w:left="1440"/>
      </w:pPr>
    </w:p>
    <w:p w14:paraId="381BA838" w14:textId="1D10B2F5" w:rsidR="006C3BB5" w:rsidRDefault="006C3BB5" w:rsidP="00373A6A">
      <w:pPr>
        <w:pStyle w:val="ListBullet"/>
        <w:numPr>
          <w:ilvl w:val="0"/>
          <w:numId w:val="0"/>
        </w:numPr>
        <w:ind w:left="1440"/>
      </w:pPr>
      <w:r>
        <w:t>And to use it,</w:t>
      </w:r>
    </w:p>
    <w:p w14:paraId="47AD4954" w14:textId="77777777" w:rsidR="006C3BB5" w:rsidRDefault="006C3BB5" w:rsidP="00373A6A">
      <w:pPr>
        <w:pStyle w:val="ListBullet"/>
        <w:numPr>
          <w:ilvl w:val="0"/>
          <w:numId w:val="0"/>
        </w:numPr>
        <w:ind w:left="1440"/>
      </w:pPr>
    </w:p>
    <w:p w14:paraId="64423461" w14:textId="7D7732F2" w:rsidR="006C3BB5" w:rsidRDefault="006C3BB5" w:rsidP="00373A6A">
      <w:pPr>
        <w:pStyle w:val="ListBullet"/>
        <w:numPr>
          <w:ilvl w:val="0"/>
          <w:numId w:val="0"/>
        </w:numPr>
        <w:ind w:left="1440"/>
      </w:pPr>
      <w:r>
        <w:t xml:space="preserve">let </w:t>
      </w:r>
      <w:proofErr w:type="spellStart"/>
      <w:r>
        <w:t>rect</w:t>
      </w:r>
      <w:proofErr w:type="spellEnd"/>
      <w:r>
        <w:t xml:space="preserve">= </w:t>
      </w:r>
      <w:proofErr w:type="spellStart"/>
      <w:proofErr w:type="gramStart"/>
      <w:r>
        <w:t>Rect</w:t>
      </w:r>
      <w:proofErr w:type="spellEnd"/>
      <w:r>
        <w:t>(</w:t>
      </w:r>
      <w:proofErr w:type="gramEnd"/>
      <w:r>
        <w:t>2,4);</w:t>
      </w:r>
    </w:p>
    <w:p w14:paraId="1B4D13EF" w14:textId="3829641D" w:rsidR="006C3BB5" w:rsidRDefault="006C3BB5" w:rsidP="00373A6A">
      <w:pPr>
        <w:pStyle w:val="ListBullet"/>
        <w:numPr>
          <w:ilvl w:val="0"/>
          <w:numId w:val="0"/>
        </w:numPr>
        <w:ind w:left="1440"/>
      </w:pPr>
      <w:r>
        <w:t>let area=</w:t>
      </w:r>
      <w:proofErr w:type="spellStart"/>
      <w:proofErr w:type="gramStart"/>
      <w:r>
        <w:t>rect.area</w:t>
      </w:r>
      <w:proofErr w:type="spellEnd"/>
      <w:proofErr w:type="gramEnd"/>
      <w:r>
        <w:t>();</w:t>
      </w:r>
    </w:p>
    <w:p w14:paraId="2FE22374" w14:textId="77777777" w:rsidR="00E21F8B" w:rsidRDefault="00E21F8B" w:rsidP="00373A6A">
      <w:pPr>
        <w:pStyle w:val="ListBullet"/>
        <w:numPr>
          <w:ilvl w:val="0"/>
          <w:numId w:val="0"/>
        </w:numPr>
        <w:ind w:left="1440"/>
      </w:pPr>
    </w:p>
    <w:p w14:paraId="7DEBB0D6" w14:textId="5DBC36DC" w:rsidR="0088419A" w:rsidRDefault="0088419A" w:rsidP="00373A6A">
      <w:pPr>
        <w:pStyle w:val="ListBullet"/>
        <w:numPr>
          <w:ilvl w:val="0"/>
          <w:numId w:val="0"/>
        </w:numPr>
        <w:ind w:left="1440"/>
      </w:pPr>
      <w:r>
        <w:t xml:space="preserve">The </w:t>
      </w:r>
      <w:proofErr w:type="spellStart"/>
      <w:r>
        <w:t>impl</w:t>
      </w:r>
      <w:proofErr w:type="spellEnd"/>
      <w:r>
        <w:t xml:space="preserve"> blocks puts the method inside the </w:t>
      </w:r>
      <w:proofErr w:type="spellStart"/>
      <w:r>
        <w:t>Rect</w:t>
      </w:r>
      <w:proofErr w:type="spellEnd"/>
      <w:r>
        <w:t xml:space="preserve"> type.</w:t>
      </w:r>
      <w:r w:rsidR="00C3276F">
        <w:t xml:space="preserve"> A single struct can have multiple </w:t>
      </w:r>
      <w:proofErr w:type="spellStart"/>
      <w:r w:rsidR="00C3276F">
        <w:t>impl</w:t>
      </w:r>
      <w:proofErr w:type="spellEnd"/>
      <w:r w:rsidR="00C3276F">
        <w:t xml:space="preserve"> blocks defined for it.</w:t>
      </w:r>
    </w:p>
    <w:p w14:paraId="1A51A47F" w14:textId="6E87F38D" w:rsidR="00E21F8B" w:rsidRDefault="00E21F8B" w:rsidP="00373A6A">
      <w:pPr>
        <w:pStyle w:val="ListBullet"/>
        <w:numPr>
          <w:ilvl w:val="0"/>
          <w:numId w:val="0"/>
        </w:numPr>
        <w:ind w:left="1440"/>
      </w:pPr>
      <w:r>
        <w:lastRenderedPageBreak/>
        <w:t xml:space="preserve">Every method of a </w:t>
      </w:r>
      <w:r w:rsidR="000C13F0">
        <w:t xml:space="preserve">struct needs to get self as </w:t>
      </w:r>
      <w:r w:rsidR="00A24DD3">
        <w:t>the first</w:t>
      </w:r>
      <w:r w:rsidR="000C13F0">
        <w:t xml:space="preserve"> parameter in order to access the instance values, it can choose to not have the parameter if it doesn’t need access to field instances</w:t>
      </w:r>
      <w:r w:rsidR="00E7725D">
        <w:t>, then it is called an associated function</w:t>
      </w:r>
      <w:r w:rsidR="000C13F0">
        <w:t>.</w:t>
      </w:r>
      <w:r w:rsidR="00216FCB">
        <w:t xml:space="preserve"> </w:t>
      </w:r>
      <w:r w:rsidR="00074D86">
        <w:t>self is of type Self and cop</w:t>
      </w:r>
      <w:r w:rsidR="0021304F">
        <w:t>ies</w:t>
      </w:r>
      <w:r w:rsidR="00074D86">
        <w:t xml:space="preserve"> the instance field values. &amp;</w:t>
      </w:r>
      <w:proofErr w:type="gramStart"/>
      <w:r w:rsidR="00074D86">
        <w:t>self</w:t>
      </w:r>
      <w:proofErr w:type="gramEnd"/>
      <w:r w:rsidR="00074D86">
        <w:t xml:space="preserve"> is the immutable reference and &amp;mut </w:t>
      </w:r>
      <w:r w:rsidR="0021304F">
        <w:t>self is the mutable reference variant.</w:t>
      </w:r>
      <w:r w:rsidR="00325064">
        <w:t xml:space="preserve"> Rust allows us to just specify self as parameter</w:t>
      </w:r>
      <w:r w:rsidR="00962D22">
        <w:t xml:space="preserve"> and not specify the type as a shorthand syntax.</w:t>
      </w:r>
      <w:r w:rsidR="00325064">
        <w:t xml:space="preserve"> </w:t>
      </w:r>
    </w:p>
    <w:p w14:paraId="4574D583" w14:textId="77777777" w:rsidR="0088419A" w:rsidRDefault="0088419A" w:rsidP="00373A6A">
      <w:pPr>
        <w:pStyle w:val="ListBullet"/>
        <w:numPr>
          <w:ilvl w:val="0"/>
          <w:numId w:val="0"/>
        </w:numPr>
        <w:ind w:left="1440"/>
      </w:pPr>
    </w:p>
    <w:p w14:paraId="0DB239BF" w14:textId="11B9CB9D" w:rsidR="00373A6A" w:rsidRDefault="00DD33F3" w:rsidP="00121317">
      <w:pPr>
        <w:pStyle w:val="ListBullet"/>
        <w:numPr>
          <w:ilvl w:val="1"/>
          <w:numId w:val="1"/>
        </w:numPr>
      </w:pPr>
      <w:r>
        <w:t xml:space="preserve">Methods in rust can have the same name as fields. </w:t>
      </w:r>
    </w:p>
    <w:p w14:paraId="07BF80F8" w14:textId="6765F979" w:rsidR="00DD33F3" w:rsidRDefault="00DD33F3" w:rsidP="00DD33F3">
      <w:pPr>
        <w:pStyle w:val="ListBullet"/>
        <w:numPr>
          <w:ilvl w:val="0"/>
          <w:numId w:val="0"/>
        </w:numPr>
        <w:ind w:left="1440"/>
      </w:pPr>
      <w:r>
        <w:t xml:space="preserve">so length field and </w:t>
      </w:r>
      <w:proofErr w:type="spellStart"/>
      <w:r w:rsidR="006D01C6">
        <w:t>fn</w:t>
      </w:r>
      <w:proofErr w:type="spellEnd"/>
      <w:r w:rsidR="006D01C6">
        <w:t xml:space="preserve"> </w:t>
      </w:r>
      <w:proofErr w:type="gramStart"/>
      <w:r>
        <w:t>length(</w:t>
      </w:r>
      <w:proofErr w:type="gramEnd"/>
      <w:r>
        <w:t>)</w:t>
      </w:r>
      <w:r w:rsidR="006D01C6">
        <w:t xml:space="preserve"> are valid. </w:t>
      </w:r>
    </w:p>
    <w:p w14:paraId="537EEFA0" w14:textId="4CA605C8" w:rsidR="006D01C6" w:rsidRDefault="001D0A83" w:rsidP="00DD33F3">
      <w:pPr>
        <w:pStyle w:val="ListBullet"/>
        <w:numPr>
          <w:ilvl w:val="0"/>
          <w:numId w:val="0"/>
        </w:numPr>
        <w:ind w:left="1440"/>
      </w:pPr>
      <w:r>
        <w:t xml:space="preserve">Rust </w:t>
      </w:r>
      <w:proofErr w:type="gramStart"/>
      <w:r>
        <w:t>know</w:t>
      </w:r>
      <w:proofErr w:type="gramEnd"/>
      <w:r>
        <w:t xml:space="preserve"> </w:t>
      </w:r>
      <w:r w:rsidR="0088113A">
        <w:t>what we are calling by assessing if we specify the () or not.</w:t>
      </w:r>
    </w:p>
    <w:p w14:paraId="7EB860E9" w14:textId="77777777" w:rsidR="001D3CAB" w:rsidRDefault="001D3CAB" w:rsidP="00DD33F3">
      <w:pPr>
        <w:pStyle w:val="ListBullet"/>
        <w:numPr>
          <w:ilvl w:val="0"/>
          <w:numId w:val="0"/>
        </w:numPr>
        <w:ind w:left="1440"/>
      </w:pPr>
    </w:p>
    <w:p w14:paraId="644B7540" w14:textId="66A9DABA" w:rsidR="00DD33F3" w:rsidRDefault="001D3CAB" w:rsidP="00121317">
      <w:pPr>
        <w:pStyle w:val="ListBullet"/>
        <w:numPr>
          <w:ilvl w:val="1"/>
          <w:numId w:val="1"/>
        </w:numPr>
      </w:pPr>
      <w:r>
        <w:t xml:space="preserve">Automatic referencing and dereferencing: We know </w:t>
      </w:r>
      <w:r w:rsidR="002E70D8">
        <w:t xml:space="preserve">in let x= </w:t>
      </w:r>
      <w:proofErr w:type="spellStart"/>
      <w:proofErr w:type="gramStart"/>
      <w:r w:rsidR="002E70D8">
        <w:t>SomeStruct</w:t>
      </w:r>
      <w:proofErr w:type="spellEnd"/>
      <w:r w:rsidR="002E70D8">
        <w:t>{</w:t>
      </w:r>
      <w:proofErr w:type="gramEnd"/>
      <w:r w:rsidR="002E70D8">
        <w:t xml:space="preserve">} x is an object pointer, and in </w:t>
      </w:r>
      <w:proofErr w:type="spellStart"/>
      <w:r w:rsidR="002E70D8">
        <w:t>langs</w:t>
      </w:r>
      <w:proofErr w:type="spellEnd"/>
      <w:r w:rsidR="002E70D8">
        <w:t xml:space="preserve"> like C, we access them with </w:t>
      </w:r>
      <w:r w:rsidR="006B22BA">
        <w:t>x-&gt;</w:t>
      </w:r>
      <w:proofErr w:type="spellStart"/>
      <w:r w:rsidR="006B22BA">
        <w:t>someMethod</w:t>
      </w:r>
      <w:proofErr w:type="spellEnd"/>
      <w:r w:rsidR="006B22BA">
        <w:t xml:space="preserve">(). </w:t>
      </w:r>
      <w:r w:rsidR="00F00B39">
        <w:t xml:space="preserve">But rust doesn’t need to be </w:t>
      </w:r>
      <w:r w:rsidR="009C66B6">
        <w:t xml:space="preserve">specified if we want to use the immutable ref, mutable ref, or copy </w:t>
      </w:r>
      <w:r w:rsidR="00B37526">
        <w:t xml:space="preserve">of the instance as it automatically determines the right </w:t>
      </w:r>
      <w:r w:rsidR="000A2982">
        <w:t>reference</w:t>
      </w:r>
      <w:r w:rsidR="00BF6316">
        <w:t xml:space="preserve"> type</w:t>
      </w:r>
      <w:r w:rsidR="00D8721B">
        <w:t>.</w:t>
      </w:r>
    </w:p>
    <w:p w14:paraId="31184E5A" w14:textId="5D9A15A5" w:rsidR="00D8721B" w:rsidRDefault="00D8721B" w:rsidP="00D8721B">
      <w:pPr>
        <w:pStyle w:val="ListBullet"/>
        <w:numPr>
          <w:ilvl w:val="0"/>
          <w:numId w:val="0"/>
        </w:numPr>
        <w:ind w:left="1440"/>
      </w:pPr>
      <w:r>
        <w:t>So,</w:t>
      </w:r>
    </w:p>
    <w:p w14:paraId="775AE019" w14:textId="60F96F12" w:rsidR="00D8721B" w:rsidRDefault="00D8721B" w:rsidP="00D8721B">
      <w:pPr>
        <w:pStyle w:val="ListBullet"/>
        <w:numPr>
          <w:ilvl w:val="0"/>
          <w:numId w:val="0"/>
        </w:numPr>
        <w:ind w:left="1440"/>
      </w:pPr>
      <w:proofErr w:type="spellStart"/>
      <w:r>
        <w:t>x.</w:t>
      </w:r>
      <w:proofErr w:type="gramStart"/>
      <w:r>
        <w:t>someMethod</w:t>
      </w:r>
      <w:proofErr w:type="spellEnd"/>
      <w:r>
        <w:t>(</w:t>
      </w:r>
      <w:proofErr w:type="gramEnd"/>
      <w:r>
        <w:t>)</w:t>
      </w:r>
    </w:p>
    <w:p w14:paraId="5A23801B" w14:textId="51D975E6" w:rsidR="00D8721B" w:rsidRDefault="00D8721B" w:rsidP="00D8721B">
      <w:pPr>
        <w:pStyle w:val="ListBullet"/>
        <w:numPr>
          <w:ilvl w:val="0"/>
          <w:numId w:val="0"/>
        </w:numPr>
        <w:ind w:left="1440"/>
      </w:pPr>
      <w:r>
        <w:t>is similar to</w:t>
      </w:r>
    </w:p>
    <w:p w14:paraId="1D6D077A" w14:textId="7F6D0560" w:rsidR="00D8721B" w:rsidRDefault="00D8721B" w:rsidP="00D8721B">
      <w:pPr>
        <w:pStyle w:val="ListBullet"/>
        <w:numPr>
          <w:ilvl w:val="0"/>
          <w:numId w:val="0"/>
        </w:numPr>
        <w:ind w:left="1440"/>
      </w:pPr>
      <w:r>
        <w:t>(&amp;x</w:t>
      </w:r>
      <w:proofErr w:type="gramStart"/>
      <w:r>
        <w:t>).</w:t>
      </w:r>
      <w:proofErr w:type="spellStart"/>
      <w:r>
        <w:t>someMethod</w:t>
      </w:r>
      <w:proofErr w:type="spellEnd"/>
      <w:proofErr w:type="gramEnd"/>
      <w:r>
        <w:t>()</w:t>
      </w:r>
      <w:r w:rsidR="004F24A8">
        <w:t xml:space="preserve"> </w:t>
      </w:r>
    </w:p>
    <w:p w14:paraId="46CB4E5C" w14:textId="372188EA" w:rsidR="004F24A8" w:rsidRDefault="004B6391" w:rsidP="00D8721B">
      <w:pPr>
        <w:pStyle w:val="ListBullet"/>
        <w:numPr>
          <w:ilvl w:val="0"/>
          <w:numId w:val="0"/>
        </w:numPr>
        <w:ind w:left="1440"/>
      </w:pPr>
      <w:r>
        <w:t xml:space="preserve">Rust determines the right reference type by looking at the </w:t>
      </w:r>
      <w:proofErr w:type="spellStart"/>
      <w:r>
        <w:t>self parameter</w:t>
      </w:r>
      <w:proofErr w:type="spellEnd"/>
      <w:r>
        <w:t xml:space="preserve"> of </w:t>
      </w:r>
      <w:proofErr w:type="spellStart"/>
      <w:proofErr w:type="gramStart"/>
      <w:r>
        <w:t>someMethod</w:t>
      </w:r>
      <w:proofErr w:type="spellEnd"/>
      <w:r>
        <w:t>(</w:t>
      </w:r>
      <w:proofErr w:type="gramEnd"/>
      <w:r>
        <w:t>).</w:t>
      </w:r>
    </w:p>
    <w:p w14:paraId="4976E224" w14:textId="4CB2FF58" w:rsidR="004F24A8" w:rsidRDefault="004F24A8" w:rsidP="00D8721B">
      <w:pPr>
        <w:pStyle w:val="ListBullet"/>
        <w:numPr>
          <w:ilvl w:val="0"/>
          <w:numId w:val="0"/>
        </w:numPr>
        <w:ind w:left="1440"/>
      </w:pPr>
      <w:r>
        <w:t xml:space="preserve">i.e., Rust makes borrowing implicit for methods. </w:t>
      </w:r>
    </w:p>
    <w:p w14:paraId="52155845" w14:textId="1997F226" w:rsidR="00D8721B" w:rsidRDefault="00B66B85" w:rsidP="00121317">
      <w:pPr>
        <w:pStyle w:val="ListBullet"/>
        <w:numPr>
          <w:ilvl w:val="1"/>
          <w:numId w:val="1"/>
        </w:numPr>
      </w:pPr>
      <w:r>
        <w:t xml:space="preserve">Associated Functions: Methods in the </w:t>
      </w:r>
      <w:r w:rsidR="00963ED0">
        <w:t xml:space="preserve">struct which don’t define a </w:t>
      </w:r>
      <w:proofErr w:type="spellStart"/>
      <w:r w:rsidR="00963ED0">
        <w:t>self parameter</w:t>
      </w:r>
      <w:proofErr w:type="spellEnd"/>
      <w:r w:rsidR="00963ED0">
        <w:t>.</w:t>
      </w:r>
    </w:p>
    <w:p w14:paraId="3E4FBE02" w14:textId="77777777" w:rsidR="006A2D03" w:rsidRDefault="00963ED0" w:rsidP="006A2D03">
      <w:pPr>
        <w:pStyle w:val="ListBullet"/>
        <w:numPr>
          <w:ilvl w:val="0"/>
          <w:numId w:val="0"/>
        </w:numPr>
        <w:ind w:left="1440"/>
      </w:pPr>
      <w:r>
        <w:t>For ex.:</w:t>
      </w:r>
    </w:p>
    <w:p w14:paraId="0C9CE0DB" w14:textId="77777777" w:rsidR="006A2D03" w:rsidRDefault="006A2D03" w:rsidP="006A2D03">
      <w:pPr>
        <w:pStyle w:val="ListBullet"/>
        <w:numPr>
          <w:ilvl w:val="0"/>
          <w:numId w:val="0"/>
        </w:numPr>
        <w:ind w:left="1440"/>
      </w:pPr>
      <w:r>
        <w:t>struct ABC {…}</w:t>
      </w:r>
    </w:p>
    <w:p w14:paraId="17A75C00" w14:textId="77777777" w:rsidR="006A2D03" w:rsidRDefault="006A2D03" w:rsidP="006A2D03">
      <w:pPr>
        <w:pStyle w:val="ListBullet"/>
        <w:numPr>
          <w:ilvl w:val="0"/>
          <w:numId w:val="0"/>
        </w:numPr>
        <w:ind w:left="1440"/>
      </w:pPr>
    </w:p>
    <w:p w14:paraId="56EA9BEF" w14:textId="77777777" w:rsidR="006A2D03" w:rsidRDefault="006A2D03" w:rsidP="006A2D03">
      <w:pPr>
        <w:pStyle w:val="ListBullet"/>
        <w:numPr>
          <w:ilvl w:val="0"/>
          <w:numId w:val="0"/>
        </w:numPr>
        <w:ind w:left="1440"/>
      </w:pPr>
      <w:proofErr w:type="spellStart"/>
      <w:r>
        <w:lastRenderedPageBreak/>
        <w:t>impl</w:t>
      </w:r>
      <w:proofErr w:type="spellEnd"/>
      <w:r>
        <w:t xml:space="preserve"> ABC {</w:t>
      </w:r>
    </w:p>
    <w:p w14:paraId="4C1A6749" w14:textId="117DAD3E" w:rsidR="006A2D03" w:rsidRDefault="006A2D03" w:rsidP="006A2D03">
      <w:pPr>
        <w:pStyle w:val="ListBullet"/>
        <w:numPr>
          <w:ilvl w:val="0"/>
          <w:numId w:val="0"/>
        </w:numPr>
        <w:ind w:left="1440"/>
      </w:pPr>
      <w:r>
        <w:tab/>
      </w:r>
      <w:proofErr w:type="spellStart"/>
      <w:r>
        <w:t>fn</w:t>
      </w:r>
      <w:proofErr w:type="spellEnd"/>
      <w:r>
        <w:t xml:space="preserve"> </w:t>
      </w:r>
      <w:proofErr w:type="spellStart"/>
      <w:proofErr w:type="gramStart"/>
      <w:r>
        <w:t>someFunc</w:t>
      </w:r>
      <w:proofErr w:type="spellEnd"/>
      <w:r>
        <w:t>(</w:t>
      </w:r>
      <w:proofErr w:type="gramEnd"/>
      <w:r w:rsidR="00CA76F2">
        <w:t>) …</w:t>
      </w:r>
    </w:p>
    <w:p w14:paraId="7FDBC888" w14:textId="6388E0F4" w:rsidR="00CA76F2" w:rsidRDefault="006A2D03" w:rsidP="006A2D03">
      <w:pPr>
        <w:pStyle w:val="ListBullet"/>
        <w:numPr>
          <w:ilvl w:val="0"/>
          <w:numId w:val="0"/>
        </w:numPr>
        <w:ind w:left="1440"/>
      </w:pPr>
      <w:r>
        <w:t>}</w:t>
      </w:r>
    </w:p>
    <w:p w14:paraId="4CC1E44F" w14:textId="055CCF57" w:rsidR="00CA76F2" w:rsidRDefault="00CA76F2" w:rsidP="006A2D03">
      <w:pPr>
        <w:pStyle w:val="ListBullet"/>
        <w:numPr>
          <w:ilvl w:val="0"/>
          <w:numId w:val="0"/>
        </w:numPr>
        <w:ind w:left="1440"/>
      </w:pPr>
      <w:r>
        <w:t xml:space="preserve">then to call </w:t>
      </w:r>
      <w:proofErr w:type="spellStart"/>
      <w:r>
        <w:t>someFunc</w:t>
      </w:r>
      <w:proofErr w:type="spellEnd"/>
      <w:r>
        <w:t>, we use</w:t>
      </w:r>
    </w:p>
    <w:p w14:paraId="7342AF1D" w14:textId="77777777" w:rsidR="00CA76F2" w:rsidRDefault="00CA76F2" w:rsidP="006A2D03">
      <w:pPr>
        <w:pStyle w:val="ListBullet"/>
        <w:numPr>
          <w:ilvl w:val="0"/>
          <w:numId w:val="0"/>
        </w:numPr>
        <w:ind w:left="1440"/>
      </w:pPr>
    </w:p>
    <w:p w14:paraId="17E6AA90" w14:textId="0619229A" w:rsidR="00CA76F2" w:rsidRDefault="00B9196D" w:rsidP="006A2D03">
      <w:pPr>
        <w:pStyle w:val="ListBullet"/>
        <w:numPr>
          <w:ilvl w:val="0"/>
          <w:numId w:val="0"/>
        </w:numPr>
        <w:ind w:left="1440"/>
      </w:pPr>
      <w:proofErr w:type="gramStart"/>
      <w:r>
        <w:t>ABC</w:t>
      </w:r>
      <w:r w:rsidR="00A27537">
        <w:t>::</w:t>
      </w:r>
      <w:proofErr w:type="spellStart"/>
      <w:proofErr w:type="gramEnd"/>
      <w:r w:rsidR="00A27537">
        <w:t>someFunc</w:t>
      </w:r>
      <w:proofErr w:type="spellEnd"/>
      <w:r w:rsidR="00A27537">
        <w:t>()</w:t>
      </w:r>
      <w:r w:rsidR="0089091F">
        <w:t xml:space="preserve">; </w:t>
      </w:r>
    </w:p>
    <w:p w14:paraId="4571D219" w14:textId="180B3F28" w:rsidR="0089091F" w:rsidRPr="006A2D03" w:rsidRDefault="00A03C0A" w:rsidP="006A2D03">
      <w:pPr>
        <w:pStyle w:val="ListBullet"/>
        <w:numPr>
          <w:ilvl w:val="0"/>
          <w:numId w:val="0"/>
        </w:numPr>
        <w:ind w:left="1440"/>
        <w:rPr>
          <w:caps/>
        </w:rPr>
      </w:pPr>
      <w:proofErr w:type="spellStart"/>
      <w:r>
        <w:t>someFunc</w:t>
      </w:r>
      <w:proofErr w:type="spellEnd"/>
      <w:r>
        <w:t xml:space="preserve"> is </w:t>
      </w:r>
      <w:proofErr w:type="spellStart"/>
      <w:r>
        <w:t>namespaced</w:t>
      </w:r>
      <w:proofErr w:type="spellEnd"/>
      <w:r>
        <w:t xml:space="preserve"> by ABC struct so we access it this way.</w:t>
      </w:r>
    </w:p>
    <w:p w14:paraId="36BA9043" w14:textId="0D512F24" w:rsidR="00B37526" w:rsidRDefault="00505A23" w:rsidP="00121317">
      <w:pPr>
        <w:pStyle w:val="ListBullet"/>
        <w:numPr>
          <w:ilvl w:val="1"/>
          <w:numId w:val="1"/>
        </w:numPr>
      </w:pPr>
      <w:r>
        <w:t xml:space="preserve"> Fully Qualified </w:t>
      </w:r>
      <w:r w:rsidR="00974EFC">
        <w:t>Syntax for Disambiguation: We can define methods with same names as long as they aren’t defined in same scope. Then we call them with their full syntax. For ex.:</w:t>
      </w:r>
    </w:p>
    <w:p w14:paraId="4C33135B"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trait </w:t>
      </w:r>
      <w:r>
        <w:rPr>
          <w:rFonts w:ascii="Consolas" w:hAnsi="Consolas" w:cs="Courier New"/>
          <w:color w:val="660066"/>
          <w:sz w:val="17"/>
          <w:szCs w:val="17"/>
        </w:rPr>
        <w:t>Pilot</w:t>
      </w:r>
      <w:r>
        <w:rPr>
          <w:rFonts w:ascii="Consolas" w:hAnsi="Consolas" w:cs="Courier New"/>
          <w:color w:val="000000"/>
          <w:sz w:val="17"/>
          <w:szCs w:val="17"/>
        </w:rPr>
        <w:t xml:space="preserve"> </w:t>
      </w:r>
      <w:r>
        <w:rPr>
          <w:rFonts w:ascii="Consolas" w:hAnsi="Consolas" w:cs="Courier New"/>
          <w:color w:val="666600"/>
          <w:sz w:val="17"/>
          <w:szCs w:val="17"/>
        </w:rPr>
        <w:t>{</w:t>
      </w:r>
    </w:p>
    <w:p w14:paraId="5E7A665E"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fly</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p>
    <w:p w14:paraId="18B61BF6"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666600"/>
          <w:sz w:val="17"/>
          <w:szCs w:val="17"/>
        </w:rPr>
        <w:t>}</w:t>
      </w:r>
    </w:p>
    <w:p w14:paraId="1D5B70DB"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w:t>
      </w:r>
    </w:p>
    <w:p w14:paraId="580535C8"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trait </w:t>
      </w:r>
      <w:r>
        <w:rPr>
          <w:rFonts w:ascii="Consolas" w:hAnsi="Consolas" w:cs="Courier New"/>
          <w:color w:val="660066"/>
          <w:sz w:val="17"/>
          <w:szCs w:val="17"/>
        </w:rPr>
        <w:t>Wizard</w:t>
      </w:r>
      <w:r>
        <w:rPr>
          <w:rFonts w:ascii="Consolas" w:hAnsi="Consolas" w:cs="Courier New"/>
          <w:color w:val="000000"/>
          <w:sz w:val="17"/>
          <w:szCs w:val="17"/>
        </w:rPr>
        <w:t xml:space="preserve"> </w:t>
      </w:r>
      <w:r>
        <w:rPr>
          <w:rFonts w:ascii="Consolas" w:hAnsi="Consolas" w:cs="Courier New"/>
          <w:color w:val="666600"/>
          <w:sz w:val="17"/>
          <w:szCs w:val="17"/>
        </w:rPr>
        <w:t>{</w:t>
      </w:r>
    </w:p>
    <w:p w14:paraId="5AED2AA6"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fly</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p>
    <w:p w14:paraId="5789F8D9"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666600"/>
          <w:sz w:val="17"/>
          <w:szCs w:val="17"/>
        </w:rPr>
        <w:t>}</w:t>
      </w:r>
    </w:p>
    <w:p w14:paraId="631C6ECD"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w:t>
      </w:r>
    </w:p>
    <w:p w14:paraId="54D3A3BC"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Human</w:t>
      </w:r>
      <w:r>
        <w:rPr>
          <w:rFonts w:ascii="Consolas" w:hAnsi="Consolas" w:cs="Courier New"/>
          <w:color w:val="666600"/>
          <w:sz w:val="17"/>
          <w:szCs w:val="17"/>
        </w:rPr>
        <w:t>;</w:t>
      </w:r>
    </w:p>
    <w:p w14:paraId="563D4766"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w:t>
      </w:r>
    </w:p>
    <w:p w14:paraId="07E907AC"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Pilot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Human</w:t>
      </w:r>
      <w:r>
        <w:rPr>
          <w:rFonts w:ascii="Consolas" w:hAnsi="Consolas" w:cs="Courier New"/>
          <w:color w:val="000000"/>
          <w:sz w:val="17"/>
          <w:szCs w:val="17"/>
        </w:rPr>
        <w:t xml:space="preserve"> </w:t>
      </w:r>
      <w:r>
        <w:rPr>
          <w:rFonts w:ascii="Consolas" w:hAnsi="Consolas" w:cs="Courier New"/>
          <w:color w:val="666600"/>
          <w:sz w:val="17"/>
          <w:szCs w:val="17"/>
        </w:rPr>
        <w:t>{</w:t>
      </w:r>
    </w:p>
    <w:p w14:paraId="11D80F61"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fly</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D2B111"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"This is your captain speaking."</w:t>
      </w:r>
      <w:r>
        <w:rPr>
          <w:rFonts w:ascii="Consolas" w:hAnsi="Consolas" w:cs="Courier New"/>
          <w:color w:val="666600"/>
          <w:sz w:val="17"/>
          <w:szCs w:val="17"/>
        </w:rPr>
        <w:t>);</w:t>
      </w:r>
    </w:p>
    <w:p w14:paraId="35DF8ED3"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C771097"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666600"/>
          <w:sz w:val="17"/>
          <w:szCs w:val="17"/>
        </w:rPr>
        <w:t>}</w:t>
      </w:r>
    </w:p>
    <w:p w14:paraId="5EC445D3"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w:t>
      </w:r>
    </w:p>
    <w:p w14:paraId="2AB788BE"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Wizard</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Human</w:t>
      </w:r>
      <w:r>
        <w:rPr>
          <w:rFonts w:ascii="Consolas" w:hAnsi="Consolas" w:cs="Courier New"/>
          <w:color w:val="000000"/>
          <w:sz w:val="17"/>
          <w:szCs w:val="17"/>
        </w:rPr>
        <w:t xml:space="preserve"> </w:t>
      </w:r>
      <w:r>
        <w:rPr>
          <w:rFonts w:ascii="Consolas" w:hAnsi="Consolas" w:cs="Courier New"/>
          <w:color w:val="666600"/>
          <w:sz w:val="17"/>
          <w:szCs w:val="17"/>
        </w:rPr>
        <w:t>{</w:t>
      </w:r>
    </w:p>
    <w:p w14:paraId="5E05B9BD"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fly</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B363E6"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"Up!"</w:t>
      </w:r>
      <w:r>
        <w:rPr>
          <w:rFonts w:ascii="Consolas" w:hAnsi="Consolas" w:cs="Courier New"/>
          <w:color w:val="666600"/>
          <w:sz w:val="17"/>
          <w:szCs w:val="17"/>
        </w:rPr>
        <w:t>);</w:t>
      </w:r>
    </w:p>
    <w:p w14:paraId="290C3909"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F4D6E0"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666600"/>
          <w:sz w:val="17"/>
          <w:szCs w:val="17"/>
        </w:rPr>
        <w:t>}</w:t>
      </w:r>
    </w:p>
    <w:p w14:paraId="4FE42997"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w:t>
      </w:r>
    </w:p>
    <w:p w14:paraId="7F1C5401"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Human</w:t>
      </w:r>
      <w:r>
        <w:rPr>
          <w:rFonts w:ascii="Consolas" w:hAnsi="Consolas" w:cs="Courier New"/>
          <w:color w:val="000000"/>
          <w:sz w:val="17"/>
          <w:szCs w:val="17"/>
        </w:rPr>
        <w:t xml:space="preserve"> </w:t>
      </w:r>
      <w:r>
        <w:rPr>
          <w:rFonts w:ascii="Consolas" w:hAnsi="Consolas" w:cs="Courier New"/>
          <w:color w:val="666600"/>
          <w:sz w:val="17"/>
          <w:szCs w:val="17"/>
        </w:rPr>
        <w:t>{</w:t>
      </w:r>
    </w:p>
    <w:p w14:paraId="7CCF9582"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fly</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A792D7"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"*waving arms furiously*"</w:t>
      </w:r>
      <w:r>
        <w:rPr>
          <w:rFonts w:ascii="Consolas" w:hAnsi="Consolas" w:cs="Courier New"/>
          <w:color w:val="666600"/>
          <w:sz w:val="17"/>
          <w:szCs w:val="17"/>
        </w:rPr>
        <w:t>);</w:t>
      </w:r>
    </w:p>
    <w:p w14:paraId="31B90A43"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2CB831C" w14:textId="77777777" w:rsidR="00942D57" w:rsidRDefault="00942D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32725229"/>
        <w:rPr>
          <w:rFonts w:ascii="Consolas" w:hAnsi="Consolas" w:cs="Courier New"/>
          <w:sz w:val="17"/>
          <w:szCs w:val="17"/>
        </w:rPr>
      </w:pPr>
      <w:r>
        <w:rPr>
          <w:rFonts w:ascii="Consolas" w:hAnsi="Consolas" w:cs="Courier New"/>
          <w:color w:val="666600"/>
          <w:sz w:val="17"/>
          <w:szCs w:val="17"/>
        </w:rPr>
        <w:t>}</w:t>
      </w:r>
    </w:p>
    <w:p w14:paraId="11A5A0D2" w14:textId="58107D35" w:rsidR="00974EFC" w:rsidRDefault="00E86521" w:rsidP="00974EFC">
      <w:pPr>
        <w:pStyle w:val="ListBullet"/>
        <w:numPr>
          <w:ilvl w:val="0"/>
          <w:numId w:val="0"/>
        </w:numPr>
        <w:ind w:left="1440"/>
      </w:pPr>
      <w:r>
        <w:t xml:space="preserve">Here if we say let x= </w:t>
      </w:r>
      <w:proofErr w:type="gramStart"/>
      <w:r>
        <w:t>Human{</w:t>
      </w:r>
      <w:proofErr w:type="gramEnd"/>
      <w:r>
        <w:t>};</w:t>
      </w:r>
    </w:p>
    <w:p w14:paraId="1EC70E31" w14:textId="05E0ECFF" w:rsidR="00E86521" w:rsidRDefault="00E86521" w:rsidP="00974EFC">
      <w:pPr>
        <w:pStyle w:val="ListBullet"/>
        <w:numPr>
          <w:ilvl w:val="0"/>
          <w:numId w:val="0"/>
        </w:numPr>
        <w:ind w:left="1440"/>
      </w:pPr>
      <w:r>
        <w:t xml:space="preserve">then call </w:t>
      </w:r>
      <w:proofErr w:type="spellStart"/>
      <w:proofErr w:type="gramStart"/>
      <w:r>
        <w:t>x.fly</w:t>
      </w:r>
      <w:proofErr w:type="spellEnd"/>
      <w:r>
        <w:t>(</w:t>
      </w:r>
      <w:proofErr w:type="gramEnd"/>
      <w:r>
        <w:t>) then Human’s fly() will be called.</w:t>
      </w:r>
      <w:r w:rsidR="00A15B18">
        <w:t xml:space="preserve"> In ambiguities like these, Rust calls the method </w:t>
      </w:r>
      <w:r w:rsidR="001A7511">
        <w:t xml:space="preserve">on the </w:t>
      </w:r>
      <w:r w:rsidR="00A15B18">
        <w:t>Human typ</w:t>
      </w:r>
      <w:r w:rsidR="001A7511">
        <w:t>e.</w:t>
      </w:r>
      <w:r w:rsidR="002A376D">
        <w:t xml:space="preserve"> To call the other methods, </w:t>
      </w:r>
    </w:p>
    <w:p w14:paraId="4CCDC4F0" w14:textId="607093DB" w:rsidR="002A376D" w:rsidRDefault="002A376D" w:rsidP="00974EFC">
      <w:pPr>
        <w:pStyle w:val="ListBullet"/>
        <w:numPr>
          <w:ilvl w:val="0"/>
          <w:numId w:val="0"/>
        </w:numPr>
        <w:ind w:left="1440"/>
      </w:pPr>
      <w:proofErr w:type="gramStart"/>
      <w:r>
        <w:t>Wizard::</w:t>
      </w:r>
      <w:proofErr w:type="gramEnd"/>
      <w:r>
        <w:t>fly(&amp;x);</w:t>
      </w:r>
    </w:p>
    <w:p w14:paraId="45589535" w14:textId="34CA6F28" w:rsidR="002A376D" w:rsidRDefault="002A376D" w:rsidP="00974EFC">
      <w:pPr>
        <w:pStyle w:val="ListBullet"/>
        <w:numPr>
          <w:ilvl w:val="0"/>
          <w:numId w:val="0"/>
        </w:numPr>
        <w:ind w:left="1440"/>
      </w:pPr>
      <w:r>
        <w:lastRenderedPageBreak/>
        <w:t xml:space="preserve">and so on. This is also to say, methods that take self as a parameter can be explicitly given an instance, given the type of instance implements the </w:t>
      </w:r>
      <w:r w:rsidR="00674228">
        <w:t xml:space="preserve">type for which the method is called. </w:t>
      </w:r>
    </w:p>
    <w:p w14:paraId="3DEDE0F7" w14:textId="24D3E00D" w:rsidR="00D13BB2" w:rsidRDefault="00D13BB2" w:rsidP="00974EFC">
      <w:pPr>
        <w:pStyle w:val="ListBullet"/>
        <w:numPr>
          <w:ilvl w:val="0"/>
          <w:numId w:val="0"/>
        </w:numPr>
        <w:ind w:left="1440"/>
      </w:pPr>
      <w:r>
        <w:t xml:space="preserve">In case of associated functions, if fly was an associated function (without self) then </w:t>
      </w:r>
      <w:r w:rsidR="0074257A">
        <w:t xml:space="preserve">we would need to cast, so </w:t>
      </w:r>
      <w:r>
        <w:t xml:space="preserve">we would call, </w:t>
      </w:r>
    </w:p>
    <w:p w14:paraId="45328301" w14:textId="63E524A8" w:rsidR="00D13BB2" w:rsidRDefault="00D23355" w:rsidP="00974EFC">
      <w:pPr>
        <w:pStyle w:val="ListBullet"/>
        <w:numPr>
          <w:ilvl w:val="0"/>
          <w:numId w:val="0"/>
        </w:numPr>
        <w:ind w:left="1440"/>
      </w:pPr>
      <w:proofErr w:type="gramStart"/>
      <w:r>
        <w:t>Human::</w:t>
      </w:r>
      <w:proofErr w:type="gramEnd"/>
      <w:r>
        <w:t>fly();</w:t>
      </w:r>
    </w:p>
    <w:p w14:paraId="15B2B3EA" w14:textId="2DB2D3E5" w:rsidR="00D23355" w:rsidRDefault="00D23355" w:rsidP="00974EFC">
      <w:pPr>
        <w:pStyle w:val="ListBullet"/>
        <w:numPr>
          <w:ilvl w:val="0"/>
          <w:numId w:val="0"/>
        </w:numPr>
        <w:ind w:left="1440"/>
      </w:pPr>
      <w:r>
        <w:t>and for others,</w:t>
      </w:r>
    </w:p>
    <w:p w14:paraId="7AA575CC" w14:textId="41F1B957" w:rsidR="00505A23" w:rsidRDefault="00D23355" w:rsidP="000B10E0">
      <w:pPr>
        <w:pStyle w:val="ListBullet"/>
        <w:numPr>
          <w:ilvl w:val="0"/>
          <w:numId w:val="0"/>
        </w:numPr>
        <w:ind w:left="1440"/>
      </w:pPr>
      <w:r>
        <w:t>&lt;Human as Wizard</w:t>
      </w:r>
      <w:proofErr w:type="gramStart"/>
      <w:r>
        <w:t>&gt;::</w:t>
      </w:r>
      <w:proofErr w:type="gramEnd"/>
      <w:r>
        <w:t xml:space="preserve">fly(); </w:t>
      </w:r>
    </w:p>
    <w:p w14:paraId="575DB751" w14:textId="77777777" w:rsidR="001A7511" w:rsidRDefault="001A7511" w:rsidP="00121317">
      <w:pPr>
        <w:pStyle w:val="ListBullet"/>
        <w:numPr>
          <w:ilvl w:val="1"/>
          <w:numId w:val="1"/>
        </w:numPr>
      </w:pPr>
    </w:p>
    <w:p w14:paraId="24B8E53A" w14:textId="35D25191" w:rsidR="00BC2F11" w:rsidRDefault="004C3769" w:rsidP="00C42FA2">
      <w:pPr>
        <w:pStyle w:val="ListBullet"/>
        <w:outlineLvl w:val="1"/>
      </w:pPr>
      <w:r>
        <w:t>Print</w:t>
      </w:r>
      <w:r w:rsidR="003944B8">
        <w:t xml:space="preserve"> and debug</w:t>
      </w:r>
      <w:r>
        <w:t xml:space="preserve">: </w:t>
      </w:r>
      <w:r w:rsidR="003944B8">
        <w:t>print!</w:t>
      </w:r>
      <w:r w:rsidR="00F24A03">
        <w:t xml:space="preserve"> is a macro that prints text to </w:t>
      </w:r>
      <w:proofErr w:type="spellStart"/>
      <w:r w:rsidR="00F24A03">
        <w:t>stdout</w:t>
      </w:r>
      <w:proofErr w:type="spellEnd"/>
      <w:r w:rsidR="00F24A03">
        <w:t xml:space="preserve">. </w:t>
      </w:r>
      <w:proofErr w:type="spellStart"/>
      <w:r w:rsidR="00F24A03">
        <w:t>println</w:t>
      </w:r>
      <w:proofErr w:type="spellEnd"/>
      <w:r w:rsidR="00F24A03">
        <w:t xml:space="preserve">! is its </w:t>
      </w:r>
      <w:r w:rsidR="004A193D">
        <w:t xml:space="preserve">newline ending variant. </w:t>
      </w:r>
    </w:p>
    <w:p w14:paraId="7504C867" w14:textId="71626B1A" w:rsidR="00715D7C" w:rsidRDefault="00715D7C" w:rsidP="00715D7C">
      <w:pPr>
        <w:pStyle w:val="ListBullet"/>
        <w:numPr>
          <w:ilvl w:val="0"/>
          <w:numId w:val="0"/>
        </w:numPr>
        <w:ind w:left="432"/>
      </w:pPr>
      <w:r>
        <w:t>To print stuff</w:t>
      </w:r>
    </w:p>
    <w:p w14:paraId="775ADCBD" w14:textId="7FDADE1F" w:rsidR="00715D7C" w:rsidRDefault="00715D7C" w:rsidP="00715D7C">
      <w:pPr>
        <w:pStyle w:val="ListBullet"/>
        <w:numPr>
          <w:ilvl w:val="0"/>
          <w:numId w:val="0"/>
        </w:numPr>
        <w:ind w:left="432"/>
      </w:pPr>
      <w:proofErr w:type="spellStart"/>
      <w:proofErr w:type="gramStart"/>
      <w:r>
        <w:t>prinln</w:t>
      </w:r>
      <w:proofErr w:type="spellEnd"/>
      <w:r>
        <w:t>!(</w:t>
      </w:r>
      <w:proofErr w:type="gramEnd"/>
      <w:r>
        <w:t xml:space="preserve">“{} </w:t>
      </w:r>
      <w:proofErr w:type="spellStart"/>
      <w:r>
        <w:t>yoo</w:t>
      </w:r>
      <w:proofErr w:type="spellEnd"/>
      <w:r>
        <w:t xml:space="preserve"> {}”,2,4); </w:t>
      </w:r>
    </w:p>
    <w:p w14:paraId="296DA9DC" w14:textId="50847F77" w:rsidR="00715D7C" w:rsidRDefault="00715D7C" w:rsidP="00715D7C">
      <w:pPr>
        <w:pStyle w:val="ListBullet"/>
        <w:numPr>
          <w:ilvl w:val="0"/>
          <w:numId w:val="0"/>
        </w:numPr>
        <w:ind w:left="432"/>
      </w:pPr>
      <w:r>
        <w:t xml:space="preserve">where {} indicates </w:t>
      </w:r>
      <w:r w:rsidR="00D438AB">
        <w:t>scalar/printable data type and “</w:t>
      </w:r>
      <w:r w:rsidR="001A1F36">
        <w:t>…</w:t>
      </w:r>
      <w:r w:rsidR="00D438AB">
        <w:t>” is the string slice passed to it.</w:t>
      </w:r>
    </w:p>
    <w:p w14:paraId="328D417A" w14:textId="77777777" w:rsidR="00DC6231" w:rsidRDefault="0007255A" w:rsidP="00715D7C">
      <w:pPr>
        <w:pStyle w:val="ListBullet"/>
        <w:numPr>
          <w:ilvl w:val="0"/>
          <w:numId w:val="0"/>
        </w:numPr>
        <w:ind w:left="432"/>
      </w:pPr>
      <w:r>
        <w:t xml:space="preserve">We can specify output </w:t>
      </w:r>
      <w:r w:rsidR="009C4A28">
        <w:t xml:space="preserve">formats inside the {}. If we use </w:t>
      </w:r>
      <w:proofErr w:type="gramStart"/>
      <w:r w:rsidR="009C4A28">
        <w:t>{:?</w:t>
      </w:r>
      <w:proofErr w:type="gramEnd"/>
      <w:r w:rsidR="009C4A28">
        <w:t xml:space="preserve">} then we specify the </w:t>
      </w:r>
      <w:r w:rsidR="0061753F">
        <w:t xml:space="preserve">debug </w:t>
      </w:r>
      <w:r w:rsidR="00C70A79">
        <w:t>trait.</w:t>
      </w:r>
      <w:r w:rsidR="00DC6231">
        <w:t xml:space="preserve"> We can debug print our types with this trait along with an attribute specified on the type,</w:t>
      </w:r>
    </w:p>
    <w:p w14:paraId="0D2B1B61" w14:textId="54B0A5AB" w:rsidR="00DC6231" w:rsidRDefault="00DC6231" w:rsidP="00715D7C">
      <w:pPr>
        <w:pStyle w:val="ListBullet"/>
        <w:numPr>
          <w:ilvl w:val="0"/>
          <w:numId w:val="0"/>
        </w:numPr>
        <w:ind w:left="432"/>
      </w:pPr>
      <w:r>
        <w:t>For ex.:</w:t>
      </w:r>
    </w:p>
    <w:p w14:paraId="34533222" w14:textId="17F1EB4F" w:rsidR="00DC6231" w:rsidRDefault="00632F06" w:rsidP="00715D7C">
      <w:pPr>
        <w:pStyle w:val="ListBullet"/>
        <w:numPr>
          <w:ilvl w:val="0"/>
          <w:numId w:val="0"/>
        </w:numPr>
        <w:ind w:left="432"/>
      </w:pPr>
      <w:r w:rsidRPr="00632F06">
        <w:t>#[</w:t>
      </w:r>
      <w:proofErr w:type="gramStart"/>
      <w:r w:rsidRPr="00632F06">
        <w:t>derive(</w:t>
      </w:r>
      <w:proofErr w:type="gramEnd"/>
      <w:r w:rsidRPr="00632F06">
        <w:t>Debug)]</w:t>
      </w:r>
    </w:p>
    <w:p w14:paraId="57CCC846" w14:textId="76E77FE9" w:rsidR="00632F06" w:rsidRDefault="00632F06" w:rsidP="00715D7C">
      <w:pPr>
        <w:pStyle w:val="ListBullet"/>
        <w:numPr>
          <w:ilvl w:val="0"/>
          <w:numId w:val="0"/>
        </w:numPr>
        <w:ind w:left="432"/>
      </w:pPr>
      <w:r>
        <w:t>struct …</w:t>
      </w:r>
    </w:p>
    <w:p w14:paraId="1D47560C" w14:textId="77777777" w:rsidR="00632F06" w:rsidRDefault="00632F06" w:rsidP="00715D7C">
      <w:pPr>
        <w:pStyle w:val="ListBullet"/>
        <w:numPr>
          <w:ilvl w:val="0"/>
          <w:numId w:val="0"/>
        </w:numPr>
        <w:ind w:left="432"/>
      </w:pPr>
    </w:p>
    <w:p w14:paraId="6AE7C897" w14:textId="3B448CDE" w:rsidR="00632F06" w:rsidRDefault="00632F06" w:rsidP="00715D7C">
      <w:pPr>
        <w:pStyle w:val="ListBullet"/>
        <w:numPr>
          <w:ilvl w:val="0"/>
          <w:numId w:val="0"/>
        </w:numPr>
        <w:ind w:left="432"/>
      </w:pPr>
      <w:proofErr w:type="spellStart"/>
      <w:proofErr w:type="gramStart"/>
      <w:r>
        <w:t>println</w:t>
      </w:r>
      <w:proofErr w:type="spellEnd"/>
      <w:r>
        <w:t>!(</w:t>
      </w:r>
      <w:proofErr w:type="gramEnd"/>
      <w:r>
        <w:t xml:space="preserve">“{:?}”, </w:t>
      </w:r>
      <w:proofErr w:type="spellStart"/>
      <w:r>
        <w:t>somestruct</w:t>
      </w:r>
      <w:proofErr w:type="spellEnd"/>
      <w:r>
        <w:t>);</w:t>
      </w:r>
    </w:p>
    <w:p w14:paraId="6DFE904B" w14:textId="7A667ECE" w:rsidR="00632F06" w:rsidRDefault="00632F06" w:rsidP="00715D7C">
      <w:pPr>
        <w:pStyle w:val="ListBullet"/>
        <w:numPr>
          <w:ilvl w:val="0"/>
          <w:numId w:val="0"/>
        </w:numPr>
        <w:ind w:left="432"/>
      </w:pPr>
      <w:r>
        <w:t xml:space="preserve">and it will debug print it. </w:t>
      </w:r>
      <w:proofErr w:type="gramStart"/>
      <w:r>
        <w:t>:#</w:t>
      </w:r>
      <w:proofErr w:type="gramEnd"/>
      <w:r>
        <w:t>? pretty prints the struct</w:t>
      </w:r>
      <w:r w:rsidR="00C82C57">
        <w:t xml:space="preserve"> instance</w:t>
      </w:r>
      <w:r>
        <w:t>.</w:t>
      </w:r>
    </w:p>
    <w:p w14:paraId="544A17E7" w14:textId="77777777" w:rsidR="003022C2" w:rsidRDefault="003022C2" w:rsidP="00715D7C">
      <w:pPr>
        <w:pStyle w:val="ListBullet"/>
        <w:numPr>
          <w:ilvl w:val="0"/>
          <w:numId w:val="0"/>
        </w:numPr>
        <w:ind w:left="432"/>
      </w:pPr>
    </w:p>
    <w:p w14:paraId="149A6739" w14:textId="08163147" w:rsidR="003022C2" w:rsidRDefault="003022C2" w:rsidP="00715D7C">
      <w:pPr>
        <w:pStyle w:val="ListBullet"/>
        <w:numPr>
          <w:ilvl w:val="0"/>
          <w:numId w:val="0"/>
        </w:numPr>
        <w:ind w:left="432"/>
      </w:pPr>
      <w:r>
        <w:t xml:space="preserve">Alternatively, we can instead use </w:t>
      </w:r>
      <w:proofErr w:type="spellStart"/>
      <w:proofErr w:type="gramStart"/>
      <w:r w:rsidR="00ED1A0D">
        <w:t>dbg</w:t>
      </w:r>
      <w:proofErr w:type="spellEnd"/>
      <w:r w:rsidR="00ED1A0D">
        <w:t>!(</w:t>
      </w:r>
      <w:proofErr w:type="gramEnd"/>
      <w:r w:rsidR="00ED1A0D">
        <w:t xml:space="preserve">&lt;value&gt;). This macro returns the ownership </w:t>
      </w:r>
      <w:r w:rsidR="00B326D8">
        <w:t xml:space="preserve">of expressions </w:t>
      </w:r>
      <w:r w:rsidR="00ED1A0D">
        <w:t>so having it there or not there is the same thing to Rust.</w:t>
      </w:r>
    </w:p>
    <w:p w14:paraId="34BED51C" w14:textId="650A6DFC" w:rsidR="00B326D8" w:rsidRDefault="00B326D8" w:rsidP="00715D7C">
      <w:pPr>
        <w:pStyle w:val="ListBullet"/>
        <w:numPr>
          <w:ilvl w:val="0"/>
          <w:numId w:val="0"/>
        </w:numPr>
        <w:ind w:left="432"/>
      </w:pPr>
      <w:r>
        <w:t>To use it,</w:t>
      </w:r>
    </w:p>
    <w:p w14:paraId="5D43E54E" w14:textId="77777777" w:rsidR="00B326D8" w:rsidRDefault="00B326D8" w:rsidP="00715D7C">
      <w:pPr>
        <w:pStyle w:val="ListBullet"/>
        <w:numPr>
          <w:ilvl w:val="0"/>
          <w:numId w:val="0"/>
        </w:numPr>
        <w:ind w:left="432"/>
      </w:pPr>
    </w:p>
    <w:p w14:paraId="4D9CF63A" w14:textId="0FF951BE" w:rsidR="00B326D8" w:rsidRDefault="00B326D8" w:rsidP="00715D7C">
      <w:pPr>
        <w:pStyle w:val="ListBullet"/>
        <w:numPr>
          <w:ilvl w:val="0"/>
          <w:numId w:val="0"/>
        </w:numPr>
        <w:ind w:left="432"/>
      </w:pPr>
      <w:proofErr w:type="spellStart"/>
      <w:proofErr w:type="gramStart"/>
      <w:r>
        <w:lastRenderedPageBreak/>
        <w:t>dbg</w:t>
      </w:r>
      <w:proofErr w:type="spellEnd"/>
      <w:r>
        <w:t>!(</w:t>
      </w:r>
      <w:proofErr w:type="spellStart"/>
      <w:proofErr w:type="gramEnd"/>
      <w:r>
        <w:t>somestruct</w:t>
      </w:r>
      <w:proofErr w:type="spellEnd"/>
      <w:r>
        <w:t xml:space="preserve">); </w:t>
      </w:r>
      <w:r w:rsidR="00F938F3">
        <w:t>//</w:t>
      </w:r>
      <w:r>
        <w:t>and it works,</w:t>
      </w:r>
    </w:p>
    <w:p w14:paraId="41458D40" w14:textId="13B79A43" w:rsidR="00B326D8" w:rsidRDefault="00B326D8" w:rsidP="00715D7C">
      <w:pPr>
        <w:pStyle w:val="ListBullet"/>
        <w:numPr>
          <w:ilvl w:val="0"/>
          <w:numId w:val="0"/>
        </w:numPr>
        <w:ind w:left="432"/>
      </w:pPr>
      <w:r>
        <w:t>or</w:t>
      </w:r>
    </w:p>
    <w:p w14:paraId="41900880" w14:textId="6F87AEE8" w:rsidR="00B326D8" w:rsidRDefault="00F938F3" w:rsidP="00715D7C">
      <w:pPr>
        <w:pStyle w:val="ListBullet"/>
        <w:numPr>
          <w:ilvl w:val="0"/>
          <w:numId w:val="0"/>
        </w:numPr>
        <w:ind w:left="432"/>
      </w:pPr>
      <w:r>
        <w:t>let a=</w:t>
      </w:r>
      <w:proofErr w:type="spellStart"/>
      <w:proofErr w:type="gramStart"/>
      <w:r>
        <w:t>dbg</w:t>
      </w:r>
      <w:proofErr w:type="spellEnd"/>
      <w:r>
        <w:t>!(</w:t>
      </w:r>
      <w:proofErr w:type="gramEnd"/>
      <w:r>
        <w:t xml:space="preserve">2*4); //a will be 8 and </w:t>
      </w:r>
      <w:r w:rsidR="00437A2C">
        <w:t>it will print 2 * 4 = 8</w:t>
      </w:r>
    </w:p>
    <w:p w14:paraId="480F9333" w14:textId="407F72FB" w:rsidR="00632F06" w:rsidRDefault="00437A2C" w:rsidP="00715D7C">
      <w:pPr>
        <w:pStyle w:val="ListBullet"/>
        <w:numPr>
          <w:ilvl w:val="0"/>
          <w:numId w:val="0"/>
        </w:numPr>
        <w:ind w:left="432"/>
      </w:pPr>
      <w:proofErr w:type="spellStart"/>
      <w:r>
        <w:t>dbg</w:t>
      </w:r>
      <w:proofErr w:type="spellEnd"/>
      <w:r>
        <w:t>! prints to stderr.</w:t>
      </w:r>
    </w:p>
    <w:p w14:paraId="2B133727" w14:textId="7015BE1C" w:rsidR="00CC2915" w:rsidRDefault="0061753F" w:rsidP="00715D7C">
      <w:pPr>
        <w:pStyle w:val="ListBullet"/>
        <w:numPr>
          <w:ilvl w:val="0"/>
          <w:numId w:val="0"/>
        </w:numPr>
        <w:ind w:left="432"/>
      </w:pPr>
      <w:r>
        <w:t xml:space="preserve"> </w:t>
      </w:r>
    </w:p>
    <w:p w14:paraId="24903FC9" w14:textId="77777777" w:rsidR="00BE000B" w:rsidRDefault="00E66940" w:rsidP="00715D7C">
      <w:pPr>
        <w:pStyle w:val="ListBullet"/>
        <w:numPr>
          <w:ilvl w:val="0"/>
          <w:numId w:val="0"/>
        </w:numPr>
        <w:ind w:left="432"/>
      </w:pPr>
      <w:r>
        <w:t xml:space="preserve">There’s also </w:t>
      </w:r>
      <w:proofErr w:type="spellStart"/>
      <w:proofErr w:type="gramStart"/>
      <w:r>
        <w:t>eprintln</w:t>
      </w:r>
      <w:proofErr w:type="spellEnd"/>
      <w:r>
        <w:t>!(</w:t>
      </w:r>
      <w:proofErr w:type="gramEnd"/>
      <w:r>
        <w:t>…)</w:t>
      </w:r>
    </w:p>
    <w:p w14:paraId="43C96BF3" w14:textId="17E75F27" w:rsidR="00E66940" w:rsidRDefault="00BE000B" w:rsidP="00715D7C">
      <w:pPr>
        <w:pStyle w:val="ListBullet"/>
        <w:numPr>
          <w:ilvl w:val="0"/>
          <w:numId w:val="0"/>
        </w:numPr>
        <w:ind w:left="432"/>
      </w:pPr>
      <w:r>
        <w:t xml:space="preserve">Just like </w:t>
      </w:r>
      <w:proofErr w:type="spellStart"/>
      <w:proofErr w:type="gramStart"/>
      <w:r>
        <w:t>dbg</w:t>
      </w:r>
      <w:proofErr w:type="spellEnd"/>
      <w:r>
        <w:t>!</w:t>
      </w:r>
      <w:r w:rsidR="00837E9D">
        <w:t>,</w:t>
      </w:r>
      <w:proofErr w:type="gramEnd"/>
      <w:r>
        <w:t xml:space="preserve"> prints stuff to stderr.  </w:t>
      </w:r>
    </w:p>
    <w:p w14:paraId="4D2E0060" w14:textId="77777777" w:rsidR="00BE000B" w:rsidRDefault="00BE000B" w:rsidP="00715D7C">
      <w:pPr>
        <w:pStyle w:val="ListBullet"/>
        <w:numPr>
          <w:ilvl w:val="0"/>
          <w:numId w:val="0"/>
        </w:numPr>
        <w:ind w:left="432"/>
      </w:pPr>
    </w:p>
    <w:p w14:paraId="06C3D7C1" w14:textId="0B2C17EC" w:rsidR="00715D7C" w:rsidRDefault="00847403" w:rsidP="00C42FA2">
      <w:pPr>
        <w:pStyle w:val="ListBullet"/>
        <w:outlineLvl w:val="1"/>
      </w:pPr>
      <w:r>
        <w:t xml:space="preserve">Enums: Short for enumerations, as they allow us to enumerate </w:t>
      </w:r>
      <w:r w:rsidR="00195C67">
        <w:t xml:space="preserve">the </w:t>
      </w:r>
      <w:r w:rsidR="001F4F38">
        <w:t>possible variants</w:t>
      </w:r>
      <w:r w:rsidR="00195C67">
        <w:t xml:space="preserve"> of a defined type</w:t>
      </w:r>
      <w:r w:rsidR="001F4F38">
        <w:t xml:space="preserve">. </w:t>
      </w:r>
    </w:p>
    <w:p w14:paraId="0D812D79" w14:textId="6B5CB7EE" w:rsidR="000D02CD" w:rsidRDefault="000D02CD" w:rsidP="000D02CD">
      <w:pPr>
        <w:pStyle w:val="ListBullet"/>
        <w:numPr>
          <w:ilvl w:val="0"/>
          <w:numId w:val="0"/>
        </w:numPr>
        <w:ind w:left="432"/>
      </w:pPr>
      <w:r>
        <w:t>To define it,</w:t>
      </w:r>
    </w:p>
    <w:p w14:paraId="5A333977" w14:textId="77777777" w:rsidR="000D02CD" w:rsidRDefault="000D02CD" w:rsidP="000D02CD">
      <w:pPr>
        <w:pStyle w:val="ListBullet"/>
        <w:numPr>
          <w:ilvl w:val="0"/>
          <w:numId w:val="0"/>
        </w:numPr>
        <w:ind w:left="432"/>
      </w:pPr>
      <w:proofErr w:type="spellStart"/>
      <w:r>
        <w:t>enum</w:t>
      </w:r>
      <w:proofErr w:type="spellEnd"/>
      <w:r>
        <w:t xml:space="preserve"> </w:t>
      </w:r>
      <w:proofErr w:type="spellStart"/>
      <w:r>
        <w:t>SomeEnum</w:t>
      </w:r>
      <w:proofErr w:type="spellEnd"/>
      <w:r>
        <w:t xml:space="preserve"> {</w:t>
      </w:r>
    </w:p>
    <w:p w14:paraId="2EE8E7CA" w14:textId="572478DC" w:rsidR="000D02CD" w:rsidRDefault="000D02CD" w:rsidP="000D02CD">
      <w:pPr>
        <w:pStyle w:val="ListBullet"/>
        <w:numPr>
          <w:ilvl w:val="0"/>
          <w:numId w:val="0"/>
        </w:numPr>
        <w:ind w:left="432"/>
      </w:pPr>
      <w:r>
        <w:tab/>
        <w:t>A,</w:t>
      </w:r>
    </w:p>
    <w:p w14:paraId="27A1F46E" w14:textId="0B2AD623" w:rsidR="000D02CD" w:rsidRDefault="000D02CD" w:rsidP="000D02CD">
      <w:pPr>
        <w:pStyle w:val="ListBullet"/>
        <w:numPr>
          <w:ilvl w:val="0"/>
          <w:numId w:val="0"/>
        </w:numPr>
        <w:ind w:left="432" w:firstLine="288"/>
      </w:pPr>
      <w:r>
        <w:t>B</w:t>
      </w:r>
    </w:p>
    <w:p w14:paraId="79284845" w14:textId="7A306D95" w:rsidR="000D02CD" w:rsidRDefault="000D02CD" w:rsidP="000D02CD">
      <w:pPr>
        <w:pStyle w:val="ListBullet"/>
        <w:numPr>
          <w:ilvl w:val="0"/>
          <w:numId w:val="0"/>
        </w:numPr>
        <w:ind w:left="432"/>
      </w:pPr>
      <w:r>
        <w:t>}</w:t>
      </w:r>
    </w:p>
    <w:p w14:paraId="2B0523E0" w14:textId="77777777" w:rsidR="000D02CD" w:rsidRDefault="000D02CD" w:rsidP="000D02CD">
      <w:pPr>
        <w:pStyle w:val="ListBullet"/>
        <w:numPr>
          <w:ilvl w:val="0"/>
          <w:numId w:val="0"/>
        </w:numPr>
        <w:ind w:left="432"/>
      </w:pPr>
    </w:p>
    <w:p w14:paraId="0DFB466C" w14:textId="70C01780" w:rsidR="000D02CD" w:rsidRDefault="000D02CD" w:rsidP="000D02CD">
      <w:pPr>
        <w:pStyle w:val="ListBullet"/>
        <w:numPr>
          <w:ilvl w:val="0"/>
          <w:numId w:val="0"/>
        </w:numPr>
        <w:ind w:left="432"/>
      </w:pPr>
      <w:r>
        <w:t xml:space="preserve">then </w:t>
      </w:r>
      <w:r w:rsidR="00F56EA2">
        <w:t>create their instances</w:t>
      </w:r>
      <w:r>
        <w:t xml:space="preserve"> them with</w:t>
      </w:r>
      <w:r w:rsidR="008220FC">
        <w:t xml:space="preserve"> </w:t>
      </w:r>
    </w:p>
    <w:p w14:paraId="2D40E78C" w14:textId="398376CC" w:rsidR="008220FC" w:rsidRDefault="008220FC" w:rsidP="000D02CD">
      <w:pPr>
        <w:pStyle w:val="ListBullet"/>
        <w:numPr>
          <w:ilvl w:val="0"/>
          <w:numId w:val="0"/>
        </w:numPr>
        <w:ind w:left="432"/>
      </w:pPr>
      <w:r>
        <w:t>let a</w:t>
      </w:r>
      <w:r w:rsidR="00683F4F">
        <w:t xml:space="preserve">: </w:t>
      </w:r>
      <w:proofErr w:type="spellStart"/>
      <w:r w:rsidR="00683F4F">
        <w:t>SomeEnum</w:t>
      </w:r>
      <w:proofErr w:type="spellEnd"/>
      <w:r>
        <w:t xml:space="preserve"> = </w:t>
      </w:r>
      <w:proofErr w:type="spellStart"/>
      <w:proofErr w:type="gramStart"/>
      <w:r>
        <w:t>SomeEnum</w:t>
      </w:r>
      <w:proofErr w:type="spellEnd"/>
      <w:r w:rsidR="00F56EA2">
        <w:t>::</w:t>
      </w:r>
      <w:proofErr w:type="gramEnd"/>
      <w:r w:rsidR="00F56EA2">
        <w:t>A;</w:t>
      </w:r>
    </w:p>
    <w:p w14:paraId="034A92A9" w14:textId="42A555A9" w:rsidR="00461BC8" w:rsidRDefault="000D6779" w:rsidP="000B10E0">
      <w:pPr>
        <w:pStyle w:val="ListBullet"/>
        <w:numPr>
          <w:ilvl w:val="1"/>
          <w:numId w:val="1"/>
        </w:numPr>
      </w:pPr>
      <w:r>
        <w:t>E</w:t>
      </w:r>
      <w:r w:rsidR="00461BC8">
        <w:t>num types can also be tuples, so</w:t>
      </w:r>
    </w:p>
    <w:p w14:paraId="5EE8FC6A" w14:textId="77777777" w:rsidR="00461BC8" w:rsidRDefault="00461BC8" w:rsidP="00461BC8">
      <w:pPr>
        <w:pStyle w:val="ListBullet"/>
        <w:numPr>
          <w:ilvl w:val="0"/>
          <w:numId w:val="0"/>
        </w:numPr>
        <w:ind w:left="1440"/>
      </w:pPr>
      <w:proofErr w:type="spellStart"/>
      <w:r>
        <w:t>enum</w:t>
      </w:r>
      <w:proofErr w:type="spellEnd"/>
      <w:r>
        <w:t xml:space="preserve"> A {</w:t>
      </w:r>
    </w:p>
    <w:p w14:paraId="2B284FFE" w14:textId="77777777" w:rsidR="00461BC8" w:rsidRDefault="00461BC8" w:rsidP="00461BC8">
      <w:pPr>
        <w:pStyle w:val="ListBullet"/>
        <w:numPr>
          <w:ilvl w:val="0"/>
          <w:numId w:val="0"/>
        </w:numPr>
        <w:ind w:left="1440"/>
      </w:pPr>
      <w:r>
        <w:tab/>
        <w:t>X(i</w:t>
      </w:r>
      <w:proofErr w:type="gramStart"/>
      <w:r>
        <w:t>32,String</w:t>
      </w:r>
      <w:proofErr w:type="gramEnd"/>
      <w:r>
        <w:t>),</w:t>
      </w:r>
    </w:p>
    <w:p w14:paraId="449199D1" w14:textId="77777777" w:rsidR="00461BC8" w:rsidRDefault="00461BC8" w:rsidP="00461BC8">
      <w:pPr>
        <w:pStyle w:val="ListBullet"/>
        <w:numPr>
          <w:ilvl w:val="0"/>
          <w:numId w:val="0"/>
        </w:numPr>
        <w:ind w:left="1440"/>
      </w:pPr>
      <w:r>
        <w:tab/>
      </w:r>
      <w:r>
        <w:tab/>
        <w:t>Y</w:t>
      </w:r>
    </w:p>
    <w:p w14:paraId="20C6B8E6" w14:textId="77777777" w:rsidR="00461BC8" w:rsidRDefault="00461BC8" w:rsidP="00461BC8">
      <w:pPr>
        <w:pStyle w:val="ListBullet"/>
        <w:numPr>
          <w:ilvl w:val="0"/>
          <w:numId w:val="0"/>
        </w:numPr>
        <w:ind w:left="1440"/>
      </w:pPr>
      <w:r>
        <w:t>}</w:t>
      </w:r>
    </w:p>
    <w:p w14:paraId="02B01E75" w14:textId="77777777" w:rsidR="00461BC8" w:rsidRDefault="00461BC8" w:rsidP="00461BC8">
      <w:pPr>
        <w:pStyle w:val="ListBullet"/>
        <w:numPr>
          <w:ilvl w:val="0"/>
          <w:numId w:val="0"/>
        </w:numPr>
        <w:ind w:left="1440"/>
      </w:pPr>
    </w:p>
    <w:p w14:paraId="4BF598A4" w14:textId="398D2C3F" w:rsidR="00461BC8" w:rsidRDefault="00461BC8" w:rsidP="00461BC8">
      <w:pPr>
        <w:pStyle w:val="ListBullet"/>
        <w:numPr>
          <w:ilvl w:val="0"/>
          <w:numId w:val="0"/>
        </w:numPr>
        <w:ind w:left="1440"/>
      </w:pPr>
      <w:r>
        <w:t xml:space="preserve">let x= </w:t>
      </w:r>
      <w:proofErr w:type="gramStart"/>
      <w:r>
        <w:t>A::X</w:t>
      </w:r>
      <w:proofErr w:type="gramEnd"/>
      <w:r>
        <w:t>(2, String::from(“</w:t>
      </w:r>
      <w:proofErr w:type="spellStart"/>
      <w:r>
        <w:t>yo</w:t>
      </w:r>
      <w:proofErr w:type="spellEnd"/>
      <w:r>
        <w:t>”));</w:t>
      </w:r>
    </w:p>
    <w:p w14:paraId="720C198E" w14:textId="35E5F16B" w:rsidR="00A607F9" w:rsidRDefault="0031769B" w:rsidP="00416BFD">
      <w:pPr>
        <w:pStyle w:val="ListBullet"/>
        <w:numPr>
          <w:ilvl w:val="1"/>
          <w:numId w:val="1"/>
        </w:numPr>
      </w:pPr>
      <w:r>
        <w:t xml:space="preserve">Similarly, </w:t>
      </w:r>
      <w:proofErr w:type="spellStart"/>
      <w:r w:rsidR="00A172FA">
        <w:t>enums</w:t>
      </w:r>
      <w:proofErr w:type="spellEnd"/>
      <w:r w:rsidR="00A172FA">
        <w:t xml:space="preserve"> can also have </w:t>
      </w:r>
      <w:r w:rsidR="002950FF">
        <w:t>types with named fields</w:t>
      </w:r>
      <w:r w:rsidR="002B790D">
        <w:t>.</w:t>
      </w:r>
    </w:p>
    <w:p w14:paraId="298A1A5D" w14:textId="77777777" w:rsidR="002B790D" w:rsidRDefault="002B790D" w:rsidP="002B790D">
      <w:pPr>
        <w:pStyle w:val="ListBullet"/>
        <w:numPr>
          <w:ilvl w:val="0"/>
          <w:numId w:val="0"/>
        </w:numPr>
        <w:ind w:left="1440"/>
      </w:pPr>
      <w:proofErr w:type="spellStart"/>
      <w:r>
        <w:lastRenderedPageBreak/>
        <w:t>enum</w:t>
      </w:r>
      <w:proofErr w:type="spellEnd"/>
      <w:r>
        <w:t xml:space="preserve"> </w:t>
      </w:r>
      <w:proofErr w:type="gramStart"/>
      <w:r>
        <w:t>ABC{</w:t>
      </w:r>
      <w:proofErr w:type="gramEnd"/>
    </w:p>
    <w:p w14:paraId="669E1790" w14:textId="3F0AC740" w:rsidR="002B790D" w:rsidRDefault="002B790D" w:rsidP="002B790D">
      <w:pPr>
        <w:pStyle w:val="ListBullet"/>
        <w:numPr>
          <w:ilvl w:val="0"/>
          <w:numId w:val="0"/>
        </w:numPr>
        <w:ind w:left="1440"/>
      </w:pPr>
      <w:r>
        <w:tab/>
      </w:r>
      <w:proofErr w:type="gramStart"/>
      <w:r>
        <w:t>A</w:t>
      </w:r>
      <w:r w:rsidR="00385CD0">
        <w:t>{</w:t>
      </w:r>
      <w:proofErr w:type="gramEnd"/>
      <w:r w:rsidR="00385CD0">
        <w:t xml:space="preserve">x: String, y: </w:t>
      </w:r>
      <w:r w:rsidR="00BD1A91">
        <w:t>i32</w:t>
      </w:r>
      <w:r w:rsidR="00385CD0">
        <w:t>}</w:t>
      </w:r>
    </w:p>
    <w:p w14:paraId="33177678" w14:textId="32223D80" w:rsidR="002B790D" w:rsidRDefault="002B790D" w:rsidP="002B790D">
      <w:pPr>
        <w:pStyle w:val="ListBullet"/>
        <w:numPr>
          <w:ilvl w:val="0"/>
          <w:numId w:val="0"/>
        </w:numPr>
        <w:ind w:left="1440"/>
      </w:pPr>
      <w:r>
        <w:t>}</w:t>
      </w:r>
    </w:p>
    <w:p w14:paraId="4D7669D6" w14:textId="0A5D8898" w:rsidR="005E4A04" w:rsidRDefault="005E4A04" w:rsidP="002B790D">
      <w:pPr>
        <w:pStyle w:val="ListBullet"/>
        <w:numPr>
          <w:ilvl w:val="0"/>
          <w:numId w:val="0"/>
        </w:numPr>
        <w:ind w:left="1440"/>
      </w:pPr>
      <w:r>
        <w:t>and to instantiate it,</w:t>
      </w:r>
    </w:p>
    <w:p w14:paraId="6748D271" w14:textId="3C2D046F" w:rsidR="005E4A04" w:rsidRDefault="005E4A04" w:rsidP="002B790D">
      <w:pPr>
        <w:pStyle w:val="ListBullet"/>
        <w:numPr>
          <w:ilvl w:val="0"/>
          <w:numId w:val="0"/>
        </w:numPr>
        <w:ind w:left="1440"/>
      </w:pPr>
      <w:r w:rsidRPr="005E4A04">
        <w:t xml:space="preserve">let a= </w:t>
      </w:r>
      <w:proofErr w:type="gramStart"/>
      <w:r w:rsidRPr="005E4A04">
        <w:t>ABC::</w:t>
      </w:r>
      <w:proofErr w:type="gramEnd"/>
      <w:r w:rsidRPr="005E4A04">
        <w:t>A{x: String::from("</w:t>
      </w:r>
      <w:proofErr w:type="spellStart"/>
      <w:r w:rsidRPr="005E4A04">
        <w:t>Yo</w:t>
      </w:r>
      <w:proofErr w:type="spellEnd"/>
      <w:r w:rsidRPr="005E4A04">
        <w:t>"), y: 2};</w:t>
      </w:r>
    </w:p>
    <w:p w14:paraId="1FAF818D" w14:textId="4CA021DD" w:rsidR="002B790D" w:rsidRDefault="00590B93" w:rsidP="00416BFD">
      <w:pPr>
        <w:pStyle w:val="ListBullet"/>
        <w:numPr>
          <w:ilvl w:val="1"/>
          <w:numId w:val="1"/>
        </w:numPr>
      </w:pPr>
      <w:r>
        <w:t xml:space="preserve">Enums can also </w:t>
      </w:r>
      <w:r w:rsidR="002B7960">
        <w:t>have methods just like structs. They can be declared on the instance (</w:t>
      </w:r>
      <w:proofErr w:type="spellStart"/>
      <w:r w:rsidR="002B7960">
        <w:t>self parameter</w:t>
      </w:r>
      <w:proofErr w:type="spellEnd"/>
      <w:r w:rsidR="002B7960">
        <w:t>) or</w:t>
      </w:r>
      <w:r w:rsidR="00D74DCA">
        <w:t xml:space="preserve"> </w:t>
      </w:r>
      <w:r w:rsidR="00457911">
        <w:t>on the type (non-</w:t>
      </w:r>
      <w:proofErr w:type="spellStart"/>
      <w:r w:rsidR="00457911">
        <w:t>self parameter</w:t>
      </w:r>
      <w:proofErr w:type="spellEnd"/>
      <w:r w:rsidR="00457911">
        <w:t xml:space="preserve">) and called in a similar way. </w:t>
      </w:r>
    </w:p>
    <w:p w14:paraId="6A78B789" w14:textId="52443320" w:rsidR="00457911" w:rsidRDefault="00457911" w:rsidP="00457911">
      <w:pPr>
        <w:pStyle w:val="ListBullet"/>
        <w:numPr>
          <w:ilvl w:val="0"/>
          <w:numId w:val="0"/>
        </w:numPr>
        <w:ind w:left="1440"/>
      </w:pPr>
      <w:r>
        <w:t>For ex.:</w:t>
      </w:r>
    </w:p>
    <w:p w14:paraId="7329C731" w14:textId="77777777" w:rsidR="00366512" w:rsidRDefault="00366512" w:rsidP="00366512">
      <w:pPr>
        <w:pStyle w:val="ListBullet"/>
        <w:numPr>
          <w:ilvl w:val="0"/>
          <w:numId w:val="0"/>
        </w:numPr>
        <w:ind w:left="1440"/>
      </w:pPr>
      <w:proofErr w:type="spellStart"/>
      <w:r>
        <w:t>enum</w:t>
      </w:r>
      <w:proofErr w:type="spellEnd"/>
      <w:r>
        <w:t xml:space="preserve"> </w:t>
      </w:r>
      <w:proofErr w:type="gramStart"/>
      <w:r>
        <w:t>ABC{</w:t>
      </w:r>
      <w:proofErr w:type="gramEnd"/>
    </w:p>
    <w:p w14:paraId="24CB8BED" w14:textId="77777777" w:rsidR="00366512" w:rsidRDefault="00366512" w:rsidP="00366512">
      <w:pPr>
        <w:pStyle w:val="ListBullet"/>
        <w:numPr>
          <w:ilvl w:val="0"/>
          <w:numId w:val="0"/>
        </w:numPr>
        <w:ind w:left="1440"/>
      </w:pPr>
      <w:r>
        <w:tab/>
      </w:r>
      <w:proofErr w:type="gramStart"/>
      <w:r>
        <w:t>A{</w:t>
      </w:r>
      <w:proofErr w:type="gramEnd"/>
      <w:r>
        <w:t>x: String, y: i32}</w:t>
      </w:r>
    </w:p>
    <w:p w14:paraId="2FC3D6F2" w14:textId="77777777" w:rsidR="00366512" w:rsidRDefault="00366512" w:rsidP="00366512">
      <w:pPr>
        <w:pStyle w:val="ListBullet"/>
        <w:numPr>
          <w:ilvl w:val="0"/>
          <w:numId w:val="0"/>
        </w:numPr>
        <w:ind w:left="1440"/>
      </w:pPr>
      <w:r>
        <w:t>}</w:t>
      </w:r>
    </w:p>
    <w:p w14:paraId="2EB97822" w14:textId="77777777" w:rsidR="000317B4" w:rsidRDefault="000317B4" w:rsidP="00457911">
      <w:pPr>
        <w:pStyle w:val="ListBullet"/>
        <w:numPr>
          <w:ilvl w:val="0"/>
          <w:numId w:val="0"/>
        </w:numPr>
        <w:ind w:left="1440"/>
      </w:pPr>
      <w:proofErr w:type="spellStart"/>
      <w:r>
        <w:t>impl</w:t>
      </w:r>
      <w:proofErr w:type="spellEnd"/>
      <w:r>
        <w:t xml:space="preserve"> ABC {</w:t>
      </w:r>
    </w:p>
    <w:p w14:paraId="237BEB36" w14:textId="77777777" w:rsidR="000317B4" w:rsidRDefault="000317B4" w:rsidP="00457911">
      <w:pPr>
        <w:pStyle w:val="ListBullet"/>
        <w:numPr>
          <w:ilvl w:val="0"/>
          <w:numId w:val="0"/>
        </w:numPr>
        <w:ind w:left="1440"/>
      </w:pPr>
      <w:r>
        <w:tab/>
        <w:t xml:space="preserve">fun </w:t>
      </w:r>
      <w:proofErr w:type="spellStart"/>
      <w:proofErr w:type="gramStart"/>
      <w:r>
        <w:t>yo</w:t>
      </w:r>
      <w:proofErr w:type="spellEnd"/>
      <w:r>
        <w:t>(</w:t>
      </w:r>
      <w:proofErr w:type="gramEnd"/>
      <w:r>
        <w:t>) -&gt; i32 {</w:t>
      </w:r>
    </w:p>
    <w:p w14:paraId="374B1837" w14:textId="675491DA" w:rsidR="000317B4" w:rsidRDefault="000317B4" w:rsidP="00457911">
      <w:pPr>
        <w:pStyle w:val="ListBullet"/>
        <w:numPr>
          <w:ilvl w:val="0"/>
          <w:numId w:val="0"/>
        </w:numPr>
        <w:ind w:left="1440"/>
      </w:pPr>
      <w:r>
        <w:tab/>
      </w:r>
      <w:r>
        <w:tab/>
        <w:t>2</w:t>
      </w:r>
    </w:p>
    <w:p w14:paraId="3F746EB5" w14:textId="63FB35C8" w:rsidR="000317B4" w:rsidRDefault="000317B4" w:rsidP="000317B4">
      <w:pPr>
        <w:pStyle w:val="ListBullet"/>
        <w:numPr>
          <w:ilvl w:val="0"/>
          <w:numId w:val="0"/>
        </w:numPr>
        <w:ind w:left="1440" w:firstLine="720"/>
      </w:pPr>
      <w:r>
        <w:t>}</w:t>
      </w:r>
    </w:p>
    <w:p w14:paraId="0F9447BF" w14:textId="53884B31" w:rsidR="00457911" w:rsidRDefault="000317B4" w:rsidP="00457911">
      <w:pPr>
        <w:pStyle w:val="ListBullet"/>
        <w:numPr>
          <w:ilvl w:val="0"/>
          <w:numId w:val="0"/>
        </w:numPr>
        <w:ind w:left="1440"/>
      </w:pPr>
      <w:r>
        <w:t>}</w:t>
      </w:r>
    </w:p>
    <w:p w14:paraId="00AABCB0" w14:textId="77777777" w:rsidR="000317B4" w:rsidRDefault="000317B4" w:rsidP="00457911">
      <w:pPr>
        <w:pStyle w:val="ListBullet"/>
        <w:numPr>
          <w:ilvl w:val="0"/>
          <w:numId w:val="0"/>
        </w:numPr>
        <w:ind w:left="1440"/>
      </w:pPr>
    </w:p>
    <w:p w14:paraId="1D7885FC" w14:textId="3D2428D4" w:rsidR="000317B4" w:rsidRDefault="000317B4" w:rsidP="00457911">
      <w:pPr>
        <w:pStyle w:val="ListBullet"/>
        <w:numPr>
          <w:ilvl w:val="0"/>
          <w:numId w:val="0"/>
        </w:numPr>
        <w:ind w:left="1440"/>
      </w:pPr>
      <w:r>
        <w:t>then to use this</w:t>
      </w:r>
      <w:r w:rsidR="002A2D0A">
        <w:t xml:space="preserve"> method,</w:t>
      </w:r>
    </w:p>
    <w:p w14:paraId="22BD0883" w14:textId="77777777" w:rsidR="002A2D0A" w:rsidRDefault="002A2D0A" w:rsidP="00457911">
      <w:pPr>
        <w:pStyle w:val="ListBullet"/>
        <w:numPr>
          <w:ilvl w:val="0"/>
          <w:numId w:val="0"/>
        </w:numPr>
        <w:ind w:left="1440"/>
      </w:pPr>
    </w:p>
    <w:p w14:paraId="119CB162" w14:textId="209456CB" w:rsidR="002A2D0A" w:rsidRDefault="002A2D0A" w:rsidP="00457911">
      <w:pPr>
        <w:pStyle w:val="ListBullet"/>
        <w:numPr>
          <w:ilvl w:val="0"/>
          <w:numId w:val="0"/>
        </w:numPr>
        <w:ind w:left="1440"/>
      </w:pPr>
      <w:r>
        <w:t xml:space="preserve">let a= </w:t>
      </w:r>
      <w:proofErr w:type="gramStart"/>
      <w:r>
        <w:t>ABC::</w:t>
      </w:r>
      <w:proofErr w:type="spellStart"/>
      <w:proofErr w:type="gramEnd"/>
      <w:r>
        <w:t>yo</w:t>
      </w:r>
      <w:proofErr w:type="spellEnd"/>
      <w:r>
        <w:t>();</w:t>
      </w:r>
    </w:p>
    <w:p w14:paraId="2465CD54" w14:textId="77777777" w:rsidR="002A2D0A" w:rsidRDefault="002A2D0A" w:rsidP="00457911">
      <w:pPr>
        <w:pStyle w:val="ListBullet"/>
        <w:numPr>
          <w:ilvl w:val="0"/>
          <w:numId w:val="0"/>
        </w:numPr>
        <w:ind w:left="1440"/>
      </w:pPr>
    </w:p>
    <w:p w14:paraId="4EBCDD85" w14:textId="40C5F223" w:rsidR="00457911" w:rsidRDefault="00105DA1" w:rsidP="00416BFD">
      <w:pPr>
        <w:pStyle w:val="ListBullet"/>
        <w:numPr>
          <w:ilvl w:val="1"/>
          <w:numId w:val="1"/>
        </w:numPr>
      </w:pPr>
      <w:r>
        <w:t xml:space="preserve">Option type: Rust doesn’t have the concept of </w:t>
      </w:r>
      <w:r w:rsidR="00E51379">
        <w:t xml:space="preserve">nulls, however we have an </w:t>
      </w:r>
      <w:proofErr w:type="spellStart"/>
      <w:r w:rsidR="00E51379">
        <w:t>enum</w:t>
      </w:r>
      <w:proofErr w:type="spellEnd"/>
      <w:r w:rsidR="00E51379">
        <w:t xml:space="preserve"> Option, just like </w:t>
      </w:r>
      <w:proofErr w:type="gramStart"/>
      <w:r w:rsidR="00E51379">
        <w:t>std::</w:t>
      </w:r>
      <w:proofErr w:type="gramEnd"/>
      <w:r w:rsidR="00E51379">
        <w:t xml:space="preserve">optional in </w:t>
      </w:r>
      <w:proofErr w:type="spellStart"/>
      <w:r w:rsidR="00E51379">
        <w:t>c++</w:t>
      </w:r>
      <w:proofErr w:type="spellEnd"/>
      <w:r w:rsidR="00E51379">
        <w:t>.</w:t>
      </w:r>
    </w:p>
    <w:p w14:paraId="65AB338B" w14:textId="380DCB48" w:rsidR="00E51379" w:rsidRDefault="00E51379" w:rsidP="00E51379">
      <w:pPr>
        <w:pStyle w:val="ListBullet"/>
        <w:numPr>
          <w:ilvl w:val="0"/>
          <w:numId w:val="0"/>
        </w:numPr>
        <w:ind w:left="1440"/>
      </w:pPr>
      <w:r>
        <w:t>It is pre</w:t>
      </w:r>
      <w:r w:rsidR="00DC3BA0">
        <w:t>-defined like so,</w:t>
      </w:r>
    </w:p>
    <w:p w14:paraId="786958CF" w14:textId="77777777" w:rsidR="00DC3BA0" w:rsidRDefault="00DC3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0616938"/>
        <w:rPr>
          <w:rFonts w:ascii="Consolas" w:hAnsi="Consolas" w:cs="Courier New"/>
          <w:sz w:val="17"/>
          <w:szCs w:val="17"/>
        </w:rPr>
      </w:pPr>
      <w:proofErr w:type="spellStart"/>
      <w:r>
        <w:rPr>
          <w:rFonts w:ascii="Consolas" w:hAnsi="Consolas" w:cs="Courier New"/>
          <w:color w:val="000088"/>
          <w:sz w:val="17"/>
          <w:szCs w:val="17"/>
        </w:rPr>
        <w:t>enum</w:t>
      </w:r>
      <w:proofErr w:type="spellEnd"/>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C80E5CC" w14:textId="77777777" w:rsidR="00DC3BA0" w:rsidRDefault="00DC3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0616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7FCB2D3" w14:textId="77777777" w:rsidR="00DC3BA0" w:rsidRDefault="00DC3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0616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34654243" w14:textId="77777777" w:rsidR="00DC3BA0" w:rsidRDefault="00DC3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0616938"/>
        <w:rPr>
          <w:rFonts w:ascii="Consolas" w:hAnsi="Consolas" w:cs="Courier New"/>
          <w:sz w:val="17"/>
          <w:szCs w:val="17"/>
        </w:rPr>
      </w:pPr>
      <w:r>
        <w:rPr>
          <w:rFonts w:ascii="Consolas" w:hAnsi="Consolas" w:cs="Courier New"/>
          <w:color w:val="666600"/>
          <w:sz w:val="17"/>
          <w:szCs w:val="17"/>
        </w:rPr>
        <w:t>}</w:t>
      </w:r>
    </w:p>
    <w:p w14:paraId="1C5B1A8D" w14:textId="77777777" w:rsidR="00DC3BA0" w:rsidRDefault="00DC3BA0" w:rsidP="00E51379">
      <w:pPr>
        <w:pStyle w:val="ListBullet"/>
        <w:numPr>
          <w:ilvl w:val="0"/>
          <w:numId w:val="0"/>
        </w:numPr>
        <w:ind w:left="1440"/>
      </w:pPr>
    </w:p>
    <w:p w14:paraId="5791801E" w14:textId="11AF878A" w:rsidR="00A73257" w:rsidRDefault="00A73257" w:rsidP="00E51379">
      <w:pPr>
        <w:pStyle w:val="ListBullet"/>
        <w:numPr>
          <w:ilvl w:val="0"/>
          <w:numId w:val="0"/>
        </w:numPr>
        <w:ind w:left="1440"/>
      </w:pPr>
      <w:r>
        <w:t xml:space="preserve">and it basically </w:t>
      </w:r>
      <w:r w:rsidR="00971A3B">
        <w:t xml:space="preserve">means a value either holds a value of type T or None. </w:t>
      </w:r>
      <w:r w:rsidR="00EC0FA9">
        <w:t xml:space="preserve">It is </w:t>
      </w:r>
      <w:r w:rsidR="00641B6E">
        <w:t>available in the prelude of Rust.</w:t>
      </w:r>
    </w:p>
    <w:p w14:paraId="730A2E6A" w14:textId="167D27D0" w:rsidR="00DA161C" w:rsidRDefault="00B13003" w:rsidP="00E51379">
      <w:pPr>
        <w:pStyle w:val="ListBullet"/>
        <w:numPr>
          <w:ilvl w:val="0"/>
          <w:numId w:val="0"/>
        </w:numPr>
        <w:ind w:left="1440"/>
      </w:pPr>
      <w:r>
        <w:t xml:space="preserve">Rust also understands Some </w:t>
      </w:r>
      <w:r w:rsidR="00065E0C">
        <w:t xml:space="preserve">and None </w:t>
      </w:r>
      <w:r>
        <w:t xml:space="preserve">directly as it </w:t>
      </w:r>
      <w:proofErr w:type="spellStart"/>
      <w:r>
        <w:t>shorthands</w:t>
      </w:r>
      <w:proofErr w:type="spellEnd"/>
      <w:r>
        <w:t xml:space="preserve"> it</w:t>
      </w:r>
      <w:r w:rsidR="005F2BF4">
        <w:t>.</w:t>
      </w:r>
    </w:p>
    <w:p w14:paraId="49B2BE7C" w14:textId="77777777" w:rsidR="00FD1D69" w:rsidRDefault="00FD1D69" w:rsidP="00E51379">
      <w:pPr>
        <w:pStyle w:val="ListBullet"/>
        <w:numPr>
          <w:ilvl w:val="0"/>
          <w:numId w:val="0"/>
        </w:numPr>
        <w:ind w:left="1440"/>
      </w:pPr>
    </w:p>
    <w:p w14:paraId="65B0A0AD" w14:textId="69BFE568" w:rsidR="00DA161C" w:rsidRDefault="00DA161C" w:rsidP="00E51379">
      <w:pPr>
        <w:pStyle w:val="ListBullet"/>
        <w:numPr>
          <w:ilvl w:val="0"/>
          <w:numId w:val="0"/>
        </w:numPr>
        <w:ind w:left="1440"/>
      </w:pPr>
      <w:r>
        <w:t>For ex.:</w:t>
      </w:r>
    </w:p>
    <w:p w14:paraId="3E71E59F" w14:textId="19EB8A0D" w:rsidR="00DA161C" w:rsidRDefault="00002E49" w:rsidP="00E51379">
      <w:pPr>
        <w:pStyle w:val="ListBullet"/>
        <w:numPr>
          <w:ilvl w:val="0"/>
          <w:numId w:val="0"/>
        </w:numPr>
        <w:ind w:left="1440"/>
      </w:pPr>
      <w:r>
        <w:t>let a= Some(“</w:t>
      </w:r>
      <w:proofErr w:type="spellStart"/>
      <w:r>
        <w:t>abc</w:t>
      </w:r>
      <w:proofErr w:type="spellEnd"/>
      <w:r>
        <w:t>”); //type is Option&lt;&amp;str&gt;</w:t>
      </w:r>
    </w:p>
    <w:p w14:paraId="514C3928" w14:textId="135556CC" w:rsidR="00002E49" w:rsidRDefault="00002E49" w:rsidP="00E51379">
      <w:pPr>
        <w:pStyle w:val="ListBullet"/>
        <w:numPr>
          <w:ilvl w:val="0"/>
          <w:numId w:val="0"/>
        </w:numPr>
        <w:ind w:left="1440"/>
      </w:pPr>
      <w:r>
        <w:t>let b</w:t>
      </w:r>
      <w:r w:rsidR="00EC35B2">
        <w:t>:</w:t>
      </w:r>
      <w:r w:rsidR="00EC35B2" w:rsidRPr="00EC35B2">
        <w:t xml:space="preserve"> </w:t>
      </w:r>
      <w:r w:rsidR="00EC35B2">
        <w:t>Option&lt;i32&gt;</w:t>
      </w:r>
      <w:r>
        <w:t>=None</w:t>
      </w:r>
      <w:r w:rsidR="00384889">
        <w:t>;</w:t>
      </w:r>
    </w:p>
    <w:p w14:paraId="4DEBD248" w14:textId="77777777" w:rsidR="00D05609" w:rsidRDefault="00D05609" w:rsidP="00E51379">
      <w:pPr>
        <w:pStyle w:val="ListBullet"/>
        <w:numPr>
          <w:ilvl w:val="0"/>
          <w:numId w:val="0"/>
        </w:numPr>
        <w:ind w:left="1440"/>
      </w:pPr>
    </w:p>
    <w:p w14:paraId="6E96F9FE" w14:textId="151469F5" w:rsidR="00D05609" w:rsidRDefault="00D05609" w:rsidP="00E51379">
      <w:pPr>
        <w:pStyle w:val="ListBullet"/>
        <w:numPr>
          <w:ilvl w:val="0"/>
          <w:numId w:val="0"/>
        </w:numPr>
        <w:ind w:left="1440"/>
      </w:pPr>
      <w:r>
        <w:t>To get value from an option type, we can use match,</w:t>
      </w:r>
    </w:p>
    <w:p w14:paraId="25F82D1D" w14:textId="2A28B751" w:rsidR="00315BC9" w:rsidRDefault="00315BC9" w:rsidP="00315BC9">
      <w:pPr>
        <w:pStyle w:val="ListBullet"/>
        <w:numPr>
          <w:ilvl w:val="0"/>
          <w:numId w:val="0"/>
        </w:numPr>
        <w:ind w:left="1440"/>
      </w:pPr>
      <w:r>
        <w:t>let value =2;</w:t>
      </w:r>
    </w:p>
    <w:p w14:paraId="19C660CA" w14:textId="14006584" w:rsidR="00315BC9" w:rsidRDefault="00315BC9" w:rsidP="00315BC9">
      <w:pPr>
        <w:pStyle w:val="ListBullet"/>
        <w:numPr>
          <w:ilvl w:val="0"/>
          <w:numId w:val="0"/>
        </w:numPr>
        <w:ind w:left="1440"/>
      </w:pPr>
      <w:r>
        <w:t xml:space="preserve">let </w:t>
      </w:r>
      <w:r w:rsidR="00925802">
        <w:t xml:space="preserve">some= </w:t>
      </w:r>
      <w:proofErr w:type="gramStart"/>
      <w:r w:rsidR="00925802">
        <w:t>Some(</w:t>
      </w:r>
      <w:proofErr w:type="gramEnd"/>
      <w:r w:rsidR="00925802">
        <w:t>4);</w:t>
      </w:r>
    </w:p>
    <w:p w14:paraId="5B0DB766" w14:textId="2D5A7835" w:rsidR="00315BC9" w:rsidRDefault="00315BC9" w:rsidP="00315BC9">
      <w:pPr>
        <w:pStyle w:val="ListBullet"/>
        <w:numPr>
          <w:ilvl w:val="0"/>
          <w:numId w:val="0"/>
        </w:numPr>
        <w:ind w:left="1440"/>
      </w:pPr>
      <w:r>
        <w:t xml:space="preserve">let result = </w:t>
      </w:r>
      <w:r w:rsidR="00925802">
        <w:t>some</w:t>
      </w:r>
      <w:r>
        <w:t>+ value;</w:t>
      </w:r>
      <w:r w:rsidR="00925802">
        <w:t xml:space="preserve"> // is an error as the type of some is Option&lt;i32&gt;</w:t>
      </w:r>
    </w:p>
    <w:p w14:paraId="754F4DAC" w14:textId="77777777" w:rsidR="00925802" w:rsidRDefault="00925802" w:rsidP="00315BC9">
      <w:pPr>
        <w:pStyle w:val="ListBullet"/>
        <w:numPr>
          <w:ilvl w:val="0"/>
          <w:numId w:val="0"/>
        </w:numPr>
        <w:ind w:left="1440"/>
      </w:pPr>
    </w:p>
    <w:p w14:paraId="243A142C" w14:textId="0BABDB58" w:rsidR="00925802" w:rsidRDefault="00925802" w:rsidP="00925802">
      <w:pPr>
        <w:pStyle w:val="ListBullet"/>
        <w:numPr>
          <w:ilvl w:val="0"/>
          <w:numId w:val="0"/>
        </w:numPr>
        <w:ind w:left="1440"/>
      </w:pPr>
      <w:r>
        <w:t>To add them,</w:t>
      </w:r>
    </w:p>
    <w:p w14:paraId="3D9E3103" w14:textId="77777777" w:rsidR="00925802" w:rsidRDefault="00925802" w:rsidP="00925802">
      <w:pPr>
        <w:pStyle w:val="ListBullet"/>
        <w:numPr>
          <w:ilvl w:val="0"/>
          <w:numId w:val="0"/>
        </w:numPr>
        <w:ind w:left="1440"/>
      </w:pPr>
    </w:p>
    <w:p w14:paraId="5A799384" w14:textId="77777777" w:rsidR="00925802" w:rsidRDefault="00925802" w:rsidP="00925802">
      <w:pPr>
        <w:pStyle w:val="ListBullet"/>
        <w:numPr>
          <w:ilvl w:val="0"/>
          <w:numId w:val="0"/>
        </w:numPr>
        <w:ind w:left="1440"/>
      </w:pPr>
      <w:r>
        <w:t>let result = match some {</w:t>
      </w:r>
    </w:p>
    <w:p w14:paraId="497C1C2A" w14:textId="69E5D97F" w:rsidR="00925802" w:rsidRDefault="00925802" w:rsidP="00925802">
      <w:pPr>
        <w:pStyle w:val="ListBullet"/>
        <w:numPr>
          <w:ilvl w:val="0"/>
          <w:numId w:val="0"/>
        </w:numPr>
        <w:ind w:left="1440"/>
      </w:pPr>
      <w:r>
        <w:tab/>
        <w:t>None =&gt; -1,</w:t>
      </w:r>
    </w:p>
    <w:p w14:paraId="72969B6D" w14:textId="22498DFA" w:rsidR="00925802" w:rsidRDefault="00925802" w:rsidP="00925802">
      <w:pPr>
        <w:pStyle w:val="ListBullet"/>
        <w:numPr>
          <w:ilvl w:val="0"/>
          <w:numId w:val="0"/>
        </w:numPr>
        <w:ind w:left="1440"/>
      </w:pPr>
      <w:r>
        <w:tab/>
        <w:t>Some(</w:t>
      </w:r>
      <w:proofErr w:type="spellStart"/>
      <w:r>
        <w:t>i</w:t>
      </w:r>
      <w:proofErr w:type="spellEnd"/>
      <w:r>
        <w:t xml:space="preserve">) =&gt; </w:t>
      </w:r>
      <w:proofErr w:type="spellStart"/>
      <w:r w:rsidR="00757FBB">
        <w:t>i</w:t>
      </w:r>
      <w:proofErr w:type="spellEnd"/>
      <w:r w:rsidR="00757FBB">
        <w:t>+ value,</w:t>
      </w:r>
    </w:p>
    <w:p w14:paraId="24AE3A1D" w14:textId="4217AFD4" w:rsidR="00925802" w:rsidRDefault="00925802" w:rsidP="00925802">
      <w:pPr>
        <w:pStyle w:val="ListBullet"/>
        <w:numPr>
          <w:ilvl w:val="0"/>
          <w:numId w:val="0"/>
        </w:numPr>
        <w:ind w:left="1440"/>
      </w:pPr>
      <w:r>
        <w:t>}</w:t>
      </w:r>
      <w:r w:rsidR="00757FBB">
        <w:t>;</w:t>
      </w:r>
    </w:p>
    <w:p w14:paraId="0BCD8E4B" w14:textId="77777777" w:rsidR="00757FBB" w:rsidRDefault="00757FBB" w:rsidP="00925802">
      <w:pPr>
        <w:pStyle w:val="ListBullet"/>
        <w:numPr>
          <w:ilvl w:val="0"/>
          <w:numId w:val="0"/>
        </w:numPr>
        <w:ind w:left="1440"/>
      </w:pPr>
    </w:p>
    <w:p w14:paraId="5AC7E7E2" w14:textId="77777777" w:rsidR="00757FBB" w:rsidRDefault="00757FBB" w:rsidP="00925802">
      <w:pPr>
        <w:pStyle w:val="ListBullet"/>
        <w:numPr>
          <w:ilvl w:val="0"/>
          <w:numId w:val="0"/>
        </w:numPr>
        <w:ind w:left="1440"/>
      </w:pPr>
    </w:p>
    <w:p w14:paraId="4EBD4211" w14:textId="77777777" w:rsidR="00925802" w:rsidRDefault="00925802" w:rsidP="00315BC9">
      <w:pPr>
        <w:pStyle w:val="ListBullet"/>
        <w:numPr>
          <w:ilvl w:val="0"/>
          <w:numId w:val="0"/>
        </w:numPr>
        <w:ind w:left="1440"/>
      </w:pPr>
    </w:p>
    <w:p w14:paraId="01841D7E" w14:textId="77777777" w:rsidR="00925802" w:rsidRDefault="00925802" w:rsidP="00315BC9">
      <w:pPr>
        <w:pStyle w:val="ListBullet"/>
        <w:numPr>
          <w:ilvl w:val="0"/>
          <w:numId w:val="0"/>
        </w:numPr>
        <w:ind w:left="1440"/>
      </w:pPr>
    </w:p>
    <w:p w14:paraId="14147B6D" w14:textId="77777777" w:rsidR="00002E49" w:rsidRDefault="00002E49" w:rsidP="00E51379">
      <w:pPr>
        <w:pStyle w:val="ListBullet"/>
        <w:numPr>
          <w:ilvl w:val="0"/>
          <w:numId w:val="0"/>
        </w:numPr>
        <w:ind w:left="1440"/>
      </w:pPr>
    </w:p>
    <w:p w14:paraId="327A4E8E" w14:textId="526A700A" w:rsidR="002C3136" w:rsidRDefault="002C3136" w:rsidP="002C3136">
      <w:pPr>
        <w:pStyle w:val="ListBullet"/>
        <w:numPr>
          <w:ilvl w:val="1"/>
          <w:numId w:val="1"/>
        </w:numPr>
      </w:pPr>
      <w:r>
        <w:lastRenderedPageBreak/>
        <w:t xml:space="preserve">Enum pattern value binding: Enums in match have their value </w:t>
      </w:r>
      <w:proofErr w:type="spellStart"/>
      <w:r>
        <w:t>binded</w:t>
      </w:r>
      <w:proofErr w:type="spellEnd"/>
      <w:r>
        <w:t xml:space="preserve"> to a given variable automatically. </w:t>
      </w:r>
    </w:p>
    <w:p w14:paraId="4208BA45" w14:textId="21E9AE73" w:rsidR="002C3136" w:rsidRDefault="002C3136" w:rsidP="002C3136">
      <w:pPr>
        <w:pStyle w:val="ListBullet"/>
        <w:numPr>
          <w:ilvl w:val="0"/>
          <w:numId w:val="0"/>
        </w:numPr>
        <w:ind w:left="1440"/>
      </w:pPr>
      <w:r>
        <w:t>For ex.:</w:t>
      </w:r>
    </w:p>
    <w:p w14:paraId="28A559B3" w14:textId="77777777" w:rsidR="00FB324E" w:rsidRDefault="00FB324E" w:rsidP="002C3136">
      <w:pPr>
        <w:pStyle w:val="ListBullet"/>
        <w:numPr>
          <w:ilvl w:val="0"/>
          <w:numId w:val="0"/>
        </w:numPr>
        <w:ind w:left="1440"/>
      </w:pPr>
      <w:proofErr w:type="spellStart"/>
      <w:r>
        <w:t>e</w:t>
      </w:r>
      <w:r w:rsidR="002C3136">
        <w:t>num</w:t>
      </w:r>
      <w:proofErr w:type="spellEnd"/>
      <w:r w:rsidR="002C3136">
        <w:t xml:space="preserve"> </w:t>
      </w:r>
      <w:proofErr w:type="spellStart"/>
      <w:r>
        <w:t>Yo</w:t>
      </w:r>
      <w:proofErr w:type="spellEnd"/>
      <w:r>
        <w:t xml:space="preserve"> {</w:t>
      </w:r>
    </w:p>
    <w:p w14:paraId="3FE6B07A" w14:textId="25245464" w:rsidR="00FB324E" w:rsidRDefault="00FB324E" w:rsidP="002C3136">
      <w:pPr>
        <w:pStyle w:val="ListBullet"/>
        <w:numPr>
          <w:ilvl w:val="0"/>
          <w:numId w:val="0"/>
        </w:numPr>
        <w:ind w:left="1440"/>
      </w:pPr>
      <w:r>
        <w:tab/>
        <w:t>A(i32)</w:t>
      </w:r>
      <w:r w:rsidR="000A58A8">
        <w:t>,</w:t>
      </w:r>
    </w:p>
    <w:p w14:paraId="396D641C" w14:textId="6D062D09" w:rsidR="000A58A8" w:rsidRDefault="000A58A8" w:rsidP="002C3136">
      <w:pPr>
        <w:pStyle w:val="ListBullet"/>
        <w:numPr>
          <w:ilvl w:val="0"/>
          <w:numId w:val="0"/>
        </w:numPr>
        <w:ind w:left="1440"/>
      </w:pPr>
      <w:r>
        <w:tab/>
        <w:t>B</w:t>
      </w:r>
    </w:p>
    <w:p w14:paraId="5FE6EEB2" w14:textId="6A6F0383" w:rsidR="002C3136" w:rsidRDefault="00FB324E" w:rsidP="002C3136">
      <w:pPr>
        <w:pStyle w:val="ListBullet"/>
        <w:numPr>
          <w:ilvl w:val="0"/>
          <w:numId w:val="0"/>
        </w:numPr>
        <w:ind w:left="1440"/>
      </w:pPr>
      <w:r>
        <w:t>}</w:t>
      </w:r>
    </w:p>
    <w:p w14:paraId="1AAC4E40" w14:textId="77777777" w:rsidR="000A58A8" w:rsidRDefault="000A58A8" w:rsidP="002C3136">
      <w:pPr>
        <w:pStyle w:val="ListBullet"/>
        <w:numPr>
          <w:ilvl w:val="0"/>
          <w:numId w:val="0"/>
        </w:numPr>
        <w:ind w:left="1440"/>
      </w:pPr>
    </w:p>
    <w:p w14:paraId="4BD466C2" w14:textId="4A78E21B" w:rsidR="000A58A8" w:rsidRDefault="00CC0CF6" w:rsidP="00CC0CF6">
      <w:pPr>
        <w:pStyle w:val="ListBullet"/>
        <w:numPr>
          <w:ilvl w:val="0"/>
          <w:numId w:val="0"/>
        </w:numPr>
        <w:ind w:left="1440"/>
      </w:pPr>
      <w:r>
        <w:t>needs a match like,</w:t>
      </w:r>
    </w:p>
    <w:p w14:paraId="33AAD944" w14:textId="77777777" w:rsidR="00B70947" w:rsidRDefault="00B70947" w:rsidP="00B70947">
      <w:pPr>
        <w:pStyle w:val="ListBullet"/>
        <w:numPr>
          <w:ilvl w:val="0"/>
          <w:numId w:val="0"/>
        </w:numPr>
        <w:ind w:left="720" w:firstLine="720"/>
      </w:pPr>
      <w:r>
        <w:t xml:space="preserve">    let x= match a {</w:t>
      </w:r>
    </w:p>
    <w:p w14:paraId="3C5DDEB8" w14:textId="2AB4D9BE" w:rsidR="00B70947" w:rsidRDefault="00B70947" w:rsidP="00B70947">
      <w:pPr>
        <w:pStyle w:val="ListBullet"/>
        <w:numPr>
          <w:ilvl w:val="0"/>
          <w:numId w:val="0"/>
        </w:numPr>
        <w:ind w:left="1440"/>
      </w:pPr>
      <w:r>
        <w:t xml:space="preserve">       B =&gt; "</w:t>
      </w:r>
      <w:proofErr w:type="spellStart"/>
      <w:r>
        <w:t>na</w:t>
      </w:r>
      <w:proofErr w:type="spellEnd"/>
      <w:r>
        <w:t>",</w:t>
      </w:r>
    </w:p>
    <w:p w14:paraId="78360A96" w14:textId="255BCE8B" w:rsidR="00B70947" w:rsidRDefault="00B70947" w:rsidP="00B70947">
      <w:pPr>
        <w:pStyle w:val="ListBullet"/>
        <w:numPr>
          <w:ilvl w:val="0"/>
          <w:numId w:val="0"/>
        </w:numPr>
        <w:ind w:left="1440"/>
      </w:pPr>
      <w:r>
        <w:t xml:space="preserve">       </w:t>
      </w:r>
      <w:proofErr w:type="spellStart"/>
      <w:proofErr w:type="gramStart"/>
      <w:r>
        <w:t>Yo</w:t>
      </w:r>
      <w:proofErr w:type="spellEnd"/>
      <w:r>
        <w:t>::</w:t>
      </w:r>
      <w:proofErr w:type="gramEnd"/>
      <w:r>
        <w:t>A(value) =&gt; "</w:t>
      </w:r>
      <w:proofErr w:type="spellStart"/>
      <w:r>
        <w:t>ya</w:t>
      </w:r>
      <w:proofErr w:type="spellEnd"/>
      <w:r>
        <w:t>"</w:t>
      </w:r>
    </w:p>
    <w:p w14:paraId="1A2DB321" w14:textId="4C412336" w:rsidR="002F5DBD" w:rsidRDefault="00B70947" w:rsidP="00B70947">
      <w:pPr>
        <w:pStyle w:val="ListBullet"/>
        <w:numPr>
          <w:ilvl w:val="0"/>
          <w:numId w:val="0"/>
        </w:numPr>
        <w:ind w:left="1440"/>
      </w:pPr>
      <w:r>
        <w:t xml:space="preserve">    };</w:t>
      </w:r>
    </w:p>
    <w:p w14:paraId="0C45B558" w14:textId="7E544650" w:rsidR="00967FD4" w:rsidRDefault="00C133C1" w:rsidP="00B70947">
      <w:pPr>
        <w:pStyle w:val="ListBullet"/>
        <w:numPr>
          <w:ilvl w:val="0"/>
          <w:numId w:val="0"/>
        </w:numPr>
        <w:ind w:left="1440"/>
      </w:pPr>
      <w:r>
        <w:t xml:space="preserve">where value is </w:t>
      </w:r>
      <w:r w:rsidR="00AD5B32">
        <w:t xml:space="preserve">a </w:t>
      </w:r>
      <w:r>
        <w:t xml:space="preserve">variable that </w:t>
      </w:r>
      <w:r w:rsidR="00AD5B32">
        <w:t>binds to</w:t>
      </w:r>
      <w:r>
        <w:t xml:space="preserve"> the value given to A </w:t>
      </w:r>
      <w:r w:rsidR="000711D5">
        <w:t>if this arm matches.</w:t>
      </w:r>
    </w:p>
    <w:p w14:paraId="2EDB01EE" w14:textId="77777777" w:rsidR="00E51379" w:rsidRDefault="00E51379" w:rsidP="00416BFD">
      <w:pPr>
        <w:pStyle w:val="ListBullet"/>
        <w:numPr>
          <w:ilvl w:val="1"/>
          <w:numId w:val="1"/>
        </w:numPr>
      </w:pPr>
    </w:p>
    <w:p w14:paraId="3C429570" w14:textId="26132F85" w:rsidR="004C3769" w:rsidRDefault="00AE330C" w:rsidP="00C42FA2">
      <w:pPr>
        <w:pStyle w:val="ListBullet"/>
        <w:outlineLvl w:val="1"/>
      </w:pPr>
      <w:r>
        <w:t xml:space="preserve">Packages: </w:t>
      </w:r>
      <w:r w:rsidR="003D3ADA">
        <w:t>Rust</w:t>
      </w:r>
      <w:r w:rsidR="00B646E4">
        <w:t>, through Cargo,</w:t>
      </w:r>
      <w:r w:rsidR="003D3ADA">
        <w:t xml:space="preserve"> allows multiple files and modules for managing </w:t>
      </w:r>
      <w:r w:rsidR="000D1FB2">
        <w:t>big programs/projects</w:t>
      </w:r>
      <w:r w:rsidR="003D3ADA">
        <w:t xml:space="preserve">. </w:t>
      </w:r>
      <w:r w:rsidR="00F812E0">
        <w:t xml:space="preserve">We can have multiple binary crates but only 1 library crate per package. </w:t>
      </w:r>
      <w:r w:rsidR="000D1FB2">
        <w:t>Cargo also</w:t>
      </w:r>
      <w:r w:rsidR="00B646E4">
        <w:t xml:space="preserve"> provides workspaces for larger projects. </w:t>
      </w:r>
      <w:r w:rsidR="00075B39">
        <w:t xml:space="preserve">Additionally, scopes are used to </w:t>
      </w:r>
      <w:r w:rsidR="004D59AE">
        <w:t xml:space="preserve">set apart </w:t>
      </w:r>
      <w:r w:rsidR="00915359">
        <w:t>parts of program.</w:t>
      </w:r>
      <w:r w:rsidR="007077C0">
        <w:t xml:space="preserve"> All these various ways to </w:t>
      </w:r>
      <w:r w:rsidR="00927063">
        <w:t xml:space="preserve">organize a project’s content is called the module system. </w:t>
      </w:r>
    </w:p>
    <w:p w14:paraId="04959509" w14:textId="77777777" w:rsidR="00E16B91" w:rsidRDefault="00E16B91" w:rsidP="008557E5">
      <w:pPr>
        <w:pStyle w:val="ListBullet"/>
        <w:numPr>
          <w:ilvl w:val="1"/>
          <w:numId w:val="1"/>
        </w:numPr>
      </w:pPr>
      <w:r>
        <w:t xml:space="preserve">Module System Parts: </w:t>
      </w:r>
    </w:p>
    <w:p w14:paraId="74451D58" w14:textId="27DA810D" w:rsidR="008557E5" w:rsidRDefault="00B11A26" w:rsidP="00E16B91">
      <w:pPr>
        <w:pStyle w:val="ListBullet"/>
        <w:numPr>
          <w:ilvl w:val="2"/>
          <w:numId w:val="1"/>
        </w:numPr>
      </w:pPr>
      <w:r>
        <w:t xml:space="preserve">Package: One or more crates that </w:t>
      </w:r>
      <w:r w:rsidR="00B705D5">
        <w:t xml:space="preserve">provides a set of </w:t>
      </w:r>
      <w:proofErr w:type="gramStart"/>
      <w:r w:rsidR="00B705D5">
        <w:t>functionality</w:t>
      </w:r>
      <w:proofErr w:type="gramEnd"/>
      <w:r w:rsidR="00B705D5">
        <w:t xml:space="preserve">. </w:t>
      </w:r>
      <w:r w:rsidR="00064721">
        <w:t xml:space="preserve">Every package needs a </w:t>
      </w:r>
      <w:proofErr w:type="spellStart"/>
      <w:r w:rsidR="00064721">
        <w:t>cargo.toml</w:t>
      </w:r>
      <w:proofErr w:type="spellEnd"/>
      <w:r w:rsidR="00064721">
        <w:t xml:space="preserve"> file to define how to build the crates.</w:t>
      </w:r>
      <w:r w:rsidR="00B74EE0">
        <w:t xml:space="preserve"> Every package needs at-least 1 crate, and it can contain at-most 1 library crate but can contain any number of binary crates.</w:t>
      </w:r>
    </w:p>
    <w:p w14:paraId="7DAD898F" w14:textId="2F1889E8" w:rsidR="00832236" w:rsidRDefault="00832236" w:rsidP="00E16B91">
      <w:pPr>
        <w:pStyle w:val="ListBullet"/>
        <w:numPr>
          <w:ilvl w:val="2"/>
          <w:numId w:val="1"/>
        </w:numPr>
      </w:pPr>
      <w:r>
        <w:t>Binary Crate: A</w:t>
      </w:r>
      <w:r w:rsidR="00FE0093">
        <w:t xml:space="preserve"> </w:t>
      </w:r>
      <w:r w:rsidR="00295B80">
        <w:t xml:space="preserve">crate </w:t>
      </w:r>
      <w:r w:rsidR="00FE0093">
        <w:t xml:space="preserve">that can be compiled to an executable. </w:t>
      </w:r>
      <w:r w:rsidR="000A2AB6">
        <w:t xml:space="preserve">It can have </w:t>
      </w:r>
      <w:r w:rsidR="00FE0093">
        <w:t>a main function.</w:t>
      </w:r>
      <w:r w:rsidR="000A2AB6">
        <w:t xml:space="preserve"> </w:t>
      </w:r>
    </w:p>
    <w:p w14:paraId="053BFFCA" w14:textId="78819A58" w:rsidR="00FE0093" w:rsidRDefault="00FE0093" w:rsidP="00E16B91">
      <w:pPr>
        <w:pStyle w:val="ListBullet"/>
        <w:numPr>
          <w:ilvl w:val="2"/>
          <w:numId w:val="1"/>
        </w:numPr>
      </w:pPr>
      <w:r>
        <w:lastRenderedPageBreak/>
        <w:t xml:space="preserve">Library crate: They </w:t>
      </w:r>
      <w:r w:rsidR="005F33F5">
        <w:t>define functionality for a package, don’t compile to an executable and don’t have a main function</w:t>
      </w:r>
      <w:r w:rsidR="00BC4D04">
        <w:t xml:space="preserve">. A single package can only have 1 </w:t>
      </w:r>
      <w:r w:rsidR="00E270B7">
        <w:t>library crate</w:t>
      </w:r>
      <w:r w:rsidR="005F33F5">
        <w:t>.</w:t>
      </w:r>
      <w:r w:rsidR="00BC4D04">
        <w:t xml:space="preserve"> The main purpose of a libra</w:t>
      </w:r>
      <w:r w:rsidR="00E270B7">
        <w:t xml:space="preserve">ry crate is to open access to other crates. </w:t>
      </w:r>
      <w:proofErr w:type="gramStart"/>
      <w:r w:rsidR="00E270B7">
        <w:t>Generally</w:t>
      </w:r>
      <w:proofErr w:type="gramEnd"/>
      <w:r w:rsidR="00E270B7">
        <w:t xml:space="preserve"> we use library crate to </w:t>
      </w:r>
      <w:r w:rsidR="00295B80">
        <w:t xml:space="preserve">define all &lt;use crate&gt; and </w:t>
      </w:r>
      <w:r w:rsidR="009A424B">
        <w:t xml:space="preserve">define </w:t>
      </w:r>
      <w:r w:rsidR="00F92406">
        <w:t>all modules</w:t>
      </w:r>
      <w:r w:rsidR="009A424B">
        <w:t>.</w:t>
      </w:r>
      <w:r w:rsidR="007B6CFE">
        <w:t xml:space="preserve"> </w:t>
      </w:r>
      <w:r w:rsidR="00A34165">
        <w:t xml:space="preserve">Modules </w:t>
      </w:r>
      <w:r w:rsidR="007B6CFE">
        <w:t xml:space="preserve">only need to be opened with </w:t>
      </w:r>
      <w:r w:rsidR="00A34165">
        <w:t>mod</w:t>
      </w:r>
      <w:r w:rsidR="009A424B">
        <w:t xml:space="preserve"> </w:t>
      </w:r>
      <w:r w:rsidR="00A34165">
        <w:t xml:space="preserve">once in a crate, </w:t>
      </w:r>
      <w:r w:rsidR="00AD37C0">
        <w:t>and only library crate can provide access to the root crate from external crates</w:t>
      </w:r>
      <w:r w:rsidR="00010C69">
        <w:t>. This is why it is the perfect place to open modules and permit Integration Tests, w</w:t>
      </w:r>
      <w:r w:rsidR="00BC4D04">
        <w:t xml:space="preserve">ithout </w:t>
      </w:r>
      <w:proofErr w:type="gramStart"/>
      <w:r w:rsidR="009A424B">
        <w:t>it</w:t>
      </w:r>
      <w:proofErr w:type="gramEnd"/>
      <w:r w:rsidR="009A424B">
        <w:t xml:space="preserve"> </w:t>
      </w:r>
      <w:r w:rsidR="00BC4D04">
        <w:t>Integration Tests can’t access other crates not even the root crate</w:t>
      </w:r>
      <w:r w:rsidR="00EC776F">
        <w:t xml:space="preserve"> and hence </w:t>
      </w:r>
      <w:r w:rsidR="00242745">
        <w:t xml:space="preserve">can’t </w:t>
      </w:r>
      <w:r w:rsidR="00EC776F">
        <w:t>work</w:t>
      </w:r>
      <w:r w:rsidR="00BC4D04">
        <w:t xml:space="preserve">. </w:t>
      </w:r>
    </w:p>
    <w:p w14:paraId="600F35DE" w14:textId="32B359B2" w:rsidR="00FE1BF8" w:rsidRDefault="006439F4" w:rsidP="00E16B91">
      <w:pPr>
        <w:pStyle w:val="ListBullet"/>
        <w:numPr>
          <w:ilvl w:val="2"/>
          <w:numId w:val="1"/>
        </w:numPr>
      </w:pPr>
      <w:r>
        <w:t xml:space="preserve">Crate root: A source file </w:t>
      </w:r>
      <w:r w:rsidR="00842BA9">
        <w:t>that Rust compiler starts from and then it compiles the root module of our package.</w:t>
      </w:r>
    </w:p>
    <w:p w14:paraId="7164DDE2" w14:textId="5AF8EDC0" w:rsidR="00842BA9" w:rsidRDefault="00E16B91" w:rsidP="00E16B91">
      <w:pPr>
        <w:pStyle w:val="ListBullet"/>
        <w:numPr>
          <w:ilvl w:val="1"/>
          <w:numId w:val="1"/>
        </w:numPr>
      </w:pPr>
      <w:r>
        <w:t>Folder structure: When we create a new project with cargo new, cargo creates a folder with package-name</w:t>
      </w:r>
      <w:r w:rsidR="006C4B60">
        <w:t xml:space="preserve"> with a </w:t>
      </w:r>
      <w:proofErr w:type="spellStart"/>
      <w:r w:rsidR="006C4B60">
        <w:t>cargo.toml</w:t>
      </w:r>
      <w:proofErr w:type="spellEnd"/>
      <w:r w:rsidR="006C4B60">
        <w:t xml:space="preserve"> file in it</w:t>
      </w:r>
      <w:r>
        <w:t xml:space="preserve"> and places</w:t>
      </w:r>
      <w:r w:rsidR="00463A22">
        <w:t xml:space="preserve"> a folder named </w:t>
      </w:r>
      <w:proofErr w:type="spellStart"/>
      <w:r w:rsidR="00463A22">
        <w:t>src</w:t>
      </w:r>
      <w:proofErr w:type="spellEnd"/>
      <w:r w:rsidR="00463A22">
        <w:t xml:space="preserve"> in it</w:t>
      </w:r>
      <w:r w:rsidR="00627569">
        <w:t xml:space="preserve"> as well</w:t>
      </w:r>
      <w:r w:rsidR="00463A22">
        <w:t xml:space="preserve">. Inside it, a file called main.rs </w:t>
      </w:r>
      <w:r w:rsidR="006C4B60">
        <w:t>is created.</w:t>
      </w:r>
      <w:r w:rsidR="00794DB0">
        <w:t xml:space="preserve"> This file is the crate root </w:t>
      </w:r>
      <w:r w:rsidR="001457B1">
        <w:t xml:space="preserve">of the </w:t>
      </w:r>
      <w:r w:rsidR="006C606E">
        <w:t>binary crate and this binary crate is named the same as the package</w:t>
      </w:r>
      <w:r w:rsidR="001457B1">
        <w:t>.</w:t>
      </w:r>
      <w:r w:rsidR="00DE274F">
        <w:t xml:space="preserve"> We can create a src/lib.rs and this file is assumed as library crate of the package, </w:t>
      </w:r>
      <w:r w:rsidR="00933D63">
        <w:t xml:space="preserve">the name of this crate is the same as the package as well. If a crate contains both main.rs and </w:t>
      </w:r>
      <w:r w:rsidR="00422DF7">
        <w:t>lib.rs then 2 crates are created for the package, with the same name</w:t>
      </w:r>
      <w:r w:rsidR="00B8322B">
        <w:t>s</w:t>
      </w:r>
      <w:r w:rsidR="00422DF7">
        <w:t xml:space="preserve"> as the package. </w:t>
      </w:r>
      <w:r w:rsidR="00B44EB2">
        <w:t xml:space="preserve">All the other binary crates can be placed in the </w:t>
      </w:r>
      <w:proofErr w:type="spellStart"/>
      <w:r w:rsidR="00B44EB2">
        <w:t>src</w:t>
      </w:r>
      <w:proofErr w:type="spellEnd"/>
      <w:r w:rsidR="00B44EB2">
        <w:t xml:space="preserve">/bin directory, every file inside it is treated as a separate binary crate. </w:t>
      </w:r>
    </w:p>
    <w:p w14:paraId="369A814E" w14:textId="75F18B12" w:rsidR="007A2D59" w:rsidRDefault="007A2D59" w:rsidP="00E16B91">
      <w:pPr>
        <w:pStyle w:val="ListBullet"/>
        <w:numPr>
          <w:ilvl w:val="1"/>
          <w:numId w:val="1"/>
        </w:numPr>
      </w:pPr>
      <w:r>
        <w:t>Module</w:t>
      </w:r>
      <w:r w:rsidR="00BF743B">
        <w:t xml:space="preserve">s: </w:t>
      </w:r>
      <w:r w:rsidR="00336AFC">
        <w:t xml:space="preserve">A module is </w:t>
      </w:r>
      <w:r w:rsidR="001F1533">
        <w:t>basically a</w:t>
      </w:r>
      <w:r w:rsidR="006350B8">
        <w:t xml:space="preserve"> container for </w:t>
      </w:r>
      <w:r w:rsidR="00AF35B5">
        <w:t xml:space="preserve">0 or more items, </w:t>
      </w:r>
      <w:proofErr w:type="gramStart"/>
      <w:r w:rsidR="00AF35B5">
        <w:t>i.e.</w:t>
      </w:r>
      <w:proofErr w:type="gramEnd"/>
      <w:r w:rsidR="00AF35B5">
        <w:t xml:space="preserve"> structs/</w:t>
      </w:r>
      <w:proofErr w:type="spellStart"/>
      <w:r w:rsidR="00AF35B5">
        <w:t>funcs</w:t>
      </w:r>
      <w:proofErr w:type="spellEnd"/>
      <w:r w:rsidR="00AF35B5">
        <w:t xml:space="preserve">/etc. </w:t>
      </w:r>
      <w:r w:rsidR="00FD0CAB">
        <w:t>This is how we declare, use and work with modules,</w:t>
      </w:r>
    </w:p>
    <w:p w14:paraId="416C2E21" w14:textId="1E37BE78" w:rsidR="0050055E" w:rsidRDefault="0050055E" w:rsidP="0050055E">
      <w:pPr>
        <w:pStyle w:val="ListBullet"/>
        <w:numPr>
          <w:ilvl w:val="0"/>
          <w:numId w:val="0"/>
        </w:numPr>
        <w:ind w:left="1440"/>
      </w:pPr>
      <w:r>
        <w:t>For ex.:</w:t>
      </w:r>
    </w:p>
    <w:p w14:paraId="2A9D32A5" w14:textId="0C920218" w:rsidR="0050055E" w:rsidRDefault="0050055E" w:rsidP="0050055E">
      <w:pPr>
        <w:pStyle w:val="ListBullet"/>
        <w:numPr>
          <w:ilvl w:val="0"/>
          <w:numId w:val="0"/>
        </w:numPr>
        <w:ind w:left="1440"/>
      </w:pPr>
      <w:r>
        <w:t xml:space="preserve">//On top of </w:t>
      </w:r>
      <w:proofErr w:type="gramStart"/>
      <w:r>
        <w:t>an</w:t>
      </w:r>
      <w:proofErr w:type="gramEnd"/>
      <w:r>
        <w:t xml:space="preserve"> </w:t>
      </w:r>
      <w:proofErr w:type="spellStart"/>
      <w:r>
        <w:t>rs</w:t>
      </w:r>
      <w:proofErr w:type="spellEnd"/>
      <w:r>
        <w:t xml:space="preserve"> file</w:t>
      </w:r>
    </w:p>
    <w:p w14:paraId="01321730" w14:textId="4FC9EE41" w:rsidR="0050055E" w:rsidRDefault="0050055E" w:rsidP="0050055E">
      <w:pPr>
        <w:pStyle w:val="ListBullet"/>
        <w:numPr>
          <w:ilvl w:val="0"/>
          <w:numId w:val="0"/>
        </w:numPr>
        <w:ind w:left="1440"/>
      </w:pPr>
      <w:r>
        <w:t>mod x {…}</w:t>
      </w:r>
    </w:p>
    <w:p w14:paraId="152B9A89" w14:textId="77777777" w:rsidR="00FF1C4B" w:rsidRDefault="00FF1C4B" w:rsidP="0050055E">
      <w:pPr>
        <w:pStyle w:val="ListBullet"/>
        <w:numPr>
          <w:ilvl w:val="0"/>
          <w:numId w:val="0"/>
        </w:numPr>
        <w:ind w:left="1440"/>
      </w:pPr>
    </w:p>
    <w:p w14:paraId="5CE5543B" w14:textId="77777777" w:rsidR="0050055E" w:rsidRDefault="0050055E" w:rsidP="0050055E">
      <w:pPr>
        <w:pStyle w:val="ListBullet"/>
        <w:numPr>
          <w:ilvl w:val="0"/>
          <w:numId w:val="0"/>
        </w:numPr>
        <w:ind w:left="1440"/>
      </w:pPr>
    </w:p>
    <w:p w14:paraId="1995DEF6" w14:textId="77777777" w:rsidR="0050055E" w:rsidRDefault="0050055E" w:rsidP="0050055E">
      <w:pPr>
        <w:pStyle w:val="ListBullet"/>
        <w:numPr>
          <w:ilvl w:val="0"/>
          <w:numId w:val="0"/>
        </w:numPr>
        <w:ind w:left="1440"/>
      </w:pPr>
    </w:p>
    <w:p w14:paraId="70FFA658" w14:textId="359902DE" w:rsidR="001513E2" w:rsidRDefault="00FD0CAB" w:rsidP="001513E2">
      <w:pPr>
        <w:pStyle w:val="ListBullet"/>
        <w:numPr>
          <w:ilvl w:val="0"/>
          <w:numId w:val="0"/>
        </w:numPr>
        <w:ind w:left="1440"/>
      </w:pPr>
      <w:r>
        <w:lastRenderedPageBreak/>
        <w:t xml:space="preserve">First the </w:t>
      </w:r>
      <w:r w:rsidR="00CB09D4">
        <w:t xml:space="preserve">crate root is opened, </w:t>
      </w:r>
      <w:proofErr w:type="gramStart"/>
      <w:r w:rsidR="00CB09D4">
        <w:t>i.e.</w:t>
      </w:r>
      <w:proofErr w:type="gramEnd"/>
      <w:r w:rsidR="00CB09D4">
        <w:t xml:space="preserve"> either main.rs and if it’s not there then lib.rs. Then it goes in them and </w:t>
      </w:r>
      <w:r w:rsidR="00167453">
        <w:t xml:space="preserve">looks for mod </w:t>
      </w:r>
      <w:proofErr w:type="spellStart"/>
      <w:r w:rsidR="00167453">
        <w:t>xyz</w:t>
      </w:r>
      <w:proofErr w:type="spellEnd"/>
      <w:r w:rsidR="00167453">
        <w:t xml:space="preserve">; lines at top. These lines define which module to open. Then </w:t>
      </w:r>
      <w:r w:rsidR="00377C9A">
        <w:t xml:space="preserve">to look for the </w:t>
      </w:r>
      <w:r w:rsidR="0053070B">
        <w:t xml:space="preserve">code of the module, </w:t>
      </w:r>
      <w:r w:rsidR="0053070B">
        <w:br/>
      </w:r>
      <w:r w:rsidR="00167453">
        <w:t xml:space="preserve">the compiler </w:t>
      </w:r>
      <w:r w:rsidR="00227235">
        <w:t xml:space="preserve">first checks if the line is </w:t>
      </w:r>
      <w:r w:rsidR="00377C9A">
        <w:t>followed by {…} instead of a semicolon,</w:t>
      </w:r>
      <w:r w:rsidR="0053070B">
        <w:t xml:space="preserve"> if it is then that’s assumed as the code for it. </w:t>
      </w:r>
      <w:r w:rsidR="00E0110E">
        <w:t xml:space="preserve">If not found then it goes to </w:t>
      </w:r>
      <w:proofErr w:type="spellStart"/>
      <w:r w:rsidR="00E0110E">
        <w:t>src</w:t>
      </w:r>
      <w:proofErr w:type="spellEnd"/>
      <w:r w:rsidR="00E0110E">
        <w:t xml:space="preserve">/modulename.rs. If not found then it goes to </w:t>
      </w:r>
      <w:proofErr w:type="spellStart"/>
      <w:r w:rsidR="00E0110E">
        <w:t>src</w:t>
      </w:r>
      <w:proofErr w:type="spellEnd"/>
      <w:r w:rsidR="00E0110E">
        <w:t>/</w:t>
      </w:r>
      <w:proofErr w:type="spellStart"/>
      <w:r w:rsidR="00E0110E">
        <w:t>modulename</w:t>
      </w:r>
      <w:proofErr w:type="spellEnd"/>
      <w:r w:rsidR="00E0110E">
        <w:t>/mod.rs.</w:t>
      </w:r>
    </w:p>
    <w:p w14:paraId="43E89702" w14:textId="7EC820ED" w:rsidR="00E16B91" w:rsidRDefault="001513E2" w:rsidP="001513E2">
      <w:pPr>
        <w:pStyle w:val="ListBullet"/>
        <w:numPr>
          <w:ilvl w:val="2"/>
          <w:numId w:val="1"/>
        </w:numPr>
      </w:pPr>
      <w:r>
        <w:t xml:space="preserve">Submodule: </w:t>
      </w:r>
      <w:r w:rsidR="001B66CE">
        <w:t xml:space="preserve">If a module declares its own </w:t>
      </w:r>
      <w:proofErr w:type="gramStart"/>
      <w:r w:rsidR="001B66CE">
        <w:t>modules</w:t>
      </w:r>
      <w:proofErr w:type="gramEnd"/>
      <w:r w:rsidR="001B66CE">
        <w:t xml:space="preserve"> then it follows a similar approach, </w:t>
      </w:r>
    </w:p>
    <w:p w14:paraId="008CE891" w14:textId="0363D479" w:rsidR="001B66CE" w:rsidRDefault="001B66CE" w:rsidP="001B66CE">
      <w:pPr>
        <w:pStyle w:val="ListBullet"/>
        <w:numPr>
          <w:ilvl w:val="0"/>
          <w:numId w:val="0"/>
        </w:numPr>
        <w:ind w:left="2160"/>
      </w:pPr>
      <w:r>
        <w:t>first it checks inline,</w:t>
      </w:r>
    </w:p>
    <w:p w14:paraId="0EE8EAA0" w14:textId="7FD5AEDC" w:rsidR="001B66CE" w:rsidRDefault="001B66CE" w:rsidP="001B66CE">
      <w:pPr>
        <w:pStyle w:val="ListBullet"/>
        <w:numPr>
          <w:ilvl w:val="0"/>
          <w:numId w:val="0"/>
        </w:numPr>
        <w:ind w:left="2160"/>
      </w:pPr>
      <w:r>
        <w:t xml:space="preserve">then it checks </w:t>
      </w:r>
      <w:r w:rsidR="008B2160">
        <w:t>src/modulename/submodulename.rs</w:t>
      </w:r>
    </w:p>
    <w:p w14:paraId="4884AC15" w14:textId="03510F4C" w:rsidR="008B2160" w:rsidRDefault="008B2160" w:rsidP="001B66CE">
      <w:pPr>
        <w:pStyle w:val="ListBullet"/>
        <w:numPr>
          <w:ilvl w:val="0"/>
          <w:numId w:val="0"/>
        </w:numPr>
        <w:ind w:left="2160"/>
      </w:pPr>
      <w:r>
        <w:t>then it checks src/modulename/submodulename/mod.rs</w:t>
      </w:r>
    </w:p>
    <w:p w14:paraId="665B4227" w14:textId="77777777" w:rsidR="000917EE" w:rsidRDefault="000917EE" w:rsidP="001B66CE">
      <w:pPr>
        <w:pStyle w:val="ListBullet"/>
        <w:numPr>
          <w:ilvl w:val="0"/>
          <w:numId w:val="0"/>
        </w:numPr>
        <w:ind w:left="2160"/>
      </w:pPr>
    </w:p>
    <w:p w14:paraId="38085C53" w14:textId="1F97FF31" w:rsidR="000917EE" w:rsidRDefault="000917EE" w:rsidP="001B66CE">
      <w:pPr>
        <w:pStyle w:val="ListBullet"/>
        <w:numPr>
          <w:ilvl w:val="0"/>
          <w:numId w:val="0"/>
        </w:numPr>
        <w:ind w:left="2160"/>
      </w:pPr>
      <w:r>
        <w:t xml:space="preserve">and </w:t>
      </w:r>
      <w:r w:rsidR="00145852">
        <w:t xml:space="preserve">similarly </w:t>
      </w:r>
      <w:r>
        <w:t>for its submodules.</w:t>
      </w:r>
    </w:p>
    <w:p w14:paraId="57347C29" w14:textId="78852D8B" w:rsidR="001B66CE" w:rsidRDefault="00034791" w:rsidP="001513E2">
      <w:pPr>
        <w:pStyle w:val="ListBullet"/>
        <w:numPr>
          <w:ilvl w:val="2"/>
          <w:numId w:val="1"/>
        </w:numPr>
      </w:pPr>
      <w:r>
        <w:t>When a module is compiled for a crate, the module can then be accessed by any other module in the same crate. To do so,</w:t>
      </w:r>
    </w:p>
    <w:p w14:paraId="02A472EA" w14:textId="3C5BB2DE" w:rsidR="00034791" w:rsidRDefault="00034791" w:rsidP="00034791">
      <w:pPr>
        <w:pStyle w:val="ListBullet"/>
        <w:numPr>
          <w:ilvl w:val="0"/>
          <w:numId w:val="0"/>
        </w:numPr>
        <w:ind w:left="2160"/>
      </w:pPr>
      <w:r>
        <w:t>we access</w:t>
      </w:r>
    </w:p>
    <w:p w14:paraId="3977E12B" w14:textId="243CA803" w:rsidR="00034791" w:rsidRDefault="00034791" w:rsidP="00034791">
      <w:pPr>
        <w:pStyle w:val="ListBullet"/>
        <w:numPr>
          <w:ilvl w:val="0"/>
          <w:numId w:val="0"/>
        </w:numPr>
        <w:ind w:left="2160"/>
      </w:pPr>
      <w:bookmarkStart w:id="1" w:name="_Hlk108478602"/>
      <w:proofErr w:type="gramStart"/>
      <w:r>
        <w:t>crate::</w:t>
      </w:r>
      <w:proofErr w:type="spellStart"/>
      <w:proofErr w:type="gramEnd"/>
      <w:r w:rsidR="00981D0D">
        <w:t>modulename</w:t>
      </w:r>
      <w:proofErr w:type="spellEnd"/>
      <w:r w:rsidR="00981D0D">
        <w:t>::</w:t>
      </w:r>
      <w:proofErr w:type="spellStart"/>
      <w:r w:rsidR="00981D0D">
        <w:t>submodulename</w:t>
      </w:r>
      <w:proofErr w:type="spellEnd"/>
      <w:r w:rsidR="00981D0D">
        <w:t>::</w:t>
      </w:r>
      <w:proofErr w:type="spellStart"/>
      <w:r w:rsidR="00981D0D">
        <w:t>SomeMethod</w:t>
      </w:r>
      <w:proofErr w:type="spellEnd"/>
      <w:r w:rsidR="00981D0D">
        <w:t xml:space="preserve"> </w:t>
      </w:r>
    </w:p>
    <w:bookmarkEnd w:id="1"/>
    <w:p w14:paraId="7BCFA1D0" w14:textId="39BB9C68" w:rsidR="00981D0D" w:rsidRDefault="00981D0D" w:rsidP="00034791">
      <w:pPr>
        <w:pStyle w:val="ListBullet"/>
        <w:numPr>
          <w:ilvl w:val="0"/>
          <w:numId w:val="0"/>
        </w:numPr>
        <w:ind w:left="2160"/>
      </w:pPr>
      <w:r>
        <w:t>given the privacy rules allow.</w:t>
      </w:r>
    </w:p>
    <w:p w14:paraId="181F0165" w14:textId="352C2468" w:rsidR="00034791" w:rsidRDefault="00CA3A42" w:rsidP="001513E2">
      <w:pPr>
        <w:pStyle w:val="ListBullet"/>
        <w:numPr>
          <w:ilvl w:val="2"/>
          <w:numId w:val="1"/>
        </w:numPr>
      </w:pPr>
      <w:r>
        <w:t xml:space="preserve">Private vs </w:t>
      </w:r>
      <w:proofErr w:type="gramStart"/>
      <w:r>
        <w:t>Public</w:t>
      </w:r>
      <w:proofErr w:type="gramEnd"/>
      <w:r>
        <w:t xml:space="preserve"> accessor: </w:t>
      </w:r>
      <w:r w:rsidR="00BB26F0">
        <w:t xml:space="preserve">A parent module can’t access the submodules </w:t>
      </w:r>
      <w:r w:rsidR="003116C9">
        <w:t xml:space="preserve">used by its children if they don’t declare them publicly. By default, </w:t>
      </w:r>
      <w:r w:rsidR="00920472">
        <w:t>all items in Rust are private</w:t>
      </w:r>
      <w:r w:rsidR="003116C9">
        <w:t xml:space="preserve"> and a parent module can’t reference </w:t>
      </w:r>
      <w:proofErr w:type="gramStart"/>
      <w:r w:rsidR="00920472">
        <w:t>it’s</w:t>
      </w:r>
      <w:proofErr w:type="gramEnd"/>
      <w:r w:rsidR="00920472">
        <w:t xml:space="preserve"> children if they are private, the reverse is allowed, as the child needs to know its</w:t>
      </w:r>
      <w:r w:rsidR="00871D15">
        <w:t xml:space="preserve"> parent</w:t>
      </w:r>
      <w:r w:rsidR="003116C9">
        <w:t xml:space="preserve">. To </w:t>
      </w:r>
      <w:r w:rsidR="0053760C">
        <w:t xml:space="preserve">make </w:t>
      </w:r>
      <w:r w:rsidR="008E40D9">
        <w:t>items public in rust,</w:t>
      </w:r>
    </w:p>
    <w:p w14:paraId="5ED34092" w14:textId="0C3804CC" w:rsidR="008E40D9" w:rsidRDefault="008E40D9" w:rsidP="008E40D9">
      <w:pPr>
        <w:pStyle w:val="ListBullet"/>
        <w:numPr>
          <w:ilvl w:val="0"/>
          <w:numId w:val="0"/>
        </w:numPr>
        <w:ind w:left="2160"/>
      </w:pPr>
      <w:r>
        <w:t>mod -&gt; pub mod</w:t>
      </w:r>
    </w:p>
    <w:p w14:paraId="541CCBC5" w14:textId="639D3CA8" w:rsidR="008E40D9" w:rsidRDefault="008E40D9" w:rsidP="008E40D9">
      <w:pPr>
        <w:pStyle w:val="ListBullet"/>
        <w:numPr>
          <w:ilvl w:val="0"/>
          <w:numId w:val="0"/>
        </w:numPr>
        <w:ind w:left="2160"/>
      </w:pPr>
      <w:proofErr w:type="spellStart"/>
      <w:r>
        <w:t>fn</w:t>
      </w:r>
      <w:proofErr w:type="spellEnd"/>
      <w:r>
        <w:t xml:space="preserve"> -</w:t>
      </w:r>
      <w:proofErr w:type="gramStart"/>
      <w:r>
        <w:t>&gt;  pub</w:t>
      </w:r>
      <w:proofErr w:type="gramEnd"/>
      <w:r>
        <w:t xml:space="preserve"> </w:t>
      </w:r>
      <w:proofErr w:type="spellStart"/>
      <w:r>
        <w:t>fn</w:t>
      </w:r>
      <w:proofErr w:type="spellEnd"/>
      <w:r>
        <w:t xml:space="preserve"> </w:t>
      </w:r>
    </w:p>
    <w:p w14:paraId="30EF7527" w14:textId="184E69E9" w:rsidR="008E40D9" w:rsidRDefault="008E40D9" w:rsidP="008E40D9">
      <w:pPr>
        <w:pStyle w:val="ListBullet"/>
        <w:numPr>
          <w:ilvl w:val="0"/>
          <w:numId w:val="0"/>
        </w:numPr>
        <w:ind w:left="2160"/>
      </w:pPr>
      <w:r>
        <w:t>and so on.</w:t>
      </w:r>
    </w:p>
    <w:p w14:paraId="1DC16BBC" w14:textId="77777777" w:rsidR="00381545" w:rsidRDefault="00381545" w:rsidP="00381545">
      <w:pPr>
        <w:pStyle w:val="ListBullet"/>
        <w:numPr>
          <w:ilvl w:val="0"/>
          <w:numId w:val="0"/>
        </w:numPr>
        <w:ind w:left="2160"/>
      </w:pPr>
      <w:r>
        <w:lastRenderedPageBreak/>
        <w:t xml:space="preserve">Since all items private by default, they need to be made publicly accessible as well. </w:t>
      </w:r>
      <w:proofErr w:type="gramStart"/>
      <w:r>
        <w:t>So</w:t>
      </w:r>
      <w:proofErr w:type="gramEnd"/>
      <w:r>
        <w:t xml:space="preserve"> we give pub to items to make them public.</w:t>
      </w:r>
    </w:p>
    <w:p w14:paraId="204EC345" w14:textId="77777777" w:rsidR="00381545" w:rsidRDefault="00381545" w:rsidP="00381545">
      <w:pPr>
        <w:pStyle w:val="ListBullet"/>
        <w:numPr>
          <w:ilvl w:val="0"/>
          <w:numId w:val="0"/>
        </w:numPr>
        <w:ind w:left="2160"/>
      </w:pPr>
      <w:r>
        <w:t>For ex.:</w:t>
      </w:r>
    </w:p>
    <w:p w14:paraId="08A5FBD8" w14:textId="77777777" w:rsidR="00381545" w:rsidRDefault="00381545" w:rsidP="00381545">
      <w:pPr>
        <w:pStyle w:val="ListBullet"/>
        <w:numPr>
          <w:ilvl w:val="0"/>
          <w:numId w:val="0"/>
        </w:numPr>
        <w:ind w:left="2160"/>
      </w:pPr>
      <w:r>
        <w:t>pub struct …</w:t>
      </w:r>
    </w:p>
    <w:p w14:paraId="62BB55C6" w14:textId="77777777" w:rsidR="00381545" w:rsidRDefault="00381545" w:rsidP="00381545">
      <w:pPr>
        <w:pStyle w:val="ListBullet"/>
        <w:numPr>
          <w:ilvl w:val="0"/>
          <w:numId w:val="0"/>
        </w:numPr>
        <w:ind w:left="2160"/>
      </w:pPr>
    </w:p>
    <w:p w14:paraId="47D671A2" w14:textId="77777777" w:rsidR="00381545" w:rsidRDefault="00381545" w:rsidP="00381545">
      <w:pPr>
        <w:pStyle w:val="ListBullet"/>
        <w:numPr>
          <w:ilvl w:val="0"/>
          <w:numId w:val="0"/>
        </w:numPr>
        <w:ind w:left="432" w:hanging="432"/>
      </w:pPr>
    </w:p>
    <w:p w14:paraId="08D2327D" w14:textId="77777777" w:rsidR="00381545" w:rsidRDefault="00381545" w:rsidP="00381545">
      <w:pPr>
        <w:pStyle w:val="ListBullet"/>
        <w:numPr>
          <w:ilvl w:val="0"/>
          <w:numId w:val="0"/>
        </w:numPr>
        <w:ind w:left="2160"/>
      </w:pPr>
      <w:r>
        <w:t>i.e., even if we make a module public, it’s items still remain private until explicitly made public.</w:t>
      </w:r>
    </w:p>
    <w:p w14:paraId="54D580F7" w14:textId="77777777" w:rsidR="00381545" w:rsidRDefault="00381545" w:rsidP="008E40D9">
      <w:pPr>
        <w:pStyle w:val="ListBullet"/>
        <w:numPr>
          <w:ilvl w:val="0"/>
          <w:numId w:val="0"/>
        </w:numPr>
        <w:ind w:left="2160"/>
      </w:pPr>
    </w:p>
    <w:p w14:paraId="27431F55" w14:textId="3A74FC6D" w:rsidR="00381545" w:rsidRDefault="00AB64CE" w:rsidP="00AB64CE">
      <w:pPr>
        <w:pStyle w:val="ListBullet"/>
        <w:numPr>
          <w:ilvl w:val="3"/>
          <w:numId w:val="1"/>
        </w:numPr>
      </w:pPr>
      <w:r>
        <w:t xml:space="preserve">Struct fields and methods are private unless explicitly made public with pub. </w:t>
      </w:r>
      <w:r w:rsidR="00AF067F">
        <w:t xml:space="preserve">For </w:t>
      </w:r>
      <w:proofErr w:type="spellStart"/>
      <w:r w:rsidR="00AF067F">
        <w:t>enums</w:t>
      </w:r>
      <w:proofErr w:type="spellEnd"/>
      <w:r w:rsidR="00AF067F">
        <w:t xml:space="preserve">, we just need to make the </w:t>
      </w:r>
      <w:proofErr w:type="spellStart"/>
      <w:r w:rsidR="00AF067F">
        <w:t>enum</w:t>
      </w:r>
      <w:proofErr w:type="spellEnd"/>
      <w:r w:rsidR="00AF067F">
        <w:t xml:space="preserve"> public</w:t>
      </w:r>
      <w:r w:rsidR="00404478">
        <w:t xml:space="preserve"> to make all its fields and methods public.</w:t>
      </w:r>
    </w:p>
    <w:p w14:paraId="136C3038" w14:textId="77777777" w:rsidR="000745EA" w:rsidRDefault="000745EA" w:rsidP="00AB64CE">
      <w:pPr>
        <w:pStyle w:val="ListBullet"/>
        <w:numPr>
          <w:ilvl w:val="3"/>
          <w:numId w:val="1"/>
        </w:numPr>
      </w:pPr>
    </w:p>
    <w:p w14:paraId="6033FA18" w14:textId="5808AE6B" w:rsidR="003116C9" w:rsidRDefault="0014721A" w:rsidP="001513E2">
      <w:pPr>
        <w:pStyle w:val="ListBullet"/>
        <w:numPr>
          <w:ilvl w:val="2"/>
          <w:numId w:val="1"/>
        </w:numPr>
      </w:pPr>
      <w:r>
        <w:t xml:space="preserve">Path shortcut: Instead of </w:t>
      </w:r>
      <w:proofErr w:type="gramStart"/>
      <w:r>
        <w:t xml:space="preserve">a  </w:t>
      </w:r>
      <w:r w:rsidRPr="0014721A">
        <w:t>crate::</w:t>
      </w:r>
      <w:proofErr w:type="spellStart"/>
      <w:proofErr w:type="gramEnd"/>
      <w:r w:rsidRPr="0014721A">
        <w:t>modulename</w:t>
      </w:r>
      <w:proofErr w:type="spellEnd"/>
      <w:r w:rsidRPr="0014721A">
        <w:t>::</w:t>
      </w:r>
      <w:proofErr w:type="spellStart"/>
      <w:r w:rsidRPr="0014721A">
        <w:t>submodulename</w:t>
      </w:r>
      <w:proofErr w:type="spellEnd"/>
      <w:r w:rsidRPr="0014721A">
        <w:t>::</w:t>
      </w:r>
      <w:proofErr w:type="spellStart"/>
      <w:r w:rsidRPr="0014721A">
        <w:t>SomeMethod</w:t>
      </w:r>
      <w:proofErr w:type="spellEnd"/>
      <w:r>
        <w:t xml:space="preserve"> </w:t>
      </w:r>
      <w:r w:rsidR="00FB2219">
        <w:t xml:space="preserve">each time we need to access the method, we can use the ‘use’ keyword. It’s like using namespace from C++ and </w:t>
      </w:r>
      <w:r w:rsidR="001B22EA">
        <w:t>defines the item for the scope</w:t>
      </w:r>
      <w:r w:rsidR="00EB2163">
        <w:t>. So,</w:t>
      </w:r>
    </w:p>
    <w:p w14:paraId="72F53C76" w14:textId="486D436E" w:rsidR="00083FAB" w:rsidRDefault="00083FAB" w:rsidP="00083FAB">
      <w:pPr>
        <w:pStyle w:val="ListBullet"/>
        <w:numPr>
          <w:ilvl w:val="0"/>
          <w:numId w:val="0"/>
        </w:numPr>
        <w:ind w:left="2160"/>
      </w:pPr>
      <w:r>
        <w:t xml:space="preserve">pub mod </w:t>
      </w:r>
      <w:proofErr w:type="spellStart"/>
      <w:r>
        <w:t>modulename</w:t>
      </w:r>
      <w:proofErr w:type="spellEnd"/>
      <w:r>
        <w:t>; //</w:t>
      </w:r>
      <w:r w:rsidR="003F6D80">
        <w:t>Firstly declaring the module</w:t>
      </w:r>
    </w:p>
    <w:p w14:paraId="667BD81E" w14:textId="77777777" w:rsidR="00083FAB" w:rsidRDefault="00083FAB" w:rsidP="00083FAB">
      <w:pPr>
        <w:pStyle w:val="ListBullet"/>
        <w:numPr>
          <w:ilvl w:val="0"/>
          <w:numId w:val="0"/>
        </w:numPr>
        <w:ind w:left="2160"/>
      </w:pPr>
    </w:p>
    <w:p w14:paraId="435E2C6E" w14:textId="264A1F36" w:rsidR="00544C0F" w:rsidRDefault="00544C0F" w:rsidP="0032793B">
      <w:pPr>
        <w:pStyle w:val="ListBullet"/>
        <w:numPr>
          <w:ilvl w:val="0"/>
          <w:numId w:val="0"/>
        </w:numPr>
        <w:ind w:left="2160"/>
      </w:pPr>
      <w:r>
        <w:t xml:space="preserve">use </w:t>
      </w:r>
      <w:proofErr w:type="gramStart"/>
      <w:r>
        <w:t>crate::</w:t>
      </w:r>
      <w:proofErr w:type="spellStart"/>
      <w:proofErr w:type="gramEnd"/>
      <w:r>
        <w:t>modulename</w:t>
      </w:r>
      <w:proofErr w:type="spellEnd"/>
      <w:r>
        <w:t>::</w:t>
      </w:r>
      <w:proofErr w:type="spellStart"/>
      <w:r>
        <w:t>submodulename</w:t>
      </w:r>
      <w:proofErr w:type="spellEnd"/>
      <w:r>
        <w:t>::</w:t>
      </w:r>
      <w:proofErr w:type="spellStart"/>
      <w:r>
        <w:t>SomeMethod</w:t>
      </w:r>
      <w:proofErr w:type="spellEnd"/>
      <w:r>
        <w:t>;</w:t>
      </w:r>
    </w:p>
    <w:p w14:paraId="76F1658B" w14:textId="77777777" w:rsidR="0032793B" w:rsidRDefault="0032793B" w:rsidP="0032793B">
      <w:pPr>
        <w:pStyle w:val="ListBullet"/>
        <w:numPr>
          <w:ilvl w:val="0"/>
          <w:numId w:val="0"/>
        </w:numPr>
        <w:ind w:left="2160"/>
      </w:pPr>
    </w:p>
    <w:p w14:paraId="7CC27539" w14:textId="2BEA7730" w:rsidR="00544C0F" w:rsidRDefault="00544C0F" w:rsidP="00EB2163">
      <w:pPr>
        <w:pStyle w:val="ListBullet"/>
        <w:numPr>
          <w:ilvl w:val="0"/>
          <w:numId w:val="0"/>
        </w:numPr>
        <w:ind w:left="2160"/>
      </w:pPr>
      <w:r>
        <w:t xml:space="preserve">//now we can directly use </w:t>
      </w:r>
      <w:proofErr w:type="spellStart"/>
      <w:r>
        <w:t>SomeMethod</w:t>
      </w:r>
      <w:proofErr w:type="spellEnd"/>
      <w:r>
        <w:t xml:space="preserve"> </w:t>
      </w:r>
      <w:r w:rsidR="00D457F1">
        <w:t xml:space="preserve">in the rest of the </w:t>
      </w:r>
      <w:r w:rsidR="004E261E">
        <w:t>program</w:t>
      </w:r>
      <w:r w:rsidR="001B22EA">
        <w:t xml:space="preserve"> </w:t>
      </w:r>
      <w:r w:rsidR="008B1653">
        <w:t>//</w:t>
      </w:r>
      <w:r w:rsidR="001B22EA">
        <w:t xml:space="preserve">as </w:t>
      </w:r>
      <w:proofErr w:type="spellStart"/>
      <w:r w:rsidR="001B22EA">
        <w:t>SomeMethod</w:t>
      </w:r>
      <w:proofErr w:type="spellEnd"/>
      <w:r w:rsidR="001B22EA">
        <w:t xml:space="preserve"> is a valid item in the scope.</w:t>
      </w:r>
    </w:p>
    <w:p w14:paraId="2497EF4F" w14:textId="77777777" w:rsidR="004B0D88" w:rsidRDefault="004B0D88" w:rsidP="00EB2163">
      <w:pPr>
        <w:pStyle w:val="ListBullet"/>
        <w:numPr>
          <w:ilvl w:val="0"/>
          <w:numId w:val="0"/>
        </w:numPr>
        <w:ind w:left="2160"/>
      </w:pPr>
    </w:p>
    <w:p w14:paraId="51090411" w14:textId="3DD73C51" w:rsidR="004B0D88" w:rsidRDefault="004B0D88" w:rsidP="00EB2163">
      <w:pPr>
        <w:pStyle w:val="ListBullet"/>
        <w:numPr>
          <w:ilvl w:val="0"/>
          <w:numId w:val="0"/>
        </w:numPr>
        <w:ind w:left="2160"/>
      </w:pPr>
      <w:r>
        <w:t xml:space="preserve">‘use’ simply </w:t>
      </w:r>
      <w:r w:rsidR="0046066B">
        <w:t>creates a shortcut for the absolute/relative path of an item</w:t>
      </w:r>
      <w:r w:rsidR="00385168">
        <w:t xml:space="preserve"> in the scope it is declared in (and </w:t>
      </w:r>
      <w:proofErr w:type="gramStart"/>
      <w:r w:rsidR="00385168">
        <w:t>it’s</w:t>
      </w:r>
      <w:proofErr w:type="gramEnd"/>
      <w:r w:rsidR="00385168">
        <w:t xml:space="preserve"> children). However, modules have their own scopes, so</w:t>
      </w:r>
    </w:p>
    <w:p w14:paraId="5F9EC2EB" w14:textId="77777777" w:rsidR="00385168" w:rsidRDefault="00385168" w:rsidP="00EB2163">
      <w:pPr>
        <w:pStyle w:val="ListBullet"/>
        <w:numPr>
          <w:ilvl w:val="0"/>
          <w:numId w:val="0"/>
        </w:numPr>
        <w:ind w:left="2160"/>
      </w:pPr>
    </w:p>
    <w:p w14:paraId="797582B0" w14:textId="5C9E2F4D" w:rsidR="001C47F0" w:rsidRDefault="001C47F0" w:rsidP="00EB2163">
      <w:pPr>
        <w:pStyle w:val="ListBullet"/>
        <w:numPr>
          <w:ilvl w:val="0"/>
          <w:numId w:val="0"/>
        </w:numPr>
        <w:ind w:left="2160"/>
      </w:pPr>
      <w:r>
        <w:lastRenderedPageBreak/>
        <w:t xml:space="preserve">mod </w:t>
      </w:r>
      <w:proofErr w:type="gramStart"/>
      <w:r>
        <w:t>x{</w:t>
      </w:r>
      <w:proofErr w:type="gramEnd"/>
    </w:p>
    <w:p w14:paraId="6DF11C68" w14:textId="6C5FD5DE" w:rsidR="001C47F0" w:rsidRDefault="001C47F0" w:rsidP="00EB2163">
      <w:pPr>
        <w:pStyle w:val="ListBullet"/>
        <w:numPr>
          <w:ilvl w:val="0"/>
          <w:numId w:val="0"/>
        </w:numPr>
        <w:ind w:left="2160"/>
      </w:pPr>
      <w:r>
        <w:tab/>
        <w:t xml:space="preserve">pub </w:t>
      </w:r>
      <w:proofErr w:type="spellStart"/>
      <w:r>
        <w:t>fn</w:t>
      </w:r>
      <w:proofErr w:type="spellEnd"/>
      <w:r>
        <w:t xml:space="preserve"> </w:t>
      </w:r>
      <w:proofErr w:type="gramStart"/>
      <w:r>
        <w:t>y(</w:t>
      </w:r>
      <w:proofErr w:type="gramEnd"/>
      <w:r>
        <w:t>) {}</w:t>
      </w:r>
    </w:p>
    <w:p w14:paraId="29F08EBE" w14:textId="2C23A156" w:rsidR="00385168" w:rsidRDefault="001C47F0" w:rsidP="00EB2163">
      <w:pPr>
        <w:pStyle w:val="ListBullet"/>
        <w:numPr>
          <w:ilvl w:val="0"/>
          <w:numId w:val="0"/>
        </w:numPr>
        <w:ind w:left="2160"/>
      </w:pPr>
      <w:r>
        <w:t>}</w:t>
      </w:r>
    </w:p>
    <w:p w14:paraId="1A79BA9E" w14:textId="4F249B57" w:rsidR="001C47F0" w:rsidRDefault="001C47F0" w:rsidP="00EB2163">
      <w:pPr>
        <w:pStyle w:val="ListBullet"/>
        <w:numPr>
          <w:ilvl w:val="0"/>
          <w:numId w:val="0"/>
        </w:numPr>
        <w:ind w:left="2160"/>
      </w:pPr>
      <w:r>
        <w:t xml:space="preserve">use </w:t>
      </w:r>
      <w:proofErr w:type="gramStart"/>
      <w:r>
        <w:t>crate::</w:t>
      </w:r>
      <w:proofErr w:type="gramEnd"/>
      <w:r>
        <w:t>x::y;</w:t>
      </w:r>
    </w:p>
    <w:p w14:paraId="1E12E6AB" w14:textId="77777777" w:rsidR="001C47F0" w:rsidRDefault="001C47F0" w:rsidP="00EB2163">
      <w:pPr>
        <w:pStyle w:val="ListBullet"/>
        <w:numPr>
          <w:ilvl w:val="0"/>
          <w:numId w:val="0"/>
        </w:numPr>
        <w:ind w:left="2160"/>
      </w:pPr>
    </w:p>
    <w:p w14:paraId="6A685B58" w14:textId="2B09DE9F" w:rsidR="001C47F0" w:rsidRDefault="001C47F0" w:rsidP="00EB2163">
      <w:pPr>
        <w:pStyle w:val="ListBullet"/>
        <w:numPr>
          <w:ilvl w:val="0"/>
          <w:numId w:val="0"/>
        </w:numPr>
        <w:ind w:left="2160"/>
      </w:pPr>
      <w:r>
        <w:t xml:space="preserve">mod </w:t>
      </w:r>
      <w:proofErr w:type="gramStart"/>
      <w:r w:rsidR="00E60D1B">
        <w:t>z</w:t>
      </w:r>
      <w:r>
        <w:t>{</w:t>
      </w:r>
      <w:proofErr w:type="gramEnd"/>
    </w:p>
    <w:p w14:paraId="2C0DB81D" w14:textId="77777777" w:rsidR="00E60D1B" w:rsidRDefault="001C47F0" w:rsidP="00EB2163">
      <w:pPr>
        <w:pStyle w:val="ListBullet"/>
        <w:numPr>
          <w:ilvl w:val="0"/>
          <w:numId w:val="0"/>
        </w:numPr>
        <w:ind w:left="2160"/>
      </w:pPr>
      <w:r>
        <w:tab/>
      </w:r>
      <w:r w:rsidR="00E60D1B">
        <w:t xml:space="preserve">pub </w:t>
      </w:r>
      <w:proofErr w:type="spellStart"/>
      <w:r w:rsidR="00E60D1B">
        <w:t>fn</w:t>
      </w:r>
      <w:proofErr w:type="spellEnd"/>
      <w:r w:rsidR="00E60D1B">
        <w:t xml:space="preserve"> </w:t>
      </w:r>
      <w:proofErr w:type="gramStart"/>
      <w:r w:rsidR="00E60D1B">
        <w:t>m(</w:t>
      </w:r>
      <w:proofErr w:type="gramEnd"/>
      <w:r w:rsidR="00E60D1B">
        <w:t>){</w:t>
      </w:r>
    </w:p>
    <w:p w14:paraId="7D979437" w14:textId="74537D55" w:rsidR="00E60D1B" w:rsidRDefault="00E60D1B" w:rsidP="00EB2163">
      <w:pPr>
        <w:pStyle w:val="ListBullet"/>
        <w:numPr>
          <w:ilvl w:val="0"/>
          <w:numId w:val="0"/>
        </w:numPr>
        <w:ind w:left="2160"/>
      </w:pPr>
      <w:r>
        <w:tab/>
      </w:r>
      <w:proofErr w:type="gramStart"/>
      <w:r>
        <w:t>y(</w:t>
      </w:r>
      <w:proofErr w:type="gramEnd"/>
      <w:r>
        <w:t>);</w:t>
      </w:r>
    </w:p>
    <w:p w14:paraId="52C40D6E" w14:textId="255D0BBA" w:rsidR="001C47F0" w:rsidRDefault="00E60D1B" w:rsidP="00E60D1B">
      <w:pPr>
        <w:pStyle w:val="ListBullet"/>
        <w:numPr>
          <w:ilvl w:val="0"/>
          <w:numId w:val="0"/>
        </w:numPr>
        <w:ind w:left="2160" w:firstLine="720"/>
      </w:pPr>
      <w:r>
        <w:t>}</w:t>
      </w:r>
    </w:p>
    <w:p w14:paraId="575C0A55" w14:textId="40853EB9" w:rsidR="001C47F0" w:rsidRDefault="001C47F0" w:rsidP="00EB2163">
      <w:pPr>
        <w:pStyle w:val="ListBullet"/>
        <w:numPr>
          <w:ilvl w:val="0"/>
          <w:numId w:val="0"/>
        </w:numPr>
        <w:ind w:left="2160"/>
      </w:pPr>
      <w:r>
        <w:t>}</w:t>
      </w:r>
    </w:p>
    <w:p w14:paraId="7CFDF709" w14:textId="77777777" w:rsidR="00E60D1B" w:rsidRDefault="00E60D1B" w:rsidP="00EB2163">
      <w:pPr>
        <w:pStyle w:val="ListBullet"/>
        <w:numPr>
          <w:ilvl w:val="0"/>
          <w:numId w:val="0"/>
        </w:numPr>
        <w:ind w:left="2160"/>
      </w:pPr>
    </w:p>
    <w:p w14:paraId="78F77E2F" w14:textId="273A359C" w:rsidR="00E60D1B" w:rsidRDefault="00902094" w:rsidP="00EB2163">
      <w:pPr>
        <w:pStyle w:val="ListBullet"/>
        <w:numPr>
          <w:ilvl w:val="0"/>
          <w:numId w:val="0"/>
        </w:numPr>
        <w:ind w:left="2160"/>
      </w:pPr>
      <w:proofErr w:type="gramStart"/>
      <w:r>
        <w:t>y(</w:t>
      </w:r>
      <w:proofErr w:type="gramEnd"/>
      <w:r>
        <w:t xml:space="preserve">) </w:t>
      </w:r>
      <w:r w:rsidR="00E60D1B">
        <w:t>is an error as mod z has its own scope.</w:t>
      </w:r>
      <w:r w:rsidR="00FE1A78">
        <w:t xml:space="preserve"> However, since they are sibling modules,</w:t>
      </w:r>
      <w:r w:rsidR="001925F9">
        <w:t xml:space="preserve"> we can use</w:t>
      </w:r>
    </w:p>
    <w:p w14:paraId="51AE2BEB" w14:textId="71A53889" w:rsidR="001925F9" w:rsidRDefault="001925F9" w:rsidP="00EB2163">
      <w:pPr>
        <w:pStyle w:val="ListBullet"/>
        <w:numPr>
          <w:ilvl w:val="0"/>
          <w:numId w:val="0"/>
        </w:numPr>
        <w:ind w:left="2160"/>
      </w:pPr>
      <w:proofErr w:type="gramStart"/>
      <w:r>
        <w:t>super::</w:t>
      </w:r>
      <w:proofErr w:type="gramEnd"/>
      <w:r>
        <w:t xml:space="preserve">y(); </w:t>
      </w:r>
    </w:p>
    <w:p w14:paraId="6E35FCB8" w14:textId="44764DF6" w:rsidR="001925F9" w:rsidRDefault="001925F9" w:rsidP="00EB2163">
      <w:pPr>
        <w:pStyle w:val="ListBullet"/>
        <w:numPr>
          <w:ilvl w:val="0"/>
          <w:numId w:val="0"/>
        </w:numPr>
        <w:ind w:left="2160"/>
      </w:pPr>
      <w:r>
        <w:t xml:space="preserve">and this will work. As super looks for y in the scope of the parent, and in that </w:t>
      </w:r>
      <w:proofErr w:type="gramStart"/>
      <w:r>
        <w:t>scope</w:t>
      </w:r>
      <w:proofErr w:type="gramEnd"/>
      <w:r>
        <w:t xml:space="preserve"> y is a valid item</w:t>
      </w:r>
      <w:r w:rsidR="00A122A6">
        <w:t xml:space="preserve"> because of the use.</w:t>
      </w:r>
    </w:p>
    <w:p w14:paraId="40C88E48" w14:textId="77777777" w:rsidR="00B80722" w:rsidRDefault="00B80722" w:rsidP="00EB2163">
      <w:pPr>
        <w:pStyle w:val="ListBullet"/>
        <w:numPr>
          <w:ilvl w:val="0"/>
          <w:numId w:val="0"/>
        </w:numPr>
        <w:ind w:left="2160"/>
      </w:pPr>
    </w:p>
    <w:p w14:paraId="5332155D" w14:textId="5FE544FA" w:rsidR="00B80722" w:rsidRDefault="00B80722" w:rsidP="00B80722">
      <w:pPr>
        <w:pStyle w:val="ListBullet"/>
        <w:numPr>
          <w:ilvl w:val="3"/>
          <w:numId w:val="1"/>
        </w:numPr>
      </w:pPr>
      <w:r>
        <w:t xml:space="preserve">It is advised </w:t>
      </w:r>
      <w:r w:rsidR="00073A3F">
        <w:t xml:space="preserve">to not use ‘use’ and open the item itself in the scope, but its parent. This </w:t>
      </w:r>
      <w:r w:rsidR="007D461B">
        <w:t xml:space="preserve">is a more </w:t>
      </w:r>
      <w:proofErr w:type="spellStart"/>
      <w:r w:rsidR="007D461B">
        <w:t>Rustacean</w:t>
      </w:r>
      <w:proofErr w:type="spellEnd"/>
      <w:r w:rsidR="007D461B">
        <w:t xml:space="preserve"> way and helps distinguish local items from separate packages</w:t>
      </w:r>
      <w:r w:rsidR="00E933CA">
        <w:t xml:space="preserve"> as well as avoid naming conflicts if the same item exists in other packages/local scopes.</w:t>
      </w:r>
    </w:p>
    <w:p w14:paraId="76D13C14" w14:textId="6525D2A8" w:rsidR="00931D05" w:rsidRDefault="00931D05" w:rsidP="00931D05">
      <w:pPr>
        <w:pStyle w:val="ListBullet"/>
        <w:numPr>
          <w:ilvl w:val="0"/>
          <w:numId w:val="0"/>
        </w:numPr>
        <w:ind w:left="2880"/>
      </w:pPr>
      <w:r>
        <w:t>For ex.:</w:t>
      </w:r>
    </w:p>
    <w:p w14:paraId="33ED30E1" w14:textId="77777777" w:rsidR="00931D05" w:rsidRDefault="00931D05" w:rsidP="00931D05">
      <w:pPr>
        <w:pStyle w:val="ListBullet"/>
        <w:numPr>
          <w:ilvl w:val="0"/>
          <w:numId w:val="0"/>
        </w:numPr>
        <w:ind w:left="2880"/>
      </w:pPr>
      <w:r>
        <w:t xml:space="preserve">mod </w:t>
      </w:r>
      <w:proofErr w:type="gramStart"/>
      <w:r>
        <w:t>x{</w:t>
      </w:r>
      <w:proofErr w:type="gramEnd"/>
    </w:p>
    <w:p w14:paraId="16A8B7A8" w14:textId="56D6E540" w:rsidR="00931D05" w:rsidRDefault="00931D05" w:rsidP="00931D05">
      <w:pPr>
        <w:pStyle w:val="ListBullet"/>
        <w:numPr>
          <w:ilvl w:val="0"/>
          <w:numId w:val="0"/>
        </w:numPr>
        <w:ind w:left="2880"/>
      </w:pPr>
      <w:r>
        <w:tab/>
        <w:t xml:space="preserve">pub </w:t>
      </w:r>
      <w:proofErr w:type="spellStart"/>
      <w:r>
        <w:t>fn</w:t>
      </w:r>
      <w:proofErr w:type="spellEnd"/>
      <w:r>
        <w:t xml:space="preserve"> </w:t>
      </w:r>
      <w:proofErr w:type="gramStart"/>
      <w:r>
        <w:t>y(</w:t>
      </w:r>
      <w:proofErr w:type="gramEnd"/>
      <w:r>
        <w:t>)</w:t>
      </w:r>
    </w:p>
    <w:p w14:paraId="230B5C43" w14:textId="458C56DD" w:rsidR="00931D05" w:rsidRDefault="00931D05" w:rsidP="00931D05">
      <w:pPr>
        <w:pStyle w:val="ListBullet"/>
        <w:numPr>
          <w:ilvl w:val="0"/>
          <w:numId w:val="0"/>
        </w:numPr>
        <w:ind w:left="2880" w:firstLine="720"/>
      </w:pPr>
      <w:r>
        <w:t>}</w:t>
      </w:r>
    </w:p>
    <w:p w14:paraId="7B48F5AD" w14:textId="71A32874" w:rsidR="00931D05" w:rsidRDefault="00931D05" w:rsidP="00931D05">
      <w:pPr>
        <w:pStyle w:val="ListBullet"/>
        <w:numPr>
          <w:ilvl w:val="0"/>
          <w:numId w:val="0"/>
        </w:numPr>
        <w:ind w:left="432" w:hanging="432"/>
      </w:pPr>
      <w:r>
        <w:tab/>
      </w:r>
      <w:r>
        <w:tab/>
      </w:r>
      <w:r>
        <w:tab/>
      </w:r>
      <w:r>
        <w:tab/>
      </w:r>
      <w:r>
        <w:tab/>
        <w:t xml:space="preserve">use </w:t>
      </w:r>
      <w:proofErr w:type="gramStart"/>
      <w:r>
        <w:t>crate::</w:t>
      </w:r>
      <w:proofErr w:type="gramEnd"/>
      <w:r>
        <w:t xml:space="preserve">x; //instead of </w:t>
      </w:r>
      <w:r w:rsidR="0076323F">
        <w:t>crate::x::y;</w:t>
      </w:r>
    </w:p>
    <w:p w14:paraId="7A3B8734" w14:textId="1CA0FC9E" w:rsidR="0076323F" w:rsidRDefault="0076323F" w:rsidP="00931D05">
      <w:pPr>
        <w:pStyle w:val="ListBullet"/>
        <w:numPr>
          <w:ilvl w:val="0"/>
          <w:numId w:val="0"/>
        </w:numPr>
        <w:ind w:left="432" w:hanging="432"/>
      </w:pPr>
      <w:r>
        <w:lastRenderedPageBreak/>
        <w:tab/>
      </w:r>
      <w:r>
        <w:tab/>
      </w:r>
      <w:r>
        <w:tab/>
      </w:r>
      <w:r>
        <w:tab/>
      </w:r>
      <w:r>
        <w:tab/>
        <w:t>then use it with</w:t>
      </w:r>
    </w:p>
    <w:p w14:paraId="389DE1F3" w14:textId="1B8B9901" w:rsidR="0076323F" w:rsidRDefault="0076323F" w:rsidP="00931D05">
      <w:pPr>
        <w:pStyle w:val="ListBullet"/>
        <w:numPr>
          <w:ilvl w:val="0"/>
          <w:numId w:val="0"/>
        </w:numPr>
        <w:ind w:left="432" w:hanging="432"/>
      </w:pPr>
      <w:r>
        <w:tab/>
      </w:r>
      <w:r>
        <w:tab/>
      </w:r>
      <w:r>
        <w:tab/>
      </w:r>
      <w:r>
        <w:tab/>
      </w:r>
      <w:r>
        <w:tab/>
      </w:r>
      <w:proofErr w:type="gramStart"/>
      <w:r>
        <w:t>x::</w:t>
      </w:r>
      <w:proofErr w:type="gramEnd"/>
      <w:r>
        <w:t>y(); //instead of plain y();</w:t>
      </w:r>
    </w:p>
    <w:p w14:paraId="394701DE" w14:textId="180C4E04" w:rsidR="00931D05" w:rsidRDefault="005F1E55" w:rsidP="00B80722">
      <w:pPr>
        <w:pStyle w:val="ListBullet"/>
        <w:numPr>
          <w:ilvl w:val="3"/>
          <w:numId w:val="1"/>
        </w:numPr>
      </w:pPr>
      <w:r>
        <w:t xml:space="preserve">as: We can use ‘as’ with ‘use’ to give different name to an item. </w:t>
      </w:r>
    </w:p>
    <w:p w14:paraId="454761ED" w14:textId="56FB8204" w:rsidR="005F1E55" w:rsidRDefault="005F1E55" w:rsidP="005F1E55">
      <w:pPr>
        <w:pStyle w:val="ListBullet"/>
        <w:numPr>
          <w:ilvl w:val="0"/>
          <w:numId w:val="0"/>
        </w:numPr>
        <w:ind w:left="2880"/>
      </w:pPr>
      <w:r>
        <w:t>For ex.:</w:t>
      </w:r>
    </w:p>
    <w:p w14:paraId="692089A7" w14:textId="3D14AD2D" w:rsidR="005F1E55" w:rsidRDefault="00446846" w:rsidP="005F1E55">
      <w:pPr>
        <w:pStyle w:val="ListBullet"/>
        <w:numPr>
          <w:ilvl w:val="0"/>
          <w:numId w:val="0"/>
        </w:numPr>
        <w:ind w:left="2880"/>
      </w:pPr>
      <w:r>
        <w:t xml:space="preserve">use </w:t>
      </w:r>
      <w:proofErr w:type="gramStart"/>
      <w:r>
        <w:t>crate::</w:t>
      </w:r>
      <w:proofErr w:type="gramEnd"/>
      <w:r>
        <w:t>x as z;</w:t>
      </w:r>
    </w:p>
    <w:p w14:paraId="4D9CD63C" w14:textId="4885EE51" w:rsidR="008D0378" w:rsidRDefault="008D0378" w:rsidP="005F1E55">
      <w:pPr>
        <w:pStyle w:val="ListBullet"/>
        <w:numPr>
          <w:ilvl w:val="0"/>
          <w:numId w:val="0"/>
        </w:numPr>
        <w:ind w:left="2880"/>
      </w:pPr>
      <w:proofErr w:type="gramStart"/>
      <w:r>
        <w:t>z::</w:t>
      </w:r>
      <w:proofErr w:type="gramEnd"/>
      <w:r>
        <w:t xml:space="preserve">y(); </w:t>
      </w:r>
    </w:p>
    <w:p w14:paraId="0D5480D8" w14:textId="77777777" w:rsidR="008D0378" w:rsidRDefault="008D0378" w:rsidP="005F1E55">
      <w:pPr>
        <w:pStyle w:val="ListBullet"/>
        <w:numPr>
          <w:ilvl w:val="0"/>
          <w:numId w:val="0"/>
        </w:numPr>
        <w:ind w:left="2880"/>
      </w:pPr>
    </w:p>
    <w:p w14:paraId="04594951" w14:textId="42B3E803" w:rsidR="008D0378" w:rsidRDefault="008D0378" w:rsidP="005F1E55">
      <w:pPr>
        <w:pStyle w:val="ListBullet"/>
        <w:numPr>
          <w:ilvl w:val="0"/>
          <w:numId w:val="0"/>
        </w:numPr>
        <w:ind w:left="2880"/>
      </w:pPr>
      <w:r>
        <w:t xml:space="preserve">or </w:t>
      </w:r>
    </w:p>
    <w:p w14:paraId="3191433D" w14:textId="504EADBD" w:rsidR="008D0378" w:rsidRDefault="008D0378" w:rsidP="005F1E55">
      <w:pPr>
        <w:pStyle w:val="ListBullet"/>
        <w:numPr>
          <w:ilvl w:val="0"/>
          <w:numId w:val="0"/>
        </w:numPr>
        <w:ind w:left="2880"/>
      </w:pPr>
      <w:r>
        <w:t xml:space="preserve">use </w:t>
      </w:r>
      <w:proofErr w:type="gramStart"/>
      <w:r>
        <w:t>crate::</w:t>
      </w:r>
      <w:proofErr w:type="gramEnd"/>
      <w:r>
        <w:t>x::y as z;</w:t>
      </w:r>
    </w:p>
    <w:p w14:paraId="4A6404F5" w14:textId="5BE0FEA1" w:rsidR="008D0378" w:rsidRDefault="008D0378" w:rsidP="005F1E55">
      <w:pPr>
        <w:pStyle w:val="ListBullet"/>
        <w:numPr>
          <w:ilvl w:val="0"/>
          <w:numId w:val="0"/>
        </w:numPr>
        <w:ind w:left="2880"/>
      </w:pPr>
      <w:proofErr w:type="gramStart"/>
      <w:r>
        <w:t>z(</w:t>
      </w:r>
      <w:proofErr w:type="gramEnd"/>
      <w:r>
        <w:t>)</w:t>
      </w:r>
    </w:p>
    <w:p w14:paraId="15D9449B" w14:textId="32AED02E" w:rsidR="005F1E55" w:rsidRDefault="00016DBB" w:rsidP="00B80722">
      <w:pPr>
        <w:pStyle w:val="ListBullet"/>
        <w:numPr>
          <w:ilvl w:val="3"/>
          <w:numId w:val="1"/>
        </w:numPr>
      </w:pPr>
      <w:r>
        <w:t xml:space="preserve">Re-Exporting: Using </w:t>
      </w:r>
      <w:r w:rsidR="002F1C3B">
        <w:t>‘</w:t>
      </w:r>
      <w:r>
        <w:t>pub use</w:t>
      </w:r>
      <w:r w:rsidR="002F1C3B">
        <w:t>’</w:t>
      </w:r>
      <w:r>
        <w:t xml:space="preserve"> we can re-export a</w:t>
      </w:r>
      <w:r w:rsidR="00505C75">
        <w:t>n item opened with use. This allows others to use the opened item</w:t>
      </w:r>
      <w:r w:rsidR="00864240">
        <w:t xml:space="preserve"> from outside the scope.</w:t>
      </w:r>
    </w:p>
    <w:p w14:paraId="3EBE2A4C" w14:textId="48FB9A51" w:rsidR="00DD57BB" w:rsidRDefault="00DD57BB" w:rsidP="00DD57BB">
      <w:pPr>
        <w:pStyle w:val="ListBullet"/>
        <w:numPr>
          <w:ilvl w:val="0"/>
          <w:numId w:val="0"/>
        </w:numPr>
        <w:ind w:left="2880"/>
      </w:pPr>
      <w:r>
        <w:t>For ex.:</w:t>
      </w:r>
    </w:p>
    <w:p w14:paraId="5244E0EB"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pub mod </w:t>
      </w:r>
      <w:proofErr w:type="spellStart"/>
      <w:r>
        <w:rPr>
          <w:rFonts w:ascii="Consolas" w:hAnsi="Consolas" w:cs="Courier New"/>
          <w:color w:val="000000"/>
          <w:sz w:val="17"/>
          <w:szCs w:val="17"/>
        </w:rPr>
        <w:t>modA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7757A81"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pub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fnA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E96641"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666600"/>
          <w:sz w:val="17"/>
          <w:szCs w:val="17"/>
        </w:rPr>
        <w:t>}</w:t>
      </w:r>
    </w:p>
    <w:p w14:paraId="050498B8"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pub mod </w:t>
      </w:r>
      <w:proofErr w:type="spellStart"/>
      <w:r>
        <w:rPr>
          <w:rFonts w:ascii="Consolas" w:hAnsi="Consolas" w:cs="Courier New"/>
          <w:color w:val="000000"/>
          <w:sz w:val="17"/>
          <w:szCs w:val="17"/>
        </w:rPr>
        <w:t>modB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C637ACD"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pub </w:t>
      </w: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crate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modA</w:t>
      </w:r>
      <w:proofErr w:type="spellEnd"/>
      <w:r>
        <w:rPr>
          <w:rFonts w:ascii="Consolas" w:hAnsi="Consolas" w:cs="Courier New"/>
          <w:color w:val="666600"/>
          <w:sz w:val="17"/>
          <w:szCs w:val="17"/>
        </w:rPr>
        <w:t>;</w:t>
      </w:r>
    </w:p>
    <w:p w14:paraId="2F6AC78A"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w:t>
      </w:r>
    </w:p>
    <w:p w14:paraId="2E75D466"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pub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fnB</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6209AB"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modA</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fnA</w:t>
      </w:r>
      <w:proofErr w:type="spellEnd"/>
      <w:r>
        <w:rPr>
          <w:rFonts w:ascii="Consolas" w:hAnsi="Consolas" w:cs="Courier New"/>
          <w:color w:val="666600"/>
          <w:sz w:val="17"/>
          <w:szCs w:val="17"/>
        </w:rPr>
        <w:t>();</w:t>
      </w:r>
    </w:p>
    <w:p w14:paraId="4119E34D"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931D652"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666600"/>
          <w:sz w:val="17"/>
          <w:szCs w:val="17"/>
        </w:rPr>
        <w:t>}</w:t>
      </w:r>
    </w:p>
    <w:p w14:paraId="27F7B6FF"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w:t>
      </w:r>
    </w:p>
    <w:p w14:paraId="653418BF"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mod </w:t>
      </w:r>
      <w:proofErr w:type="spellStart"/>
      <w:r>
        <w:rPr>
          <w:rFonts w:ascii="Consolas" w:hAnsi="Consolas" w:cs="Courier New"/>
          <w:color w:val="000000"/>
          <w:sz w:val="17"/>
          <w:szCs w:val="17"/>
        </w:rPr>
        <w:t>modC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AA63580"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crate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modB</w:t>
      </w:r>
      <w:proofErr w:type="spellEnd"/>
      <w:r>
        <w:rPr>
          <w:rFonts w:ascii="Consolas" w:hAnsi="Consolas" w:cs="Courier New"/>
          <w:color w:val="666600"/>
          <w:sz w:val="17"/>
          <w:szCs w:val="17"/>
        </w:rPr>
        <w:t>;</w:t>
      </w:r>
    </w:p>
    <w:p w14:paraId="755F285E"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pub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fnC</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9C992E"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modB</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modA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fnA</w:t>
      </w:r>
      <w:proofErr w:type="spellEnd"/>
      <w:r>
        <w:rPr>
          <w:rFonts w:ascii="Consolas" w:hAnsi="Consolas" w:cs="Courier New"/>
          <w:color w:val="666600"/>
          <w:sz w:val="17"/>
          <w:szCs w:val="17"/>
        </w:rPr>
        <w:t>();</w:t>
      </w:r>
    </w:p>
    <w:p w14:paraId="38AD5D71"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DE688D2" w14:textId="77777777" w:rsidR="0062105C" w:rsidRDefault="006210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4493080"/>
        <w:rPr>
          <w:rFonts w:ascii="Consolas" w:hAnsi="Consolas" w:cs="Courier New"/>
          <w:sz w:val="17"/>
          <w:szCs w:val="17"/>
        </w:rPr>
      </w:pPr>
      <w:r>
        <w:rPr>
          <w:rFonts w:ascii="Consolas" w:hAnsi="Consolas" w:cs="Courier New"/>
          <w:color w:val="666600"/>
          <w:sz w:val="17"/>
          <w:szCs w:val="17"/>
        </w:rPr>
        <w:t>}</w:t>
      </w:r>
    </w:p>
    <w:p w14:paraId="1E4CE5FD" w14:textId="7112F944" w:rsidR="00DD57BB" w:rsidRDefault="00D523B2" w:rsidP="00DD57BB">
      <w:pPr>
        <w:pStyle w:val="ListBullet"/>
        <w:numPr>
          <w:ilvl w:val="0"/>
          <w:numId w:val="0"/>
        </w:numPr>
        <w:ind w:left="2880"/>
      </w:pPr>
      <w:r>
        <w:t xml:space="preserve">In the above example, </w:t>
      </w:r>
      <w:proofErr w:type="spellStart"/>
      <w:r>
        <w:t>modB</w:t>
      </w:r>
      <w:proofErr w:type="spellEnd"/>
      <w:r>
        <w:t xml:space="preserve"> opens the </w:t>
      </w:r>
      <w:proofErr w:type="spellStart"/>
      <w:r>
        <w:t>modA</w:t>
      </w:r>
      <w:proofErr w:type="spellEnd"/>
      <w:r>
        <w:t xml:space="preserve"> in its scope and re-exports it. Meaning when </w:t>
      </w:r>
      <w:proofErr w:type="spellStart"/>
      <w:r>
        <w:t>modC</w:t>
      </w:r>
      <w:proofErr w:type="spellEnd"/>
      <w:r>
        <w:t xml:space="preserve"> opens </w:t>
      </w:r>
      <w:proofErr w:type="spellStart"/>
      <w:r>
        <w:t>modB</w:t>
      </w:r>
      <w:proofErr w:type="spellEnd"/>
      <w:r w:rsidR="00A33DEC">
        <w:t xml:space="preserve"> then it can access </w:t>
      </w:r>
      <w:proofErr w:type="spellStart"/>
      <w:r w:rsidR="00A33DEC">
        <w:t>modA</w:t>
      </w:r>
      <w:proofErr w:type="spellEnd"/>
      <w:r w:rsidR="00A33DEC">
        <w:t xml:space="preserve"> through </w:t>
      </w:r>
      <w:proofErr w:type="spellStart"/>
      <w:r w:rsidR="00A33DEC">
        <w:t>modB</w:t>
      </w:r>
      <w:proofErr w:type="spellEnd"/>
      <w:r w:rsidR="00744FA4">
        <w:t xml:space="preserve"> as </w:t>
      </w:r>
      <w:proofErr w:type="spellStart"/>
      <w:r w:rsidR="00744FA4">
        <w:t>modA</w:t>
      </w:r>
      <w:proofErr w:type="spellEnd"/>
      <w:r w:rsidR="00744FA4">
        <w:t xml:space="preserve"> is a valid item for </w:t>
      </w:r>
      <w:proofErr w:type="spellStart"/>
      <w:r w:rsidR="00744FA4">
        <w:t>modB</w:t>
      </w:r>
      <w:proofErr w:type="spellEnd"/>
      <w:r w:rsidR="00744FA4">
        <w:t xml:space="preserve"> and </w:t>
      </w:r>
      <w:proofErr w:type="spellStart"/>
      <w:r w:rsidR="00744FA4">
        <w:t>modC</w:t>
      </w:r>
      <w:proofErr w:type="spellEnd"/>
      <w:r w:rsidR="00744FA4">
        <w:t xml:space="preserve"> knows that as well. </w:t>
      </w:r>
      <w:r w:rsidR="00744FA4">
        <w:br/>
        <w:t xml:space="preserve">However, if we remove pub from pub use </w:t>
      </w:r>
      <w:proofErr w:type="gramStart"/>
      <w:r w:rsidR="00744FA4">
        <w:t>crate::</w:t>
      </w:r>
      <w:proofErr w:type="spellStart"/>
      <w:proofErr w:type="gramEnd"/>
      <w:r w:rsidR="00744FA4">
        <w:t>modA</w:t>
      </w:r>
      <w:proofErr w:type="spellEnd"/>
      <w:r w:rsidR="00744FA4">
        <w:t xml:space="preserve">; in </w:t>
      </w:r>
      <w:proofErr w:type="spellStart"/>
      <w:r w:rsidR="00744FA4">
        <w:lastRenderedPageBreak/>
        <w:t>modB</w:t>
      </w:r>
      <w:proofErr w:type="spellEnd"/>
      <w:r w:rsidR="00744FA4">
        <w:t xml:space="preserve"> then </w:t>
      </w:r>
      <w:r w:rsidR="0076593B">
        <w:t xml:space="preserve">it won’t re-export it and </w:t>
      </w:r>
      <w:proofErr w:type="spellStart"/>
      <w:r w:rsidR="0076593B">
        <w:t>modC</w:t>
      </w:r>
      <w:proofErr w:type="spellEnd"/>
      <w:r w:rsidR="0076593B">
        <w:t xml:space="preserve"> wouldn’t see </w:t>
      </w:r>
      <w:proofErr w:type="spellStart"/>
      <w:r w:rsidR="0076593B">
        <w:t>modA</w:t>
      </w:r>
      <w:proofErr w:type="spellEnd"/>
      <w:r w:rsidR="0076593B">
        <w:t xml:space="preserve"> as a valid item in </w:t>
      </w:r>
      <w:proofErr w:type="spellStart"/>
      <w:r w:rsidR="0076593B">
        <w:t>modB’s</w:t>
      </w:r>
      <w:proofErr w:type="spellEnd"/>
      <w:r w:rsidR="0076593B">
        <w:t xml:space="preserve"> scope.</w:t>
      </w:r>
    </w:p>
    <w:p w14:paraId="21B15DDD" w14:textId="79891528" w:rsidR="00016DBB" w:rsidRDefault="001E7A70" w:rsidP="00B80722">
      <w:pPr>
        <w:pStyle w:val="ListBullet"/>
        <w:numPr>
          <w:ilvl w:val="3"/>
          <w:numId w:val="1"/>
        </w:numPr>
      </w:pPr>
      <w:r>
        <w:t xml:space="preserve">Nested Paths: Using ‘use’ for each item in an item is too tedious, so we can use a single ‘use’ to open multiple items. </w:t>
      </w:r>
    </w:p>
    <w:p w14:paraId="3250D47D" w14:textId="7FEEA552" w:rsidR="001E7A70" w:rsidRDefault="001E7A70" w:rsidP="001E7A70">
      <w:pPr>
        <w:pStyle w:val="ListBullet"/>
        <w:numPr>
          <w:ilvl w:val="0"/>
          <w:numId w:val="0"/>
        </w:numPr>
        <w:ind w:left="2880"/>
      </w:pPr>
      <w:r>
        <w:t>For ex.:</w:t>
      </w:r>
    </w:p>
    <w:p w14:paraId="165F6E3D" w14:textId="77777777" w:rsidR="00C93AE7" w:rsidRDefault="00852071" w:rsidP="001E7A70">
      <w:pPr>
        <w:pStyle w:val="ListBullet"/>
        <w:numPr>
          <w:ilvl w:val="0"/>
          <w:numId w:val="0"/>
        </w:numPr>
        <w:ind w:left="2880"/>
      </w:pPr>
      <w:r>
        <w:t xml:space="preserve">use </w:t>
      </w:r>
      <w:proofErr w:type="gramStart"/>
      <w:r>
        <w:t>crate::</w:t>
      </w:r>
      <w:proofErr w:type="gramEnd"/>
      <w:r>
        <w:t>x::{y, z, m::n};</w:t>
      </w:r>
    </w:p>
    <w:p w14:paraId="46D6FB40" w14:textId="77777777" w:rsidR="00C93AE7" w:rsidRDefault="00C93AE7" w:rsidP="001E7A70">
      <w:pPr>
        <w:pStyle w:val="ListBullet"/>
        <w:numPr>
          <w:ilvl w:val="0"/>
          <w:numId w:val="0"/>
        </w:numPr>
        <w:ind w:left="2880"/>
      </w:pPr>
    </w:p>
    <w:p w14:paraId="3970B6BD" w14:textId="1E294E80" w:rsidR="008B74AE" w:rsidRDefault="00C93AE7" w:rsidP="001E7A70">
      <w:pPr>
        <w:pStyle w:val="ListBullet"/>
        <w:numPr>
          <w:ilvl w:val="0"/>
          <w:numId w:val="0"/>
        </w:numPr>
        <w:ind w:left="2880"/>
      </w:pPr>
      <w:r>
        <w:t>We can also nest</w:t>
      </w:r>
      <w:r w:rsidR="00985F3E">
        <w:t xml:space="preserve"> the base path if we wish to open it too,</w:t>
      </w:r>
    </w:p>
    <w:p w14:paraId="1544890A" w14:textId="3E68E680" w:rsidR="00985F3E" w:rsidRDefault="00985F3E" w:rsidP="001E7A70">
      <w:pPr>
        <w:pStyle w:val="ListBullet"/>
        <w:numPr>
          <w:ilvl w:val="0"/>
          <w:numId w:val="0"/>
        </w:numPr>
        <w:ind w:left="2880"/>
      </w:pPr>
      <w:r>
        <w:t xml:space="preserve">use </w:t>
      </w:r>
      <w:proofErr w:type="gramStart"/>
      <w:r>
        <w:t>crate::</w:t>
      </w:r>
      <w:proofErr w:type="gramEnd"/>
      <w:r>
        <w:t>x::{self, m::n};</w:t>
      </w:r>
    </w:p>
    <w:p w14:paraId="419BEA59" w14:textId="77777777" w:rsidR="00985F3E" w:rsidRDefault="00985F3E" w:rsidP="001E7A70">
      <w:pPr>
        <w:pStyle w:val="ListBullet"/>
        <w:numPr>
          <w:ilvl w:val="0"/>
          <w:numId w:val="0"/>
        </w:numPr>
        <w:ind w:left="2880"/>
      </w:pPr>
    </w:p>
    <w:p w14:paraId="0CDAC88A" w14:textId="75F8EFEC" w:rsidR="00985F3E" w:rsidRDefault="00985F3E" w:rsidP="001E7A70">
      <w:pPr>
        <w:pStyle w:val="ListBullet"/>
        <w:numPr>
          <w:ilvl w:val="0"/>
          <w:numId w:val="0"/>
        </w:numPr>
        <w:ind w:left="2880"/>
      </w:pPr>
      <w:r>
        <w:t xml:space="preserve">opens </w:t>
      </w:r>
      <w:proofErr w:type="gramStart"/>
      <w:r>
        <w:t>crate::</w:t>
      </w:r>
      <w:proofErr w:type="gramEnd"/>
      <w:r>
        <w:t>x; and crate::m::n;</w:t>
      </w:r>
    </w:p>
    <w:p w14:paraId="0C987BA2" w14:textId="48A645A7" w:rsidR="001E7A70" w:rsidRDefault="0076494F" w:rsidP="00B80722">
      <w:pPr>
        <w:pStyle w:val="ListBullet"/>
        <w:numPr>
          <w:ilvl w:val="3"/>
          <w:numId w:val="1"/>
        </w:numPr>
      </w:pPr>
      <w:r>
        <w:t>Glob operator: Used to open all items in an item.</w:t>
      </w:r>
    </w:p>
    <w:p w14:paraId="67FF1AA4" w14:textId="559ED534" w:rsidR="0076494F" w:rsidRDefault="0076494F" w:rsidP="0076494F">
      <w:pPr>
        <w:pStyle w:val="ListBullet"/>
        <w:numPr>
          <w:ilvl w:val="0"/>
          <w:numId w:val="0"/>
        </w:numPr>
        <w:ind w:left="2880"/>
      </w:pPr>
      <w:r>
        <w:t xml:space="preserve">use </w:t>
      </w:r>
      <w:proofErr w:type="gramStart"/>
      <w:r>
        <w:t>crate::</w:t>
      </w:r>
      <w:proofErr w:type="gramEnd"/>
      <w:r>
        <w:t>x::*;</w:t>
      </w:r>
    </w:p>
    <w:p w14:paraId="2D1B2FD5" w14:textId="77777777" w:rsidR="0089408C" w:rsidRDefault="0089408C" w:rsidP="0076494F">
      <w:pPr>
        <w:pStyle w:val="ListBullet"/>
        <w:numPr>
          <w:ilvl w:val="0"/>
          <w:numId w:val="0"/>
        </w:numPr>
        <w:ind w:left="2880"/>
      </w:pPr>
    </w:p>
    <w:p w14:paraId="2BA4B966" w14:textId="0B6BA763" w:rsidR="0089408C" w:rsidRDefault="0089408C" w:rsidP="0076494F">
      <w:pPr>
        <w:pStyle w:val="ListBullet"/>
        <w:numPr>
          <w:ilvl w:val="0"/>
          <w:numId w:val="0"/>
        </w:numPr>
        <w:ind w:left="2880"/>
      </w:pPr>
      <w:r>
        <w:t>opens all items in x in scope. Generally used in testing as in production projects this pollutes the scope.</w:t>
      </w:r>
    </w:p>
    <w:p w14:paraId="5E0A351D" w14:textId="77777777" w:rsidR="0076494F" w:rsidRDefault="0076494F" w:rsidP="00B80722">
      <w:pPr>
        <w:pStyle w:val="ListBullet"/>
        <w:numPr>
          <w:ilvl w:val="3"/>
          <w:numId w:val="1"/>
        </w:numPr>
      </w:pPr>
    </w:p>
    <w:p w14:paraId="4BC57A6F" w14:textId="580B42A6" w:rsidR="0014721A" w:rsidRDefault="00337EF9" w:rsidP="001513E2">
      <w:pPr>
        <w:pStyle w:val="ListBullet"/>
        <w:numPr>
          <w:ilvl w:val="2"/>
          <w:numId w:val="1"/>
        </w:numPr>
      </w:pPr>
      <w:r>
        <w:t>‘crate’</w:t>
      </w:r>
      <w:r w:rsidR="008673DE">
        <w:t xml:space="preserve">: The reason lib.rs and main.rs are given the same package name is because they both make up the </w:t>
      </w:r>
      <w:r w:rsidR="00227AF8">
        <w:t>crate root</w:t>
      </w:r>
      <w:r w:rsidR="002B6766">
        <w:t xml:space="preserve"> and the ‘crate’ module</w:t>
      </w:r>
      <w:r w:rsidR="00227AF8">
        <w:t xml:space="preserve">. This is the first </w:t>
      </w:r>
      <w:r w:rsidR="002B6766">
        <w:t xml:space="preserve">module </w:t>
      </w:r>
      <w:r w:rsidR="00227AF8">
        <w:t xml:space="preserve">that’s created and </w:t>
      </w:r>
      <w:r w:rsidR="002B6766">
        <w:t>all sub</w:t>
      </w:r>
      <w:r w:rsidR="006A3788">
        <w:t>module crates are inside it.</w:t>
      </w:r>
    </w:p>
    <w:p w14:paraId="59B6EA09" w14:textId="24302E8C" w:rsidR="002B6766" w:rsidRDefault="002B6766" w:rsidP="002B6766">
      <w:pPr>
        <w:pStyle w:val="ListBullet"/>
        <w:numPr>
          <w:ilvl w:val="0"/>
          <w:numId w:val="0"/>
        </w:numPr>
        <w:ind w:left="2160"/>
      </w:pPr>
      <w:r>
        <w:t xml:space="preserve">The root module is called ‘crate’ module. </w:t>
      </w:r>
      <w:r w:rsidR="00005CEA">
        <w:t xml:space="preserve">This is why when we use ‘use’ we start from ‘crate’ as ‘crate’ is </w:t>
      </w:r>
      <w:proofErr w:type="spellStart"/>
      <w:r w:rsidR="00005CEA">
        <w:t>rootmost</w:t>
      </w:r>
      <w:proofErr w:type="spellEnd"/>
      <w:r w:rsidR="00005CEA">
        <w:t xml:space="preserve"> module, which has the content of main.rs and lib.rs.</w:t>
      </w:r>
      <w:r w:rsidR="00C3699B">
        <w:t xml:space="preserve"> </w:t>
      </w:r>
    </w:p>
    <w:p w14:paraId="3F05F180" w14:textId="49BC343D" w:rsidR="00C3699B" w:rsidRDefault="00C3699B" w:rsidP="00C3699B">
      <w:pPr>
        <w:pStyle w:val="ListBullet"/>
        <w:numPr>
          <w:ilvl w:val="0"/>
          <w:numId w:val="0"/>
        </w:numPr>
        <w:ind w:left="2160"/>
      </w:pPr>
      <w:r>
        <w:t>For ex.:</w:t>
      </w:r>
    </w:p>
    <w:p w14:paraId="5C1746F1" w14:textId="68253D90" w:rsidR="00C3699B" w:rsidRDefault="00C3699B" w:rsidP="00C3699B">
      <w:pPr>
        <w:pStyle w:val="ListBullet"/>
        <w:numPr>
          <w:ilvl w:val="0"/>
          <w:numId w:val="0"/>
        </w:numPr>
        <w:ind w:left="2160"/>
      </w:pPr>
      <w:r>
        <w:t>For a code:</w:t>
      </w:r>
    </w:p>
    <w:p w14:paraId="3D86E396"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mod </w:t>
      </w:r>
      <w:proofErr w:type="spellStart"/>
      <w:r>
        <w:rPr>
          <w:rFonts w:ascii="Consolas" w:hAnsi="Consolas" w:cs="Courier New"/>
          <w:color w:val="000000"/>
          <w:sz w:val="17"/>
          <w:szCs w:val="17"/>
        </w:rPr>
        <w:t>front_of_house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AD5D85E"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mod hosting </w:t>
      </w:r>
      <w:r>
        <w:rPr>
          <w:rFonts w:ascii="Consolas" w:hAnsi="Consolas" w:cs="Courier New"/>
          <w:color w:val="666600"/>
          <w:sz w:val="17"/>
          <w:szCs w:val="17"/>
        </w:rPr>
        <w:t>{</w:t>
      </w:r>
    </w:p>
    <w:p w14:paraId="78DA770B"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lastRenderedPageBreak/>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add_to_</w:t>
      </w:r>
      <w:proofErr w:type="gramStart"/>
      <w:r>
        <w:rPr>
          <w:rFonts w:ascii="Consolas" w:hAnsi="Consolas" w:cs="Courier New"/>
          <w:color w:val="000000"/>
          <w:sz w:val="17"/>
          <w:szCs w:val="17"/>
        </w:rPr>
        <w:t>waitlist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15EC96"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w:t>
      </w:r>
    </w:p>
    <w:p w14:paraId="14221F9F"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seat_at_</w:t>
      </w:r>
      <w:proofErr w:type="gramStart"/>
      <w:r>
        <w:rPr>
          <w:rFonts w:ascii="Consolas" w:hAnsi="Consolas" w:cs="Courier New"/>
          <w:color w:val="000000"/>
          <w:sz w:val="17"/>
          <w:szCs w:val="17"/>
        </w:rPr>
        <w:t>table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23C43D"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32C622F"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w:t>
      </w:r>
    </w:p>
    <w:p w14:paraId="58BF48AA"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mod serving </w:t>
      </w:r>
      <w:r>
        <w:rPr>
          <w:rFonts w:ascii="Consolas" w:hAnsi="Consolas" w:cs="Courier New"/>
          <w:color w:val="666600"/>
          <w:sz w:val="17"/>
          <w:szCs w:val="17"/>
        </w:rPr>
        <w:t>{</w:t>
      </w:r>
    </w:p>
    <w:p w14:paraId="3D538650"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take_</w:t>
      </w:r>
      <w:proofErr w:type="gramStart"/>
      <w:r>
        <w:rPr>
          <w:rFonts w:ascii="Consolas" w:hAnsi="Consolas" w:cs="Courier New"/>
          <w:color w:val="000000"/>
          <w:sz w:val="17"/>
          <w:szCs w:val="17"/>
        </w:rPr>
        <w:t>order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5492C3"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w:t>
      </w:r>
    </w:p>
    <w:p w14:paraId="6F8F2BA9"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serve_</w:t>
      </w:r>
      <w:proofErr w:type="gramStart"/>
      <w:r>
        <w:rPr>
          <w:rFonts w:ascii="Consolas" w:hAnsi="Consolas" w:cs="Courier New"/>
          <w:color w:val="000000"/>
          <w:sz w:val="17"/>
          <w:szCs w:val="17"/>
        </w:rPr>
        <w:t>order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8AF704"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w:t>
      </w:r>
    </w:p>
    <w:p w14:paraId="083341C7"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take_</w:t>
      </w:r>
      <w:proofErr w:type="gramStart"/>
      <w:r>
        <w:rPr>
          <w:rFonts w:ascii="Consolas" w:hAnsi="Consolas" w:cs="Courier New"/>
          <w:color w:val="000000"/>
          <w:sz w:val="17"/>
          <w:szCs w:val="17"/>
        </w:rPr>
        <w:t>payment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6F234B"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FA9D056"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color w:val="666600"/>
          <w:sz w:val="17"/>
          <w:szCs w:val="17"/>
        </w:rPr>
      </w:pPr>
      <w:r>
        <w:rPr>
          <w:rFonts w:ascii="Consolas" w:hAnsi="Consolas" w:cs="Courier New"/>
          <w:color w:val="666600"/>
          <w:sz w:val="17"/>
          <w:szCs w:val="17"/>
        </w:rPr>
        <w:t>}</w:t>
      </w:r>
    </w:p>
    <w:p w14:paraId="18977B08" w14:textId="77777777"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color w:val="666600"/>
          <w:sz w:val="17"/>
          <w:szCs w:val="17"/>
        </w:rPr>
      </w:pPr>
    </w:p>
    <w:p w14:paraId="6C325DEE" w14:textId="3DABFEF3" w:rsidR="00C3699B" w:rsidRDefault="00C369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51302241"/>
        <w:rPr>
          <w:rFonts w:ascii="Consolas" w:hAnsi="Consolas" w:cs="Courier New"/>
          <w:sz w:val="17"/>
          <w:szCs w:val="17"/>
        </w:rPr>
      </w:pPr>
      <w:proofErr w:type="spellStart"/>
      <w:r>
        <w:rPr>
          <w:rFonts w:ascii="Consolas" w:hAnsi="Consolas" w:cs="Courier New"/>
          <w:color w:val="666600"/>
          <w:sz w:val="17"/>
          <w:szCs w:val="17"/>
        </w:rPr>
        <w:t>fn</w:t>
      </w:r>
      <w:proofErr w:type="spellEnd"/>
      <w:r>
        <w:rPr>
          <w:rFonts w:ascii="Consolas" w:hAnsi="Consolas" w:cs="Courier New"/>
          <w:color w:val="666600"/>
          <w:sz w:val="17"/>
          <w:szCs w:val="17"/>
        </w:rPr>
        <w:t xml:space="preserve"> </w:t>
      </w:r>
      <w:proofErr w:type="gramStart"/>
      <w:r>
        <w:rPr>
          <w:rFonts w:ascii="Consolas" w:hAnsi="Consolas" w:cs="Courier New"/>
          <w:color w:val="666600"/>
          <w:sz w:val="17"/>
          <w:szCs w:val="17"/>
        </w:rPr>
        <w:t>main(</w:t>
      </w:r>
      <w:proofErr w:type="gramEnd"/>
      <w:r>
        <w:rPr>
          <w:rFonts w:ascii="Consolas" w:hAnsi="Consolas" w:cs="Courier New"/>
          <w:color w:val="666600"/>
          <w:sz w:val="17"/>
          <w:szCs w:val="17"/>
        </w:rPr>
        <w:t>) {…}</w:t>
      </w:r>
    </w:p>
    <w:p w14:paraId="5A849573" w14:textId="77777777" w:rsidR="00C3699B" w:rsidRDefault="00C3699B" w:rsidP="00C3699B">
      <w:pPr>
        <w:pStyle w:val="ListBullet"/>
        <w:numPr>
          <w:ilvl w:val="0"/>
          <w:numId w:val="0"/>
        </w:numPr>
        <w:ind w:left="2160"/>
      </w:pPr>
    </w:p>
    <w:p w14:paraId="46CE2811" w14:textId="15B37979" w:rsidR="00C3699B" w:rsidRDefault="00C3699B" w:rsidP="002B6766">
      <w:pPr>
        <w:pStyle w:val="ListBullet"/>
        <w:numPr>
          <w:ilvl w:val="0"/>
          <w:numId w:val="0"/>
        </w:numPr>
        <w:ind w:left="2160"/>
      </w:pPr>
      <w:r>
        <w:t xml:space="preserve">The </w:t>
      </w:r>
      <w:r w:rsidR="00491677">
        <w:t xml:space="preserve">module </w:t>
      </w:r>
      <w:r>
        <w:t xml:space="preserve">hierarchy looks like this, </w:t>
      </w:r>
    </w:p>
    <w:p w14:paraId="6C13855F"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crate</w:t>
      </w:r>
    </w:p>
    <w:p w14:paraId="43F07BA8"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front_of_house</w:t>
      </w:r>
      <w:proofErr w:type="spellEnd"/>
    </w:p>
    <w:p w14:paraId="7BC4B677"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hosting</w:t>
      </w:r>
    </w:p>
    <w:p w14:paraId="4498FCA6"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add_to_waitlist</w:t>
      </w:r>
      <w:proofErr w:type="spellEnd"/>
    </w:p>
    <w:p w14:paraId="3C214B3D"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seat_at_table</w:t>
      </w:r>
      <w:proofErr w:type="spellEnd"/>
    </w:p>
    <w:p w14:paraId="64504251"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serving</w:t>
      </w:r>
    </w:p>
    <w:p w14:paraId="760D117D"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take_order</w:t>
      </w:r>
      <w:proofErr w:type="spellEnd"/>
    </w:p>
    <w:p w14:paraId="6E64D01C"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serve_order</w:t>
      </w:r>
      <w:proofErr w:type="spellEnd"/>
    </w:p>
    <w:p w14:paraId="2C90AB00" w14:textId="77777777" w:rsidR="00FF522A" w:rsidRDefault="00FF52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93928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take_payment</w:t>
      </w:r>
      <w:proofErr w:type="spellEnd"/>
    </w:p>
    <w:p w14:paraId="35DBA458" w14:textId="77777777" w:rsidR="00C3699B" w:rsidRDefault="00C3699B" w:rsidP="002B6766">
      <w:pPr>
        <w:pStyle w:val="ListBullet"/>
        <w:numPr>
          <w:ilvl w:val="0"/>
          <w:numId w:val="0"/>
        </w:numPr>
        <w:ind w:left="2160"/>
      </w:pPr>
    </w:p>
    <w:p w14:paraId="30A0A513" w14:textId="77777777" w:rsidR="00C3699B" w:rsidRDefault="00C3699B" w:rsidP="002B6766">
      <w:pPr>
        <w:pStyle w:val="ListBullet"/>
        <w:numPr>
          <w:ilvl w:val="0"/>
          <w:numId w:val="0"/>
        </w:numPr>
        <w:ind w:left="2160"/>
      </w:pPr>
    </w:p>
    <w:p w14:paraId="2EB0CFD8" w14:textId="67976196" w:rsidR="006A3788" w:rsidRDefault="00497FBF" w:rsidP="001513E2">
      <w:pPr>
        <w:pStyle w:val="ListBullet"/>
        <w:numPr>
          <w:ilvl w:val="2"/>
          <w:numId w:val="1"/>
        </w:numPr>
      </w:pPr>
      <w:r>
        <w:t>Path</w:t>
      </w:r>
      <w:r w:rsidR="00C9245B">
        <w:t xml:space="preserve"> to item in a module: </w:t>
      </w:r>
    </w:p>
    <w:p w14:paraId="73A7A6EC" w14:textId="3CD3997B" w:rsidR="00C9245B" w:rsidRDefault="00C9245B" w:rsidP="00C9245B">
      <w:pPr>
        <w:pStyle w:val="ListBullet"/>
        <w:numPr>
          <w:ilvl w:val="0"/>
          <w:numId w:val="0"/>
        </w:numPr>
        <w:ind w:left="2160"/>
      </w:pPr>
      <w:r>
        <w:t>2 ways ma</w:t>
      </w:r>
      <w:r w:rsidR="000E3329">
        <w:t>inl</w:t>
      </w:r>
      <w:r>
        <w:t xml:space="preserve">y, </w:t>
      </w:r>
    </w:p>
    <w:p w14:paraId="6CE97257" w14:textId="7883254E" w:rsidR="00C9245B" w:rsidRDefault="00C9245B" w:rsidP="00C9245B">
      <w:pPr>
        <w:pStyle w:val="ListBullet"/>
        <w:numPr>
          <w:ilvl w:val="0"/>
          <w:numId w:val="0"/>
        </w:numPr>
        <w:ind w:left="2160"/>
      </w:pPr>
      <w:r>
        <w:t>Absolute Path (</w:t>
      </w:r>
      <w:proofErr w:type="gramStart"/>
      <w:r>
        <w:t>crate::</w:t>
      </w:r>
      <w:proofErr w:type="gramEnd"/>
      <w:r>
        <w:t>something…)</w:t>
      </w:r>
    </w:p>
    <w:p w14:paraId="262423AE" w14:textId="1AE18264" w:rsidR="00C9245B" w:rsidRDefault="00C9245B" w:rsidP="00C9245B">
      <w:pPr>
        <w:pStyle w:val="ListBullet"/>
        <w:numPr>
          <w:ilvl w:val="0"/>
          <w:numId w:val="0"/>
        </w:numPr>
        <w:ind w:left="2160"/>
      </w:pPr>
      <w:r>
        <w:t>Relative Path (</w:t>
      </w:r>
      <w:r w:rsidR="004057ED">
        <w:t>self, super or an identifier in current module</w:t>
      </w:r>
      <w:r>
        <w:t>)</w:t>
      </w:r>
    </w:p>
    <w:p w14:paraId="3315D458" w14:textId="625DBA4D" w:rsidR="00165E6C" w:rsidRDefault="00165E6C" w:rsidP="00C9245B">
      <w:pPr>
        <w:pStyle w:val="ListBullet"/>
        <w:numPr>
          <w:ilvl w:val="0"/>
          <w:numId w:val="0"/>
        </w:numPr>
        <w:ind w:left="2160"/>
      </w:pPr>
      <w:r>
        <w:t>For ex.:</w:t>
      </w:r>
    </w:p>
    <w:p w14:paraId="1E7769FE"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mod </w:t>
      </w:r>
      <w:proofErr w:type="spellStart"/>
      <w:r>
        <w:rPr>
          <w:rFonts w:ascii="Consolas" w:hAnsi="Consolas" w:cs="Courier New"/>
          <w:color w:val="000000"/>
          <w:sz w:val="17"/>
          <w:szCs w:val="17"/>
        </w:rPr>
        <w:t>front_of_house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629E6A6"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    mod hosting </w:t>
      </w:r>
      <w:r>
        <w:rPr>
          <w:rFonts w:ascii="Consolas" w:hAnsi="Consolas" w:cs="Courier New"/>
          <w:color w:val="666600"/>
          <w:sz w:val="17"/>
          <w:szCs w:val="17"/>
        </w:rPr>
        <w:t>{</w:t>
      </w:r>
    </w:p>
    <w:p w14:paraId="7082630A"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add_to_</w:t>
      </w:r>
      <w:proofErr w:type="gramStart"/>
      <w:r>
        <w:rPr>
          <w:rFonts w:ascii="Consolas" w:hAnsi="Consolas" w:cs="Courier New"/>
          <w:color w:val="000000"/>
          <w:sz w:val="17"/>
          <w:szCs w:val="17"/>
        </w:rPr>
        <w:t>waitlist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1E76AF"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CBC01C0"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666600"/>
          <w:sz w:val="17"/>
          <w:szCs w:val="17"/>
        </w:rPr>
        <w:t>}</w:t>
      </w:r>
    </w:p>
    <w:p w14:paraId="239BE4FD"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w:t>
      </w:r>
    </w:p>
    <w:p w14:paraId="2EAC8744"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pub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eat_at_</w:t>
      </w:r>
      <w:proofErr w:type="gramStart"/>
      <w:r>
        <w:rPr>
          <w:rFonts w:ascii="Consolas" w:hAnsi="Consolas" w:cs="Courier New"/>
          <w:color w:val="000000"/>
          <w:sz w:val="17"/>
          <w:szCs w:val="17"/>
        </w:rPr>
        <w:t>restaurant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CE0EE0"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Absolute path</w:t>
      </w:r>
    </w:p>
    <w:p w14:paraId="1B1D72AE"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crate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front_of_house</w:t>
      </w:r>
      <w:proofErr w:type="spellEnd"/>
      <w:r>
        <w:rPr>
          <w:rFonts w:ascii="Consolas" w:hAnsi="Consolas" w:cs="Courier New"/>
          <w:color w:val="666600"/>
          <w:sz w:val="17"/>
          <w:szCs w:val="17"/>
        </w:rPr>
        <w:t>::</w:t>
      </w:r>
      <w:r>
        <w:rPr>
          <w:rFonts w:ascii="Consolas" w:hAnsi="Consolas" w:cs="Courier New"/>
          <w:color w:val="000000"/>
          <w:sz w:val="17"/>
          <w:szCs w:val="17"/>
        </w:rPr>
        <w:t>hosting</w:t>
      </w:r>
      <w:r>
        <w:rPr>
          <w:rFonts w:ascii="Consolas" w:hAnsi="Consolas" w:cs="Courier New"/>
          <w:color w:val="666600"/>
          <w:sz w:val="17"/>
          <w:szCs w:val="17"/>
        </w:rPr>
        <w:t>::</w:t>
      </w:r>
      <w:proofErr w:type="spellStart"/>
      <w:r>
        <w:rPr>
          <w:rFonts w:ascii="Consolas" w:hAnsi="Consolas" w:cs="Courier New"/>
          <w:color w:val="000000"/>
          <w:sz w:val="17"/>
          <w:szCs w:val="17"/>
        </w:rPr>
        <w:t>add_to_waitlist</w:t>
      </w:r>
      <w:proofErr w:type="spellEnd"/>
      <w:r>
        <w:rPr>
          <w:rFonts w:ascii="Consolas" w:hAnsi="Consolas" w:cs="Courier New"/>
          <w:color w:val="666600"/>
          <w:sz w:val="17"/>
          <w:szCs w:val="17"/>
        </w:rPr>
        <w:t>();</w:t>
      </w:r>
    </w:p>
    <w:p w14:paraId="53C545BE"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w:t>
      </w:r>
    </w:p>
    <w:p w14:paraId="52115D45"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Relative path</w:t>
      </w:r>
    </w:p>
    <w:p w14:paraId="7F33F256"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front_of_</w:t>
      </w:r>
      <w:proofErr w:type="gramStart"/>
      <w:r>
        <w:rPr>
          <w:rFonts w:ascii="Consolas" w:hAnsi="Consolas" w:cs="Courier New"/>
          <w:color w:val="000000"/>
          <w:sz w:val="17"/>
          <w:szCs w:val="17"/>
        </w:rPr>
        <w:t>house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hosting</w:t>
      </w:r>
      <w:r>
        <w:rPr>
          <w:rFonts w:ascii="Consolas" w:hAnsi="Consolas" w:cs="Courier New"/>
          <w:color w:val="666600"/>
          <w:sz w:val="17"/>
          <w:szCs w:val="17"/>
        </w:rPr>
        <w:t>::</w:t>
      </w:r>
      <w:proofErr w:type="spellStart"/>
      <w:r>
        <w:rPr>
          <w:rFonts w:ascii="Consolas" w:hAnsi="Consolas" w:cs="Courier New"/>
          <w:color w:val="000000"/>
          <w:sz w:val="17"/>
          <w:szCs w:val="17"/>
        </w:rPr>
        <w:t>add_to_waitlist</w:t>
      </w:r>
      <w:proofErr w:type="spellEnd"/>
      <w:r>
        <w:rPr>
          <w:rFonts w:ascii="Consolas" w:hAnsi="Consolas" w:cs="Courier New"/>
          <w:color w:val="666600"/>
          <w:sz w:val="17"/>
          <w:szCs w:val="17"/>
        </w:rPr>
        <w:t>();</w:t>
      </w:r>
    </w:p>
    <w:p w14:paraId="06E4B805" w14:textId="77777777" w:rsidR="00303B14" w:rsidRDefault="00303B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95841392"/>
        <w:rPr>
          <w:rFonts w:ascii="Consolas" w:hAnsi="Consolas" w:cs="Courier New"/>
          <w:sz w:val="17"/>
          <w:szCs w:val="17"/>
        </w:rPr>
      </w:pPr>
      <w:r>
        <w:rPr>
          <w:rFonts w:ascii="Consolas" w:hAnsi="Consolas" w:cs="Courier New"/>
          <w:color w:val="666600"/>
          <w:sz w:val="17"/>
          <w:szCs w:val="17"/>
        </w:rPr>
        <w:t>}</w:t>
      </w:r>
    </w:p>
    <w:p w14:paraId="4A5D27CA" w14:textId="77777777" w:rsidR="00165E6C" w:rsidRDefault="00165E6C" w:rsidP="00C9245B">
      <w:pPr>
        <w:pStyle w:val="ListBullet"/>
        <w:numPr>
          <w:ilvl w:val="0"/>
          <w:numId w:val="0"/>
        </w:numPr>
        <w:ind w:left="2160"/>
      </w:pPr>
    </w:p>
    <w:p w14:paraId="29AEEC7B" w14:textId="1FC9C2AD" w:rsidR="00D11F5E" w:rsidRDefault="00516F6C" w:rsidP="00D11F5E">
      <w:pPr>
        <w:pStyle w:val="ListBullet"/>
        <w:numPr>
          <w:ilvl w:val="3"/>
          <w:numId w:val="1"/>
        </w:numPr>
      </w:pPr>
      <w:r>
        <w:lastRenderedPageBreak/>
        <w:t>Relative path:</w:t>
      </w:r>
    </w:p>
    <w:p w14:paraId="1F127132" w14:textId="2EE62027" w:rsidR="00516F6C" w:rsidRDefault="00516F6C" w:rsidP="00516F6C">
      <w:pPr>
        <w:pStyle w:val="ListBullet"/>
        <w:numPr>
          <w:ilvl w:val="0"/>
          <w:numId w:val="0"/>
        </w:numPr>
        <w:ind w:left="2880"/>
      </w:pPr>
      <w:r>
        <w:t>We can access items in the parent module with super. For ex.:</w:t>
      </w:r>
    </w:p>
    <w:p w14:paraId="6DD65B23" w14:textId="424F5270" w:rsidR="009E3254" w:rsidRDefault="009E3254" w:rsidP="00516F6C">
      <w:pPr>
        <w:pStyle w:val="ListBullet"/>
        <w:numPr>
          <w:ilvl w:val="0"/>
          <w:numId w:val="0"/>
        </w:numPr>
        <w:ind w:left="2880"/>
      </w:pPr>
      <w:r>
        <w:t xml:space="preserve">mod </w:t>
      </w:r>
      <w:proofErr w:type="spellStart"/>
      <w:proofErr w:type="gramStart"/>
      <w:r>
        <w:t>yo</w:t>
      </w:r>
      <w:proofErr w:type="spellEnd"/>
      <w:r>
        <w:t>{</w:t>
      </w:r>
      <w:proofErr w:type="gramEnd"/>
    </w:p>
    <w:p w14:paraId="4072B8C8" w14:textId="74F3987C" w:rsidR="009E3254" w:rsidRDefault="009E3254" w:rsidP="00516F6C">
      <w:pPr>
        <w:pStyle w:val="ListBullet"/>
        <w:numPr>
          <w:ilvl w:val="0"/>
          <w:numId w:val="0"/>
        </w:numPr>
        <w:ind w:left="2880"/>
      </w:pPr>
      <w:r>
        <w:tab/>
      </w:r>
      <w:proofErr w:type="spellStart"/>
      <w:proofErr w:type="gramStart"/>
      <w:r>
        <w:t>someMethod</w:t>
      </w:r>
      <w:proofErr w:type="spellEnd"/>
      <w:r>
        <w:t>(</w:t>
      </w:r>
      <w:proofErr w:type="gramEnd"/>
      <w:r>
        <w:t>);</w:t>
      </w:r>
    </w:p>
    <w:p w14:paraId="59E436DA" w14:textId="08F9AFB5" w:rsidR="009E3254" w:rsidRDefault="009E3254" w:rsidP="009E3254">
      <w:pPr>
        <w:pStyle w:val="ListBullet"/>
        <w:numPr>
          <w:ilvl w:val="0"/>
          <w:numId w:val="0"/>
        </w:numPr>
        <w:ind w:left="2880" w:firstLine="720"/>
      </w:pPr>
      <w:r>
        <w:t>mod pp {</w:t>
      </w:r>
    </w:p>
    <w:p w14:paraId="251243DD" w14:textId="53AF90B9" w:rsidR="009E3254" w:rsidRDefault="009E3254" w:rsidP="00516F6C">
      <w:pPr>
        <w:pStyle w:val="ListBullet"/>
        <w:numPr>
          <w:ilvl w:val="0"/>
          <w:numId w:val="0"/>
        </w:numPr>
        <w:ind w:left="2880"/>
      </w:pPr>
      <w:r>
        <w:tab/>
      </w:r>
      <w:r>
        <w:tab/>
      </w:r>
      <w:proofErr w:type="spellStart"/>
      <w:r>
        <w:t>fn</w:t>
      </w:r>
      <w:proofErr w:type="spellEnd"/>
      <w:r>
        <w:t xml:space="preserve"> </w:t>
      </w:r>
      <w:proofErr w:type="gramStart"/>
      <w:r>
        <w:t>bb(</w:t>
      </w:r>
      <w:proofErr w:type="gramEnd"/>
      <w:r>
        <w:t>) {</w:t>
      </w:r>
    </w:p>
    <w:p w14:paraId="5E1AF60F" w14:textId="2B576AF9" w:rsidR="009E3254" w:rsidRDefault="009E3254" w:rsidP="00516F6C">
      <w:pPr>
        <w:pStyle w:val="ListBullet"/>
        <w:numPr>
          <w:ilvl w:val="0"/>
          <w:numId w:val="0"/>
        </w:numPr>
        <w:ind w:left="2880"/>
      </w:pPr>
      <w:r>
        <w:tab/>
      </w:r>
      <w:r>
        <w:tab/>
      </w:r>
      <w:r>
        <w:tab/>
      </w:r>
      <w:proofErr w:type="gramStart"/>
      <w:r>
        <w:t>super::</w:t>
      </w:r>
      <w:proofErr w:type="spellStart"/>
      <w:proofErr w:type="gramEnd"/>
      <w:r>
        <w:t>SomeMethod</w:t>
      </w:r>
      <w:proofErr w:type="spellEnd"/>
      <w:r>
        <w:t>()</w:t>
      </w:r>
    </w:p>
    <w:p w14:paraId="19923D37" w14:textId="48C2393F" w:rsidR="009E3254" w:rsidRDefault="009E3254" w:rsidP="009E3254">
      <w:pPr>
        <w:pStyle w:val="ListBullet"/>
        <w:numPr>
          <w:ilvl w:val="0"/>
          <w:numId w:val="0"/>
        </w:numPr>
        <w:ind w:left="3600" w:firstLine="720"/>
      </w:pPr>
      <w:r>
        <w:t>}</w:t>
      </w:r>
    </w:p>
    <w:p w14:paraId="4E67F5D9" w14:textId="23193851" w:rsidR="00516F6C" w:rsidRDefault="009E3254" w:rsidP="009E3254">
      <w:pPr>
        <w:pStyle w:val="ListBullet"/>
        <w:numPr>
          <w:ilvl w:val="0"/>
          <w:numId w:val="0"/>
        </w:numPr>
        <w:ind w:left="2880" w:firstLine="720"/>
      </w:pPr>
      <w:r>
        <w:t>}</w:t>
      </w:r>
    </w:p>
    <w:p w14:paraId="176E4A00" w14:textId="781A7DC2" w:rsidR="009E3254" w:rsidRDefault="009E3254" w:rsidP="00516F6C">
      <w:pPr>
        <w:pStyle w:val="ListBullet"/>
        <w:numPr>
          <w:ilvl w:val="0"/>
          <w:numId w:val="0"/>
        </w:numPr>
        <w:ind w:left="2880"/>
      </w:pPr>
      <w:r>
        <w:t>}</w:t>
      </w:r>
    </w:p>
    <w:p w14:paraId="5DD7B90D" w14:textId="77777777" w:rsidR="00516F6C" w:rsidRDefault="00516F6C" w:rsidP="00D11F5E">
      <w:pPr>
        <w:pStyle w:val="ListBullet"/>
        <w:numPr>
          <w:ilvl w:val="3"/>
          <w:numId w:val="1"/>
        </w:numPr>
      </w:pPr>
    </w:p>
    <w:p w14:paraId="3200E073" w14:textId="724A08AA" w:rsidR="00C9245B" w:rsidRDefault="0039772C" w:rsidP="001513E2">
      <w:pPr>
        <w:pStyle w:val="ListBullet"/>
        <w:numPr>
          <w:ilvl w:val="2"/>
          <w:numId w:val="1"/>
        </w:numPr>
      </w:pPr>
      <w:r>
        <w:t xml:space="preserve">Best </w:t>
      </w:r>
      <w:proofErr w:type="spellStart"/>
      <w:r>
        <w:t>Practises</w:t>
      </w:r>
      <w:proofErr w:type="spellEnd"/>
      <w:r>
        <w:t xml:space="preserve">: </w:t>
      </w:r>
    </w:p>
    <w:p w14:paraId="09AE519B" w14:textId="2988833E" w:rsidR="0039772C" w:rsidRDefault="0039772C" w:rsidP="0039772C">
      <w:pPr>
        <w:pStyle w:val="ListBullet"/>
        <w:numPr>
          <w:ilvl w:val="3"/>
          <w:numId w:val="1"/>
        </w:numPr>
      </w:pPr>
      <w:r>
        <w:t xml:space="preserve">We should define modules in lib.rs instead of main.rs. And define </w:t>
      </w:r>
      <w:r w:rsidR="00DD036A">
        <w:t>only the necessary amount in the main.rs to kick-off lib.rs.</w:t>
      </w:r>
      <w:r w:rsidR="00C627FF">
        <w:t xml:space="preserve"> This is because the code in the lib.rs can be shared with other packages, which allows </w:t>
      </w:r>
      <w:r w:rsidR="007802CD">
        <w:t xml:space="preserve">a better design for a reusable package </w:t>
      </w:r>
      <w:r w:rsidR="0064493F">
        <w:t>as everyone can directly see lib.rs and modify their own packages</w:t>
      </w:r>
      <w:r w:rsidR="008D3122">
        <w:t xml:space="preserve"> as necessary to use lib.rs</w:t>
      </w:r>
      <w:r w:rsidR="0064493F">
        <w:t xml:space="preserve">. This way, our main.rs itself becomes a client </w:t>
      </w:r>
      <w:r w:rsidR="00DA31A6">
        <w:t>and can only access the public items, which gives us the same behavior as if an external package would</w:t>
      </w:r>
      <w:r w:rsidR="00E8719A">
        <w:t xml:space="preserve">. </w:t>
      </w:r>
    </w:p>
    <w:p w14:paraId="57233356" w14:textId="457244F8" w:rsidR="00E34A94" w:rsidRDefault="00F40234" w:rsidP="001513E2">
      <w:pPr>
        <w:pStyle w:val="ListBullet"/>
        <w:numPr>
          <w:ilvl w:val="2"/>
          <w:numId w:val="1"/>
        </w:numPr>
      </w:pPr>
      <w:r>
        <w:t>Separate m</w:t>
      </w:r>
      <w:r w:rsidR="00D3153A">
        <w:t xml:space="preserve">odule </w:t>
      </w:r>
      <w:r w:rsidR="00912589">
        <w:t>per file: We can separate a module into different file. To do so,</w:t>
      </w:r>
    </w:p>
    <w:p w14:paraId="621D93F7" w14:textId="52908675" w:rsidR="00E05EA4" w:rsidRDefault="00E05EA4" w:rsidP="00E05EA4">
      <w:pPr>
        <w:pStyle w:val="ListBullet"/>
        <w:numPr>
          <w:ilvl w:val="0"/>
          <w:numId w:val="0"/>
        </w:numPr>
        <w:ind w:left="2160"/>
      </w:pPr>
      <w:r>
        <w:t>For ex.:</w:t>
      </w:r>
    </w:p>
    <w:p w14:paraId="2A3F1C29" w14:textId="3F20E046" w:rsidR="00A07EA6" w:rsidRDefault="00A07EA6" w:rsidP="00E05EA4">
      <w:pPr>
        <w:pStyle w:val="ListBullet"/>
        <w:numPr>
          <w:ilvl w:val="0"/>
          <w:numId w:val="0"/>
        </w:numPr>
        <w:ind w:left="2160"/>
      </w:pPr>
      <w:r>
        <w:t>For a module,</w:t>
      </w:r>
    </w:p>
    <w:p w14:paraId="085F5CEB" w14:textId="77777777" w:rsidR="00A07EA6" w:rsidRDefault="00A07EA6" w:rsidP="00E05EA4">
      <w:pPr>
        <w:pStyle w:val="ListBullet"/>
        <w:numPr>
          <w:ilvl w:val="0"/>
          <w:numId w:val="0"/>
        </w:numPr>
        <w:ind w:left="2160"/>
      </w:pPr>
      <w:r>
        <w:t xml:space="preserve">mod </w:t>
      </w:r>
      <w:proofErr w:type="spellStart"/>
      <w:r>
        <w:t>modA</w:t>
      </w:r>
      <w:proofErr w:type="spellEnd"/>
      <w:r>
        <w:t xml:space="preserve"> {</w:t>
      </w:r>
    </w:p>
    <w:p w14:paraId="7AEC9CDE" w14:textId="77777777" w:rsidR="004D58FC" w:rsidRDefault="00A07EA6" w:rsidP="00E05EA4">
      <w:pPr>
        <w:pStyle w:val="ListBullet"/>
        <w:numPr>
          <w:ilvl w:val="0"/>
          <w:numId w:val="0"/>
        </w:numPr>
        <w:ind w:left="2160"/>
      </w:pPr>
      <w:r>
        <w:tab/>
      </w:r>
      <w:r w:rsidR="004D58FC">
        <w:t xml:space="preserve">pub </w:t>
      </w:r>
      <w:proofErr w:type="spellStart"/>
      <w:proofErr w:type="gramStart"/>
      <w:r w:rsidR="004D58FC">
        <w:t>modB</w:t>
      </w:r>
      <w:proofErr w:type="spellEnd"/>
      <w:r w:rsidR="004D58FC">
        <w:t>{</w:t>
      </w:r>
      <w:proofErr w:type="gramEnd"/>
    </w:p>
    <w:p w14:paraId="6DB0C7D7" w14:textId="28D4D2D4" w:rsidR="004D58FC" w:rsidRDefault="004D58FC" w:rsidP="00E05EA4">
      <w:pPr>
        <w:pStyle w:val="ListBullet"/>
        <w:numPr>
          <w:ilvl w:val="0"/>
          <w:numId w:val="0"/>
        </w:numPr>
        <w:ind w:left="2160"/>
      </w:pPr>
      <w:r>
        <w:lastRenderedPageBreak/>
        <w:tab/>
      </w:r>
      <w:r>
        <w:tab/>
        <w:t xml:space="preserve">pub </w:t>
      </w:r>
      <w:proofErr w:type="spellStart"/>
      <w:proofErr w:type="gramStart"/>
      <w:r>
        <w:t>fnA</w:t>
      </w:r>
      <w:proofErr w:type="spellEnd"/>
      <w:r>
        <w:t>(</w:t>
      </w:r>
      <w:proofErr w:type="gramEnd"/>
      <w:r>
        <w:t>){}</w:t>
      </w:r>
      <w:r>
        <w:tab/>
      </w:r>
    </w:p>
    <w:p w14:paraId="38DCD4D2" w14:textId="5553623D" w:rsidR="00A07EA6" w:rsidRDefault="004D58FC" w:rsidP="004D58FC">
      <w:pPr>
        <w:pStyle w:val="ListBullet"/>
        <w:numPr>
          <w:ilvl w:val="0"/>
          <w:numId w:val="0"/>
        </w:numPr>
        <w:ind w:left="2592" w:firstLine="288"/>
      </w:pPr>
      <w:r>
        <w:t>}</w:t>
      </w:r>
    </w:p>
    <w:p w14:paraId="5E559320" w14:textId="4D7C6934" w:rsidR="00A07EA6" w:rsidRDefault="00A07EA6" w:rsidP="00E05EA4">
      <w:pPr>
        <w:pStyle w:val="ListBullet"/>
        <w:numPr>
          <w:ilvl w:val="0"/>
          <w:numId w:val="0"/>
        </w:numPr>
        <w:ind w:left="2160"/>
      </w:pPr>
      <w:r>
        <w:t>}</w:t>
      </w:r>
    </w:p>
    <w:p w14:paraId="76CF2061" w14:textId="541E0BC1" w:rsidR="00E05EA4" w:rsidRDefault="00E05EA4" w:rsidP="00E05EA4">
      <w:pPr>
        <w:pStyle w:val="ListBullet"/>
        <w:numPr>
          <w:ilvl w:val="0"/>
          <w:numId w:val="0"/>
        </w:numPr>
        <w:ind w:left="2160"/>
      </w:pPr>
      <w:r>
        <w:t>In main.rs or lib.rs</w:t>
      </w:r>
    </w:p>
    <w:p w14:paraId="1C8AE838" w14:textId="790EE1F2" w:rsidR="00E05EA4" w:rsidRDefault="00E05EA4" w:rsidP="00E05EA4">
      <w:pPr>
        <w:pStyle w:val="ListBullet"/>
        <w:numPr>
          <w:ilvl w:val="0"/>
          <w:numId w:val="0"/>
        </w:numPr>
        <w:ind w:left="2160"/>
      </w:pPr>
      <w:r>
        <w:t>First declare the module</w:t>
      </w:r>
      <w:r w:rsidR="006C11FB">
        <w:t>,</w:t>
      </w:r>
    </w:p>
    <w:p w14:paraId="343C6940" w14:textId="5E9B1D5D" w:rsidR="006C11FB" w:rsidRDefault="006C11FB" w:rsidP="00E05EA4">
      <w:pPr>
        <w:pStyle w:val="ListBullet"/>
        <w:numPr>
          <w:ilvl w:val="0"/>
          <w:numId w:val="0"/>
        </w:numPr>
        <w:ind w:left="2160"/>
      </w:pPr>
      <w:r>
        <w:t xml:space="preserve">mod </w:t>
      </w:r>
      <w:proofErr w:type="spellStart"/>
      <w:r w:rsidR="007F3041">
        <w:t>modA</w:t>
      </w:r>
      <w:proofErr w:type="spellEnd"/>
      <w:r>
        <w:t>;</w:t>
      </w:r>
    </w:p>
    <w:p w14:paraId="0E4874C8" w14:textId="6727BCCD" w:rsidR="006C11FB" w:rsidRDefault="006C11FB" w:rsidP="00E05EA4">
      <w:pPr>
        <w:pStyle w:val="ListBullet"/>
        <w:numPr>
          <w:ilvl w:val="0"/>
          <w:numId w:val="0"/>
        </w:numPr>
        <w:ind w:left="2160"/>
      </w:pPr>
      <w:r>
        <w:t xml:space="preserve">//Now Cargo will look for </w:t>
      </w:r>
      <w:r w:rsidR="007C2789">
        <w:t xml:space="preserve">modA.rs in </w:t>
      </w:r>
      <w:proofErr w:type="spellStart"/>
      <w:r w:rsidR="007C2789">
        <w:t>src</w:t>
      </w:r>
      <w:proofErr w:type="spellEnd"/>
      <w:r w:rsidR="00FC3D19">
        <w:t>.</w:t>
      </w:r>
    </w:p>
    <w:p w14:paraId="55AB8B2C" w14:textId="77777777" w:rsidR="002B39DF" w:rsidRDefault="002B39DF" w:rsidP="00E05EA4">
      <w:pPr>
        <w:pStyle w:val="ListBullet"/>
        <w:numPr>
          <w:ilvl w:val="0"/>
          <w:numId w:val="0"/>
        </w:numPr>
        <w:ind w:left="2160"/>
      </w:pPr>
    </w:p>
    <w:p w14:paraId="73E6EE16" w14:textId="5F2CED93" w:rsidR="002B39DF" w:rsidRDefault="002B39DF" w:rsidP="00E05EA4">
      <w:pPr>
        <w:pStyle w:val="ListBullet"/>
        <w:numPr>
          <w:ilvl w:val="0"/>
          <w:numId w:val="0"/>
        </w:numPr>
        <w:ind w:left="2160"/>
      </w:pPr>
      <w:r>
        <w:t xml:space="preserve">Create </w:t>
      </w:r>
      <w:r w:rsidR="007C2789">
        <w:t>modA.</w:t>
      </w:r>
      <w:r>
        <w:t xml:space="preserve">rs in </w:t>
      </w:r>
      <w:proofErr w:type="spellStart"/>
      <w:r>
        <w:t>src</w:t>
      </w:r>
      <w:proofErr w:type="spellEnd"/>
      <w:r w:rsidR="007C2789">
        <w:t xml:space="preserve"> with content</w:t>
      </w:r>
    </w:p>
    <w:p w14:paraId="41707B4F" w14:textId="77777777" w:rsidR="007C2789" w:rsidRDefault="007C2789" w:rsidP="00E05EA4">
      <w:pPr>
        <w:pStyle w:val="ListBullet"/>
        <w:numPr>
          <w:ilvl w:val="0"/>
          <w:numId w:val="0"/>
        </w:numPr>
        <w:ind w:left="2160"/>
      </w:pPr>
    </w:p>
    <w:p w14:paraId="290B48E4" w14:textId="6EC0DF8F" w:rsidR="007C2789" w:rsidRDefault="007C2789" w:rsidP="00E05EA4">
      <w:pPr>
        <w:pStyle w:val="ListBullet"/>
        <w:numPr>
          <w:ilvl w:val="0"/>
          <w:numId w:val="0"/>
        </w:numPr>
        <w:ind w:left="2160"/>
      </w:pPr>
      <w:r>
        <w:t xml:space="preserve">pub mod </w:t>
      </w:r>
      <w:proofErr w:type="spellStart"/>
      <w:r w:rsidR="00AF182C">
        <w:t>mod</w:t>
      </w:r>
      <w:r>
        <w:t>B</w:t>
      </w:r>
      <w:proofErr w:type="spellEnd"/>
      <w:r>
        <w:t>;</w:t>
      </w:r>
    </w:p>
    <w:p w14:paraId="5EFEF052" w14:textId="77777777" w:rsidR="007C2789" w:rsidRDefault="007C2789" w:rsidP="00E05EA4">
      <w:pPr>
        <w:pStyle w:val="ListBullet"/>
        <w:numPr>
          <w:ilvl w:val="0"/>
          <w:numId w:val="0"/>
        </w:numPr>
        <w:ind w:left="2160"/>
      </w:pPr>
    </w:p>
    <w:p w14:paraId="0CD2EDA7" w14:textId="77777777" w:rsidR="007C2789" w:rsidRDefault="007C2789" w:rsidP="00E05EA4">
      <w:pPr>
        <w:pStyle w:val="ListBullet"/>
        <w:numPr>
          <w:ilvl w:val="0"/>
          <w:numId w:val="0"/>
        </w:numPr>
        <w:ind w:left="2160"/>
      </w:pPr>
    </w:p>
    <w:p w14:paraId="317067AA" w14:textId="6BBCB4A1" w:rsidR="007C2789" w:rsidRDefault="00AF182C" w:rsidP="00E05EA4">
      <w:pPr>
        <w:pStyle w:val="ListBullet"/>
        <w:numPr>
          <w:ilvl w:val="0"/>
          <w:numId w:val="0"/>
        </w:numPr>
        <w:ind w:left="2160"/>
      </w:pPr>
      <w:r>
        <w:t xml:space="preserve">Then compiler will look for </w:t>
      </w:r>
      <w:proofErr w:type="spellStart"/>
      <w:r>
        <w:t>modB</w:t>
      </w:r>
      <w:proofErr w:type="spellEnd"/>
      <w:r>
        <w:t xml:space="preserve"> in </w:t>
      </w:r>
      <w:r w:rsidR="00AC382F">
        <w:t xml:space="preserve">a folder named </w:t>
      </w:r>
      <w:proofErr w:type="spellStart"/>
      <w:r>
        <w:t>src</w:t>
      </w:r>
      <w:proofErr w:type="spellEnd"/>
      <w:r>
        <w:t>/</w:t>
      </w:r>
      <w:proofErr w:type="spellStart"/>
      <w:r>
        <w:t>modA</w:t>
      </w:r>
      <w:proofErr w:type="spellEnd"/>
      <w:r>
        <w:t xml:space="preserve">. </w:t>
      </w:r>
    </w:p>
    <w:p w14:paraId="4E534310" w14:textId="77777777" w:rsidR="007C2789" w:rsidRDefault="007C2789" w:rsidP="00E05EA4">
      <w:pPr>
        <w:pStyle w:val="ListBullet"/>
        <w:numPr>
          <w:ilvl w:val="0"/>
          <w:numId w:val="0"/>
        </w:numPr>
        <w:ind w:left="2160"/>
      </w:pPr>
    </w:p>
    <w:p w14:paraId="24B643DF" w14:textId="71A2E2E5" w:rsidR="00AC382F" w:rsidRDefault="00AC382F" w:rsidP="00E05EA4">
      <w:pPr>
        <w:pStyle w:val="ListBullet"/>
        <w:numPr>
          <w:ilvl w:val="0"/>
          <w:numId w:val="0"/>
        </w:numPr>
        <w:ind w:left="2160"/>
      </w:pPr>
      <w:r>
        <w:t xml:space="preserve">Create modB.rs in </w:t>
      </w:r>
      <w:proofErr w:type="spellStart"/>
      <w:r>
        <w:t>src</w:t>
      </w:r>
      <w:proofErr w:type="spellEnd"/>
      <w:r>
        <w:t>/</w:t>
      </w:r>
      <w:proofErr w:type="spellStart"/>
      <w:r>
        <w:t>modA</w:t>
      </w:r>
      <w:proofErr w:type="spellEnd"/>
      <w:r w:rsidR="009E1F7F">
        <w:t xml:space="preserve"> (folder) with content</w:t>
      </w:r>
    </w:p>
    <w:p w14:paraId="3CF40D45" w14:textId="77777777" w:rsidR="009E1F7F" w:rsidRDefault="009E1F7F" w:rsidP="00E05EA4">
      <w:pPr>
        <w:pStyle w:val="ListBullet"/>
        <w:numPr>
          <w:ilvl w:val="0"/>
          <w:numId w:val="0"/>
        </w:numPr>
        <w:ind w:left="2160"/>
      </w:pPr>
    </w:p>
    <w:p w14:paraId="0404F090" w14:textId="47C55060" w:rsidR="009E1F7F" w:rsidRDefault="009E1F7F" w:rsidP="00E05EA4">
      <w:pPr>
        <w:pStyle w:val="ListBullet"/>
        <w:numPr>
          <w:ilvl w:val="0"/>
          <w:numId w:val="0"/>
        </w:numPr>
        <w:ind w:left="2160"/>
      </w:pPr>
      <w:r>
        <w:t xml:space="preserve">pub </w:t>
      </w:r>
      <w:proofErr w:type="spellStart"/>
      <w:proofErr w:type="gramStart"/>
      <w:r>
        <w:t>fnA</w:t>
      </w:r>
      <w:proofErr w:type="spellEnd"/>
      <w:r>
        <w:t>(</w:t>
      </w:r>
      <w:proofErr w:type="gramEnd"/>
      <w:r>
        <w:t>) {}</w:t>
      </w:r>
    </w:p>
    <w:p w14:paraId="3BA19FB0" w14:textId="77777777" w:rsidR="00E82AAC" w:rsidRDefault="00E82AAC" w:rsidP="00E05EA4">
      <w:pPr>
        <w:pStyle w:val="ListBullet"/>
        <w:numPr>
          <w:ilvl w:val="0"/>
          <w:numId w:val="0"/>
        </w:numPr>
        <w:ind w:left="2160"/>
      </w:pPr>
    </w:p>
    <w:p w14:paraId="0C85D9DF" w14:textId="2CE060DF" w:rsidR="00E82AAC" w:rsidRDefault="00E82AAC" w:rsidP="00E05EA4">
      <w:pPr>
        <w:pStyle w:val="ListBullet"/>
        <w:numPr>
          <w:ilvl w:val="0"/>
          <w:numId w:val="0"/>
        </w:numPr>
        <w:ind w:left="2160"/>
      </w:pPr>
      <w:r>
        <w:t>and that’s it.</w:t>
      </w:r>
    </w:p>
    <w:p w14:paraId="21ED2432" w14:textId="77777777" w:rsidR="009E1F7F" w:rsidRDefault="009E1F7F" w:rsidP="00E05EA4">
      <w:pPr>
        <w:pStyle w:val="ListBullet"/>
        <w:numPr>
          <w:ilvl w:val="0"/>
          <w:numId w:val="0"/>
        </w:numPr>
        <w:ind w:left="2160"/>
      </w:pPr>
    </w:p>
    <w:p w14:paraId="2C0F75B8" w14:textId="112ADBA3" w:rsidR="006403B7" w:rsidRDefault="006403B7" w:rsidP="00E05EA4">
      <w:pPr>
        <w:pStyle w:val="ListBullet"/>
        <w:numPr>
          <w:ilvl w:val="0"/>
          <w:numId w:val="0"/>
        </w:numPr>
        <w:ind w:left="2160"/>
      </w:pPr>
      <w:r>
        <w:t xml:space="preserve">Alternatively, an older method of folder structure can be followed. </w:t>
      </w:r>
    </w:p>
    <w:p w14:paraId="7C267D13" w14:textId="77777777" w:rsidR="006403B7" w:rsidRDefault="006403B7" w:rsidP="00E05EA4">
      <w:pPr>
        <w:pStyle w:val="ListBullet"/>
        <w:numPr>
          <w:ilvl w:val="0"/>
          <w:numId w:val="0"/>
        </w:numPr>
        <w:ind w:left="2160"/>
      </w:pPr>
    </w:p>
    <w:p w14:paraId="71B215BE" w14:textId="22492445" w:rsidR="006403B7" w:rsidRDefault="009E6918" w:rsidP="00E05EA4">
      <w:pPr>
        <w:pStyle w:val="ListBullet"/>
        <w:numPr>
          <w:ilvl w:val="0"/>
          <w:numId w:val="0"/>
        </w:numPr>
        <w:ind w:left="2160"/>
      </w:pPr>
      <w:r>
        <w:t xml:space="preserve">src/modA/mod.rs //for </w:t>
      </w:r>
      <w:proofErr w:type="spellStart"/>
      <w:r>
        <w:t>modA</w:t>
      </w:r>
      <w:proofErr w:type="spellEnd"/>
    </w:p>
    <w:p w14:paraId="26004088" w14:textId="3377B6DF" w:rsidR="009E6918" w:rsidRDefault="009E6918" w:rsidP="00E05EA4">
      <w:pPr>
        <w:pStyle w:val="ListBullet"/>
        <w:numPr>
          <w:ilvl w:val="0"/>
          <w:numId w:val="0"/>
        </w:numPr>
        <w:ind w:left="2160"/>
      </w:pPr>
      <w:r>
        <w:t xml:space="preserve">src/modA/modB/mod.rs //for </w:t>
      </w:r>
      <w:proofErr w:type="spellStart"/>
      <w:r>
        <w:t>modB</w:t>
      </w:r>
      <w:proofErr w:type="spellEnd"/>
      <w:r>
        <w:t xml:space="preserve"> </w:t>
      </w:r>
    </w:p>
    <w:p w14:paraId="6A3CDBB9" w14:textId="732FA9D6" w:rsidR="009E6918" w:rsidRDefault="009E6918" w:rsidP="00E05EA4">
      <w:pPr>
        <w:pStyle w:val="ListBullet"/>
        <w:numPr>
          <w:ilvl w:val="0"/>
          <w:numId w:val="0"/>
        </w:numPr>
        <w:ind w:left="2160"/>
      </w:pPr>
      <w:r>
        <w:t>and so on.</w:t>
      </w:r>
    </w:p>
    <w:p w14:paraId="61CE3917" w14:textId="4E032966" w:rsidR="009E6918" w:rsidRDefault="009E6918" w:rsidP="00E05EA4">
      <w:pPr>
        <w:pStyle w:val="ListBullet"/>
        <w:numPr>
          <w:ilvl w:val="0"/>
          <w:numId w:val="0"/>
        </w:numPr>
        <w:ind w:left="2160"/>
      </w:pPr>
      <w:r>
        <w:lastRenderedPageBreak/>
        <w:t xml:space="preserve"> While this seems more intuitive, the same filenames make it confusing for working but to the compiler it makes no difference and we can even mix both folder structures. </w:t>
      </w:r>
      <w:proofErr w:type="gramStart"/>
      <w:r>
        <w:t>However</w:t>
      </w:r>
      <w:proofErr w:type="gramEnd"/>
      <w:r>
        <w:t xml:space="preserve"> </w:t>
      </w:r>
      <w:r w:rsidR="00C25BDE">
        <w:t>each module must only be declared using any one method not both.</w:t>
      </w:r>
    </w:p>
    <w:p w14:paraId="2CF2FD53" w14:textId="77777777" w:rsidR="00AC382F" w:rsidRDefault="00AC382F" w:rsidP="00E05EA4">
      <w:pPr>
        <w:pStyle w:val="ListBullet"/>
        <w:numPr>
          <w:ilvl w:val="0"/>
          <w:numId w:val="0"/>
        </w:numPr>
        <w:ind w:left="2160"/>
      </w:pPr>
    </w:p>
    <w:p w14:paraId="6A65F475" w14:textId="77777777" w:rsidR="002B39DF" w:rsidRDefault="002B39DF" w:rsidP="00E05EA4">
      <w:pPr>
        <w:pStyle w:val="ListBullet"/>
        <w:numPr>
          <w:ilvl w:val="0"/>
          <w:numId w:val="0"/>
        </w:numPr>
        <w:ind w:left="2160"/>
      </w:pPr>
    </w:p>
    <w:p w14:paraId="382AC1F9" w14:textId="77777777" w:rsidR="006C11FB" w:rsidRDefault="006C11FB" w:rsidP="00E05EA4">
      <w:pPr>
        <w:pStyle w:val="ListBullet"/>
        <w:numPr>
          <w:ilvl w:val="0"/>
          <w:numId w:val="0"/>
        </w:numPr>
        <w:ind w:left="2160"/>
      </w:pPr>
    </w:p>
    <w:p w14:paraId="671F57F1" w14:textId="77777777" w:rsidR="00E05EA4" w:rsidRDefault="00B807A1" w:rsidP="001513E2">
      <w:pPr>
        <w:pStyle w:val="ListBullet"/>
        <w:numPr>
          <w:ilvl w:val="2"/>
          <w:numId w:val="1"/>
        </w:numPr>
      </w:pPr>
      <w:r>
        <w:t>Using lib.rs in main.rs: It is advised to use lib.rs to declare all crates, open all pat</w:t>
      </w:r>
      <w:r w:rsidR="005532C1">
        <w:t>hs and then define all modules. Then we can simply reference it from the main.rs</w:t>
      </w:r>
      <w:r w:rsidR="00DA4C20">
        <w:t>.</w:t>
      </w:r>
    </w:p>
    <w:p w14:paraId="3331DCAA" w14:textId="21961FA7" w:rsidR="00DA4C20" w:rsidRDefault="000E35C0" w:rsidP="00DA4C20">
      <w:pPr>
        <w:pStyle w:val="ListBullet"/>
        <w:numPr>
          <w:ilvl w:val="0"/>
          <w:numId w:val="0"/>
        </w:numPr>
        <w:ind w:left="2160"/>
      </w:pPr>
      <w:r>
        <w:t>For ex.:</w:t>
      </w:r>
    </w:p>
    <w:p w14:paraId="17491ECA" w14:textId="0D22EEB1" w:rsidR="000E35C0" w:rsidRDefault="000E35C0" w:rsidP="00DA4C20">
      <w:pPr>
        <w:pStyle w:val="ListBullet"/>
        <w:numPr>
          <w:ilvl w:val="0"/>
          <w:numId w:val="0"/>
        </w:numPr>
        <w:ind w:left="2160"/>
      </w:pPr>
      <w:r>
        <w:t>For a lib.rs,</w:t>
      </w:r>
    </w:p>
    <w:p w14:paraId="102BBEEA" w14:textId="7947DCD6" w:rsidR="000E35C0" w:rsidRDefault="000E35C0" w:rsidP="00DA4C20">
      <w:pPr>
        <w:pStyle w:val="ListBullet"/>
        <w:numPr>
          <w:ilvl w:val="0"/>
          <w:numId w:val="0"/>
        </w:numPr>
        <w:ind w:left="2160"/>
      </w:pPr>
    </w:p>
    <w:p w14:paraId="54F00908" w14:textId="01D4C157" w:rsidR="000E35C0" w:rsidRDefault="000E35C0" w:rsidP="00DA4C20">
      <w:pPr>
        <w:pStyle w:val="ListBullet"/>
        <w:numPr>
          <w:ilvl w:val="0"/>
          <w:numId w:val="0"/>
        </w:numPr>
        <w:ind w:left="2160"/>
      </w:pPr>
      <w:r>
        <w:t xml:space="preserve">pub </w:t>
      </w:r>
      <w:proofErr w:type="spellStart"/>
      <w:r>
        <w:t>fn</w:t>
      </w:r>
      <w:proofErr w:type="spellEnd"/>
      <w:r>
        <w:t xml:space="preserve"> </w:t>
      </w:r>
      <w:proofErr w:type="spellStart"/>
      <w:proofErr w:type="gramStart"/>
      <w:r>
        <w:t>yo</w:t>
      </w:r>
      <w:proofErr w:type="spellEnd"/>
      <w:r>
        <w:t>(</w:t>
      </w:r>
      <w:proofErr w:type="gramEnd"/>
      <w:r>
        <w:t>) {…}</w:t>
      </w:r>
    </w:p>
    <w:p w14:paraId="5A09D2BD" w14:textId="45E675FA" w:rsidR="000E35C0" w:rsidRDefault="000E35C0" w:rsidP="00DA4C20">
      <w:pPr>
        <w:pStyle w:val="ListBullet"/>
        <w:numPr>
          <w:ilvl w:val="0"/>
          <w:numId w:val="0"/>
        </w:numPr>
        <w:ind w:left="2160"/>
      </w:pPr>
    </w:p>
    <w:p w14:paraId="3548D615" w14:textId="48C5E41A" w:rsidR="000E35C0" w:rsidRDefault="000E35C0" w:rsidP="00DA4C20">
      <w:pPr>
        <w:pStyle w:val="ListBullet"/>
        <w:numPr>
          <w:ilvl w:val="0"/>
          <w:numId w:val="0"/>
        </w:numPr>
        <w:ind w:left="2160"/>
      </w:pPr>
      <w:r>
        <w:t>the main.rs would be,</w:t>
      </w:r>
    </w:p>
    <w:p w14:paraId="6ACC93CE" w14:textId="5D947F53" w:rsidR="000E35C0" w:rsidRDefault="000E35C0" w:rsidP="00DA4C20">
      <w:pPr>
        <w:pStyle w:val="ListBullet"/>
        <w:numPr>
          <w:ilvl w:val="0"/>
          <w:numId w:val="0"/>
        </w:numPr>
        <w:ind w:left="2160"/>
      </w:pPr>
      <w:r>
        <w:t xml:space="preserve">use </w:t>
      </w:r>
      <w:proofErr w:type="spellStart"/>
      <w:r>
        <w:t>myCrate</w:t>
      </w:r>
      <w:proofErr w:type="spellEnd"/>
      <w:r>
        <w:t>;</w:t>
      </w:r>
    </w:p>
    <w:p w14:paraId="7E7DE917" w14:textId="77777777" w:rsidR="000E35C0" w:rsidRDefault="000E35C0" w:rsidP="00DA4C20">
      <w:pPr>
        <w:pStyle w:val="ListBullet"/>
        <w:numPr>
          <w:ilvl w:val="0"/>
          <w:numId w:val="0"/>
        </w:numPr>
        <w:ind w:left="2160"/>
      </w:pPr>
    </w:p>
    <w:p w14:paraId="700E2183" w14:textId="77777777" w:rsidR="000E35C0" w:rsidRDefault="000E35C0" w:rsidP="00DA4C20">
      <w:pPr>
        <w:pStyle w:val="ListBullet"/>
        <w:numPr>
          <w:ilvl w:val="0"/>
          <w:numId w:val="0"/>
        </w:numPr>
        <w:ind w:left="2160"/>
      </w:pPr>
      <w:proofErr w:type="spellStart"/>
      <w:r>
        <w:t>fn</w:t>
      </w:r>
      <w:proofErr w:type="spellEnd"/>
      <w:r>
        <w:t xml:space="preserve"> </w:t>
      </w:r>
      <w:proofErr w:type="gramStart"/>
      <w:r>
        <w:t>main(</w:t>
      </w:r>
      <w:proofErr w:type="gramEnd"/>
      <w:r>
        <w:t>) {</w:t>
      </w:r>
    </w:p>
    <w:p w14:paraId="549D57DF" w14:textId="51EA8CBC" w:rsidR="000E35C0" w:rsidRDefault="000E35C0" w:rsidP="00DA4C20">
      <w:pPr>
        <w:pStyle w:val="ListBullet"/>
        <w:numPr>
          <w:ilvl w:val="0"/>
          <w:numId w:val="0"/>
        </w:numPr>
        <w:ind w:left="2160"/>
      </w:pPr>
      <w:r>
        <w:tab/>
      </w:r>
      <w:proofErr w:type="spellStart"/>
      <w:proofErr w:type="gramStart"/>
      <w:r>
        <w:t>myCrate</w:t>
      </w:r>
      <w:proofErr w:type="spellEnd"/>
      <w:r>
        <w:t>::</w:t>
      </w:r>
      <w:proofErr w:type="spellStart"/>
      <w:proofErr w:type="gramEnd"/>
      <w:r>
        <w:t>yo</w:t>
      </w:r>
      <w:proofErr w:type="spellEnd"/>
      <w:r>
        <w:t>();</w:t>
      </w:r>
    </w:p>
    <w:p w14:paraId="0D94FB81" w14:textId="69289307" w:rsidR="000E35C0" w:rsidRDefault="000E35C0" w:rsidP="00DA4C20">
      <w:pPr>
        <w:pStyle w:val="ListBullet"/>
        <w:numPr>
          <w:ilvl w:val="0"/>
          <w:numId w:val="0"/>
        </w:numPr>
        <w:ind w:left="2160"/>
      </w:pPr>
      <w:r>
        <w:t>}</w:t>
      </w:r>
    </w:p>
    <w:p w14:paraId="022258D6" w14:textId="24E57589" w:rsidR="000E35C0" w:rsidRDefault="000E35C0" w:rsidP="00DA4C20">
      <w:pPr>
        <w:pStyle w:val="ListBullet"/>
        <w:numPr>
          <w:ilvl w:val="0"/>
          <w:numId w:val="0"/>
        </w:numPr>
        <w:ind w:left="2160"/>
      </w:pPr>
    </w:p>
    <w:p w14:paraId="11DACF35" w14:textId="59F85A36" w:rsidR="000E35C0" w:rsidRDefault="000E35C0" w:rsidP="00DA4C20">
      <w:pPr>
        <w:pStyle w:val="ListBullet"/>
        <w:numPr>
          <w:ilvl w:val="0"/>
          <w:numId w:val="0"/>
        </w:numPr>
        <w:ind w:left="2160"/>
      </w:pPr>
      <w:r>
        <w:t xml:space="preserve">and the </w:t>
      </w:r>
      <w:proofErr w:type="spellStart"/>
      <w:proofErr w:type="gramStart"/>
      <w:r>
        <w:t>cargo.toml</w:t>
      </w:r>
      <w:proofErr w:type="spellEnd"/>
      <w:proofErr w:type="gramEnd"/>
      <w:r>
        <w:t xml:space="preserve"> would be,</w:t>
      </w:r>
    </w:p>
    <w:p w14:paraId="59FAF103" w14:textId="77777777" w:rsidR="000E35C0" w:rsidRDefault="000E35C0" w:rsidP="00C67662">
      <w:pPr>
        <w:pStyle w:val="ListBullet"/>
        <w:numPr>
          <w:ilvl w:val="0"/>
          <w:numId w:val="0"/>
        </w:numPr>
        <w:ind w:left="2160"/>
      </w:pPr>
      <w:r>
        <w:t>[package]</w:t>
      </w:r>
    </w:p>
    <w:p w14:paraId="0AFCEE50" w14:textId="5BEB746B" w:rsidR="000E35C0" w:rsidRDefault="000E35C0" w:rsidP="00C67662">
      <w:pPr>
        <w:pStyle w:val="ListBullet"/>
        <w:numPr>
          <w:ilvl w:val="0"/>
          <w:numId w:val="0"/>
        </w:numPr>
        <w:ind w:left="2160"/>
      </w:pPr>
      <w:r>
        <w:t>name = "</w:t>
      </w:r>
      <w:proofErr w:type="spellStart"/>
      <w:r>
        <w:t>myCrate</w:t>
      </w:r>
      <w:proofErr w:type="spellEnd"/>
      <w:r>
        <w:t>"</w:t>
      </w:r>
    </w:p>
    <w:p w14:paraId="244F2DF5" w14:textId="77777777" w:rsidR="000E35C0" w:rsidRDefault="000E35C0" w:rsidP="00C67662">
      <w:pPr>
        <w:pStyle w:val="ListBullet"/>
        <w:numPr>
          <w:ilvl w:val="0"/>
          <w:numId w:val="0"/>
        </w:numPr>
        <w:ind w:left="2160"/>
      </w:pPr>
      <w:r>
        <w:t>version = "0.1.0"</w:t>
      </w:r>
    </w:p>
    <w:p w14:paraId="4CD383C4" w14:textId="0CA2E101" w:rsidR="000E35C0" w:rsidRDefault="000E35C0" w:rsidP="000E35C0">
      <w:pPr>
        <w:pStyle w:val="ListBullet"/>
        <w:numPr>
          <w:ilvl w:val="0"/>
          <w:numId w:val="0"/>
        </w:numPr>
        <w:ind w:left="2160"/>
      </w:pPr>
      <w:r>
        <w:t>edition = "2021"</w:t>
      </w:r>
    </w:p>
    <w:p w14:paraId="77EB61E7" w14:textId="4AF94E1B" w:rsidR="000E35C0" w:rsidRDefault="000E35C0" w:rsidP="00DA4C20">
      <w:pPr>
        <w:pStyle w:val="ListBullet"/>
        <w:numPr>
          <w:ilvl w:val="0"/>
          <w:numId w:val="0"/>
        </w:numPr>
        <w:ind w:left="2160"/>
      </w:pPr>
    </w:p>
    <w:p w14:paraId="330ECB56" w14:textId="77777777" w:rsidR="0041432D" w:rsidRDefault="00282B26" w:rsidP="00DA4C20">
      <w:pPr>
        <w:pStyle w:val="ListBullet"/>
        <w:numPr>
          <w:ilvl w:val="0"/>
          <w:numId w:val="0"/>
        </w:numPr>
        <w:ind w:left="2160"/>
      </w:pPr>
      <w:r>
        <w:t>All 3 st</w:t>
      </w:r>
      <w:r w:rsidR="00FC5482">
        <w:t>eps are important. The lib.rs becomes the crate</w:t>
      </w:r>
      <w:r w:rsidR="00BF3240">
        <w:t xml:space="preserve"> with the same name as the pkg</w:t>
      </w:r>
      <w:r w:rsidR="00FC5482">
        <w:t xml:space="preserve">, hence public/private rules are followed even through </w:t>
      </w:r>
      <w:r w:rsidR="00BF3240">
        <w:t xml:space="preserve">crate root which is </w:t>
      </w:r>
      <w:r w:rsidR="00FC5482">
        <w:t>main.rs.</w:t>
      </w:r>
      <w:r w:rsidR="00BD7A5F">
        <w:t xml:space="preserve"> We have abstracted away the crate root’s content into a different crate hence even it must access the lib.rs like external crates would. </w:t>
      </w:r>
      <w:r w:rsidR="00CA0016">
        <w:t>And main.rs needs to open the path</w:t>
      </w:r>
      <w:r w:rsidR="00207FFD">
        <w:t xml:space="preserve"> to it</w:t>
      </w:r>
      <w:r w:rsidR="006924BE">
        <w:t>, the lib.rs items aren’t in main.rs’ scope</w:t>
      </w:r>
      <w:r w:rsidR="00207FFD">
        <w:t>.</w:t>
      </w:r>
      <w:r w:rsidR="0041432D">
        <w:t xml:space="preserve"> </w:t>
      </w:r>
    </w:p>
    <w:p w14:paraId="59363E92" w14:textId="07744B1C" w:rsidR="009C0DAD" w:rsidRDefault="0041432D" w:rsidP="00DA4C20">
      <w:pPr>
        <w:pStyle w:val="ListBullet"/>
        <w:numPr>
          <w:ilvl w:val="0"/>
          <w:numId w:val="0"/>
        </w:numPr>
        <w:ind w:left="2160"/>
      </w:pPr>
      <w:r>
        <w:t xml:space="preserve">Lastly, the </w:t>
      </w:r>
      <w:proofErr w:type="spellStart"/>
      <w:proofErr w:type="gramStart"/>
      <w:r>
        <w:t>cargo.toml</w:t>
      </w:r>
      <w:proofErr w:type="spellEnd"/>
      <w:proofErr w:type="gramEnd"/>
      <w:r>
        <w:t xml:space="preserve"> definition describes important metadata.</w:t>
      </w:r>
      <w:r w:rsidR="00207FFD">
        <w:t xml:space="preserve"> </w:t>
      </w:r>
      <w:r w:rsidR="00C2740D">
        <w:t>Even without “edition” key, the main.rs wouldn’t be able to access the lib.rs.</w:t>
      </w:r>
    </w:p>
    <w:p w14:paraId="58105F19" w14:textId="77777777" w:rsidR="000E35C0" w:rsidRDefault="000E35C0" w:rsidP="00C67662">
      <w:pPr>
        <w:pStyle w:val="ListBullet"/>
        <w:numPr>
          <w:ilvl w:val="0"/>
          <w:numId w:val="0"/>
        </w:numPr>
        <w:ind w:left="2160"/>
      </w:pPr>
    </w:p>
    <w:p w14:paraId="456FEB88" w14:textId="063F1139" w:rsidR="00B807A1" w:rsidRDefault="0072203A" w:rsidP="001513E2">
      <w:pPr>
        <w:pStyle w:val="ListBullet"/>
        <w:numPr>
          <w:ilvl w:val="2"/>
          <w:numId w:val="1"/>
        </w:numPr>
      </w:pPr>
      <w:r>
        <w:t>s</w:t>
      </w:r>
    </w:p>
    <w:p w14:paraId="45F105EF" w14:textId="4F6D7898" w:rsidR="001513E2" w:rsidRDefault="009E6A4D" w:rsidP="00D3153A">
      <w:pPr>
        <w:pStyle w:val="ListBullet"/>
        <w:numPr>
          <w:ilvl w:val="1"/>
          <w:numId w:val="1"/>
        </w:numPr>
      </w:pPr>
      <w:r>
        <w:t xml:space="preserve">Workspaces: </w:t>
      </w:r>
      <w:r w:rsidR="004F69B6">
        <w:t xml:space="preserve">A set of packages that share the same </w:t>
      </w:r>
      <w:proofErr w:type="spellStart"/>
      <w:proofErr w:type="gramStart"/>
      <w:r w:rsidR="004F69B6">
        <w:t>cargo.lock</w:t>
      </w:r>
      <w:proofErr w:type="spellEnd"/>
      <w:proofErr w:type="gramEnd"/>
      <w:r w:rsidR="004F69B6">
        <w:t xml:space="preserve"> and output directory.</w:t>
      </w:r>
      <w:r w:rsidR="00E61661">
        <w:t xml:space="preserve"> To create a workspace,</w:t>
      </w:r>
    </w:p>
    <w:p w14:paraId="79B38C20" w14:textId="1D28875F" w:rsidR="00E61661" w:rsidRDefault="003F6D68" w:rsidP="00E61661">
      <w:pPr>
        <w:pStyle w:val="ListBullet"/>
        <w:numPr>
          <w:ilvl w:val="0"/>
          <w:numId w:val="0"/>
        </w:numPr>
        <w:ind w:left="1440"/>
      </w:pPr>
      <w:r>
        <w:t>create a folder, say “add”,</w:t>
      </w:r>
    </w:p>
    <w:p w14:paraId="01D7D533" w14:textId="230B67A5" w:rsidR="003F6D68" w:rsidRDefault="003F6D68" w:rsidP="00E61661">
      <w:pPr>
        <w:pStyle w:val="ListBullet"/>
        <w:numPr>
          <w:ilvl w:val="0"/>
          <w:numId w:val="0"/>
        </w:numPr>
        <w:ind w:left="1440"/>
      </w:pPr>
      <w:r>
        <w:t xml:space="preserve">then create a </w:t>
      </w:r>
      <w:proofErr w:type="spellStart"/>
      <w:proofErr w:type="gramStart"/>
      <w:r>
        <w:t>cargo.toml</w:t>
      </w:r>
      <w:proofErr w:type="spellEnd"/>
      <w:proofErr w:type="gramEnd"/>
      <w:r>
        <w:t xml:space="preserve"> inside it with,</w:t>
      </w:r>
    </w:p>
    <w:p w14:paraId="51B68671" w14:textId="5D1C13A8" w:rsidR="003F6D68" w:rsidRDefault="003F6D68" w:rsidP="00E61661">
      <w:pPr>
        <w:pStyle w:val="ListBullet"/>
        <w:numPr>
          <w:ilvl w:val="0"/>
          <w:numId w:val="0"/>
        </w:numPr>
        <w:ind w:left="1440"/>
      </w:pPr>
      <w:r>
        <w:t>[workspaces]</w:t>
      </w:r>
    </w:p>
    <w:p w14:paraId="5EC52B3D" w14:textId="77777777" w:rsidR="003F6D68" w:rsidRDefault="003F6D68" w:rsidP="00E61661">
      <w:pPr>
        <w:pStyle w:val="ListBullet"/>
        <w:numPr>
          <w:ilvl w:val="0"/>
          <w:numId w:val="0"/>
        </w:numPr>
        <w:ind w:left="1440"/>
      </w:pPr>
      <w:r>
        <w:t>members= [</w:t>
      </w:r>
    </w:p>
    <w:p w14:paraId="46571A23" w14:textId="2F0E8444" w:rsidR="003F6D68" w:rsidRDefault="003F6D68" w:rsidP="00E61661">
      <w:pPr>
        <w:pStyle w:val="ListBullet"/>
        <w:numPr>
          <w:ilvl w:val="0"/>
          <w:numId w:val="0"/>
        </w:numPr>
        <w:ind w:left="1440"/>
      </w:pPr>
      <w:r>
        <w:tab/>
        <w:t>“adder”,</w:t>
      </w:r>
    </w:p>
    <w:p w14:paraId="1E9B39B2" w14:textId="4D18AAA3" w:rsidR="003F6D68" w:rsidRDefault="003F6D68" w:rsidP="00E61661">
      <w:pPr>
        <w:pStyle w:val="ListBullet"/>
        <w:numPr>
          <w:ilvl w:val="0"/>
          <w:numId w:val="0"/>
        </w:numPr>
        <w:ind w:left="1440"/>
      </w:pPr>
      <w:r>
        <w:t>]</w:t>
      </w:r>
    </w:p>
    <w:p w14:paraId="7F4D863B" w14:textId="77777777" w:rsidR="007348C8" w:rsidRDefault="007348C8" w:rsidP="00E61661">
      <w:pPr>
        <w:pStyle w:val="ListBullet"/>
        <w:numPr>
          <w:ilvl w:val="0"/>
          <w:numId w:val="0"/>
        </w:numPr>
        <w:ind w:left="1440"/>
      </w:pPr>
    </w:p>
    <w:p w14:paraId="20AB27FB" w14:textId="4293FCE7" w:rsidR="007348C8" w:rsidRDefault="007348C8" w:rsidP="007348C8">
      <w:pPr>
        <w:pStyle w:val="ListBullet"/>
        <w:numPr>
          <w:ilvl w:val="0"/>
          <w:numId w:val="0"/>
        </w:numPr>
        <w:ind w:left="1440"/>
      </w:pPr>
      <w:r>
        <w:t xml:space="preserve">then inside it </w:t>
      </w:r>
      <w:proofErr w:type="gramStart"/>
      <w:r>
        <w:t>create</w:t>
      </w:r>
      <w:proofErr w:type="gramEnd"/>
      <w:r>
        <w:t xml:space="preserve"> the adder package with cargo new adder,</w:t>
      </w:r>
    </w:p>
    <w:p w14:paraId="3CE418F5" w14:textId="77777777" w:rsidR="00BF2664" w:rsidRDefault="00BF2664" w:rsidP="007348C8">
      <w:pPr>
        <w:pStyle w:val="ListBullet"/>
        <w:numPr>
          <w:ilvl w:val="0"/>
          <w:numId w:val="0"/>
        </w:numPr>
        <w:ind w:left="1440"/>
      </w:pPr>
    </w:p>
    <w:p w14:paraId="74DEB251" w14:textId="3261745A" w:rsidR="00BF2664" w:rsidRDefault="00BF2664" w:rsidP="007348C8">
      <w:pPr>
        <w:pStyle w:val="ListBullet"/>
        <w:numPr>
          <w:ilvl w:val="0"/>
          <w:numId w:val="0"/>
        </w:numPr>
        <w:ind w:left="1440"/>
      </w:pPr>
      <w:r>
        <w:t xml:space="preserve">And now adder is a part of add workspace. </w:t>
      </w:r>
      <w:r w:rsidR="00BE3392">
        <w:t xml:space="preserve">If we run cargo build it will create adder’s </w:t>
      </w:r>
      <w:r w:rsidR="00F3215A">
        <w:t>build in add/target instead of add/adder/target.</w:t>
      </w:r>
      <w:r w:rsidR="00D73E59">
        <w:t xml:space="preserve"> This is to allow crates to depend on each other.</w:t>
      </w:r>
    </w:p>
    <w:p w14:paraId="24008C02" w14:textId="06B4FD96" w:rsidR="00A27A25" w:rsidRDefault="00A27A25" w:rsidP="007348C8">
      <w:pPr>
        <w:pStyle w:val="ListBullet"/>
        <w:numPr>
          <w:ilvl w:val="0"/>
          <w:numId w:val="0"/>
        </w:numPr>
        <w:ind w:left="1440"/>
      </w:pPr>
      <w:r>
        <w:t>Similarly, add another member</w:t>
      </w:r>
    </w:p>
    <w:p w14:paraId="5573FACD" w14:textId="77777777" w:rsidR="00A27A25" w:rsidRDefault="00A27A25" w:rsidP="007348C8">
      <w:pPr>
        <w:pStyle w:val="ListBullet"/>
        <w:numPr>
          <w:ilvl w:val="0"/>
          <w:numId w:val="0"/>
        </w:numPr>
        <w:ind w:left="1440"/>
      </w:pPr>
    </w:p>
    <w:p w14:paraId="4C5C9BA0" w14:textId="77777777" w:rsidR="00A27A25" w:rsidRDefault="00A27A25" w:rsidP="007348C8">
      <w:pPr>
        <w:pStyle w:val="ListBullet"/>
        <w:numPr>
          <w:ilvl w:val="0"/>
          <w:numId w:val="0"/>
        </w:numPr>
        <w:ind w:left="1440"/>
      </w:pPr>
      <w:r>
        <w:lastRenderedPageBreak/>
        <w:t>members = [</w:t>
      </w:r>
    </w:p>
    <w:p w14:paraId="67EF250E" w14:textId="6B10B867" w:rsidR="00A27A25" w:rsidRDefault="00A27A25" w:rsidP="00A27A25">
      <w:pPr>
        <w:pStyle w:val="ListBullet"/>
        <w:numPr>
          <w:ilvl w:val="0"/>
          <w:numId w:val="0"/>
        </w:numPr>
        <w:ind w:left="1440" w:firstLine="720"/>
      </w:pPr>
      <w:r>
        <w:t>“adder”,</w:t>
      </w:r>
    </w:p>
    <w:p w14:paraId="5D41ACA1" w14:textId="3678F322" w:rsidR="00A27A25" w:rsidRDefault="00A27A25" w:rsidP="004E6251">
      <w:pPr>
        <w:pStyle w:val="ListBullet"/>
        <w:numPr>
          <w:ilvl w:val="0"/>
          <w:numId w:val="0"/>
        </w:numPr>
        <w:ind w:left="1440" w:firstLine="720"/>
      </w:pPr>
      <w:r>
        <w:t>“</w:t>
      </w:r>
      <w:proofErr w:type="spellStart"/>
      <w:proofErr w:type="gramStart"/>
      <w:r>
        <w:t>add</w:t>
      </w:r>
      <w:proofErr w:type="gramEnd"/>
      <w:r>
        <w:t>_lib</w:t>
      </w:r>
      <w:proofErr w:type="spellEnd"/>
      <w:r>
        <w:t>”</w:t>
      </w:r>
    </w:p>
    <w:p w14:paraId="2E59ECD3" w14:textId="17CB28F6" w:rsidR="00A27A25" w:rsidRDefault="00A27A25" w:rsidP="007348C8">
      <w:pPr>
        <w:pStyle w:val="ListBullet"/>
        <w:numPr>
          <w:ilvl w:val="0"/>
          <w:numId w:val="0"/>
        </w:numPr>
        <w:ind w:left="1440"/>
      </w:pPr>
      <w:r>
        <w:t>]</w:t>
      </w:r>
    </w:p>
    <w:p w14:paraId="71FEE5D2" w14:textId="5DA1D1F5" w:rsidR="00774C6A" w:rsidRDefault="00A27A25" w:rsidP="007348C8">
      <w:pPr>
        <w:pStyle w:val="ListBullet"/>
        <w:numPr>
          <w:ilvl w:val="0"/>
          <w:numId w:val="0"/>
        </w:numPr>
        <w:ind w:left="1440"/>
      </w:pPr>
      <w:r>
        <w:t>then</w:t>
      </w:r>
      <w:r w:rsidR="00774C6A">
        <w:t>, create a library in add,</w:t>
      </w:r>
    </w:p>
    <w:p w14:paraId="51865842" w14:textId="77ADCDBE" w:rsidR="00774C6A" w:rsidRDefault="00774C6A" w:rsidP="007348C8">
      <w:pPr>
        <w:pStyle w:val="ListBullet"/>
        <w:numPr>
          <w:ilvl w:val="0"/>
          <w:numId w:val="0"/>
        </w:numPr>
        <w:ind w:left="1440"/>
      </w:pPr>
      <w:r>
        <w:t xml:space="preserve">cargo new </w:t>
      </w:r>
      <w:proofErr w:type="spellStart"/>
      <w:r>
        <w:t>add_lib</w:t>
      </w:r>
      <w:proofErr w:type="spellEnd"/>
      <w:r>
        <w:t xml:space="preserve"> </w:t>
      </w:r>
      <w:r w:rsidR="00117E6F">
        <w:t>–</w:t>
      </w:r>
      <w:r>
        <w:t>lib</w:t>
      </w:r>
    </w:p>
    <w:p w14:paraId="591B9157" w14:textId="4F99821A" w:rsidR="00117E6F" w:rsidRDefault="00117E6F" w:rsidP="007348C8">
      <w:pPr>
        <w:pStyle w:val="ListBullet"/>
        <w:numPr>
          <w:ilvl w:val="0"/>
          <w:numId w:val="0"/>
        </w:numPr>
        <w:ind w:left="1440"/>
      </w:pPr>
      <w:r>
        <w:t>and define a method in add/add_lib/</w:t>
      </w:r>
      <w:r w:rsidR="008110B1">
        <w:t>src/lib.rs</w:t>
      </w:r>
    </w:p>
    <w:p w14:paraId="3EAC3B55" w14:textId="77777777" w:rsidR="008110B1" w:rsidRDefault="008110B1" w:rsidP="007348C8">
      <w:pPr>
        <w:pStyle w:val="ListBullet"/>
        <w:numPr>
          <w:ilvl w:val="0"/>
          <w:numId w:val="0"/>
        </w:numPr>
        <w:ind w:left="1440"/>
      </w:pPr>
    </w:p>
    <w:p w14:paraId="1E341B8A" w14:textId="48BB1740" w:rsidR="008110B1" w:rsidRDefault="008110B1" w:rsidP="007348C8">
      <w:pPr>
        <w:pStyle w:val="ListBullet"/>
        <w:numPr>
          <w:ilvl w:val="0"/>
          <w:numId w:val="0"/>
        </w:numPr>
        <w:ind w:left="1440"/>
      </w:pPr>
      <w:r>
        <w:t xml:space="preserve">pub </w:t>
      </w:r>
      <w:proofErr w:type="spellStart"/>
      <w:r>
        <w:t>fn</w:t>
      </w:r>
      <w:proofErr w:type="spellEnd"/>
      <w:r>
        <w:t xml:space="preserve"> </w:t>
      </w:r>
      <w:proofErr w:type="spellStart"/>
      <w:proofErr w:type="gramStart"/>
      <w:r>
        <w:t>yo</w:t>
      </w:r>
      <w:proofErr w:type="spellEnd"/>
      <w:r>
        <w:t>(</w:t>
      </w:r>
      <w:proofErr w:type="gramEnd"/>
      <w:r>
        <w:t>) {…}</w:t>
      </w:r>
    </w:p>
    <w:p w14:paraId="29E62B27" w14:textId="77777777" w:rsidR="008110B1" w:rsidRDefault="008110B1" w:rsidP="007348C8">
      <w:pPr>
        <w:pStyle w:val="ListBullet"/>
        <w:numPr>
          <w:ilvl w:val="0"/>
          <w:numId w:val="0"/>
        </w:numPr>
        <w:ind w:left="1440"/>
      </w:pPr>
    </w:p>
    <w:p w14:paraId="21938D50" w14:textId="2B24FF04" w:rsidR="00965E71" w:rsidRDefault="00965E71" w:rsidP="007348C8">
      <w:pPr>
        <w:pStyle w:val="ListBullet"/>
        <w:numPr>
          <w:ilvl w:val="0"/>
          <w:numId w:val="0"/>
        </w:numPr>
        <w:ind w:left="1440"/>
      </w:pPr>
      <w:r>
        <w:t>Now to use this crate in add,</w:t>
      </w:r>
    </w:p>
    <w:p w14:paraId="5D4E0495" w14:textId="3F201448" w:rsidR="00965E71" w:rsidRDefault="00965E71" w:rsidP="007348C8">
      <w:pPr>
        <w:pStyle w:val="ListBullet"/>
        <w:numPr>
          <w:ilvl w:val="0"/>
          <w:numId w:val="0"/>
        </w:numPr>
        <w:ind w:left="1440"/>
      </w:pPr>
      <w:r>
        <w:t xml:space="preserve">define so in adder’s </w:t>
      </w:r>
      <w:proofErr w:type="spellStart"/>
      <w:proofErr w:type="gramStart"/>
      <w:r>
        <w:t>cargo.toml</w:t>
      </w:r>
      <w:proofErr w:type="spellEnd"/>
      <w:proofErr w:type="gramEnd"/>
      <w:r>
        <w:t>,</w:t>
      </w:r>
    </w:p>
    <w:p w14:paraId="546A7B6F" w14:textId="77777777" w:rsidR="00965E71" w:rsidRDefault="00965E71" w:rsidP="004E6251">
      <w:pPr>
        <w:pStyle w:val="ListBullet"/>
        <w:numPr>
          <w:ilvl w:val="0"/>
          <w:numId w:val="0"/>
        </w:numPr>
        <w:ind w:left="1440"/>
      </w:pPr>
      <w:r>
        <w:t>[dependencies]</w:t>
      </w:r>
    </w:p>
    <w:p w14:paraId="1D0954AD" w14:textId="140E4325" w:rsidR="00965E71" w:rsidRDefault="00965E71" w:rsidP="00965E71">
      <w:pPr>
        <w:pStyle w:val="ListBullet"/>
        <w:numPr>
          <w:ilvl w:val="0"/>
          <w:numId w:val="0"/>
        </w:numPr>
        <w:ind w:left="1440"/>
      </w:pPr>
      <w:proofErr w:type="spellStart"/>
      <w:r>
        <w:t>add_one</w:t>
      </w:r>
      <w:proofErr w:type="spellEnd"/>
      <w:r>
        <w:t xml:space="preserve"> = </w:t>
      </w:r>
      <w:proofErr w:type="gramStart"/>
      <w:r>
        <w:t>{ path</w:t>
      </w:r>
      <w:proofErr w:type="gramEnd"/>
      <w:r>
        <w:t xml:space="preserve"> = "../</w:t>
      </w:r>
      <w:proofErr w:type="spellStart"/>
      <w:r>
        <w:t>add_one</w:t>
      </w:r>
      <w:proofErr w:type="spellEnd"/>
      <w:r>
        <w:t>" }</w:t>
      </w:r>
    </w:p>
    <w:p w14:paraId="14F5CDBB" w14:textId="77777777" w:rsidR="00A307EA" w:rsidRDefault="00A307EA" w:rsidP="00965E71">
      <w:pPr>
        <w:pStyle w:val="ListBullet"/>
        <w:numPr>
          <w:ilvl w:val="0"/>
          <w:numId w:val="0"/>
        </w:numPr>
        <w:ind w:left="1440"/>
      </w:pPr>
    </w:p>
    <w:p w14:paraId="67BCD4E5" w14:textId="7ED68B9F" w:rsidR="00A307EA" w:rsidRDefault="006D3C2A" w:rsidP="00965E71">
      <w:pPr>
        <w:pStyle w:val="ListBullet"/>
        <w:numPr>
          <w:ilvl w:val="0"/>
          <w:numId w:val="0"/>
        </w:numPr>
        <w:ind w:left="1440"/>
      </w:pPr>
      <w:r>
        <w:t>Then to use the method,</w:t>
      </w:r>
    </w:p>
    <w:p w14:paraId="5A9703B3" w14:textId="0C9D46C2" w:rsidR="006D3C2A" w:rsidRDefault="006D3C2A" w:rsidP="00965E71">
      <w:pPr>
        <w:pStyle w:val="ListBullet"/>
        <w:numPr>
          <w:ilvl w:val="0"/>
          <w:numId w:val="0"/>
        </w:numPr>
        <w:ind w:left="1440"/>
      </w:pPr>
      <w:r>
        <w:t>In add,</w:t>
      </w:r>
    </w:p>
    <w:p w14:paraId="2118C6E8" w14:textId="042B5015" w:rsidR="006D3C2A" w:rsidRDefault="006D3C2A" w:rsidP="00965E71">
      <w:pPr>
        <w:pStyle w:val="ListBullet"/>
        <w:numPr>
          <w:ilvl w:val="0"/>
          <w:numId w:val="0"/>
        </w:numPr>
        <w:ind w:left="1440"/>
      </w:pPr>
      <w:r w:rsidRPr="006D3C2A">
        <w:t xml:space="preserve">use </w:t>
      </w:r>
      <w:proofErr w:type="spellStart"/>
      <w:r w:rsidRPr="006D3C2A">
        <w:t>add_one</w:t>
      </w:r>
      <w:proofErr w:type="spellEnd"/>
      <w:r w:rsidRPr="006D3C2A">
        <w:t>;</w:t>
      </w:r>
    </w:p>
    <w:p w14:paraId="6AFC86DA" w14:textId="77777777" w:rsidR="006D3C2A" w:rsidRDefault="006D3C2A" w:rsidP="00965E71">
      <w:pPr>
        <w:pStyle w:val="ListBullet"/>
        <w:numPr>
          <w:ilvl w:val="0"/>
          <w:numId w:val="0"/>
        </w:numPr>
        <w:ind w:left="1440"/>
      </w:pPr>
    </w:p>
    <w:p w14:paraId="2AFAD338" w14:textId="57340D85" w:rsidR="006D3C2A" w:rsidRDefault="006D3C2A" w:rsidP="00965E71">
      <w:pPr>
        <w:pStyle w:val="ListBullet"/>
        <w:numPr>
          <w:ilvl w:val="0"/>
          <w:numId w:val="0"/>
        </w:numPr>
        <w:ind w:left="1440"/>
      </w:pPr>
      <w:r>
        <w:t>…</w:t>
      </w:r>
    </w:p>
    <w:p w14:paraId="5B1800F5" w14:textId="46588ACA" w:rsidR="007348C8" w:rsidRDefault="006D3C2A">
      <w:pPr>
        <w:pStyle w:val="ListBullet"/>
        <w:numPr>
          <w:ilvl w:val="0"/>
          <w:numId w:val="0"/>
        </w:numPr>
        <w:ind w:left="1440"/>
      </w:pPr>
      <w:proofErr w:type="spellStart"/>
      <w:r>
        <w:t>add_</w:t>
      </w:r>
      <w:proofErr w:type="gramStart"/>
      <w:r>
        <w:t>one</w:t>
      </w:r>
      <w:proofErr w:type="spellEnd"/>
      <w:r>
        <w:t>::</w:t>
      </w:r>
      <w:proofErr w:type="spellStart"/>
      <w:proofErr w:type="gramEnd"/>
      <w:r>
        <w:t>yo</w:t>
      </w:r>
      <w:proofErr w:type="spellEnd"/>
      <w:r>
        <w:t>();</w:t>
      </w:r>
    </w:p>
    <w:p w14:paraId="241362C1" w14:textId="34CC9678" w:rsidR="009E6A4D" w:rsidRDefault="00011C30" w:rsidP="00011C30">
      <w:pPr>
        <w:pStyle w:val="ListBullet"/>
        <w:numPr>
          <w:ilvl w:val="2"/>
          <w:numId w:val="1"/>
        </w:numPr>
      </w:pPr>
      <w:r>
        <w:t xml:space="preserve">cargo run on a workspace doesn’t work. We need to define a binary package and </w:t>
      </w:r>
      <w:r w:rsidR="00C67D07">
        <w:t>run it instead, so here we can</w:t>
      </w:r>
    </w:p>
    <w:p w14:paraId="6FF8B5E5" w14:textId="35DE11FB" w:rsidR="00C67D07" w:rsidRDefault="00C67D07" w:rsidP="00C67D07">
      <w:pPr>
        <w:pStyle w:val="ListBullet"/>
        <w:numPr>
          <w:ilvl w:val="0"/>
          <w:numId w:val="0"/>
        </w:numPr>
        <w:ind w:left="2160"/>
      </w:pPr>
      <w:r>
        <w:t>cargo run --p adder</w:t>
      </w:r>
    </w:p>
    <w:p w14:paraId="63439666" w14:textId="42E98781" w:rsidR="0086761D" w:rsidRDefault="0086761D" w:rsidP="004E6251">
      <w:pPr>
        <w:pStyle w:val="ListBullet"/>
        <w:numPr>
          <w:ilvl w:val="0"/>
          <w:numId w:val="0"/>
        </w:numPr>
        <w:ind w:left="2160"/>
      </w:pPr>
      <w:r>
        <w:t>runs adder/src/main.rs</w:t>
      </w:r>
    </w:p>
    <w:p w14:paraId="7B1F676B" w14:textId="73BE3742" w:rsidR="00011C30" w:rsidRDefault="00F947AF" w:rsidP="00011C30">
      <w:pPr>
        <w:pStyle w:val="ListBullet"/>
        <w:numPr>
          <w:ilvl w:val="2"/>
          <w:numId w:val="1"/>
        </w:numPr>
      </w:pPr>
      <w:r>
        <w:lastRenderedPageBreak/>
        <w:t xml:space="preserve">External packages: </w:t>
      </w:r>
      <w:r w:rsidR="001D27B8">
        <w:t xml:space="preserve">When one package uses a version of an external package, others use the same. The </w:t>
      </w:r>
      <w:r w:rsidR="00A67BEF">
        <w:t xml:space="preserve">version to use is selected by cargo automatically and the </w:t>
      </w:r>
      <w:proofErr w:type="spellStart"/>
      <w:proofErr w:type="gramStart"/>
      <w:r w:rsidR="00A67BEF">
        <w:t>cargo.lock</w:t>
      </w:r>
      <w:proofErr w:type="spellEnd"/>
      <w:proofErr w:type="gramEnd"/>
      <w:r w:rsidR="00A67BEF">
        <w:t xml:space="preserve"> generated for the workspace holds that version. Any crate in the workspace will then refer to that version only, although it has to declare the dependency on a package in its </w:t>
      </w:r>
      <w:proofErr w:type="spellStart"/>
      <w:proofErr w:type="gramStart"/>
      <w:r w:rsidR="00A67BEF">
        <w:t>cargo.toml</w:t>
      </w:r>
      <w:proofErr w:type="spellEnd"/>
      <w:proofErr w:type="gramEnd"/>
      <w:r w:rsidR="00A67BEF">
        <w:t>.</w:t>
      </w:r>
    </w:p>
    <w:p w14:paraId="65319D62" w14:textId="25E73130" w:rsidR="00F947AF" w:rsidRDefault="009B1765" w:rsidP="00011C30">
      <w:pPr>
        <w:pStyle w:val="ListBullet"/>
        <w:numPr>
          <w:ilvl w:val="2"/>
          <w:numId w:val="1"/>
        </w:numPr>
      </w:pPr>
      <w:r>
        <w:t xml:space="preserve">Tests: cargo test </w:t>
      </w:r>
      <w:proofErr w:type="spellStart"/>
      <w:r>
        <w:t>tets</w:t>
      </w:r>
      <w:proofErr w:type="spellEnd"/>
      <w:r>
        <w:t xml:space="preserve"> all crates in a workspace.</w:t>
      </w:r>
      <w:r w:rsidR="003D1660">
        <w:t xml:space="preserve"> We can specify a specific crate with cargo test --p </w:t>
      </w:r>
      <w:proofErr w:type="spellStart"/>
      <w:r w:rsidR="003D1660">
        <w:t>myCrate</w:t>
      </w:r>
      <w:proofErr w:type="spellEnd"/>
      <w:r w:rsidR="003D1660">
        <w:t>.</w:t>
      </w:r>
    </w:p>
    <w:p w14:paraId="20A9BE1D" w14:textId="77777777" w:rsidR="009B1765" w:rsidRDefault="009B1765" w:rsidP="004E6251">
      <w:pPr>
        <w:pStyle w:val="ListBullet"/>
        <w:numPr>
          <w:ilvl w:val="2"/>
          <w:numId w:val="1"/>
        </w:numPr>
      </w:pPr>
    </w:p>
    <w:p w14:paraId="06CE700A" w14:textId="1DB72246" w:rsidR="00011C30" w:rsidRDefault="00011C30" w:rsidP="00D3153A">
      <w:pPr>
        <w:pStyle w:val="ListBullet"/>
        <w:numPr>
          <w:ilvl w:val="1"/>
          <w:numId w:val="1"/>
        </w:numPr>
      </w:pPr>
    </w:p>
    <w:p w14:paraId="39426BDA" w14:textId="232FEAAA" w:rsidR="0071043F" w:rsidRDefault="0071043F" w:rsidP="00E4645E">
      <w:pPr>
        <w:pStyle w:val="ListBullet"/>
        <w:numPr>
          <w:ilvl w:val="0"/>
          <w:numId w:val="0"/>
        </w:numPr>
        <w:ind w:left="1440"/>
      </w:pPr>
    </w:p>
    <w:p w14:paraId="26A503DB" w14:textId="67AE0669" w:rsidR="00F812E0" w:rsidRDefault="00167CD5" w:rsidP="00C42FA2">
      <w:pPr>
        <w:pStyle w:val="ListBullet"/>
        <w:outlineLvl w:val="1"/>
      </w:pPr>
      <w:r>
        <w:t xml:space="preserve">Errors: </w:t>
      </w:r>
      <w:r w:rsidR="00F72717">
        <w:t xml:space="preserve">Rust divides errors into 2 categories, recoverable and non-recoverable errors. </w:t>
      </w:r>
      <w:r w:rsidR="00EA1D6F">
        <w:t xml:space="preserve">The former are </w:t>
      </w:r>
      <w:r w:rsidR="00914773">
        <w:t>as Result&lt;</w:t>
      </w:r>
      <w:proofErr w:type="gramStart"/>
      <w:r w:rsidR="00914773">
        <w:t>T,E</w:t>
      </w:r>
      <w:proofErr w:type="gramEnd"/>
      <w:r w:rsidR="00914773">
        <w:t xml:space="preserve">&gt; type while the latter are triggered through panic! macro. </w:t>
      </w:r>
      <w:r w:rsidR="008C3657">
        <w:t>The reason we have 2 categories of errors is because</w:t>
      </w:r>
      <w:r w:rsidR="00440198">
        <w:t xml:space="preserve"> we may want a program to crash such as when wrong array index is accessed while we may be able to work around a simple error like </w:t>
      </w:r>
      <w:r w:rsidR="006F4BD3">
        <w:t>file not found.</w:t>
      </w:r>
    </w:p>
    <w:p w14:paraId="261702E1" w14:textId="5BAD29BB" w:rsidR="00747E31" w:rsidRDefault="00747E31" w:rsidP="00747E31">
      <w:pPr>
        <w:pStyle w:val="ListBullet"/>
        <w:numPr>
          <w:ilvl w:val="1"/>
          <w:numId w:val="1"/>
        </w:numPr>
      </w:pPr>
      <w:r>
        <w:t xml:space="preserve">Unwinding vs Aborting: </w:t>
      </w:r>
      <w:r w:rsidR="000045C3">
        <w:t xml:space="preserve">When the program panics, Rust unwinds the stack and walks back to each of the function to </w:t>
      </w:r>
      <w:proofErr w:type="spellStart"/>
      <w:r w:rsidR="000045C3">
        <w:t>cleanup</w:t>
      </w:r>
      <w:proofErr w:type="spellEnd"/>
      <w:r w:rsidR="000045C3">
        <w:t xml:space="preserve"> its resources. This is a tedious process which takes time and while enabled also increases size of the Rust executable. We can choose to simply abort on panic, in which case it leaves it </w:t>
      </w:r>
      <w:proofErr w:type="spellStart"/>
      <w:r w:rsidR="000045C3">
        <w:t>upto</w:t>
      </w:r>
      <w:proofErr w:type="spellEnd"/>
      <w:r w:rsidR="000045C3">
        <w:t xml:space="preserve"> the OS to clear the resources resulting in a quick exit and smaller binary size.</w:t>
      </w:r>
    </w:p>
    <w:p w14:paraId="7499A31D" w14:textId="7955B73A" w:rsidR="000045C3" w:rsidRDefault="000045C3" w:rsidP="000045C3">
      <w:pPr>
        <w:pStyle w:val="ListBullet"/>
        <w:numPr>
          <w:ilvl w:val="0"/>
          <w:numId w:val="0"/>
        </w:numPr>
        <w:ind w:left="1440"/>
      </w:pPr>
      <w:r>
        <w:t>To do so,</w:t>
      </w:r>
    </w:p>
    <w:p w14:paraId="3F3ECFD5" w14:textId="6D1B6B3A" w:rsidR="000045C3" w:rsidRDefault="000045C3" w:rsidP="000045C3">
      <w:pPr>
        <w:pStyle w:val="ListBullet"/>
        <w:numPr>
          <w:ilvl w:val="0"/>
          <w:numId w:val="0"/>
        </w:numPr>
        <w:ind w:left="1440"/>
      </w:pPr>
      <w:r>
        <w:t xml:space="preserve">In </w:t>
      </w:r>
      <w:proofErr w:type="spellStart"/>
      <w:proofErr w:type="gramStart"/>
      <w:r>
        <w:t>cargo.toml</w:t>
      </w:r>
      <w:proofErr w:type="spellEnd"/>
      <w:proofErr w:type="gramEnd"/>
      <w:r>
        <w:t>,</w:t>
      </w:r>
    </w:p>
    <w:p w14:paraId="4C4B02B4" w14:textId="77777777" w:rsidR="00A412E7" w:rsidRDefault="00A412E7" w:rsidP="00A412E7">
      <w:pPr>
        <w:pStyle w:val="ListBullet"/>
        <w:numPr>
          <w:ilvl w:val="0"/>
          <w:numId w:val="0"/>
        </w:numPr>
        <w:ind w:left="1440"/>
      </w:pPr>
    </w:p>
    <w:p w14:paraId="7149A06D" w14:textId="6A2FF15A" w:rsidR="00A412E7" w:rsidRDefault="00A412E7" w:rsidP="00A412E7">
      <w:pPr>
        <w:pStyle w:val="ListBullet"/>
        <w:numPr>
          <w:ilvl w:val="0"/>
          <w:numId w:val="0"/>
        </w:numPr>
        <w:ind w:left="1440"/>
      </w:pPr>
      <w:r>
        <w:t>[</w:t>
      </w:r>
      <w:proofErr w:type="spellStart"/>
      <w:proofErr w:type="gramStart"/>
      <w:r>
        <w:t>profile.release</w:t>
      </w:r>
      <w:proofErr w:type="spellEnd"/>
      <w:proofErr w:type="gramEnd"/>
      <w:r>
        <w:t>]</w:t>
      </w:r>
    </w:p>
    <w:p w14:paraId="6737C596" w14:textId="309C59C7" w:rsidR="000045C3" w:rsidRDefault="00A412E7" w:rsidP="00A412E7">
      <w:pPr>
        <w:pStyle w:val="ListBullet"/>
        <w:numPr>
          <w:ilvl w:val="0"/>
          <w:numId w:val="0"/>
        </w:numPr>
        <w:ind w:left="1440"/>
      </w:pPr>
      <w:r>
        <w:t>panic = 'abort'</w:t>
      </w:r>
    </w:p>
    <w:p w14:paraId="29406AF5" w14:textId="77777777" w:rsidR="00A412E7" w:rsidRDefault="00A412E7" w:rsidP="00A412E7">
      <w:pPr>
        <w:pStyle w:val="ListBullet"/>
        <w:numPr>
          <w:ilvl w:val="0"/>
          <w:numId w:val="0"/>
        </w:numPr>
        <w:ind w:left="1440"/>
      </w:pPr>
    </w:p>
    <w:p w14:paraId="5E0509EB" w14:textId="248FB45B" w:rsidR="00A412E7" w:rsidRDefault="00A412E7" w:rsidP="00A412E7">
      <w:pPr>
        <w:pStyle w:val="ListBullet"/>
        <w:numPr>
          <w:ilvl w:val="0"/>
          <w:numId w:val="0"/>
        </w:numPr>
        <w:ind w:left="1440"/>
      </w:pPr>
      <w:r>
        <w:t>here we are setting abort on panic for release build.</w:t>
      </w:r>
    </w:p>
    <w:p w14:paraId="2E1564B0" w14:textId="74E94645" w:rsidR="00747E31" w:rsidRDefault="00F5693A" w:rsidP="00747E31">
      <w:pPr>
        <w:pStyle w:val="ListBullet"/>
        <w:numPr>
          <w:ilvl w:val="1"/>
          <w:numId w:val="1"/>
        </w:numPr>
      </w:pPr>
      <w:r>
        <w:lastRenderedPageBreak/>
        <w:t>Panic: To panic,</w:t>
      </w:r>
    </w:p>
    <w:p w14:paraId="25C7EB9C" w14:textId="558DDD98" w:rsidR="00F5693A" w:rsidRDefault="00981C08" w:rsidP="00F5693A">
      <w:pPr>
        <w:pStyle w:val="ListBullet"/>
        <w:numPr>
          <w:ilvl w:val="0"/>
          <w:numId w:val="0"/>
        </w:numPr>
        <w:ind w:left="1440"/>
      </w:pPr>
      <w:proofErr w:type="gramStart"/>
      <w:r>
        <w:t>panic!(</w:t>
      </w:r>
      <w:proofErr w:type="gramEnd"/>
      <w:r>
        <w:t>“</w:t>
      </w:r>
      <w:proofErr w:type="spellStart"/>
      <w:r>
        <w:t>yo</w:t>
      </w:r>
      <w:proofErr w:type="spellEnd"/>
      <w:r>
        <w:t>”); //anywhere.</w:t>
      </w:r>
    </w:p>
    <w:p w14:paraId="66E30A75" w14:textId="4C0BE1A2" w:rsidR="00F5693A" w:rsidRDefault="00D81526" w:rsidP="00D81526">
      <w:pPr>
        <w:pStyle w:val="ListBullet"/>
        <w:numPr>
          <w:ilvl w:val="2"/>
          <w:numId w:val="1"/>
        </w:numPr>
      </w:pPr>
      <w:r>
        <w:t>Backtrace: Wh</w:t>
      </w:r>
      <w:r w:rsidR="000C161D">
        <w:t xml:space="preserve">en panic is called, </w:t>
      </w:r>
      <w:r w:rsidR="00D83628">
        <w:t xml:space="preserve">it shows the line and character of the </w:t>
      </w:r>
      <w:r w:rsidR="002706A5">
        <w:t xml:space="preserve">line and char of </w:t>
      </w:r>
      <w:r w:rsidR="00D83628">
        <w:t>file</w:t>
      </w:r>
      <w:r w:rsidR="002706A5">
        <w:t xml:space="preserve"> at the bottom </w:t>
      </w:r>
      <w:r w:rsidR="00DC4F5D">
        <w:t xml:space="preserve">of the call stack. So, </w:t>
      </w:r>
      <w:r w:rsidR="00434087">
        <w:t>for ex.:</w:t>
      </w:r>
    </w:p>
    <w:p w14:paraId="74E93450" w14:textId="77777777" w:rsidR="00434087" w:rsidRDefault="00434087" w:rsidP="00434087">
      <w:pPr>
        <w:pStyle w:val="ListBullet"/>
        <w:numPr>
          <w:ilvl w:val="0"/>
          <w:numId w:val="0"/>
        </w:numPr>
        <w:ind w:left="2160"/>
      </w:pPr>
      <w:proofErr w:type="spellStart"/>
      <w:r>
        <w:t>fn</w:t>
      </w:r>
      <w:proofErr w:type="spellEnd"/>
      <w:r>
        <w:t xml:space="preserve"> </w:t>
      </w:r>
      <w:proofErr w:type="gramStart"/>
      <w:r>
        <w:t>main(</w:t>
      </w:r>
      <w:proofErr w:type="gramEnd"/>
      <w:r>
        <w:t>){</w:t>
      </w:r>
    </w:p>
    <w:p w14:paraId="6817A366" w14:textId="247BBA2E" w:rsidR="00434087" w:rsidRDefault="00434087" w:rsidP="00434087">
      <w:pPr>
        <w:pStyle w:val="ListBullet"/>
        <w:numPr>
          <w:ilvl w:val="0"/>
          <w:numId w:val="0"/>
        </w:numPr>
        <w:ind w:left="2160"/>
      </w:pPr>
      <w:r>
        <w:tab/>
      </w:r>
      <w:r w:rsidR="002B3F72">
        <w:t xml:space="preserve">let v= </w:t>
      </w:r>
      <w:proofErr w:type="spellStart"/>
      <w:proofErr w:type="gramStart"/>
      <w:r w:rsidR="002B3F72">
        <w:t>vec</w:t>
      </w:r>
      <w:proofErr w:type="spellEnd"/>
      <w:r w:rsidR="002B3F72">
        <w:t>![</w:t>
      </w:r>
      <w:proofErr w:type="gramEnd"/>
      <w:r w:rsidR="002B3F72">
        <w:t>1,2,3];</w:t>
      </w:r>
    </w:p>
    <w:p w14:paraId="20C87C1E" w14:textId="464E3BE7" w:rsidR="002B3F72" w:rsidRDefault="002B3F72" w:rsidP="00434087">
      <w:pPr>
        <w:pStyle w:val="ListBullet"/>
        <w:numPr>
          <w:ilvl w:val="0"/>
          <w:numId w:val="0"/>
        </w:numPr>
        <w:ind w:left="2160"/>
      </w:pPr>
      <w:r>
        <w:tab/>
      </w:r>
    </w:p>
    <w:p w14:paraId="7FDCBFDA" w14:textId="0E66472B" w:rsidR="002B3F72" w:rsidRDefault="002B3F72" w:rsidP="00434087">
      <w:pPr>
        <w:pStyle w:val="ListBullet"/>
        <w:numPr>
          <w:ilvl w:val="0"/>
          <w:numId w:val="0"/>
        </w:numPr>
        <w:ind w:left="2160"/>
      </w:pPr>
      <w:r>
        <w:tab/>
      </w:r>
      <w:proofErr w:type="gramStart"/>
      <w:r>
        <w:t>v[</w:t>
      </w:r>
      <w:proofErr w:type="gramEnd"/>
      <w:r>
        <w:t>4];</w:t>
      </w:r>
    </w:p>
    <w:p w14:paraId="54EB746D" w14:textId="3188CC70" w:rsidR="00434087" w:rsidRDefault="00434087" w:rsidP="00434087">
      <w:pPr>
        <w:pStyle w:val="ListBullet"/>
        <w:numPr>
          <w:ilvl w:val="0"/>
          <w:numId w:val="0"/>
        </w:numPr>
        <w:ind w:left="2160"/>
      </w:pPr>
      <w:r>
        <w:t>}</w:t>
      </w:r>
    </w:p>
    <w:p w14:paraId="28C4D816" w14:textId="77777777" w:rsidR="008B75E0" w:rsidRDefault="002B3F72" w:rsidP="00434087">
      <w:pPr>
        <w:pStyle w:val="ListBullet"/>
        <w:numPr>
          <w:ilvl w:val="0"/>
          <w:numId w:val="0"/>
        </w:numPr>
        <w:ind w:left="2160"/>
      </w:pPr>
      <w:r>
        <w:t xml:space="preserve">This will cause a panic but in some other file where vector is defined. </w:t>
      </w:r>
      <w:r w:rsidR="00260B34">
        <w:t xml:space="preserve">However, Rust will show </w:t>
      </w:r>
      <w:r w:rsidR="0039667D">
        <w:t xml:space="preserve">the line and char of this file since this is the origin of </w:t>
      </w:r>
      <w:r w:rsidR="008B75E0">
        <w:t xml:space="preserve">action that </w:t>
      </w:r>
      <w:proofErr w:type="gramStart"/>
      <w:r w:rsidR="008B75E0">
        <w:t>lead</w:t>
      </w:r>
      <w:proofErr w:type="gramEnd"/>
      <w:r w:rsidR="008B75E0">
        <w:t xml:space="preserve"> to the crash</w:t>
      </w:r>
      <w:r w:rsidR="002F5DED">
        <w:t>.</w:t>
      </w:r>
    </w:p>
    <w:p w14:paraId="5A7B1B98" w14:textId="0E92E9EE" w:rsidR="00434087" w:rsidRDefault="008B75E0" w:rsidP="00434087">
      <w:pPr>
        <w:pStyle w:val="ListBullet"/>
        <w:numPr>
          <w:ilvl w:val="0"/>
          <w:numId w:val="0"/>
        </w:numPr>
        <w:ind w:left="2160"/>
      </w:pPr>
      <w:r>
        <w:t xml:space="preserve">We can see the </w:t>
      </w:r>
      <w:proofErr w:type="spellStart"/>
      <w:r>
        <w:t>backstack</w:t>
      </w:r>
      <w:proofErr w:type="spellEnd"/>
      <w:r>
        <w:t xml:space="preserve"> using the env var </w:t>
      </w:r>
      <w:r w:rsidR="000F673C" w:rsidRPr="000F673C">
        <w:t>RUST_BACKTRACE</w:t>
      </w:r>
      <w:r>
        <w:t>,</w:t>
      </w:r>
    </w:p>
    <w:p w14:paraId="6B3E7CB5" w14:textId="79014776" w:rsidR="000F673C" w:rsidRDefault="009F2C6C" w:rsidP="00434087">
      <w:pPr>
        <w:pStyle w:val="ListBullet"/>
        <w:numPr>
          <w:ilvl w:val="0"/>
          <w:numId w:val="0"/>
        </w:numPr>
        <w:ind w:left="2160"/>
      </w:pPr>
      <w:r>
        <w:t xml:space="preserve">like </w:t>
      </w:r>
      <w:r w:rsidRPr="009F2C6C">
        <w:t>RUST_BACKTRACE=1 cargo run</w:t>
      </w:r>
      <w:r>
        <w:t>.</w:t>
      </w:r>
    </w:p>
    <w:p w14:paraId="268824E7" w14:textId="77777777" w:rsidR="008B75E0" w:rsidRDefault="008B75E0" w:rsidP="00434087">
      <w:pPr>
        <w:pStyle w:val="ListBullet"/>
        <w:numPr>
          <w:ilvl w:val="0"/>
          <w:numId w:val="0"/>
        </w:numPr>
        <w:ind w:left="2160"/>
      </w:pPr>
    </w:p>
    <w:p w14:paraId="11220D6E" w14:textId="77777777" w:rsidR="002B3F72" w:rsidRDefault="002B3F72" w:rsidP="00434087">
      <w:pPr>
        <w:pStyle w:val="ListBullet"/>
        <w:numPr>
          <w:ilvl w:val="0"/>
          <w:numId w:val="0"/>
        </w:numPr>
        <w:ind w:left="2160"/>
      </w:pPr>
    </w:p>
    <w:p w14:paraId="6FF57770" w14:textId="586D8C06" w:rsidR="00D83628" w:rsidRDefault="0039169F" w:rsidP="00D81526">
      <w:pPr>
        <w:pStyle w:val="ListBullet"/>
        <w:numPr>
          <w:ilvl w:val="2"/>
          <w:numId w:val="1"/>
        </w:numPr>
      </w:pPr>
      <w:r>
        <w:t xml:space="preserve">Result: </w:t>
      </w:r>
      <w:r w:rsidR="00A24E79">
        <w:t>When we want to define a recoverable error.</w:t>
      </w:r>
    </w:p>
    <w:p w14:paraId="3DE80699" w14:textId="2B8B67E8" w:rsidR="00A24E79" w:rsidRDefault="00A24E79" w:rsidP="00A24E79">
      <w:pPr>
        <w:pStyle w:val="ListBullet"/>
        <w:numPr>
          <w:ilvl w:val="0"/>
          <w:numId w:val="0"/>
        </w:numPr>
        <w:ind w:left="2160"/>
      </w:pPr>
      <w:r>
        <w:t>Result is defined like so</w:t>
      </w:r>
      <w:r w:rsidR="003E6AB5">
        <w:t xml:space="preserve"> internally</w:t>
      </w:r>
      <w:r>
        <w:t>,</w:t>
      </w:r>
    </w:p>
    <w:p w14:paraId="442D9C58" w14:textId="77777777" w:rsidR="00A24E79" w:rsidRDefault="00A24E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58706064"/>
        <w:rPr>
          <w:rFonts w:ascii="Consolas" w:hAnsi="Consolas" w:cs="Courier New"/>
          <w:sz w:val="17"/>
          <w:szCs w:val="17"/>
        </w:rPr>
      </w:pPr>
      <w:proofErr w:type="spellStart"/>
      <w:r>
        <w:rPr>
          <w:rFonts w:ascii="Consolas" w:hAnsi="Consolas" w:cs="Courier New"/>
          <w:color w:val="000088"/>
          <w:sz w:val="17"/>
          <w:szCs w:val="17"/>
        </w:rPr>
        <w:t>enum</w:t>
      </w:r>
      <w:proofErr w:type="spellEnd"/>
      <w:r>
        <w:rPr>
          <w:rFonts w:ascii="Consolas" w:hAnsi="Consolas" w:cs="Courier New"/>
          <w:color w:val="000000"/>
          <w:sz w:val="17"/>
          <w:szCs w:val="17"/>
        </w:rPr>
        <w:t xml:space="preserve"> </w:t>
      </w:r>
      <w:r>
        <w:rPr>
          <w:rFonts w:ascii="Consolas" w:hAnsi="Consolas" w:cs="Courier New"/>
          <w:color w:val="660066"/>
          <w:sz w:val="17"/>
          <w:szCs w:val="17"/>
        </w:rPr>
        <w:t>Result</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4D3C099" w14:textId="77777777" w:rsidR="00A24E79" w:rsidRDefault="00A24E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587060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Ok</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6A90853F" w14:textId="77777777" w:rsidR="00A24E79" w:rsidRDefault="00A24E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587060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Err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4554AFA8" w14:textId="77777777" w:rsidR="00A24E79" w:rsidRDefault="00A24E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58706064"/>
        <w:rPr>
          <w:rFonts w:ascii="Consolas" w:hAnsi="Consolas" w:cs="Courier New"/>
          <w:sz w:val="17"/>
          <w:szCs w:val="17"/>
        </w:rPr>
      </w:pPr>
      <w:r>
        <w:rPr>
          <w:rFonts w:ascii="Consolas" w:hAnsi="Consolas" w:cs="Courier New"/>
          <w:color w:val="666600"/>
          <w:sz w:val="17"/>
          <w:szCs w:val="17"/>
        </w:rPr>
        <w:t>}</w:t>
      </w:r>
    </w:p>
    <w:p w14:paraId="53B40202" w14:textId="1B27C9F4" w:rsidR="00A24E79" w:rsidRDefault="00262AF7" w:rsidP="00A24E79">
      <w:pPr>
        <w:pStyle w:val="ListBullet"/>
        <w:numPr>
          <w:ilvl w:val="0"/>
          <w:numId w:val="0"/>
        </w:numPr>
        <w:ind w:left="2160"/>
      </w:pPr>
      <w:r>
        <w:t>And it is used like so,</w:t>
      </w:r>
    </w:p>
    <w:p w14:paraId="25E5AFD6"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660066"/>
          <w:sz w:val="17"/>
          <w:szCs w:val="17"/>
        </w:rPr>
        <w:t>File</w:t>
      </w:r>
      <w:r>
        <w:rPr>
          <w:rFonts w:ascii="Consolas" w:hAnsi="Consolas" w:cs="Courier New"/>
          <w:color w:val="666600"/>
          <w:sz w:val="17"/>
          <w:szCs w:val="17"/>
        </w:rPr>
        <w:t>;</w:t>
      </w:r>
    </w:p>
    <w:p w14:paraId="7797591D"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io</w:t>
      </w:r>
      <w:r>
        <w:rPr>
          <w:rFonts w:ascii="Consolas" w:hAnsi="Consolas" w:cs="Courier New"/>
          <w:color w:val="666600"/>
          <w:sz w:val="17"/>
          <w:szCs w:val="17"/>
        </w:rPr>
        <w:t>::</w:t>
      </w:r>
      <w:proofErr w:type="spellStart"/>
      <w:r>
        <w:rPr>
          <w:rFonts w:ascii="Consolas" w:hAnsi="Consolas" w:cs="Courier New"/>
          <w:color w:val="660066"/>
          <w:sz w:val="17"/>
          <w:szCs w:val="17"/>
        </w:rPr>
        <w:t>ErrorKind</w:t>
      </w:r>
      <w:proofErr w:type="spellEnd"/>
      <w:r>
        <w:rPr>
          <w:rFonts w:ascii="Consolas" w:hAnsi="Consolas" w:cs="Courier New"/>
          <w:color w:val="666600"/>
          <w:sz w:val="17"/>
          <w:szCs w:val="17"/>
        </w:rPr>
        <w:t>;</w:t>
      </w:r>
    </w:p>
    <w:p w14:paraId="0442AC78"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w:t>
      </w:r>
    </w:p>
    <w:p w14:paraId="0CDF1FAF"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CF36DE"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File</w:t>
      </w:r>
      <w:r>
        <w:rPr>
          <w:rFonts w:ascii="Consolas" w:hAnsi="Consolas" w:cs="Courier New"/>
          <w:color w:val="666600"/>
          <w:sz w:val="17"/>
          <w:szCs w:val="17"/>
        </w:rPr>
        <w:t>::</w:t>
      </w:r>
      <w:proofErr w:type="gramEnd"/>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"hello.txt"</w:t>
      </w:r>
      <w:r>
        <w:rPr>
          <w:rFonts w:ascii="Consolas" w:hAnsi="Consolas" w:cs="Courier New"/>
          <w:color w:val="666600"/>
          <w:sz w:val="17"/>
          <w:szCs w:val="17"/>
        </w:rPr>
        <w:t>);</w:t>
      </w:r>
    </w:p>
    <w:p w14:paraId="3678C8A0"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w:t>
      </w:r>
    </w:p>
    <w:p w14:paraId="52B58421"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match f </w:t>
      </w:r>
      <w:r>
        <w:rPr>
          <w:rFonts w:ascii="Consolas" w:hAnsi="Consolas" w:cs="Courier New"/>
          <w:color w:val="666600"/>
          <w:sz w:val="17"/>
          <w:szCs w:val="17"/>
        </w:rPr>
        <w:t>{</w:t>
      </w:r>
    </w:p>
    <w:p w14:paraId="189AD64F"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Ok</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file</w:t>
      </w:r>
      <w:r>
        <w:rPr>
          <w:rFonts w:ascii="Consolas" w:hAnsi="Consolas" w:cs="Courier New"/>
          <w:color w:val="666600"/>
          <w:sz w:val="17"/>
          <w:szCs w:val="17"/>
        </w:rPr>
        <w:t>,</w:t>
      </w:r>
    </w:p>
    <w:p w14:paraId="071C52E5"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Err</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match </w:t>
      </w:r>
      <w:proofErr w:type="spellStart"/>
      <w:proofErr w:type="gramStart"/>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kind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A4C586"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ErrorKind</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NotFound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match </w:t>
      </w:r>
      <w:r>
        <w:rPr>
          <w:rFonts w:ascii="Consolas" w:hAnsi="Consolas" w:cs="Courier New"/>
          <w:color w:val="660066"/>
          <w:sz w:val="17"/>
          <w:szCs w:val="17"/>
        </w:rPr>
        <w:t>File</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8800"/>
          <w:sz w:val="17"/>
          <w:szCs w:val="17"/>
        </w:rPr>
        <w:t>"hello.txt"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3A9793"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Ok</w:t>
      </w:r>
      <w:r>
        <w:rPr>
          <w:rFonts w:ascii="Consolas" w:hAnsi="Consolas" w:cs="Courier New"/>
          <w:color w:val="666600"/>
          <w:sz w:val="17"/>
          <w:szCs w:val="17"/>
        </w:rPr>
        <w:t>(</w:t>
      </w:r>
      <w:r>
        <w:rPr>
          <w:rFonts w:ascii="Consolas" w:hAnsi="Consolas" w:cs="Courier New"/>
          <w:color w:val="000000"/>
          <w:sz w:val="17"/>
          <w:szCs w:val="17"/>
        </w:rPr>
        <w:t>fc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fc</w:t>
      </w:r>
      <w:r>
        <w:rPr>
          <w:rFonts w:ascii="Consolas" w:hAnsi="Consolas" w:cs="Courier New"/>
          <w:color w:val="666600"/>
          <w:sz w:val="17"/>
          <w:szCs w:val="17"/>
        </w:rPr>
        <w:t>,</w:t>
      </w:r>
    </w:p>
    <w:p w14:paraId="02D5997B"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Err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panic</w:t>
      </w:r>
      <w:r>
        <w:rPr>
          <w:rFonts w:ascii="Consolas" w:hAnsi="Consolas" w:cs="Courier New"/>
          <w:color w:val="666600"/>
          <w:sz w:val="17"/>
          <w:szCs w:val="17"/>
        </w:rPr>
        <w:t>!(</w:t>
      </w:r>
      <w:proofErr w:type="gramEnd"/>
      <w:r>
        <w:rPr>
          <w:rFonts w:ascii="Consolas" w:hAnsi="Consolas" w:cs="Courier New"/>
          <w:color w:val="008800"/>
          <w:sz w:val="17"/>
          <w:szCs w:val="17"/>
        </w:rPr>
        <w:t>"Problem creating the file: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576DA434"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6600"/>
          <w:sz w:val="17"/>
          <w:szCs w:val="17"/>
        </w:rPr>
        <w:t>},</w:t>
      </w:r>
    </w:p>
    <w:p w14:paraId="2441324A"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other_error</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43311BA"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panic</w:t>
      </w:r>
      <w:r>
        <w:rPr>
          <w:rFonts w:ascii="Consolas" w:hAnsi="Consolas" w:cs="Courier New"/>
          <w:color w:val="666600"/>
          <w:sz w:val="17"/>
          <w:szCs w:val="17"/>
        </w:rPr>
        <w:t>!(</w:t>
      </w:r>
      <w:proofErr w:type="gramEnd"/>
      <w:r>
        <w:rPr>
          <w:rFonts w:ascii="Consolas" w:hAnsi="Consolas" w:cs="Courier New"/>
          <w:color w:val="008800"/>
          <w:sz w:val="17"/>
          <w:szCs w:val="17"/>
        </w:rPr>
        <w:t>"Problem opening the file: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other_error</w:t>
      </w:r>
      <w:proofErr w:type="spellEnd"/>
      <w:r>
        <w:rPr>
          <w:rFonts w:ascii="Consolas" w:hAnsi="Consolas" w:cs="Courier New"/>
          <w:color w:val="666600"/>
          <w:sz w:val="17"/>
          <w:szCs w:val="17"/>
        </w:rPr>
        <w:t>)</w:t>
      </w:r>
    </w:p>
    <w:p w14:paraId="663C0C65"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8B47A66"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C870A0"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A956E3C" w14:textId="77777777" w:rsidR="00262AF7" w:rsidRDefault="00262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22062035"/>
        <w:rPr>
          <w:rFonts w:ascii="Consolas" w:hAnsi="Consolas" w:cs="Courier New"/>
          <w:sz w:val="17"/>
          <w:szCs w:val="17"/>
        </w:rPr>
      </w:pPr>
      <w:r>
        <w:rPr>
          <w:rFonts w:ascii="Consolas" w:hAnsi="Consolas" w:cs="Courier New"/>
          <w:color w:val="666600"/>
          <w:sz w:val="17"/>
          <w:szCs w:val="17"/>
        </w:rPr>
        <w:t>}</w:t>
      </w:r>
    </w:p>
    <w:p w14:paraId="776B5624" w14:textId="582C4661" w:rsidR="00262AF7" w:rsidRDefault="00262AF7" w:rsidP="00A24E79">
      <w:pPr>
        <w:pStyle w:val="ListBullet"/>
        <w:numPr>
          <w:ilvl w:val="0"/>
          <w:numId w:val="0"/>
        </w:numPr>
        <w:ind w:left="2160"/>
      </w:pPr>
      <w:r>
        <w:t xml:space="preserve">or with closures, </w:t>
      </w:r>
    </w:p>
    <w:p w14:paraId="291D1E54" w14:textId="77777777" w:rsidR="00262AF7" w:rsidRDefault="00262AF7" w:rsidP="00A24E79">
      <w:pPr>
        <w:pStyle w:val="ListBullet"/>
        <w:numPr>
          <w:ilvl w:val="0"/>
          <w:numId w:val="0"/>
        </w:numPr>
        <w:ind w:left="2160"/>
      </w:pPr>
    </w:p>
    <w:p w14:paraId="56B9B24F"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660066"/>
          <w:sz w:val="17"/>
          <w:szCs w:val="17"/>
        </w:rPr>
        <w:t>File</w:t>
      </w:r>
      <w:r>
        <w:rPr>
          <w:rFonts w:ascii="Consolas" w:hAnsi="Consolas" w:cs="Courier New"/>
          <w:color w:val="666600"/>
          <w:sz w:val="17"/>
          <w:szCs w:val="17"/>
        </w:rPr>
        <w:t>;</w:t>
      </w:r>
    </w:p>
    <w:p w14:paraId="2CFA5525"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io</w:t>
      </w:r>
      <w:r>
        <w:rPr>
          <w:rFonts w:ascii="Consolas" w:hAnsi="Consolas" w:cs="Courier New"/>
          <w:color w:val="666600"/>
          <w:sz w:val="17"/>
          <w:szCs w:val="17"/>
        </w:rPr>
        <w:t>::</w:t>
      </w:r>
      <w:proofErr w:type="spellStart"/>
      <w:r>
        <w:rPr>
          <w:rFonts w:ascii="Consolas" w:hAnsi="Consolas" w:cs="Courier New"/>
          <w:color w:val="660066"/>
          <w:sz w:val="17"/>
          <w:szCs w:val="17"/>
        </w:rPr>
        <w:t>ErrorKind</w:t>
      </w:r>
      <w:proofErr w:type="spellEnd"/>
      <w:r>
        <w:rPr>
          <w:rFonts w:ascii="Consolas" w:hAnsi="Consolas" w:cs="Courier New"/>
          <w:color w:val="666600"/>
          <w:sz w:val="17"/>
          <w:szCs w:val="17"/>
        </w:rPr>
        <w:t>;</w:t>
      </w:r>
    </w:p>
    <w:p w14:paraId="1AA13B1E"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w:t>
      </w:r>
    </w:p>
    <w:p w14:paraId="3665BD19"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1441B1"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File</w:t>
      </w:r>
      <w:r>
        <w:rPr>
          <w:rFonts w:ascii="Consolas" w:hAnsi="Consolas" w:cs="Courier New"/>
          <w:color w:val="666600"/>
          <w:sz w:val="17"/>
          <w:szCs w:val="17"/>
        </w:rPr>
        <w:t>::</w:t>
      </w:r>
      <w:proofErr w:type="gramEnd"/>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"hello.txt"</w:t>
      </w:r>
      <w:r>
        <w:rPr>
          <w:rFonts w:ascii="Consolas" w:hAnsi="Consolas" w:cs="Courier New"/>
          <w:color w:val="666600"/>
          <w:sz w:val="17"/>
          <w:szCs w:val="17"/>
        </w:rPr>
        <w:t>).</w:t>
      </w:r>
      <w:proofErr w:type="spellStart"/>
      <w:r>
        <w:rPr>
          <w:rFonts w:ascii="Consolas" w:hAnsi="Consolas" w:cs="Courier New"/>
          <w:color w:val="000000"/>
          <w:sz w:val="17"/>
          <w:szCs w:val="17"/>
        </w:rPr>
        <w:t>unwrap_or_else</w:t>
      </w:r>
      <w:proofErr w:type="spellEnd"/>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292CCB"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kind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ErrorKind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NotFound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2A84D94"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File</w:t>
      </w:r>
      <w:r>
        <w:rPr>
          <w:rFonts w:ascii="Consolas" w:hAnsi="Consolas" w:cs="Courier New"/>
          <w:color w:val="666600"/>
          <w:sz w:val="17"/>
          <w:szCs w:val="17"/>
        </w:rPr>
        <w:t>::</w:t>
      </w:r>
      <w:proofErr w:type="gramEnd"/>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8800"/>
          <w:sz w:val="17"/>
          <w:szCs w:val="17"/>
        </w:rPr>
        <w:t>"hello.txt"</w:t>
      </w:r>
      <w:r>
        <w:rPr>
          <w:rFonts w:ascii="Consolas" w:hAnsi="Consolas" w:cs="Courier New"/>
          <w:color w:val="666600"/>
          <w:sz w:val="17"/>
          <w:szCs w:val="17"/>
        </w:rPr>
        <w:t>).</w:t>
      </w:r>
      <w:proofErr w:type="spellStart"/>
      <w:r>
        <w:rPr>
          <w:rFonts w:ascii="Consolas" w:hAnsi="Consolas" w:cs="Courier New"/>
          <w:color w:val="000000"/>
          <w:sz w:val="17"/>
          <w:szCs w:val="17"/>
        </w:rPr>
        <w:t>unwrap_or_else</w:t>
      </w:r>
      <w:proofErr w:type="spellEnd"/>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B4D478"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panic</w:t>
      </w:r>
      <w:r>
        <w:rPr>
          <w:rFonts w:ascii="Consolas" w:hAnsi="Consolas" w:cs="Courier New"/>
          <w:color w:val="666600"/>
          <w:sz w:val="17"/>
          <w:szCs w:val="17"/>
        </w:rPr>
        <w:t>!(</w:t>
      </w:r>
      <w:proofErr w:type="gramEnd"/>
      <w:r>
        <w:rPr>
          <w:rFonts w:ascii="Consolas" w:hAnsi="Consolas" w:cs="Courier New"/>
          <w:color w:val="008800"/>
          <w:sz w:val="17"/>
          <w:szCs w:val="17"/>
        </w:rPr>
        <w:t>"Problem creating the file: {:?}"</w:t>
      </w:r>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p>
    <w:p w14:paraId="7D47F826"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D07D3F9"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05BCF33"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panic</w:t>
      </w:r>
      <w:r>
        <w:rPr>
          <w:rFonts w:ascii="Consolas" w:hAnsi="Consolas" w:cs="Courier New"/>
          <w:color w:val="666600"/>
          <w:sz w:val="17"/>
          <w:szCs w:val="17"/>
        </w:rPr>
        <w:t>!(</w:t>
      </w:r>
      <w:proofErr w:type="gramEnd"/>
      <w:r>
        <w:rPr>
          <w:rFonts w:ascii="Consolas" w:hAnsi="Consolas" w:cs="Courier New"/>
          <w:color w:val="008800"/>
          <w:sz w:val="17"/>
          <w:szCs w:val="17"/>
        </w:rPr>
        <w:t>"Problem opening the file: {:?}"</w:t>
      </w:r>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p>
    <w:p w14:paraId="1D28A5E8"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71689C"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8C6EC69" w14:textId="77777777" w:rsidR="000D2CB1" w:rsidRDefault="000D2C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58456881"/>
        <w:rPr>
          <w:rFonts w:ascii="Consolas" w:hAnsi="Consolas" w:cs="Courier New"/>
          <w:sz w:val="17"/>
          <w:szCs w:val="17"/>
        </w:rPr>
      </w:pPr>
      <w:r>
        <w:rPr>
          <w:rFonts w:ascii="Consolas" w:hAnsi="Consolas" w:cs="Courier New"/>
          <w:color w:val="666600"/>
          <w:sz w:val="17"/>
          <w:szCs w:val="17"/>
        </w:rPr>
        <w:t>}</w:t>
      </w:r>
    </w:p>
    <w:p w14:paraId="65296CBB" w14:textId="77777777" w:rsidR="00262AF7" w:rsidRDefault="00262AF7" w:rsidP="001A3D8F">
      <w:pPr>
        <w:pStyle w:val="ListBullet"/>
        <w:numPr>
          <w:ilvl w:val="0"/>
          <w:numId w:val="0"/>
        </w:numPr>
      </w:pPr>
    </w:p>
    <w:p w14:paraId="521ACB1D" w14:textId="0B050E58" w:rsidR="0039169F" w:rsidRDefault="006C36A6" w:rsidP="006C36A6">
      <w:pPr>
        <w:pStyle w:val="ListBullet"/>
        <w:numPr>
          <w:ilvl w:val="3"/>
          <w:numId w:val="1"/>
        </w:numPr>
      </w:pPr>
      <w:r>
        <w:t xml:space="preserve">Turning </w:t>
      </w:r>
      <w:r w:rsidR="001A3D8F">
        <w:t xml:space="preserve">Result to panic: We can define a variable that only takes the needed value of the Result and panics otherwise. </w:t>
      </w:r>
    </w:p>
    <w:p w14:paraId="21E3E0CD" w14:textId="386F547D" w:rsidR="001A3D8F" w:rsidRDefault="001A3D8F" w:rsidP="001A3D8F">
      <w:pPr>
        <w:pStyle w:val="ListBullet"/>
        <w:numPr>
          <w:ilvl w:val="0"/>
          <w:numId w:val="0"/>
        </w:numPr>
        <w:ind w:left="2880"/>
      </w:pPr>
      <w:r>
        <w:t>To do so, we use either unwrap or expect</w:t>
      </w:r>
      <w:r w:rsidR="00D00765">
        <w:t xml:space="preserve"> method of </w:t>
      </w:r>
      <w:proofErr w:type="gramStart"/>
      <w:r w:rsidR="00D00765">
        <w:t>File::</w:t>
      </w:r>
      <w:proofErr w:type="gramEnd"/>
      <w:r w:rsidR="00D00765">
        <w:t xml:space="preserve">open. </w:t>
      </w:r>
    </w:p>
    <w:p w14:paraId="2EAC853D" w14:textId="783E0CA7" w:rsidR="001A3D8F" w:rsidRDefault="00D00765" w:rsidP="001A3D8F">
      <w:pPr>
        <w:pStyle w:val="ListBullet"/>
        <w:numPr>
          <w:ilvl w:val="0"/>
          <w:numId w:val="0"/>
        </w:numPr>
        <w:ind w:left="2880"/>
      </w:pPr>
      <w:r w:rsidRPr="00D00765">
        <w:t xml:space="preserve">let f = </w:t>
      </w:r>
      <w:proofErr w:type="gramStart"/>
      <w:r w:rsidRPr="00D00765">
        <w:t>File::</w:t>
      </w:r>
      <w:proofErr w:type="gramEnd"/>
      <w:r w:rsidRPr="00D00765">
        <w:t>open("hello.txt").expect("Failed to open hello.txt");</w:t>
      </w:r>
    </w:p>
    <w:p w14:paraId="6CC5AE52" w14:textId="578EF1B3" w:rsidR="00D00765" w:rsidRDefault="00D00765" w:rsidP="001A3D8F">
      <w:pPr>
        <w:pStyle w:val="ListBullet"/>
        <w:numPr>
          <w:ilvl w:val="0"/>
          <w:numId w:val="0"/>
        </w:numPr>
        <w:ind w:left="2880"/>
      </w:pPr>
      <w:r>
        <w:t xml:space="preserve">f will always be of type File as otherwise it will </w:t>
      </w:r>
      <w:r w:rsidR="00267BAB">
        <w:t>panic</w:t>
      </w:r>
      <w:r>
        <w:t>.</w:t>
      </w:r>
      <w:r w:rsidR="00267BAB">
        <w:t xml:space="preserve"> </w:t>
      </w:r>
      <w:proofErr w:type="gramStart"/>
      <w:r w:rsidR="00267BAB">
        <w:t>unwrap(</w:t>
      </w:r>
      <w:proofErr w:type="gramEnd"/>
      <w:r w:rsidR="00267BAB">
        <w:t xml:space="preserve">) is like expect except it doesn’t take a custom panic </w:t>
      </w:r>
      <w:r w:rsidR="00CB674B">
        <w:t>string.</w:t>
      </w:r>
    </w:p>
    <w:p w14:paraId="5D8834BE" w14:textId="77777777" w:rsidR="00D00765" w:rsidRDefault="00D00765" w:rsidP="001A3D8F">
      <w:pPr>
        <w:pStyle w:val="ListBullet"/>
        <w:numPr>
          <w:ilvl w:val="0"/>
          <w:numId w:val="0"/>
        </w:numPr>
        <w:ind w:left="2880"/>
      </w:pPr>
    </w:p>
    <w:p w14:paraId="50B60DF5" w14:textId="2AB59D0F" w:rsidR="00D00765" w:rsidRDefault="00D00765" w:rsidP="001A3D8F">
      <w:pPr>
        <w:pStyle w:val="ListBullet"/>
        <w:numPr>
          <w:ilvl w:val="0"/>
          <w:numId w:val="0"/>
        </w:numPr>
        <w:ind w:left="2880"/>
      </w:pPr>
      <w:proofErr w:type="gramStart"/>
      <w:r>
        <w:t>Similarly</w:t>
      </w:r>
      <w:proofErr w:type="gramEnd"/>
      <w:r>
        <w:t xml:space="preserve"> we can define this behavior for our types too. </w:t>
      </w:r>
    </w:p>
    <w:p w14:paraId="4B1DA7E0" w14:textId="5EC3AC43" w:rsidR="001A3D8F" w:rsidRDefault="00C467BD" w:rsidP="006C36A6">
      <w:pPr>
        <w:pStyle w:val="ListBullet"/>
        <w:numPr>
          <w:ilvl w:val="3"/>
          <w:numId w:val="1"/>
        </w:numPr>
      </w:pPr>
      <w:r>
        <w:t xml:space="preserve">Propagating errors: We can simply return </w:t>
      </w:r>
      <w:r w:rsidR="00EC3E55">
        <w:t xml:space="preserve">an Ok or Error from a Result to propagate the error. </w:t>
      </w:r>
    </w:p>
    <w:p w14:paraId="242891D6" w14:textId="5DB848F8" w:rsidR="009610C4" w:rsidRDefault="009610C4" w:rsidP="009610C4">
      <w:pPr>
        <w:pStyle w:val="ListBullet"/>
        <w:numPr>
          <w:ilvl w:val="0"/>
          <w:numId w:val="0"/>
        </w:numPr>
        <w:ind w:left="2880"/>
      </w:pPr>
      <w:r>
        <w:t>For ex.:</w:t>
      </w:r>
    </w:p>
    <w:p w14:paraId="465DE233" w14:textId="528A5636" w:rsidR="009610C4" w:rsidRDefault="009610C4" w:rsidP="009610C4">
      <w:pPr>
        <w:pStyle w:val="ListBullet"/>
        <w:numPr>
          <w:ilvl w:val="0"/>
          <w:numId w:val="0"/>
        </w:numPr>
        <w:ind w:left="2880"/>
      </w:pPr>
      <w:r>
        <w:t>…</w:t>
      </w:r>
    </w:p>
    <w:p w14:paraId="1A8830E9" w14:textId="31E79190" w:rsidR="0002759F" w:rsidRDefault="009610C4" w:rsidP="0002759F">
      <w:pPr>
        <w:pStyle w:val="ListBullet"/>
        <w:numPr>
          <w:ilvl w:val="0"/>
          <w:numId w:val="0"/>
        </w:numPr>
        <w:ind w:left="2880"/>
      </w:pPr>
      <w:r>
        <w:tab/>
        <w:t xml:space="preserve">return </w:t>
      </w:r>
      <w:r w:rsidR="0002759F">
        <w:t xml:space="preserve">match </w:t>
      </w:r>
      <w:proofErr w:type="spellStart"/>
      <w:r w:rsidR="0002759F">
        <w:t>SomeResult</w:t>
      </w:r>
      <w:proofErr w:type="spellEnd"/>
      <w:r w:rsidR="0002759F">
        <w:t xml:space="preserve"> {</w:t>
      </w:r>
    </w:p>
    <w:p w14:paraId="75C92B31" w14:textId="0F82B418" w:rsidR="0002759F" w:rsidRDefault="0002759F" w:rsidP="0002759F">
      <w:pPr>
        <w:pStyle w:val="ListBullet"/>
        <w:numPr>
          <w:ilvl w:val="0"/>
          <w:numId w:val="0"/>
        </w:numPr>
        <w:ind w:left="2880"/>
      </w:pPr>
      <w:r>
        <w:lastRenderedPageBreak/>
        <w:t xml:space="preserve">        Ok(</w:t>
      </w:r>
      <w:r w:rsidR="000D6E9A">
        <w:t>s</w:t>
      </w:r>
      <w:r>
        <w:t>) =&gt; Ok(s),</w:t>
      </w:r>
    </w:p>
    <w:p w14:paraId="418ADAC1" w14:textId="77777777" w:rsidR="0002759F" w:rsidRDefault="0002759F" w:rsidP="0002759F">
      <w:pPr>
        <w:pStyle w:val="ListBullet"/>
        <w:numPr>
          <w:ilvl w:val="0"/>
          <w:numId w:val="0"/>
        </w:numPr>
        <w:ind w:left="2880"/>
      </w:pPr>
      <w:r>
        <w:t xml:space="preserve">        Err(e) =&gt; Err(e),</w:t>
      </w:r>
    </w:p>
    <w:p w14:paraId="20DC87F3" w14:textId="06F703F2" w:rsidR="0002759F" w:rsidRDefault="0002759F" w:rsidP="0002759F">
      <w:pPr>
        <w:pStyle w:val="ListBullet"/>
        <w:numPr>
          <w:ilvl w:val="0"/>
          <w:numId w:val="0"/>
        </w:numPr>
        <w:ind w:left="2880"/>
      </w:pPr>
      <w:r>
        <w:t xml:space="preserve">    }</w:t>
      </w:r>
    </w:p>
    <w:p w14:paraId="5FD2968B" w14:textId="77777777" w:rsidR="00342E70" w:rsidRDefault="00342E70" w:rsidP="0002759F">
      <w:pPr>
        <w:pStyle w:val="ListBullet"/>
        <w:numPr>
          <w:ilvl w:val="0"/>
          <w:numId w:val="0"/>
        </w:numPr>
        <w:ind w:left="2880"/>
      </w:pPr>
    </w:p>
    <w:p w14:paraId="150353A2" w14:textId="4D521BCF" w:rsidR="00342E70" w:rsidRDefault="00342E70" w:rsidP="0002759F">
      <w:pPr>
        <w:pStyle w:val="ListBullet"/>
        <w:numPr>
          <w:ilvl w:val="0"/>
          <w:numId w:val="0"/>
        </w:numPr>
        <w:ind w:left="2880"/>
      </w:pPr>
      <w:r>
        <w:t>There’s a shorter syntax, ‘?’</w:t>
      </w:r>
    </w:p>
    <w:p w14:paraId="742596D2" w14:textId="069E2382" w:rsidR="00342E70" w:rsidRDefault="00342E70" w:rsidP="0002759F">
      <w:pPr>
        <w:pStyle w:val="ListBullet"/>
        <w:numPr>
          <w:ilvl w:val="0"/>
          <w:numId w:val="0"/>
        </w:numPr>
        <w:ind w:left="2880"/>
      </w:pPr>
      <w:r>
        <w:t>For ex.:</w:t>
      </w:r>
    </w:p>
    <w:p w14:paraId="2F3ED5D2" w14:textId="7CB335A8" w:rsidR="00342E70" w:rsidRDefault="00342E70" w:rsidP="0002759F">
      <w:pPr>
        <w:pStyle w:val="ListBullet"/>
        <w:numPr>
          <w:ilvl w:val="0"/>
          <w:numId w:val="0"/>
        </w:numPr>
        <w:ind w:left="2880"/>
      </w:pPr>
      <w:r>
        <w:t>…</w:t>
      </w:r>
    </w:p>
    <w:p w14:paraId="4A512BB6" w14:textId="56663646" w:rsidR="00342E70" w:rsidRDefault="00342E70" w:rsidP="0002759F">
      <w:pPr>
        <w:pStyle w:val="ListBullet"/>
        <w:numPr>
          <w:ilvl w:val="0"/>
          <w:numId w:val="0"/>
        </w:numPr>
        <w:ind w:left="2880"/>
      </w:pPr>
      <w:proofErr w:type="spellStart"/>
      <w:proofErr w:type="gramStart"/>
      <w:r>
        <w:t>SomeResult</w:t>
      </w:r>
      <w:proofErr w:type="spellEnd"/>
      <w:r>
        <w:t>?;</w:t>
      </w:r>
      <w:proofErr w:type="gramEnd"/>
    </w:p>
    <w:p w14:paraId="7FB128B3" w14:textId="4438B54A" w:rsidR="00342E70" w:rsidRDefault="00342E70" w:rsidP="0002759F">
      <w:pPr>
        <w:pStyle w:val="ListBullet"/>
        <w:numPr>
          <w:ilvl w:val="0"/>
          <w:numId w:val="0"/>
        </w:numPr>
        <w:ind w:left="2880"/>
      </w:pPr>
      <w:r>
        <w:t>return Ok(“</w:t>
      </w:r>
      <w:proofErr w:type="spellStart"/>
      <w:r>
        <w:t>ya</w:t>
      </w:r>
      <w:proofErr w:type="spellEnd"/>
      <w:r>
        <w:t>”);</w:t>
      </w:r>
    </w:p>
    <w:p w14:paraId="534CF3DF" w14:textId="77777777" w:rsidR="001B7C32" w:rsidRDefault="001B7C32" w:rsidP="0002759F">
      <w:pPr>
        <w:pStyle w:val="ListBullet"/>
        <w:numPr>
          <w:ilvl w:val="0"/>
          <w:numId w:val="0"/>
        </w:numPr>
        <w:ind w:left="2880"/>
      </w:pPr>
    </w:p>
    <w:p w14:paraId="606F7321" w14:textId="16212606" w:rsidR="001B7C32" w:rsidRDefault="001B7C32" w:rsidP="0002759F">
      <w:pPr>
        <w:pStyle w:val="ListBullet"/>
        <w:numPr>
          <w:ilvl w:val="0"/>
          <w:numId w:val="0"/>
        </w:numPr>
        <w:ind w:left="2880"/>
      </w:pPr>
      <w:r>
        <w:t xml:space="preserve">If </w:t>
      </w:r>
      <w:proofErr w:type="spellStart"/>
      <w:r>
        <w:t>SomeResult</w:t>
      </w:r>
      <w:proofErr w:type="spellEnd"/>
      <w:r>
        <w:t xml:space="preserve"> is an error, it returns it. </w:t>
      </w:r>
      <w:proofErr w:type="gramStart"/>
      <w:r>
        <w:t>Otherwise</w:t>
      </w:r>
      <w:proofErr w:type="gramEnd"/>
      <w:r>
        <w:t xml:space="preserve"> the flow it continues and it sees Ok so it returns that turning the return type of this function Result&lt;</w:t>
      </w:r>
      <w:r w:rsidR="00D03A7C">
        <w:t>String</w:t>
      </w:r>
      <w:r>
        <w:t xml:space="preserve">, </w:t>
      </w:r>
      <w:proofErr w:type="spellStart"/>
      <w:r>
        <w:t>someerror</w:t>
      </w:r>
      <w:proofErr w:type="spellEnd"/>
      <w:r>
        <w:t>&gt;</w:t>
      </w:r>
    </w:p>
    <w:p w14:paraId="48C74F74" w14:textId="77777777" w:rsidR="00342E70" w:rsidRDefault="00342E70" w:rsidP="0002759F">
      <w:pPr>
        <w:pStyle w:val="ListBullet"/>
        <w:numPr>
          <w:ilvl w:val="0"/>
          <w:numId w:val="0"/>
        </w:numPr>
        <w:ind w:left="2880"/>
      </w:pPr>
    </w:p>
    <w:p w14:paraId="36E253F2" w14:textId="076B75DE" w:rsidR="00906368" w:rsidRDefault="00906368" w:rsidP="0002759F">
      <w:pPr>
        <w:pStyle w:val="ListBullet"/>
        <w:numPr>
          <w:ilvl w:val="0"/>
          <w:numId w:val="0"/>
        </w:numPr>
        <w:ind w:left="2880"/>
      </w:pPr>
      <w:proofErr w:type="gramStart"/>
      <w:r>
        <w:t>The ?</w:t>
      </w:r>
      <w:proofErr w:type="gramEnd"/>
      <w:r>
        <w:t xml:space="preserve"> syntax tries to turn the returning error to the type that the function accepts</w:t>
      </w:r>
      <w:r w:rsidR="003C3003">
        <w:t>, for ex.:</w:t>
      </w:r>
    </w:p>
    <w:p w14:paraId="0475491C" w14:textId="77777777" w:rsidR="00D03A7C" w:rsidRDefault="003C3003" w:rsidP="0002759F">
      <w:pPr>
        <w:pStyle w:val="ListBullet"/>
        <w:numPr>
          <w:ilvl w:val="0"/>
          <w:numId w:val="0"/>
        </w:numPr>
        <w:ind w:left="2880"/>
      </w:pPr>
      <w:proofErr w:type="spellStart"/>
      <w:r>
        <w:t>fn</w:t>
      </w:r>
      <w:proofErr w:type="spellEnd"/>
      <w:r>
        <w:t xml:space="preserve"> </w:t>
      </w:r>
      <w:proofErr w:type="spellStart"/>
      <w:proofErr w:type="gramStart"/>
      <w:r>
        <w:t>somefunc</w:t>
      </w:r>
      <w:proofErr w:type="spellEnd"/>
      <w:r>
        <w:t>(</w:t>
      </w:r>
      <w:proofErr w:type="gramEnd"/>
      <w:r>
        <w:t>)</w:t>
      </w:r>
      <w:r w:rsidR="00D03A7C">
        <w:t>-&gt;</w:t>
      </w:r>
      <w:r>
        <w:t xml:space="preserve"> Result&lt;</w:t>
      </w:r>
      <w:proofErr w:type="spellStart"/>
      <w:r w:rsidR="00D03A7C">
        <w:t>String,A</w:t>
      </w:r>
      <w:proofErr w:type="spellEnd"/>
      <w:r w:rsidR="00D03A7C">
        <w:t>&gt; {</w:t>
      </w:r>
    </w:p>
    <w:p w14:paraId="7E902780" w14:textId="6242517B" w:rsidR="00D03A7C" w:rsidRDefault="00D03A7C" w:rsidP="0002759F">
      <w:pPr>
        <w:pStyle w:val="ListBullet"/>
        <w:numPr>
          <w:ilvl w:val="0"/>
          <w:numId w:val="0"/>
        </w:numPr>
        <w:ind w:left="2880"/>
      </w:pPr>
      <w:r>
        <w:tab/>
      </w:r>
      <w:proofErr w:type="spellStart"/>
      <w:proofErr w:type="gramStart"/>
      <w:r>
        <w:t>SomeResult</w:t>
      </w:r>
      <w:proofErr w:type="spellEnd"/>
      <w:r>
        <w:t>?</w:t>
      </w:r>
      <w:r w:rsidR="00C00D85">
        <w:t>;</w:t>
      </w:r>
      <w:proofErr w:type="gramEnd"/>
    </w:p>
    <w:p w14:paraId="2811E491" w14:textId="58749437" w:rsidR="00C00D85" w:rsidRDefault="00C00D85" w:rsidP="0002759F">
      <w:pPr>
        <w:pStyle w:val="ListBullet"/>
        <w:numPr>
          <w:ilvl w:val="0"/>
          <w:numId w:val="0"/>
        </w:numPr>
        <w:ind w:left="2880"/>
      </w:pPr>
      <w:r>
        <w:tab/>
        <w:t>Ok(“</w:t>
      </w:r>
      <w:proofErr w:type="spellStart"/>
      <w:r>
        <w:t>yo</w:t>
      </w:r>
      <w:proofErr w:type="spellEnd"/>
      <w:r>
        <w:t>”)</w:t>
      </w:r>
    </w:p>
    <w:p w14:paraId="4442D08B" w14:textId="22825F56" w:rsidR="003C3003" w:rsidRDefault="00D03A7C" w:rsidP="0002759F">
      <w:pPr>
        <w:pStyle w:val="ListBullet"/>
        <w:numPr>
          <w:ilvl w:val="0"/>
          <w:numId w:val="0"/>
        </w:numPr>
        <w:ind w:left="2880"/>
      </w:pPr>
      <w:r>
        <w:t>}</w:t>
      </w:r>
    </w:p>
    <w:p w14:paraId="22CAF37A" w14:textId="50D81625" w:rsidR="00C526DB" w:rsidRDefault="00C526DB" w:rsidP="0002759F">
      <w:pPr>
        <w:pStyle w:val="ListBullet"/>
        <w:numPr>
          <w:ilvl w:val="0"/>
          <w:numId w:val="0"/>
        </w:numPr>
        <w:ind w:left="2880"/>
      </w:pPr>
      <w:r>
        <w:t xml:space="preserve">If </w:t>
      </w:r>
      <w:proofErr w:type="spellStart"/>
      <w:r>
        <w:t>SomeResult</w:t>
      </w:r>
      <w:proofErr w:type="spellEnd"/>
      <w:r>
        <w:t xml:space="preserve"> returns a type of error B, </w:t>
      </w:r>
      <w:r w:rsidR="00B238EC">
        <w:t xml:space="preserve">then it will go through the </w:t>
      </w:r>
      <w:proofErr w:type="gramStart"/>
      <w:r w:rsidR="00B238EC">
        <w:t>From</w:t>
      </w:r>
      <w:proofErr w:type="gramEnd"/>
      <w:r w:rsidR="00B238EC">
        <w:t xml:space="preserve"> trait in the standard lib</w:t>
      </w:r>
      <w:r w:rsidR="007F4FCB">
        <w:t xml:space="preserve">, all it needs is a </w:t>
      </w:r>
    </w:p>
    <w:p w14:paraId="2261A61B" w14:textId="77777777" w:rsidR="00861476" w:rsidRDefault="007F4FCB" w:rsidP="0002759F">
      <w:pPr>
        <w:pStyle w:val="ListBullet"/>
        <w:numPr>
          <w:ilvl w:val="0"/>
          <w:numId w:val="0"/>
        </w:numPr>
        <w:ind w:left="2880"/>
      </w:pPr>
      <w:proofErr w:type="spellStart"/>
      <w:r w:rsidRPr="007F4FCB">
        <w:t>impl</w:t>
      </w:r>
      <w:proofErr w:type="spellEnd"/>
      <w:r w:rsidRPr="007F4FCB">
        <w:t xml:space="preserve"> </w:t>
      </w:r>
      <w:proofErr w:type="gramStart"/>
      <w:r w:rsidRPr="007F4FCB">
        <w:t>From</w:t>
      </w:r>
      <w:proofErr w:type="gramEnd"/>
      <w:r w:rsidRPr="007F4FCB">
        <w:t>&lt;</w:t>
      </w:r>
      <w:r>
        <w:t>A</w:t>
      </w:r>
      <w:r w:rsidRPr="007F4FCB">
        <w:t xml:space="preserve">&gt; for </w:t>
      </w:r>
      <w:r>
        <w:t xml:space="preserve">B </w:t>
      </w:r>
    </w:p>
    <w:p w14:paraId="11E75E26" w14:textId="0D2D1A7A" w:rsidR="003C3003" w:rsidRDefault="00861476" w:rsidP="0002759F">
      <w:pPr>
        <w:pStyle w:val="ListBullet"/>
        <w:numPr>
          <w:ilvl w:val="0"/>
          <w:numId w:val="0"/>
        </w:numPr>
        <w:ind w:left="2880"/>
      </w:pPr>
      <w:r>
        <w:t xml:space="preserve">function in the </w:t>
      </w:r>
      <w:r w:rsidR="00E23A3C">
        <w:t xml:space="preserve">trait’s </w:t>
      </w:r>
      <w:r>
        <w:t xml:space="preserve">from </w:t>
      </w:r>
      <w:r w:rsidR="00E23A3C">
        <w:t>function</w:t>
      </w:r>
      <w:r>
        <w:t>.</w:t>
      </w:r>
      <w:r w:rsidR="007F4FCB">
        <w:t xml:space="preserve"> </w:t>
      </w:r>
      <w:r w:rsidR="00FE6300">
        <w:br/>
        <w:t>That is, it tries to coerces the type.</w:t>
      </w:r>
    </w:p>
    <w:p w14:paraId="0BB0F789" w14:textId="71AAB7FA" w:rsidR="00C467BD" w:rsidRDefault="001D5DAE" w:rsidP="006C36A6">
      <w:pPr>
        <w:pStyle w:val="ListBullet"/>
        <w:numPr>
          <w:ilvl w:val="3"/>
          <w:numId w:val="1"/>
        </w:numPr>
      </w:pPr>
      <w:r>
        <w:t xml:space="preserve">Option&lt;T&gt; </w:t>
      </w:r>
      <w:proofErr w:type="gramStart"/>
      <w:r>
        <w:t>and ?</w:t>
      </w:r>
      <w:proofErr w:type="gramEnd"/>
      <w:r>
        <w:t xml:space="preserve">: When ? is used on an Option return type, then </w:t>
      </w:r>
      <w:r w:rsidR="00F50702">
        <w:t>None is returned</w:t>
      </w:r>
      <w:r w:rsidR="009D6634">
        <w:t xml:space="preserve"> if it return</w:t>
      </w:r>
      <w:r w:rsidR="00E1015C">
        <w:t>s None otherwise Some.</w:t>
      </w:r>
    </w:p>
    <w:p w14:paraId="4AD2C645" w14:textId="77777777" w:rsidR="00E1015C" w:rsidRDefault="00E1015C" w:rsidP="00E1015C">
      <w:pPr>
        <w:pStyle w:val="ListBullet"/>
        <w:numPr>
          <w:ilvl w:val="0"/>
          <w:numId w:val="0"/>
        </w:numPr>
        <w:ind w:left="2880"/>
      </w:pPr>
    </w:p>
    <w:p w14:paraId="4C933B2D" w14:textId="1104A5A0" w:rsidR="00AF2860" w:rsidRDefault="00AF2860" w:rsidP="00AF2860">
      <w:pPr>
        <w:pStyle w:val="ListBullet"/>
        <w:numPr>
          <w:ilvl w:val="0"/>
          <w:numId w:val="0"/>
        </w:numPr>
        <w:ind w:left="2880"/>
      </w:pPr>
      <w:r>
        <w:t>For ex.:</w:t>
      </w:r>
    </w:p>
    <w:p w14:paraId="505A2705" w14:textId="77777777" w:rsidR="00E1015C" w:rsidRDefault="00E101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18386971"/>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last_char_of_first_</w:t>
      </w:r>
      <w:proofErr w:type="gramStart"/>
      <w:r>
        <w:rPr>
          <w:rFonts w:ascii="Consolas" w:hAnsi="Consolas" w:cs="Courier New"/>
          <w:color w:val="000000"/>
          <w:sz w:val="17"/>
          <w:szCs w:val="17"/>
        </w:rPr>
        <w:t>line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008800"/>
          <w:sz w:val="17"/>
          <w:szCs w:val="17"/>
        </w:rPr>
        <w:t>&lt;char&gt;</w:t>
      </w:r>
      <w:r>
        <w:rPr>
          <w:rFonts w:ascii="Consolas" w:hAnsi="Consolas" w:cs="Courier New"/>
          <w:color w:val="000000"/>
          <w:sz w:val="17"/>
          <w:szCs w:val="17"/>
        </w:rPr>
        <w:t xml:space="preserve"> </w:t>
      </w:r>
      <w:r>
        <w:rPr>
          <w:rFonts w:ascii="Consolas" w:hAnsi="Consolas" w:cs="Courier New"/>
          <w:color w:val="666600"/>
          <w:sz w:val="17"/>
          <w:szCs w:val="17"/>
        </w:rPr>
        <w:t>{</w:t>
      </w:r>
    </w:p>
    <w:p w14:paraId="2D97C675" w14:textId="77777777" w:rsidR="00E1015C" w:rsidRDefault="00E101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1838697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lines</w:t>
      </w:r>
      <w:proofErr w:type="spellEnd"/>
      <w:proofErr w:type="gramEnd"/>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chars</w:t>
      </w:r>
      <w:r>
        <w:rPr>
          <w:rFonts w:ascii="Consolas" w:hAnsi="Consolas" w:cs="Courier New"/>
          <w:color w:val="666600"/>
          <w:sz w:val="17"/>
          <w:szCs w:val="17"/>
        </w:rPr>
        <w:t>().</w:t>
      </w:r>
      <w:r>
        <w:rPr>
          <w:rFonts w:ascii="Consolas" w:hAnsi="Consolas" w:cs="Courier New"/>
          <w:color w:val="000088"/>
          <w:sz w:val="17"/>
          <w:szCs w:val="17"/>
        </w:rPr>
        <w:t>last</w:t>
      </w:r>
      <w:r>
        <w:rPr>
          <w:rFonts w:ascii="Consolas" w:hAnsi="Consolas" w:cs="Courier New"/>
          <w:color w:val="666600"/>
          <w:sz w:val="17"/>
          <w:szCs w:val="17"/>
        </w:rPr>
        <w:t>()</w:t>
      </w:r>
    </w:p>
    <w:p w14:paraId="32A52F9A" w14:textId="77777777" w:rsidR="00E1015C" w:rsidRDefault="00E101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18386971"/>
        <w:rPr>
          <w:rFonts w:ascii="Consolas" w:hAnsi="Consolas" w:cs="Courier New"/>
          <w:sz w:val="17"/>
          <w:szCs w:val="17"/>
        </w:rPr>
      </w:pPr>
      <w:r>
        <w:rPr>
          <w:rFonts w:ascii="Consolas" w:hAnsi="Consolas" w:cs="Courier New"/>
          <w:color w:val="666600"/>
          <w:sz w:val="17"/>
          <w:szCs w:val="17"/>
        </w:rPr>
        <w:t>}</w:t>
      </w:r>
    </w:p>
    <w:p w14:paraId="4F4AA3BA" w14:textId="50951CAD" w:rsidR="00AF2860" w:rsidRDefault="00E1015C" w:rsidP="00AF2860">
      <w:pPr>
        <w:pStyle w:val="ListBullet"/>
        <w:numPr>
          <w:ilvl w:val="0"/>
          <w:numId w:val="0"/>
        </w:numPr>
        <w:ind w:left="2880"/>
      </w:pPr>
      <w:r>
        <w:t xml:space="preserve">If </w:t>
      </w:r>
      <w:proofErr w:type="gramStart"/>
      <w:r>
        <w:t>next(</w:t>
      </w:r>
      <w:proofErr w:type="gramEnd"/>
      <w:r>
        <w:t xml:space="preserve">) returns a None then None is returned otherwise Some </w:t>
      </w:r>
      <w:r w:rsidR="00835446">
        <w:t>is returned and the expression continues and puts Some in chars</w:t>
      </w:r>
      <w:r w:rsidR="0088282C">
        <w:t>().</w:t>
      </w:r>
    </w:p>
    <w:p w14:paraId="734C50C7" w14:textId="3F64C86A" w:rsidR="00342E70" w:rsidRDefault="008E2A68" w:rsidP="006C36A6">
      <w:pPr>
        <w:pStyle w:val="ListBullet"/>
        <w:numPr>
          <w:ilvl w:val="3"/>
          <w:numId w:val="1"/>
        </w:numPr>
      </w:pPr>
      <w:r>
        <w:t>Main’s return type: Main returns () but it can also return a Result. For ex.:</w:t>
      </w:r>
    </w:p>
    <w:p w14:paraId="01D07B0A"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660066"/>
          <w:sz w:val="17"/>
          <w:szCs w:val="17"/>
        </w:rPr>
        <w:t>Error</w:t>
      </w:r>
      <w:r>
        <w:rPr>
          <w:rFonts w:ascii="Consolas" w:hAnsi="Consolas" w:cs="Courier New"/>
          <w:color w:val="666600"/>
          <w:sz w:val="17"/>
          <w:szCs w:val="17"/>
        </w:rPr>
        <w:t>;</w:t>
      </w:r>
    </w:p>
    <w:p w14:paraId="360CE076"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660066"/>
          <w:sz w:val="17"/>
          <w:szCs w:val="17"/>
        </w:rPr>
        <w:t>File</w:t>
      </w:r>
      <w:r>
        <w:rPr>
          <w:rFonts w:ascii="Consolas" w:hAnsi="Consolas" w:cs="Courier New"/>
          <w:color w:val="666600"/>
          <w:sz w:val="17"/>
          <w:szCs w:val="17"/>
        </w:rPr>
        <w:t>;</w:t>
      </w:r>
    </w:p>
    <w:p w14:paraId="270BE0B1"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r>
        <w:rPr>
          <w:rFonts w:ascii="Consolas" w:hAnsi="Consolas" w:cs="Courier New"/>
          <w:color w:val="000000"/>
          <w:sz w:val="17"/>
          <w:szCs w:val="17"/>
        </w:rPr>
        <w:t> </w:t>
      </w:r>
    </w:p>
    <w:p w14:paraId="0DB7BE45"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Result</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Box</w:t>
      </w:r>
      <w:r>
        <w:rPr>
          <w:rFonts w:ascii="Consolas" w:hAnsi="Consolas" w:cs="Courier New"/>
          <w:color w:val="666600"/>
          <w:sz w:val="17"/>
          <w:szCs w:val="17"/>
        </w:rPr>
        <w:t>&lt;</w:t>
      </w:r>
      <w:proofErr w:type="spellStart"/>
      <w:r>
        <w:rPr>
          <w:rFonts w:ascii="Consolas" w:hAnsi="Consolas" w:cs="Courier New"/>
          <w:color w:val="000000"/>
          <w:sz w:val="17"/>
          <w:szCs w:val="17"/>
        </w:rPr>
        <w:t>dyn</w:t>
      </w:r>
      <w:proofErr w:type="spellEnd"/>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p>
    <w:p w14:paraId="5D0B19FB"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File</w:t>
      </w:r>
      <w:r>
        <w:rPr>
          <w:rFonts w:ascii="Consolas" w:hAnsi="Consolas" w:cs="Courier New"/>
          <w:color w:val="666600"/>
          <w:sz w:val="17"/>
          <w:szCs w:val="17"/>
        </w:rPr>
        <w:t>::</w:t>
      </w:r>
      <w:proofErr w:type="gramEnd"/>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"hello.txt"</w:t>
      </w:r>
      <w:r>
        <w:rPr>
          <w:rFonts w:ascii="Consolas" w:hAnsi="Consolas" w:cs="Courier New"/>
          <w:color w:val="666600"/>
          <w:sz w:val="17"/>
          <w:szCs w:val="17"/>
        </w:rPr>
        <w:t>)?;</w:t>
      </w:r>
    </w:p>
    <w:p w14:paraId="0DF0A5E0"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r>
        <w:rPr>
          <w:rFonts w:ascii="Consolas" w:hAnsi="Consolas" w:cs="Courier New"/>
          <w:color w:val="000000"/>
          <w:sz w:val="17"/>
          <w:szCs w:val="17"/>
        </w:rPr>
        <w:t> </w:t>
      </w:r>
    </w:p>
    <w:p w14:paraId="6418473B"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Ok</w:t>
      </w:r>
      <w:r>
        <w:rPr>
          <w:rFonts w:ascii="Consolas" w:hAnsi="Consolas" w:cs="Courier New"/>
          <w:color w:val="666600"/>
          <w:sz w:val="17"/>
          <w:szCs w:val="17"/>
        </w:rPr>
        <w:t>(</w:t>
      </w:r>
      <w:proofErr w:type="gramEnd"/>
      <w:r>
        <w:rPr>
          <w:rFonts w:ascii="Consolas" w:hAnsi="Consolas" w:cs="Courier New"/>
          <w:color w:val="666600"/>
          <w:sz w:val="17"/>
          <w:szCs w:val="17"/>
        </w:rPr>
        <w:t>())</w:t>
      </w:r>
    </w:p>
    <w:p w14:paraId="12719FDE" w14:textId="77777777" w:rsidR="008E2A68" w:rsidRDefault="008E2A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535938"/>
        <w:rPr>
          <w:rFonts w:ascii="Consolas" w:hAnsi="Consolas" w:cs="Courier New"/>
          <w:sz w:val="17"/>
          <w:szCs w:val="17"/>
        </w:rPr>
      </w:pPr>
      <w:r>
        <w:rPr>
          <w:rFonts w:ascii="Consolas" w:hAnsi="Consolas" w:cs="Courier New"/>
          <w:color w:val="666600"/>
          <w:sz w:val="17"/>
          <w:szCs w:val="17"/>
        </w:rPr>
        <w:t>}</w:t>
      </w:r>
    </w:p>
    <w:p w14:paraId="1FCB0A08" w14:textId="6DA6A95A" w:rsidR="008E2A68" w:rsidRDefault="0052568C" w:rsidP="008E2A68">
      <w:pPr>
        <w:pStyle w:val="ListBullet"/>
        <w:numPr>
          <w:ilvl w:val="0"/>
          <w:numId w:val="0"/>
        </w:numPr>
        <w:ind w:left="2880"/>
      </w:pPr>
      <w:r>
        <w:t>Box&lt;</w:t>
      </w:r>
      <w:proofErr w:type="spellStart"/>
      <w:r>
        <w:t>dyn</w:t>
      </w:r>
      <w:proofErr w:type="spellEnd"/>
      <w:r>
        <w:t xml:space="preserve"> Error&gt; is the type of error Main accepts and is a trait object, it basically means “any kind of error”.</w:t>
      </w:r>
      <w:r w:rsidR="000824C9">
        <w:t xml:space="preserve"> The Main with this return type returns a 0 if </w:t>
      </w:r>
      <w:r w:rsidR="00420A98">
        <w:t>Ok and another int otherwise.</w:t>
      </w:r>
    </w:p>
    <w:p w14:paraId="69A2586F" w14:textId="77777777" w:rsidR="0052568C" w:rsidRDefault="0052568C" w:rsidP="008E2A68">
      <w:pPr>
        <w:pStyle w:val="ListBullet"/>
        <w:numPr>
          <w:ilvl w:val="0"/>
          <w:numId w:val="0"/>
        </w:numPr>
        <w:ind w:left="2880"/>
      </w:pPr>
    </w:p>
    <w:p w14:paraId="5C8BFC30" w14:textId="183BD741" w:rsidR="008E2A68" w:rsidRDefault="009C35BD" w:rsidP="006C36A6">
      <w:pPr>
        <w:pStyle w:val="ListBullet"/>
        <w:numPr>
          <w:ilvl w:val="3"/>
          <w:numId w:val="1"/>
        </w:numPr>
      </w:pPr>
      <w:r>
        <w:t xml:space="preserve">When to panic or Result: </w:t>
      </w:r>
      <w:r w:rsidR="00562E52">
        <w:t>There’s a general rule when the code should crash and when it shouldn’t. It is defined like so,</w:t>
      </w:r>
    </w:p>
    <w:p w14:paraId="2E191766" w14:textId="77777777" w:rsidR="00B303FA" w:rsidRDefault="00B303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8579814"/>
        <w:rPr>
          <w:rFonts w:ascii="Consolas" w:hAnsi="Consolas" w:cs="Courier New"/>
          <w:sz w:val="17"/>
          <w:szCs w:val="17"/>
        </w:rPr>
      </w:pPr>
      <w:r>
        <w:rPr>
          <w:rFonts w:ascii="Consolas" w:hAnsi="Consolas" w:cs="Courier New"/>
          <w:color w:val="660066"/>
          <w:sz w:val="17"/>
          <w:szCs w:val="17"/>
        </w:rPr>
        <w:t>It</w:t>
      </w:r>
      <w:r>
        <w:rPr>
          <w:rFonts w:ascii="Consolas" w:hAnsi="Consolas" w:cs="Courier New"/>
          <w:color w:val="666600"/>
          <w:sz w:val="17"/>
          <w:szCs w:val="17"/>
        </w:rPr>
        <w:t>’</w:t>
      </w:r>
      <w:r>
        <w:rPr>
          <w:rFonts w:ascii="Consolas" w:hAnsi="Consolas" w:cs="Courier New"/>
          <w:color w:val="000000"/>
          <w:sz w:val="17"/>
          <w:szCs w:val="17"/>
        </w:rPr>
        <w:t xml:space="preserve">s advisable to have your code panic </w:t>
      </w:r>
      <w:r>
        <w:rPr>
          <w:rFonts w:ascii="Consolas" w:hAnsi="Consolas" w:cs="Courier New"/>
          <w:color w:val="000088"/>
          <w:sz w:val="17"/>
          <w:szCs w:val="17"/>
        </w:rPr>
        <w:t>when</w:t>
      </w:r>
      <w:r>
        <w:rPr>
          <w:rFonts w:ascii="Consolas" w:hAnsi="Consolas" w:cs="Courier New"/>
          <w:color w:val="000000"/>
          <w:sz w:val="17"/>
          <w:szCs w:val="17"/>
        </w:rPr>
        <w:t xml:space="preserve"> it</w:t>
      </w:r>
      <w:r>
        <w:rPr>
          <w:rFonts w:ascii="Consolas" w:hAnsi="Consolas" w:cs="Courier New"/>
          <w:color w:val="666600"/>
          <w:sz w:val="17"/>
          <w:szCs w:val="17"/>
        </w:rPr>
        <w:t>’</w:t>
      </w:r>
      <w:r>
        <w:rPr>
          <w:rFonts w:ascii="Consolas" w:hAnsi="Consolas" w:cs="Courier New"/>
          <w:color w:val="000000"/>
          <w:sz w:val="17"/>
          <w:szCs w:val="17"/>
        </w:rPr>
        <w:t xml:space="preserve">s possible that your code could </w:t>
      </w:r>
      <w:r>
        <w:rPr>
          <w:rFonts w:ascii="Consolas" w:hAnsi="Consolas" w:cs="Courier New"/>
          <w:color w:val="000088"/>
          <w:sz w:val="17"/>
          <w:szCs w:val="17"/>
        </w:rPr>
        <w:t>end</w:t>
      </w:r>
      <w:r>
        <w:rPr>
          <w:rFonts w:ascii="Consolas" w:hAnsi="Consolas" w:cs="Courier New"/>
          <w:color w:val="000000"/>
          <w:sz w:val="17"/>
          <w:szCs w:val="17"/>
        </w:rPr>
        <w:t xml:space="preserve"> up </w:t>
      </w:r>
      <w:r>
        <w:rPr>
          <w:rFonts w:ascii="Consolas" w:hAnsi="Consolas" w:cs="Courier New"/>
          <w:color w:val="000088"/>
          <w:sz w:val="17"/>
          <w:szCs w:val="17"/>
        </w:rPr>
        <w:t>in</w:t>
      </w:r>
      <w:r>
        <w:rPr>
          <w:rFonts w:ascii="Consolas" w:hAnsi="Consolas" w:cs="Courier New"/>
          <w:color w:val="000000"/>
          <w:sz w:val="17"/>
          <w:szCs w:val="17"/>
        </w:rPr>
        <w:t xml:space="preserve"> a bad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000000"/>
          <w:sz w:val="17"/>
          <w:szCs w:val="17"/>
        </w:rPr>
        <w:t xml:space="preserve"> context</w:t>
      </w:r>
      <w:r>
        <w:rPr>
          <w:rFonts w:ascii="Consolas" w:hAnsi="Consolas" w:cs="Courier New"/>
          <w:color w:val="666600"/>
          <w:sz w:val="17"/>
          <w:szCs w:val="17"/>
        </w:rPr>
        <w:t>,</w:t>
      </w:r>
      <w:r>
        <w:rPr>
          <w:rFonts w:ascii="Consolas" w:hAnsi="Consolas" w:cs="Courier New"/>
          <w:color w:val="000000"/>
          <w:sz w:val="17"/>
          <w:szCs w:val="17"/>
        </w:rPr>
        <w:t xml:space="preserve"> a bad state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some assumption</w:t>
      </w:r>
      <w:r>
        <w:rPr>
          <w:rFonts w:ascii="Consolas" w:hAnsi="Consolas" w:cs="Courier New"/>
          <w:color w:val="666600"/>
          <w:sz w:val="17"/>
          <w:szCs w:val="17"/>
        </w:rPr>
        <w:t>,</w:t>
      </w:r>
      <w:r>
        <w:rPr>
          <w:rFonts w:ascii="Consolas" w:hAnsi="Consolas" w:cs="Courier New"/>
          <w:color w:val="000000"/>
          <w:sz w:val="17"/>
          <w:szCs w:val="17"/>
        </w:rPr>
        <w:t xml:space="preserve"> guarantee</w:t>
      </w:r>
      <w:r>
        <w:rPr>
          <w:rFonts w:ascii="Consolas" w:hAnsi="Consolas" w:cs="Courier New"/>
          <w:color w:val="666600"/>
          <w:sz w:val="17"/>
          <w:szCs w:val="17"/>
        </w:rPr>
        <w:t>,</w:t>
      </w:r>
      <w:r>
        <w:rPr>
          <w:rFonts w:ascii="Consolas" w:hAnsi="Consolas" w:cs="Courier New"/>
          <w:color w:val="000000"/>
          <w:sz w:val="17"/>
          <w:szCs w:val="17"/>
        </w:rPr>
        <w:t xml:space="preserve"> contract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invariant has been broken</w:t>
      </w:r>
      <w:r>
        <w:rPr>
          <w:rFonts w:ascii="Consolas" w:hAnsi="Consolas" w:cs="Courier New"/>
          <w:color w:val="666600"/>
          <w:sz w:val="17"/>
          <w:szCs w:val="17"/>
        </w:rPr>
        <w:t>,</w:t>
      </w:r>
      <w:r>
        <w:rPr>
          <w:rFonts w:ascii="Consolas" w:hAnsi="Consolas" w:cs="Courier New"/>
          <w:color w:val="000000"/>
          <w:sz w:val="17"/>
          <w:szCs w:val="17"/>
        </w:rPr>
        <w:t xml:space="preserve"> such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invalid values</w:t>
      </w:r>
      <w:r>
        <w:rPr>
          <w:rFonts w:ascii="Consolas" w:hAnsi="Consolas" w:cs="Courier New"/>
          <w:color w:val="666600"/>
          <w:sz w:val="17"/>
          <w:szCs w:val="17"/>
        </w:rPr>
        <w:t>,</w:t>
      </w:r>
      <w:r>
        <w:rPr>
          <w:rFonts w:ascii="Consolas" w:hAnsi="Consolas" w:cs="Courier New"/>
          <w:color w:val="000000"/>
          <w:sz w:val="17"/>
          <w:szCs w:val="17"/>
        </w:rPr>
        <w:t xml:space="preserve"> contradictory 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missing values are passed to your code</w:t>
      </w:r>
      <w:r>
        <w:rPr>
          <w:rFonts w:ascii="Consolas" w:hAnsi="Consolas" w:cs="Courier New"/>
          <w:color w:val="666600"/>
          <w:sz w:val="17"/>
          <w:szCs w:val="17"/>
        </w:rPr>
        <w:t>—</w:t>
      </w:r>
      <w:r>
        <w:rPr>
          <w:rFonts w:ascii="Consolas" w:hAnsi="Consolas" w:cs="Courier New"/>
          <w:color w:val="000000"/>
          <w:sz w:val="17"/>
          <w:szCs w:val="17"/>
        </w:rPr>
        <w:t xml:space="preserve">plus one </w:t>
      </w:r>
      <w:r>
        <w:rPr>
          <w:rFonts w:ascii="Consolas" w:hAnsi="Consolas" w:cs="Courier New"/>
          <w:color w:val="000088"/>
          <w:sz w:val="17"/>
          <w:szCs w:val="17"/>
        </w:rPr>
        <w:t>or</w:t>
      </w:r>
      <w:r>
        <w:rPr>
          <w:rFonts w:ascii="Consolas" w:hAnsi="Consolas" w:cs="Courier New"/>
          <w:color w:val="000000"/>
          <w:sz w:val="17"/>
          <w:szCs w:val="17"/>
        </w:rPr>
        <w:t xml:space="preserve"> more </w:t>
      </w:r>
      <w:r>
        <w:rPr>
          <w:rFonts w:ascii="Consolas" w:hAnsi="Consolas" w:cs="Courier New"/>
          <w:color w:val="000088"/>
          <w:sz w:val="17"/>
          <w:szCs w:val="17"/>
        </w:rPr>
        <w:t>of</w:t>
      </w:r>
      <w:r>
        <w:rPr>
          <w:rFonts w:ascii="Consolas" w:hAnsi="Consolas" w:cs="Courier New"/>
          <w:color w:val="000000"/>
          <w:sz w:val="17"/>
          <w:szCs w:val="17"/>
        </w:rPr>
        <w:t xml:space="preserve"> the following</w:t>
      </w:r>
      <w:r>
        <w:rPr>
          <w:rFonts w:ascii="Consolas" w:hAnsi="Consolas" w:cs="Courier New"/>
          <w:color w:val="666600"/>
          <w:sz w:val="17"/>
          <w:szCs w:val="17"/>
        </w:rPr>
        <w:t>:</w:t>
      </w:r>
    </w:p>
    <w:p w14:paraId="13A378BA" w14:textId="77777777" w:rsidR="00B303FA" w:rsidRDefault="00B303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8579814"/>
        <w:rPr>
          <w:rFonts w:ascii="Consolas" w:hAnsi="Consolas" w:cs="Courier New"/>
          <w:sz w:val="17"/>
          <w:szCs w:val="17"/>
        </w:rPr>
      </w:pPr>
      <w:r>
        <w:rPr>
          <w:rFonts w:ascii="Consolas" w:hAnsi="Consolas" w:cs="Courier New"/>
          <w:color w:val="000000"/>
          <w:sz w:val="17"/>
          <w:szCs w:val="17"/>
        </w:rPr>
        <w:t> </w:t>
      </w:r>
    </w:p>
    <w:p w14:paraId="015B34CA" w14:textId="77777777" w:rsidR="00B303FA" w:rsidRDefault="00B303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8579814"/>
        <w:rPr>
          <w:rFonts w:ascii="Consolas" w:hAnsi="Consolas" w:cs="Courier New"/>
          <w:sz w:val="17"/>
          <w:szCs w:val="17"/>
        </w:rPr>
      </w:pPr>
      <w:r>
        <w:rPr>
          <w:rFonts w:ascii="Consolas" w:hAnsi="Consolas" w:cs="Courier New"/>
          <w:color w:val="660066"/>
          <w:sz w:val="17"/>
          <w:szCs w:val="17"/>
        </w:rPr>
        <w:t>The</w:t>
      </w:r>
      <w:r>
        <w:rPr>
          <w:rFonts w:ascii="Consolas" w:hAnsi="Consolas" w:cs="Courier New"/>
          <w:color w:val="000000"/>
          <w:sz w:val="17"/>
          <w:szCs w:val="17"/>
        </w:rPr>
        <w:t xml:space="preserve"> bad state </w:t>
      </w:r>
      <w:r>
        <w:rPr>
          <w:rFonts w:ascii="Consolas" w:hAnsi="Consolas" w:cs="Courier New"/>
          <w:color w:val="000088"/>
          <w:sz w:val="17"/>
          <w:szCs w:val="17"/>
        </w:rPr>
        <w:t>is</w:t>
      </w:r>
      <w:r>
        <w:rPr>
          <w:rFonts w:ascii="Consolas" w:hAnsi="Consolas" w:cs="Courier New"/>
          <w:color w:val="000000"/>
          <w:sz w:val="17"/>
          <w:szCs w:val="17"/>
        </w:rPr>
        <w:t xml:space="preserve"> something that </w:t>
      </w:r>
      <w:r>
        <w:rPr>
          <w:rFonts w:ascii="Consolas" w:hAnsi="Consolas" w:cs="Courier New"/>
          <w:color w:val="000088"/>
          <w:sz w:val="17"/>
          <w:szCs w:val="17"/>
        </w:rPr>
        <w:t>is</w:t>
      </w:r>
      <w:r>
        <w:rPr>
          <w:rFonts w:ascii="Consolas" w:hAnsi="Consolas" w:cs="Courier New"/>
          <w:color w:val="000000"/>
          <w:sz w:val="17"/>
          <w:szCs w:val="17"/>
        </w:rPr>
        <w:t xml:space="preserve"> unexpected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opposed to something that will likely happen occasionally</w:t>
      </w:r>
      <w:r>
        <w:rPr>
          <w:rFonts w:ascii="Consolas" w:hAnsi="Consolas" w:cs="Courier New"/>
          <w:color w:val="666600"/>
          <w:sz w:val="17"/>
          <w:szCs w:val="17"/>
        </w:rPr>
        <w:t>,</w:t>
      </w:r>
      <w:r>
        <w:rPr>
          <w:rFonts w:ascii="Consolas" w:hAnsi="Consolas" w:cs="Courier New"/>
          <w:color w:val="000000"/>
          <w:sz w:val="17"/>
          <w:szCs w:val="17"/>
        </w:rPr>
        <w:t xml:space="preserve"> like a user entering data </w:t>
      </w:r>
      <w:r>
        <w:rPr>
          <w:rFonts w:ascii="Consolas" w:hAnsi="Consolas" w:cs="Courier New"/>
          <w:color w:val="000088"/>
          <w:sz w:val="17"/>
          <w:szCs w:val="17"/>
        </w:rPr>
        <w:t>in</w:t>
      </w:r>
      <w:r>
        <w:rPr>
          <w:rFonts w:ascii="Consolas" w:hAnsi="Consolas" w:cs="Courier New"/>
          <w:color w:val="000000"/>
          <w:sz w:val="17"/>
          <w:szCs w:val="17"/>
        </w:rPr>
        <w:t xml:space="preserve"> the wrong format</w:t>
      </w:r>
      <w:r>
        <w:rPr>
          <w:rFonts w:ascii="Consolas" w:hAnsi="Consolas" w:cs="Courier New"/>
          <w:color w:val="666600"/>
          <w:sz w:val="17"/>
          <w:szCs w:val="17"/>
        </w:rPr>
        <w:t>.</w:t>
      </w:r>
    </w:p>
    <w:p w14:paraId="2304EC39" w14:textId="77777777" w:rsidR="00B303FA" w:rsidRDefault="00B303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8579814"/>
        <w:rPr>
          <w:rFonts w:ascii="Consolas" w:hAnsi="Consolas" w:cs="Courier New"/>
          <w:sz w:val="17"/>
          <w:szCs w:val="17"/>
        </w:rPr>
      </w:pPr>
      <w:r>
        <w:rPr>
          <w:rFonts w:ascii="Consolas" w:hAnsi="Consolas" w:cs="Courier New"/>
          <w:color w:val="660066"/>
          <w:sz w:val="17"/>
          <w:szCs w:val="17"/>
        </w:rPr>
        <w:t>Your</w:t>
      </w:r>
      <w:r>
        <w:rPr>
          <w:rFonts w:ascii="Consolas" w:hAnsi="Consolas" w:cs="Courier New"/>
          <w:color w:val="000000"/>
          <w:sz w:val="17"/>
          <w:szCs w:val="17"/>
        </w:rPr>
        <w:t xml:space="preserve"> code after </w:t>
      </w:r>
      <w:r>
        <w:rPr>
          <w:rFonts w:ascii="Consolas" w:hAnsi="Consolas" w:cs="Courier New"/>
          <w:color w:val="000088"/>
          <w:sz w:val="17"/>
          <w:szCs w:val="17"/>
        </w:rPr>
        <w:t>this</w:t>
      </w:r>
      <w:r>
        <w:rPr>
          <w:rFonts w:ascii="Consolas" w:hAnsi="Consolas" w:cs="Courier New"/>
          <w:color w:val="000000"/>
          <w:sz w:val="17"/>
          <w:szCs w:val="17"/>
        </w:rPr>
        <w:t xml:space="preserve"> point needs to rely on </w:t>
      </w:r>
      <w:r>
        <w:rPr>
          <w:rFonts w:ascii="Consolas" w:hAnsi="Consolas" w:cs="Courier New"/>
          <w:color w:val="000088"/>
          <w:sz w:val="17"/>
          <w:szCs w:val="17"/>
        </w:rPr>
        <w:t>not</w:t>
      </w:r>
      <w:r>
        <w:rPr>
          <w:rFonts w:ascii="Consolas" w:hAnsi="Consolas" w:cs="Courier New"/>
          <w:color w:val="000000"/>
          <w:sz w:val="17"/>
          <w:szCs w:val="17"/>
        </w:rPr>
        <w:t xml:space="preserve"> being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000000"/>
          <w:sz w:val="17"/>
          <w:szCs w:val="17"/>
        </w:rPr>
        <w:t xml:space="preserve"> bad state</w:t>
      </w:r>
      <w:r>
        <w:rPr>
          <w:rFonts w:ascii="Consolas" w:hAnsi="Consolas" w:cs="Courier New"/>
          <w:color w:val="666600"/>
          <w:sz w:val="17"/>
          <w:szCs w:val="17"/>
        </w:rPr>
        <w:t>,</w:t>
      </w:r>
      <w:r>
        <w:rPr>
          <w:rFonts w:ascii="Consolas" w:hAnsi="Consolas" w:cs="Courier New"/>
          <w:color w:val="000000"/>
          <w:sz w:val="17"/>
          <w:szCs w:val="17"/>
        </w:rPr>
        <w:t xml:space="preserve"> rather than checking </w:t>
      </w:r>
      <w:r>
        <w:rPr>
          <w:rFonts w:ascii="Consolas" w:hAnsi="Consolas" w:cs="Courier New"/>
          <w:color w:val="000088"/>
          <w:sz w:val="17"/>
          <w:szCs w:val="17"/>
        </w:rPr>
        <w:t>for</w:t>
      </w:r>
      <w:r>
        <w:rPr>
          <w:rFonts w:ascii="Consolas" w:hAnsi="Consolas" w:cs="Courier New"/>
          <w:color w:val="000000"/>
          <w:sz w:val="17"/>
          <w:szCs w:val="17"/>
        </w:rPr>
        <w:t xml:space="preserve"> the problem at every step</w:t>
      </w:r>
      <w:r>
        <w:rPr>
          <w:rFonts w:ascii="Consolas" w:hAnsi="Consolas" w:cs="Courier New"/>
          <w:color w:val="666600"/>
          <w:sz w:val="17"/>
          <w:szCs w:val="17"/>
        </w:rPr>
        <w:t>.</w:t>
      </w:r>
    </w:p>
    <w:p w14:paraId="7A6CD31E" w14:textId="214EE3B4" w:rsidR="00D81526" w:rsidRPr="00E54C52" w:rsidRDefault="00B303FA" w:rsidP="00E54C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8579814"/>
        <w:rPr>
          <w:rFonts w:ascii="Consolas" w:hAnsi="Consolas" w:cs="Courier New"/>
          <w:sz w:val="17"/>
          <w:szCs w:val="17"/>
        </w:rPr>
      </w:pPr>
      <w:r>
        <w:rPr>
          <w:rFonts w:ascii="Consolas" w:hAnsi="Consolas" w:cs="Courier New"/>
          <w:color w:val="660066"/>
          <w:sz w:val="17"/>
          <w:szCs w:val="17"/>
        </w:rPr>
        <w:t>There</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000088"/>
          <w:sz w:val="17"/>
          <w:szCs w:val="17"/>
        </w:rPr>
        <w:t>not</w:t>
      </w:r>
      <w:r>
        <w:rPr>
          <w:rFonts w:ascii="Consolas" w:hAnsi="Consolas" w:cs="Courier New"/>
          <w:color w:val="000000"/>
          <w:sz w:val="17"/>
          <w:szCs w:val="17"/>
        </w:rPr>
        <w:t xml:space="preserve"> a good way to encode </w:t>
      </w:r>
      <w:r>
        <w:rPr>
          <w:rFonts w:ascii="Consolas" w:hAnsi="Consolas" w:cs="Courier New"/>
          <w:color w:val="000088"/>
          <w:sz w:val="17"/>
          <w:szCs w:val="17"/>
        </w:rPr>
        <w:t>this</w:t>
      </w:r>
      <w:r>
        <w:rPr>
          <w:rFonts w:ascii="Consolas" w:hAnsi="Consolas" w:cs="Courier New"/>
          <w:color w:val="000000"/>
          <w:sz w:val="17"/>
          <w:szCs w:val="17"/>
        </w:rPr>
        <w:t xml:space="preserve"> information </w:t>
      </w:r>
      <w:r>
        <w:rPr>
          <w:rFonts w:ascii="Consolas" w:hAnsi="Consolas" w:cs="Courier New"/>
          <w:color w:val="000088"/>
          <w:sz w:val="17"/>
          <w:szCs w:val="17"/>
        </w:rPr>
        <w:t>in</w:t>
      </w:r>
      <w:r>
        <w:rPr>
          <w:rFonts w:ascii="Consolas" w:hAnsi="Consolas" w:cs="Courier New"/>
          <w:color w:val="000000"/>
          <w:sz w:val="17"/>
          <w:szCs w:val="17"/>
        </w:rPr>
        <w:t xml:space="preserve"> the types you </w:t>
      </w:r>
      <w:r>
        <w:rPr>
          <w:rFonts w:ascii="Consolas" w:hAnsi="Consolas" w:cs="Courier New"/>
          <w:color w:val="000088"/>
          <w:sz w:val="17"/>
          <w:szCs w:val="17"/>
        </w:rPr>
        <w:t>use</w:t>
      </w:r>
      <w:r>
        <w:rPr>
          <w:rFonts w:ascii="Consolas" w:hAnsi="Consolas" w:cs="Courier New"/>
          <w:color w:val="666600"/>
          <w:sz w:val="17"/>
          <w:szCs w:val="17"/>
        </w:rPr>
        <w:t>.</w:t>
      </w:r>
      <w:r>
        <w:rPr>
          <w:rFonts w:ascii="Consolas" w:hAnsi="Consolas" w:cs="Courier New"/>
          <w:color w:val="000000"/>
          <w:sz w:val="17"/>
          <w:szCs w:val="17"/>
        </w:rPr>
        <w:t> </w:t>
      </w:r>
    </w:p>
    <w:p w14:paraId="295A483A" w14:textId="77777777" w:rsidR="00D81526" w:rsidRDefault="00D81526" w:rsidP="00B15778">
      <w:pPr>
        <w:pStyle w:val="ListBullet"/>
        <w:numPr>
          <w:ilvl w:val="0"/>
          <w:numId w:val="0"/>
        </w:numPr>
        <w:ind w:left="1440"/>
      </w:pPr>
    </w:p>
    <w:p w14:paraId="28F6CFCF" w14:textId="383069BF" w:rsidR="006C4FA8" w:rsidRDefault="00AA64AA" w:rsidP="00C42FA2">
      <w:pPr>
        <w:pStyle w:val="ListBullet"/>
        <w:outlineLvl w:val="1"/>
      </w:pPr>
      <w:r>
        <w:t xml:space="preserve">Generic Types: Generics are types we use as abstract stand-ins for concrete types which would be defined elsewhere allowing a method or anything that needs a type to cover a range of concrete types. </w:t>
      </w:r>
    </w:p>
    <w:p w14:paraId="3455A678" w14:textId="37A6E237" w:rsidR="00BC5E0C" w:rsidRDefault="006C25C9" w:rsidP="00BC5E0C">
      <w:pPr>
        <w:pStyle w:val="ListBullet"/>
        <w:numPr>
          <w:ilvl w:val="1"/>
          <w:numId w:val="1"/>
        </w:numPr>
      </w:pPr>
      <w:r>
        <w:lastRenderedPageBreak/>
        <w:t xml:space="preserve">Generic: </w:t>
      </w:r>
    </w:p>
    <w:p w14:paraId="18BC4FFB" w14:textId="3AB861C2" w:rsidR="006C25C9" w:rsidRDefault="006C25C9" w:rsidP="006C25C9">
      <w:pPr>
        <w:pStyle w:val="ListBullet"/>
        <w:numPr>
          <w:ilvl w:val="0"/>
          <w:numId w:val="0"/>
        </w:numPr>
        <w:ind w:left="1440"/>
      </w:pPr>
      <w:r>
        <w:t>To define a generic,</w:t>
      </w:r>
    </w:p>
    <w:p w14:paraId="1D4E5441" w14:textId="77777777" w:rsidR="006C25C9" w:rsidRDefault="006C25C9" w:rsidP="006C25C9">
      <w:pPr>
        <w:pStyle w:val="ListBullet"/>
        <w:numPr>
          <w:ilvl w:val="0"/>
          <w:numId w:val="0"/>
        </w:numPr>
        <w:ind w:left="1440"/>
      </w:pPr>
      <w:proofErr w:type="spellStart"/>
      <w:r>
        <w:t>fn</w:t>
      </w:r>
      <w:proofErr w:type="spellEnd"/>
      <w:r>
        <w:t xml:space="preserve"> </w:t>
      </w:r>
      <w:proofErr w:type="spellStart"/>
      <w:r>
        <w:t>myMethod</w:t>
      </w:r>
      <w:proofErr w:type="spellEnd"/>
      <w:r>
        <w:t xml:space="preserve">&lt;T&gt; </w:t>
      </w:r>
      <w:proofErr w:type="spellStart"/>
      <w:proofErr w:type="gramStart"/>
      <w:r>
        <w:t>Yo</w:t>
      </w:r>
      <w:proofErr w:type="spellEnd"/>
      <w:r>
        <w:t>(</w:t>
      </w:r>
      <w:proofErr w:type="gramEnd"/>
      <w:r>
        <w:t>list: &amp;[T]) -&gt; i32 {</w:t>
      </w:r>
    </w:p>
    <w:p w14:paraId="15071A46" w14:textId="77777777" w:rsidR="00682011" w:rsidRDefault="006C25C9" w:rsidP="006C25C9">
      <w:pPr>
        <w:pStyle w:val="ListBullet"/>
        <w:numPr>
          <w:ilvl w:val="0"/>
          <w:numId w:val="0"/>
        </w:numPr>
        <w:ind w:left="1440"/>
      </w:pPr>
      <w:r>
        <w:tab/>
      </w:r>
      <w:r w:rsidR="00682011">
        <w:t>for &amp;item in list {</w:t>
      </w:r>
    </w:p>
    <w:p w14:paraId="0D4A4FE2" w14:textId="15719827" w:rsidR="00682011" w:rsidRDefault="00B44B71" w:rsidP="00682011">
      <w:pPr>
        <w:pStyle w:val="ListBullet"/>
        <w:numPr>
          <w:ilvl w:val="0"/>
          <w:numId w:val="0"/>
        </w:numPr>
        <w:ind w:left="1440" w:firstLine="720"/>
      </w:pPr>
      <w:r>
        <w:t xml:space="preserve">  </w:t>
      </w:r>
      <w:r w:rsidR="00682011">
        <w:t>if item &gt; 2 {…}</w:t>
      </w:r>
    </w:p>
    <w:p w14:paraId="4B083370" w14:textId="4C87B57D" w:rsidR="006C25C9" w:rsidRDefault="00682011" w:rsidP="00682011">
      <w:pPr>
        <w:pStyle w:val="ListBullet"/>
        <w:numPr>
          <w:ilvl w:val="0"/>
          <w:numId w:val="0"/>
        </w:numPr>
        <w:ind w:left="1440" w:firstLine="720"/>
      </w:pPr>
      <w:r>
        <w:t>}</w:t>
      </w:r>
    </w:p>
    <w:p w14:paraId="4B2D2090" w14:textId="6102FF47" w:rsidR="006C25C9" w:rsidRDefault="006C25C9" w:rsidP="006C25C9">
      <w:pPr>
        <w:pStyle w:val="ListBullet"/>
        <w:numPr>
          <w:ilvl w:val="0"/>
          <w:numId w:val="0"/>
        </w:numPr>
        <w:ind w:left="1440"/>
      </w:pPr>
      <w:r>
        <w:t>}</w:t>
      </w:r>
    </w:p>
    <w:p w14:paraId="59E3118E" w14:textId="32D70E93" w:rsidR="00C51774" w:rsidRDefault="00C51774" w:rsidP="006C25C9">
      <w:pPr>
        <w:pStyle w:val="ListBullet"/>
        <w:numPr>
          <w:ilvl w:val="0"/>
          <w:numId w:val="0"/>
        </w:numPr>
        <w:ind w:left="1440"/>
      </w:pPr>
      <w:r>
        <w:t xml:space="preserve">while a correct example of generics, fails to compile. This is because </w:t>
      </w:r>
      <w:r w:rsidR="001415FF">
        <w:t>the type T isn’t guaranteed to implement the ‘&gt;’ operation</w:t>
      </w:r>
      <w:r w:rsidR="00FD1B7E">
        <w:t>, i.e., not all possible types of T would implement &gt;.</w:t>
      </w:r>
      <w:r w:rsidR="00A45B35">
        <w:t xml:space="preserve"> To allow it to work, we will need to </w:t>
      </w:r>
      <w:r w:rsidR="00FD1A81">
        <w:t>require</w:t>
      </w:r>
      <w:r w:rsidR="00A45B35">
        <w:t xml:space="preserve"> a trait </w:t>
      </w:r>
      <w:proofErr w:type="gramStart"/>
      <w:r w:rsidR="0067356D" w:rsidRPr="0067356D">
        <w:t>std::</w:t>
      </w:r>
      <w:proofErr w:type="spellStart"/>
      <w:proofErr w:type="gramEnd"/>
      <w:r w:rsidR="0067356D" w:rsidRPr="0067356D">
        <w:t>cmp</w:t>
      </w:r>
      <w:proofErr w:type="spellEnd"/>
      <w:r w:rsidR="0067356D" w:rsidRPr="0067356D">
        <w:t>::</w:t>
      </w:r>
      <w:proofErr w:type="spellStart"/>
      <w:r w:rsidR="0067356D" w:rsidRPr="0067356D">
        <w:t>PartialOrd</w:t>
      </w:r>
      <w:proofErr w:type="spellEnd"/>
      <w:r w:rsidR="0067356D">
        <w:t xml:space="preserve"> </w:t>
      </w:r>
      <w:r w:rsidR="00A45B35">
        <w:t>for type T.</w:t>
      </w:r>
      <w:r w:rsidR="0012363A">
        <w:t xml:space="preserve"> We can do that by</w:t>
      </w:r>
    </w:p>
    <w:p w14:paraId="6B163D96" w14:textId="3937FAA6" w:rsidR="00882E7E" w:rsidRDefault="00882E7E" w:rsidP="00882E7E">
      <w:pPr>
        <w:pStyle w:val="ListBullet"/>
        <w:numPr>
          <w:ilvl w:val="0"/>
          <w:numId w:val="0"/>
        </w:numPr>
        <w:ind w:left="1440"/>
      </w:pPr>
      <w:proofErr w:type="spellStart"/>
      <w:r>
        <w:t>fn</w:t>
      </w:r>
      <w:proofErr w:type="spellEnd"/>
      <w:r>
        <w:t xml:space="preserve"> </w:t>
      </w:r>
      <w:proofErr w:type="spellStart"/>
      <w:r>
        <w:t>myMethod</w:t>
      </w:r>
      <w:proofErr w:type="spellEnd"/>
      <w:r>
        <w:t xml:space="preserve">&lt;T: </w:t>
      </w:r>
      <w:proofErr w:type="spellStart"/>
      <w:r w:rsidRPr="00882E7E">
        <w:t>PartialOrd</w:t>
      </w:r>
      <w:proofErr w:type="spellEnd"/>
      <w:r>
        <w:t xml:space="preserve">&gt; </w:t>
      </w:r>
      <w:proofErr w:type="spellStart"/>
      <w:proofErr w:type="gramStart"/>
      <w:r>
        <w:t>Yo</w:t>
      </w:r>
      <w:proofErr w:type="spellEnd"/>
      <w:r>
        <w:t>(</w:t>
      </w:r>
      <w:proofErr w:type="gramEnd"/>
      <w:r>
        <w:t>list: &amp;[T]) -&gt; i32 {</w:t>
      </w:r>
    </w:p>
    <w:p w14:paraId="4F459994" w14:textId="77777777" w:rsidR="00882E7E" w:rsidRDefault="00882E7E" w:rsidP="00882E7E">
      <w:pPr>
        <w:pStyle w:val="ListBullet"/>
        <w:numPr>
          <w:ilvl w:val="0"/>
          <w:numId w:val="0"/>
        </w:numPr>
        <w:ind w:left="1440"/>
      </w:pPr>
      <w:r>
        <w:tab/>
        <w:t>for &amp;item in list {</w:t>
      </w:r>
    </w:p>
    <w:p w14:paraId="3C21A6CC" w14:textId="77777777" w:rsidR="00882E7E" w:rsidRDefault="00882E7E" w:rsidP="00882E7E">
      <w:pPr>
        <w:pStyle w:val="ListBullet"/>
        <w:numPr>
          <w:ilvl w:val="0"/>
          <w:numId w:val="0"/>
        </w:numPr>
        <w:ind w:left="1440" w:firstLine="720"/>
      </w:pPr>
      <w:r>
        <w:t xml:space="preserve">  if item &gt; 2 {…}</w:t>
      </w:r>
    </w:p>
    <w:p w14:paraId="7208A664" w14:textId="77777777" w:rsidR="00882E7E" w:rsidRDefault="00882E7E" w:rsidP="00882E7E">
      <w:pPr>
        <w:pStyle w:val="ListBullet"/>
        <w:numPr>
          <w:ilvl w:val="0"/>
          <w:numId w:val="0"/>
        </w:numPr>
        <w:ind w:left="1440" w:firstLine="720"/>
      </w:pPr>
      <w:r>
        <w:t>}</w:t>
      </w:r>
    </w:p>
    <w:p w14:paraId="50E432B4" w14:textId="77777777" w:rsidR="00882E7E" w:rsidRDefault="00882E7E" w:rsidP="00882E7E">
      <w:pPr>
        <w:pStyle w:val="ListBullet"/>
        <w:numPr>
          <w:ilvl w:val="0"/>
          <w:numId w:val="0"/>
        </w:numPr>
        <w:ind w:left="1440"/>
      </w:pPr>
      <w:r>
        <w:t>}</w:t>
      </w:r>
    </w:p>
    <w:p w14:paraId="2E934004" w14:textId="1424490C" w:rsidR="00E23EBE" w:rsidRDefault="00F3299B" w:rsidP="006C25C9">
      <w:pPr>
        <w:pStyle w:val="ListBullet"/>
        <w:numPr>
          <w:ilvl w:val="0"/>
          <w:numId w:val="0"/>
        </w:numPr>
        <w:ind w:left="1440"/>
      </w:pPr>
      <w:r>
        <w:t xml:space="preserve">Now it will only accept T which implements the given trait, meaning the code below can </w:t>
      </w:r>
      <w:r w:rsidR="00B83362">
        <w:t xml:space="preserve">rest assured that ‘&gt;’ will be defined on the type. </w:t>
      </w:r>
      <w:r w:rsidR="00B83362">
        <w:br/>
        <w:t xml:space="preserve">Just like in C++ </w:t>
      </w:r>
      <w:r w:rsidR="00E23EBE">
        <w:t>we don’t need to explicitly define the type for T</w:t>
      </w:r>
      <w:r w:rsidR="00B54192">
        <w:t xml:space="preserve"> at call-site</w:t>
      </w:r>
      <w:r w:rsidR="00E23EBE">
        <w:t xml:space="preserve"> as it is inferred automatically. </w:t>
      </w:r>
    </w:p>
    <w:p w14:paraId="632397DB" w14:textId="77777777" w:rsidR="005F78A2" w:rsidRDefault="005F78A2" w:rsidP="006C25C9">
      <w:pPr>
        <w:pStyle w:val="ListBullet"/>
        <w:numPr>
          <w:ilvl w:val="0"/>
          <w:numId w:val="0"/>
        </w:numPr>
        <w:ind w:left="1440"/>
      </w:pPr>
    </w:p>
    <w:p w14:paraId="2E6E55E9" w14:textId="32887955" w:rsidR="00C24162" w:rsidRDefault="00C24162" w:rsidP="005F78A2">
      <w:pPr>
        <w:pStyle w:val="ListBullet"/>
        <w:numPr>
          <w:ilvl w:val="0"/>
          <w:numId w:val="0"/>
        </w:numPr>
        <w:ind w:left="1440"/>
      </w:pPr>
      <w:r>
        <w:t>In structs,</w:t>
      </w:r>
    </w:p>
    <w:p w14:paraId="705158A0" w14:textId="77777777" w:rsidR="00C24162" w:rsidRDefault="00C24162" w:rsidP="006C25C9">
      <w:pPr>
        <w:pStyle w:val="ListBullet"/>
        <w:numPr>
          <w:ilvl w:val="0"/>
          <w:numId w:val="0"/>
        </w:numPr>
        <w:ind w:left="1440"/>
      </w:pPr>
      <w:r>
        <w:t>struct X&lt;T&gt; {</w:t>
      </w:r>
    </w:p>
    <w:p w14:paraId="5B210AC3" w14:textId="38A3728B" w:rsidR="00C24162" w:rsidRDefault="00C24162" w:rsidP="006C25C9">
      <w:pPr>
        <w:pStyle w:val="ListBullet"/>
        <w:numPr>
          <w:ilvl w:val="0"/>
          <w:numId w:val="0"/>
        </w:numPr>
        <w:ind w:left="1440"/>
      </w:pPr>
      <w:r>
        <w:tab/>
        <w:t>x:</w:t>
      </w:r>
      <w:r w:rsidR="005F78A2">
        <w:t xml:space="preserve"> </w:t>
      </w:r>
      <w:r>
        <w:t>T,</w:t>
      </w:r>
    </w:p>
    <w:p w14:paraId="7A6C5C62" w14:textId="00CBE8E0" w:rsidR="00C24162" w:rsidRDefault="00C24162" w:rsidP="006C25C9">
      <w:pPr>
        <w:pStyle w:val="ListBullet"/>
        <w:numPr>
          <w:ilvl w:val="0"/>
          <w:numId w:val="0"/>
        </w:numPr>
        <w:ind w:left="1440"/>
      </w:pPr>
      <w:r>
        <w:tab/>
        <w:t xml:space="preserve">y: </w:t>
      </w:r>
      <w:r w:rsidR="004F2B66">
        <w:t>T</w:t>
      </w:r>
    </w:p>
    <w:p w14:paraId="640F2905" w14:textId="6D8D5C63" w:rsidR="00C24162" w:rsidRDefault="00C24162" w:rsidP="006C25C9">
      <w:pPr>
        <w:pStyle w:val="ListBullet"/>
        <w:numPr>
          <w:ilvl w:val="0"/>
          <w:numId w:val="0"/>
        </w:numPr>
        <w:ind w:left="1440"/>
      </w:pPr>
      <w:r>
        <w:t>}</w:t>
      </w:r>
    </w:p>
    <w:p w14:paraId="6EF3699C" w14:textId="46A0CFFE" w:rsidR="00C51774" w:rsidRDefault="00804897" w:rsidP="006C25C9">
      <w:pPr>
        <w:pStyle w:val="ListBullet"/>
        <w:numPr>
          <w:ilvl w:val="0"/>
          <w:numId w:val="0"/>
        </w:numPr>
        <w:ind w:left="1440"/>
      </w:pPr>
      <w:r>
        <w:t>T can only be of 1 type,</w:t>
      </w:r>
    </w:p>
    <w:p w14:paraId="2BC5F7AA" w14:textId="0BEDEFF9" w:rsidR="00804897" w:rsidRDefault="00804897" w:rsidP="006C25C9">
      <w:pPr>
        <w:pStyle w:val="ListBullet"/>
        <w:numPr>
          <w:ilvl w:val="0"/>
          <w:numId w:val="0"/>
        </w:numPr>
        <w:ind w:left="1440"/>
      </w:pPr>
      <w:r>
        <w:lastRenderedPageBreak/>
        <w:t>So,</w:t>
      </w:r>
    </w:p>
    <w:p w14:paraId="55E485B8" w14:textId="0AF89BCF" w:rsidR="00804897" w:rsidRDefault="00804897" w:rsidP="005F78A2">
      <w:pPr>
        <w:pStyle w:val="ListBullet"/>
        <w:numPr>
          <w:ilvl w:val="0"/>
          <w:numId w:val="0"/>
        </w:numPr>
        <w:ind w:left="1440"/>
      </w:pPr>
      <w:r>
        <w:t>let z</w:t>
      </w:r>
      <w:r w:rsidR="005F78A2">
        <w:t xml:space="preserve"> </w:t>
      </w:r>
      <w:r>
        <w:t xml:space="preserve">= </w:t>
      </w:r>
      <w:proofErr w:type="gramStart"/>
      <w:r>
        <w:t>X{ x</w:t>
      </w:r>
      <w:proofErr w:type="gramEnd"/>
      <w:r>
        <w:t>: 4, y: 4.0};</w:t>
      </w:r>
    </w:p>
    <w:p w14:paraId="699B9DE2" w14:textId="77777777" w:rsidR="000A2DDB" w:rsidRDefault="00804897" w:rsidP="006C25C9">
      <w:pPr>
        <w:pStyle w:val="ListBullet"/>
        <w:numPr>
          <w:ilvl w:val="0"/>
          <w:numId w:val="0"/>
        </w:numPr>
        <w:ind w:left="1440"/>
      </w:pPr>
      <w:r>
        <w:t>is an error.</w:t>
      </w:r>
    </w:p>
    <w:p w14:paraId="5DA0F5BE" w14:textId="77777777" w:rsidR="000A2DDB" w:rsidRDefault="000A2DDB" w:rsidP="006C25C9">
      <w:pPr>
        <w:pStyle w:val="ListBullet"/>
        <w:numPr>
          <w:ilvl w:val="0"/>
          <w:numId w:val="0"/>
        </w:numPr>
        <w:ind w:left="1440"/>
      </w:pPr>
    </w:p>
    <w:p w14:paraId="528B4200" w14:textId="77777777" w:rsidR="000A2DDB" w:rsidRDefault="000A2DDB" w:rsidP="006C25C9">
      <w:pPr>
        <w:pStyle w:val="ListBullet"/>
        <w:numPr>
          <w:ilvl w:val="0"/>
          <w:numId w:val="0"/>
        </w:numPr>
        <w:ind w:left="1440"/>
      </w:pPr>
      <w:r>
        <w:t>For multiple generics,</w:t>
      </w:r>
    </w:p>
    <w:p w14:paraId="426A50FA" w14:textId="04F759E3" w:rsidR="00804897" w:rsidRDefault="000A2DDB" w:rsidP="006C25C9">
      <w:pPr>
        <w:pStyle w:val="ListBullet"/>
        <w:numPr>
          <w:ilvl w:val="0"/>
          <w:numId w:val="0"/>
        </w:numPr>
        <w:ind w:left="1440"/>
      </w:pPr>
      <w:r>
        <w:t>struct X&lt;</w:t>
      </w:r>
      <w:proofErr w:type="gramStart"/>
      <w:r>
        <w:t>T,Y</w:t>
      </w:r>
      <w:proofErr w:type="gramEnd"/>
      <w:r>
        <w:t>&gt; {…}</w:t>
      </w:r>
      <w:r w:rsidR="00804897">
        <w:t xml:space="preserve"> </w:t>
      </w:r>
    </w:p>
    <w:p w14:paraId="371A2498" w14:textId="77777777" w:rsidR="00E23EBE" w:rsidRDefault="00E23EBE" w:rsidP="006C25C9">
      <w:pPr>
        <w:pStyle w:val="ListBullet"/>
        <w:numPr>
          <w:ilvl w:val="0"/>
          <w:numId w:val="0"/>
        </w:numPr>
        <w:ind w:left="1440"/>
      </w:pPr>
    </w:p>
    <w:p w14:paraId="6C2851E6" w14:textId="474A4FF7" w:rsidR="000E230C" w:rsidRDefault="000E230C" w:rsidP="006C25C9">
      <w:pPr>
        <w:pStyle w:val="ListBullet"/>
        <w:numPr>
          <w:ilvl w:val="0"/>
          <w:numId w:val="0"/>
        </w:numPr>
        <w:ind w:left="1440"/>
      </w:pPr>
      <w:r>
        <w:t xml:space="preserve">Similarly, for </w:t>
      </w:r>
      <w:proofErr w:type="spellStart"/>
      <w:r>
        <w:t>enum</w:t>
      </w:r>
      <w:proofErr w:type="spellEnd"/>
      <w:r>
        <w:t>,</w:t>
      </w:r>
    </w:p>
    <w:p w14:paraId="04B28250" w14:textId="1996521B" w:rsidR="000E230C" w:rsidRDefault="000E230C" w:rsidP="006C25C9">
      <w:pPr>
        <w:pStyle w:val="ListBullet"/>
        <w:numPr>
          <w:ilvl w:val="0"/>
          <w:numId w:val="0"/>
        </w:numPr>
        <w:ind w:left="1440"/>
      </w:pPr>
      <w:proofErr w:type="spellStart"/>
      <w:r>
        <w:t>enum</w:t>
      </w:r>
      <w:proofErr w:type="spellEnd"/>
      <w:r>
        <w:t xml:space="preserve"> Option&lt;T&gt; {</w:t>
      </w:r>
    </w:p>
    <w:p w14:paraId="13DD3302" w14:textId="66696FBE" w:rsidR="000E230C" w:rsidRDefault="000E230C" w:rsidP="006C25C9">
      <w:pPr>
        <w:pStyle w:val="ListBullet"/>
        <w:numPr>
          <w:ilvl w:val="0"/>
          <w:numId w:val="0"/>
        </w:numPr>
        <w:ind w:left="1440"/>
      </w:pPr>
      <w:r>
        <w:tab/>
        <w:t>Some(T),</w:t>
      </w:r>
    </w:p>
    <w:p w14:paraId="2EE697A1" w14:textId="0A6E8517" w:rsidR="000E230C" w:rsidRDefault="000E230C" w:rsidP="006C25C9">
      <w:pPr>
        <w:pStyle w:val="ListBullet"/>
        <w:numPr>
          <w:ilvl w:val="0"/>
          <w:numId w:val="0"/>
        </w:numPr>
        <w:ind w:left="1440"/>
      </w:pPr>
      <w:r>
        <w:tab/>
        <w:t>None</w:t>
      </w:r>
    </w:p>
    <w:p w14:paraId="2ABD26F9" w14:textId="4F3DE092" w:rsidR="000E230C" w:rsidRDefault="000E230C" w:rsidP="006C25C9">
      <w:pPr>
        <w:pStyle w:val="ListBullet"/>
        <w:numPr>
          <w:ilvl w:val="0"/>
          <w:numId w:val="0"/>
        </w:numPr>
        <w:ind w:left="1440"/>
      </w:pPr>
      <w:r>
        <w:t>}</w:t>
      </w:r>
    </w:p>
    <w:p w14:paraId="5CC4156A" w14:textId="6EEA9ECE" w:rsidR="000E230C" w:rsidRDefault="000E230C" w:rsidP="006C25C9">
      <w:pPr>
        <w:pStyle w:val="ListBullet"/>
        <w:numPr>
          <w:ilvl w:val="0"/>
          <w:numId w:val="0"/>
        </w:numPr>
        <w:ind w:left="1440"/>
      </w:pPr>
      <w:r>
        <w:t>says Some will have a parameter of type T</w:t>
      </w:r>
      <w:r w:rsidR="00202CA6">
        <w:t>. This is basically how Option&lt;T&gt; is defined.</w:t>
      </w:r>
    </w:p>
    <w:p w14:paraId="23511B6D" w14:textId="77777777" w:rsidR="008274F0" w:rsidRDefault="008274F0" w:rsidP="006C25C9">
      <w:pPr>
        <w:pStyle w:val="ListBullet"/>
        <w:numPr>
          <w:ilvl w:val="0"/>
          <w:numId w:val="0"/>
        </w:numPr>
        <w:ind w:left="1440"/>
      </w:pPr>
    </w:p>
    <w:p w14:paraId="543BF202" w14:textId="0BB40F91" w:rsidR="008274F0" w:rsidRDefault="008274F0" w:rsidP="001920C6">
      <w:pPr>
        <w:pStyle w:val="ListBullet"/>
        <w:numPr>
          <w:ilvl w:val="0"/>
          <w:numId w:val="0"/>
        </w:numPr>
        <w:ind w:left="1440"/>
      </w:pPr>
      <w:r>
        <w:t>For methods,</w:t>
      </w:r>
    </w:p>
    <w:p w14:paraId="737078A1" w14:textId="663084C1" w:rsidR="008274F0" w:rsidRDefault="008274F0" w:rsidP="001920C6">
      <w:pPr>
        <w:pStyle w:val="ListBullet"/>
        <w:numPr>
          <w:ilvl w:val="0"/>
          <w:numId w:val="0"/>
        </w:numPr>
        <w:ind w:left="1440"/>
      </w:pPr>
      <w:r>
        <w:t>struct X&lt;T&gt; {…}</w:t>
      </w:r>
    </w:p>
    <w:p w14:paraId="324A1F3F" w14:textId="54E6F2E6" w:rsidR="00C91DC8" w:rsidRDefault="00C91DC8" w:rsidP="006C25C9">
      <w:pPr>
        <w:pStyle w:val="ListBullet"/>
        <w:numPr>
          <w:ilvl w:val="0"/>
          <w:numId w:val="0"/>
        </w:numPr>
        <w:ind w:left="1440"/>
      </w:pPr>
      <w:proofErr w:type="spellStart"/>
      <w:r>
        <w:t>impl</w:t>
      </w:r>
      <w:proofErr w:type="spellEnd"/>
      <w:r>
        <w:t xml:space="preserve">&lt;T&gt; </w:t>
      </w:r>
      <w:r w:rsidR="004F2BDE">
        <w:t>X</w:t>
      </w:r>
      <w:r>
        <w:t>&lt;T&gt; {</w:t>
      </w:r>
    </w:p>
    <w:p w14:paraId="1797E724" w14:textId="161169D2" w:rsidR="00C91DC8" w:rsidRDefault="00C91DC8" w:rsidP="006C25C9">
      <w:pPr>
        <w:pStyle w:val="ListBullet"/>
        <w:numPr>
          <w:ilvl w:val="0"/>
          <w:numId w:val="0"/>
        </w:numPr>
        <w:ind w:left="1440"/>
      </w:pPr>
      <w:r>
        <w:tab/>
        <w:t>…</w:t>
      </w:r>
    </w:p>
    <w:p w14:paraId="2A61DD0E" w14:textId="609D8F86" w:rsidR="008274F0" w:rsidRDefault="00C91DC8" w:rsidP="00C91DC8">
      <w:pPr>
        <w:pStyle w:val="ListBullet"/>
        <w:numPr>
          <w:ilvl w:val="0"/>
          <w:numId w:val="0"/>
        </w:numPr>
        <w:ind w:left="1440" w:firstLine="720"/>
      </w:pPr>
      <w:r>
        <w:t>}</w:t>
      </w:r>
    </w:p>
    <w:p w14:paraId="1EFC7BC9" w14:textId="5AF76D1E" w:rsidR="007C6973" w:rsidRDefault="007C6973" w:rsidP="007C6973">
      <w:pPr>
        <w:pStyle w:val="ListBullet"/>
        <w:numPr>
          <w:ilvl w:val="0"/>
          <w:numId w:val="0"/>
        </w:numPr>
        <w:ind w:left="432" w:hanging="432"/>
      </w:pPr>
      <w:r>
        <w:tab/>
      </w:r>
      <w:r>
        <w:tab/>
      </w:r>
      <w:r>
        <w:tab/>
      </w:r>
      <w:r w:rsidR="005E769C">
        <w:t xml:space="preserve">Here we say </w:t>
      </w:r>
      <w:proofErr w:type="spellStart"/>
      <w:r w:rsidR="005E769C">
        <w:t>impl</w:t>
      </w:r>
      <w:proofErr w:type="spellEnd"/>
      <w:r w:rsidR="005E769C">
        <w:t xml:space="preserve"> will accept a generic and the same generic will be </w:t>
      </w:r>
      <w:r w:rsidR="004F2BDE">
        <w:t xml:space="preserve">used for an instance of the </w:t>
      </w:r>
      <w:r w:rsidR="006C0B74">
        <w:t xml:space="preserve">X. </w:t>
      </w:r>
      <w:proofErr w:type="spellStart"/>
      <w:r w:rsidR="00D41C47">
        <w:t>impl</w:t>
      </w:r>
      <w:proofErr w:type="spellEnd"/>
      <w:r w:rsidR="00D41C47">
        <w:t xml:space="preserve"> can only take a generic </w:t>
      </w:r>
      <w:r w:rsidR="00827A7F">
        <w:t>if it is applied to the struct/</w:t>
      </w:r>
      <w:proofErr w:type="spellStart"/>
      <w:r w:rsidR="00827A7F">
        <w:t>enum</w:t>
      </w:r>
      <w:proofErr w:type="spellEnd"/>
      <w:r w:rsidR="00827A7F">
        <w:t>.</w:t>
      </w:r>
      <w:r w:rsidR="00421AFF">
        <w:t xml:space="preserve"> And the type </w:t>
      </w:r>
      <w:r w:rsidR="00E07A77">
        <w:t>after</w:t>
      </w:r>
      <w:r w:rsidR="00421AFF">
        <w:t xml:space="preserve"> </w:t>
      </w:r>
      <w:proofErr w:type="spellStart"/>
      <w:r w:rsidR="00421AFF">
        <w:t>impl</w:t>
      </w:r>
      <w:proofErr w:type="spellEnd"/>
      <w:r w:rsidR="00421AFF">
        <w:t xml:space="preserve"> can take a generic only if</w:t>
      </w:r>
      <w:r w:rsidR="00672C62">
        <w:t xml:space="preserve"> </w:t>
      </w:r>
      <w:proofErr w:type="spellStart"/>
      <w:r w:rsidR="00672C62">
        <w:t>impl</w:t>
      </w:r>
      <w:proofErr w:type="spellEnd"/>
      <w:r w:rsidR="00672C62">
        <w:t xml:space="preserve"> takes a generic.</w:t>
      </w:r>
    </w:p>
    <w:p w14:paraId="76062E43" w14:textId="4FB787AC" w:rsidR="00D20490" w:rsidRDefault="00D20490" w:rsidP="007C6973">
      <w:pPr>
        <w:pStyle w:val="ListBullet"/>
        <w:numPr>
          <w:ilvl w:val="0"/>
          <w:numId w:val="0"/>
        </w:numPr>
        <w:ind w:left="432" w:hanging="432"/>
      </w:pPr>
      <w:r>
        <w:tab/>
      </w:r>
      <w:r>
        <w:tab/>
      </w:r>
      <w:r>
        <w:tab/>
        <w:t>So,</w:t>
      </w:r>
    </w:p>
    <w:p w14:paraId="7AF5F100" w14:textId="77777777" w:rsidR="00D20490" w:rsidRDefault="00D20490" w:rsidP="007C6973">
      <w:pPr>
        <w:pStyle w:val="ListBullet"/>
        <w:numPr>
          <w:ilvl w:val="0"/>
          <w:numId w:val="0"/>
        </w:numPr>
        <w:ind w:left="432" w:hanging="432"/>
      </w:pPr>
      <w:r>
        <w:tab/>
      </w:r>
      <w:r>
        <w:tab/>
      </w:r>
      <w:r>
        <w:tab/>
      </w:r>
      <w:proofErr w:type="spellStart"/>
      <w:r>
        <w:t>impl</w:t>
      </w:r>
      <w:proofErr w:type="spellEnd"/>
      <w:r>
        <w:t xml:space="preserve"> X&lt;i32&gt; {…} </w:t>
      </w:r>
    </w:p>
    <w:p w14:paraId="053A8315" w14:textId="265BB7CE" w:rsidR="00D20490" w:rsidRDefault="00D20490" w:rsidP="00D20490">
      <w:pPr>
        <w:pStyle w:val="ListBullet"/>
        <w:numPr>
          <w:ilvl w:val="0"/>
          <w:numId w:val="0"/>
        </w:numPr>
        <w:ind w:left="1152" w:firstLine="288"/>
      </w:pPr>
      <w:r>
        <w:t>is valid</w:t>
      </w:r>
      <w:r w:rsidR="00541B4D">
        <w:t>.</w:t>
      </w:r>
    </w:p>
    <w:p w14:paraId="5450E733" w14:textId="38FD4D20" w:rsidR="00541B4D" w:rsidRDefault="00541B4D" w:rsidP="00D20490">
      <w:pPr>
        <w:pStyle w:val="ListBullet"/>
        <w:numPr>
          <w:ilvl w:val="0"/>
          <w:numId w:val="0"/>
        </w:numPr>
        <w:ind w:left="1152" w:firstLine="288"/>
      </w:pPr>
      <w:proofErr w:type="spellStart"/>
      <w:r>
        <w:lastRenderedPageBreak/>
        <w:t>impl</w:t>
      </w:r>
      <w:proofErr w:type="spellEnd"/>
      <w:r>
        <w:t>&lt;T&gt; X&lt;T&gt; {…}</w:t>
      </w:r>
    </w:p>
    <w:p w14:paraId="4058E894" w14:textId="1ACA0082" w:rsidR="00541B4D" w:rsidRDefault="00541B4D" w:rsidP="00D20490">
      <w:pPr>
        <w:pStyle w:val="ListBullet"/>
        <w:numPr>
          <w:ilvl w:val="0"/>
          <w:numId w:val="0"/>
        </w:numPr>
        <w:ind w:left="1152" w:firstLine="288"/>
      </w:pPr>
      <w:r>
        <w:t>is valid</w:t>
      </w:r>
    </w:p>
    <w:p w14:paraId="6A238015" w14:textId="6A64E6A8" w:rsidR="00541B4D" w:rsidRDefault="00541B4D" w:rsidP="00D20490">
      <w:pPr>
        <w:pStyle w:val="ListBullet"/>
        <w:numPr>
          <w:ilvl w:val="0"/>
          <w:numId w:val="0"/>
        </w:numPr>
        <w:ind w:left="1152" w:firstLine="288"/>
      </w:pPr>
      <w:r>
        <w:t xml:space="preserve">but </w:t>
      </w:r>
    </w:p>
    <w:p w14:paraId="40F11DC4" w14:textId="5FE4926C" w:rsidR="00541B4D" w:rsidRDefault="00541B4D" w:rsidP="00D20490">
      <w:pPr>
        <w:pStyle w:val="ListBullet"/>
        <w:numPr>
          <w:ilvl w:val="0"/>
          <w:numId w:val="0"/>
        </w:numPr>
        <w:ind w:left="1152" w:firstLine="288"/>
      </w:pPr>
      <w:proofErr w:type="spellStart"/>
      <w:r>
        <w:t>impl</w:t>
      </w:r>
      <w:proofErr w:type="spellEnd"/>
      <w:r>
        <w:t xml:space="preserve"> X&lt;T&gt; {…}</w:t>
      </w:r>
    </w:p>
    <w:p w14:paraId="405461FC" w14:textId="24E699AD" w:rsidR="00541B4D" w:rsidRDefault="00541B4D" w:rsidP="00D20490">
      <w:pPr>
        <w:pStyle w:val="ListBullet"/>
        <w:numPr>
          <w:ilvl w:val="0"/>
          <w:numId w:val="0"/>
        </w:numPr>
        <w:ind w:left="1152" w:firstLine="288"/>
      </w:pPr>
      <w:r>
        <w:t>is not</w:t>
      </w:r>
    </w:p>
    <w:p w14:paraId="15AD62C1" w14:textId="77777777" w:rsidR="00541B4D" w:rsidRDefault="00541B4D" w:rsidP="00D20490">
      <w:pPr>
        <w:pStyle w:val="ListBullet"/>
        <w:numPr>
          <w:ilvl w:val="0"/>
          <w:numId w:val="0"/>
        </w:numPr>
        <w:ind w:left="1152" w:firstLine="288"/>
      </w:pPr>
    </w:p>
    <w:p w14:paraId="188D3585" w14:textId="3EA8758E" w:rsidR="002E31C9" w:rsidRDefault="009C6865" w:rsidP="00D20490">
      <w:pPr>
        <w:pStyle w:val="ListBullet"/>
        <w:numPr>
          <w:ilvl w:val="0"/>
          <w:numId w:val="0"/>
        </w:numPr>
        <w:ind w:left="1152" w:firstLine="288"/>
      </w:pPr>
      <w:r>
        <w:t>W</w:t>
      </w:r>
      <w:r w:rsidR="000716CC">
        <w:t xml:space="preserve">hen we define a method for X&lt;T&gt; then it is on every instance of every type of X. But when we define it for X&lt;i32&gt;, then the method is only on every instance of </w:t>
      </w:r>
      <w:r w:rsidR="00543862">
        <w:t>X of type i32.</w:t>
      </w:r>
      <w:r w:rsidR="00BA7780">
        <w:t xml:space="preserve"> </w:t>
      </w:r>
    </w:p>
    <w:p w14:paraId="4900B340" w14:textId="77777777" w:rsidR="00470413" w:rsidRDefault="002E31C9" w:rsidP="00D20490">
      <w:pPr>
        <w:pStyle w:val="ListBullet"/>
        <w:numPr>
          <w:ilvl w:val="0"/>
          <w:numId w:val="0"/>
        </w:numPr>
        <w:ind w:left="1152" w:firstLine="288"/>
      </w:pPr>
      <w:r>
        <w:t>The method</w:t>
      </w:r>
      <w:r w:rsidR="00470413">
        <w:t xml:space="preserve"> itself can have its own generics too,</w:t>
      </w:r>
    </w:p>
    <w:p w14:paraId="2AD60ED6" w14:textId="77777777" w:rsidR="00470413" w:rsidRDefault="00470413" w:rsidP="00D20490">
      <w:pPr>
        <w:pStyle w:val="ListBullet"/>
        <w:numPr>
          <w:ilvl w:val="0"/>
          <w:numId w:val="0"/>
        </w:numPr>
        <w:ind w:left="1152" w:firstLine="288"/>
      </w:pPr>
    </w:p>
    <w:p w14:paraId="1581A9A5"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X</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A55D57E"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yo</w:t>
      </w:r>
      <w:r>
        <w:rPr>
          <w:rFonts w:ascii="Consolas" w:hAnsi="Consolas" w:cs="Courier New"/>
          <w:color w:val="666600"/>
          <w:sz w:val="17"/>
          <w:szCs w:val="17"/>
        </w:rPr>
        <w:t>:</w:t>
      </w:r>
      <w:r>
        <w:rPr>
          <w:rFonts w:ascii="Consolas" w:hAnsi="Consolas" w:cs="Courier New"/>
          <w:color w:val="000000"/>
          <w:sz w:val="17"/>
          <w:szCs w:val="17"/>
        </w:rPr>
        <w:t>T</w:t>
      </w:r>
      <w:proofErr w:type="spellEnd"/>
      <w:proofErr w:type="gramEnd"/>
      <w:r>
        <w:rPr>
          <w:rFonts w:ascii="Consolas" w:hAnsi="Consolas" w:cs="Courier New"/>
          <w:color w:val="666600"/>
          <w:sz w:val="17"/>
          <w:szCs w:val="17"/>
        </w:rPr>
        <w:t>,</w:t>
      </w:r>
    </w:p>
    <w:p w14:paraId="39EBFF3E"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666600"/>
          <w:sz w:val="17"/>
          <w:szCs w:val="17"/>
        </w:rPr>
        <w:t>}</w:t>
      </w:r>
    </w:p>
    <w:p w14:paraId="2DABB767"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000000"/>
          <w:sz w:val="17"/>
          <w:szCs w:val="17"/>
        </w:rPr>
        <w:t> </w:t>
      </w:r>
    </w:p>
    <w:p w14:paraId="2FA7C801"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X</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2B0A32E"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y</w:t>
      </w:r>
      <w:r>
        <w:rPr>
          <w:rFonts w:ascii="Consolas" w:hAnsi="Consolas" w:cs="Courier New"/>
          <w:color w:val="666600"/>
          <w:sz w:val="17"/>
          <w:szCs w:val="17"/>
        </w:rPr>
        <w:t>&lt;</w:t>
      </w:r>
      <w:r>
        <w:rPr>
          <w:rFonts w:ascii="Consolas" w:hAnsi="Consolas" w:cs="Courier New"/>
          <w:color w:val="000000"/>
          <w:sz w:val="17"/>
          <w:szCs w:val="17"/>
        </w:rPr>
        <w:t>K</w:t>
      </w:r>
      <w:proofErr w:type="gramStart"/>
      <w:r>
        <w:rPr>
          <w:rFonts w:ascii="Consolas" w:hAnsi="Consolas" w:cs="Courier New"/>
          <w:color w:val="666600"/>
          <w:sz w:val="17"/>
          <w:szCs w:val="17"/>
        </w:rPr>
        <w:t>&gt;(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)-&gt;</w:t>
      </w:r>
      <w:r>
        <w:rPr>
          <w:rFonts w:ascii="Consolas" w:hAnsi="Consolas" w:cs="Courier New"/>
          <w:color w:val="000000"/>
          <w:sz w:val="17"/>
          <w:szCs w:val="17"/>
        </w:rPr>
        <w:t xml:space="preserve"> T </w:t>
      </w:r>
      <w:r>
        <w:rPr>
          <w:rFonts w:ascii="Consolas" w:hAnsi="Consolas" w:cs="Courier New"/>
          <w:color w:val="666600"/>
          <w:sz w:val="17"/>
          <w:szCs w:val="17"/>
        </w:rPr>
        <w:t>{</w:t>
      </w:r>
    </w:p>
    <w:p w14:paraId="5D710D3A"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w:t>
      </w:r>
    </w:p>
    <w:p w14:paraId="55154B07"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CEC2708" w14:textId="77777777" w:rsidR="00DA64EC" w:rsidRDefault="00DA64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7811314"/>
        <w:rPr>
          <w:rFonts w:ascii="Consolas" w:hAnsi="Consolas" w:cs="Courier New"/>
          <w:sz w:val="17"/>
          <w:szCs w:val="17"/>
        </w:rPr>
      </w:pPr>
      <w:r>
        <w:rPr>
          <w:rFonts w:ascii="Consolas" w:hAnsi="Consolas" w:cs="Courier New"/>
          <w:color w:val="666600"/>
          <w:sz w:val="17"/>
          <w:szCs w:val="17"/>
        </w:rPr>
        <w:t>}</w:t>
      </w:r>
    </w:p>
    <w:p w14:paraId="344A647C" w14:textId="77777777" w:rsidR="002A40BD" w:rsidRDefault="002A40BD" w:rsidP="00D20490">
      <w:pPr>
        <w:pStyle w:val="ListBullet"/>
        <w:numPr>
          <w:ilvl w:val="0"/>
          <w:numId w:val="0"/>
        </w:numPr>
        <w:ind w:left="1152" w:firstLine="288"/>
      </w:pPr>
    </w:p>
    <w:p w14:paraId="32C63732" w14:textId="45D851CD" w:rsidR="002A40BD" w:rsidRDefault="002A40BD" w:rsidP="00D20490">
      <w:pPr>
        <w:pStyle w:val="ListBullet"/>
        <w:numPr>
          <w:ilvl w:val="0"/>
          <w:numId w:val="0"/>
        </w:numPr>
        <w:ind w:left="1152" w:firstLine="288"/>
      </w:pPr>
      <w:r>
        <w:t>This method says</w:t>
      </w:r>
      <w:r w:rsidR="00CB3D22">
        <w:t xml:space="preserve"> that all instances of X of </w:t>
      </w:r>
      <w:r w:rsidR="004F313B">
        <w:t xml:space="preserve">every </w:t>
      </w:r>
      <w:r w:rsidR="00CB3D22">
        <w:t xml:space="preserve">type will have a method y that accepts a value of type K </w:t>
      </w:r>
      <w:r w:rsidR="004F313B">
        <w:t xml:space="preserve">and type T </w:t>
      </w:r>
      <w:r w:rsidR="00CB3D22">
        <w:t xml:space="preserve">and returns </w:t>
      </w:r>
      <w:r w:rsidR="004F313B">
        <w:t xml:space="preserve">value of </w:t>
      </w:r>
      <w:r w:rsidR="00CB3D22">
        <w:t>type T</w:t>
      </w:r>
      <w:r w:rsidR="00E22A69">
        <w:t>.</w:t>
      </w:r>
    </w:p>
    <w:p w14:paraId="776143DB" w14:textId="77777777" w:rsidR="000E230C" w:rsidRDefault="000E230C" w:rsidP="006C25C9">
      <w:pPr>
        <w:pStyle w:val="ListBullet"/>
        <w:numPr>
          <w:ilvl w:val="0"/>
          <w:numId w:val="0"/>
        </w:numPr>
        <w:ind w:left="1440"/>
      </w:pPr>
    </w:p>
    <w:p w14:paraId="38B94C0A" w14:textId="456424AA" w:rsidR="006C25C9" w:rsidRDefault="001C3041" w:rsidP="00BC5E0C">
      <w:pPr>
        <w:pStyle w:val="ListBullet"/>
        <w:numPr>
          <w:ilvl w:val="1"/>
          <w:numId w:val="1"/>
        </w:numPr>
      </w:pPr>
      <w:r>
        <w:t xml:space="preserve">Runtime Cost: 0. This is due to a </w:t>
      </w:r>
      <w:r w:rsidR="00B2101F">
        <w:t xml:space="preserve">process </w:t>
      </w:r>
      <w:r>
        <w:t xml:space="preserve">called </w:t>
      </w:r>
      <w:proofErr w:type="spellStart"/>
      <w:r>
        <w:t>monomor</w:t>
      </w:r>
      <w:r w:rsidR="00B2101F">
        <w:t>phization</w:t>
      </w:r>
      <w:proofErr w:type="spellEnd"/>
      <w:r w:rsidR="00B2101F">
        <w:t xml:space="preserve">. During compilation, Rust compiler </w:t>
      </w:r>
      <w:r w:rsidR="00C22AC1">
        <w:t xml:space="preserve">creates </w:t>
      </w:r>
      <w:r w:rsidR="00B2101F">
        <w:t xml:space="preserve">the </w:t>
      </w:r>
      <w:r w:rsidR="00C22AC1">
        <w:t>definitions for all types of a generic that are used in the code</w:t>
      </w:r>
      <w:r w:rsidR="00876D8B">
        <w:t xml:space="preserve">. This makes it as if we had declared each function for a type </w:t>
      </w:r>
      <w:r w:rsidR="004D7DA4">
        <w:t xml:space="preserve">separately. And the generic is </w:t>
      </w:r>
      <w:r w:rsidR="00A0327E">
        <w:t xml:space="preserve">replaced with concrete types </w:t>
      </w:r>
      <w:r w:rsidR="004D7DA4">
        <w:t>at compile time itself.</w:t>
      </w:r>
      <w:r w:rsidR="00A0327E">
        <w:t xml:space="preserve"> </w:t>
      </w:r>
      <w:r w:rsidR="00B907F5">
        <w:t>The resultant code is called Static Dispatch, as the compiler knows what to call at compile time itself.</w:t>
      </w:r>
    </w:p>
    <w:p w14:paraId="5C2634D8" w14:textId="77777777" w:rsidR="00DC5858" w:rsidRDefault="00DC5858" w:rsidP="00DC5858">
      <w:pPr>
        <w:pStyle w:val="ListBullet"/>
        <w:numPr>
          <w:ilvl w:val="0"/>
          <w:numId w:val="0"/>
        </w:numPr>
        <w:ind w:left="1440"/>
      </w:pPr>
    </w:p>
    <w:p w14:paraId="331E7FE8" w14:textId="591E37D4" w:rsidR="001C3041" w:rsidRDefault="009E0A2D" w:rsidP="00BC5E0C">
      <w:pPr>
        <w:pStyle w:val="ListBullet"/>
        <w:numPr>
          <w:ilvl w:val="1"/>
          <w:numId w:val="1"/>
        </w:numPr>
      </w:pPr>
      <w:r>
        <w:lastRenderedPageBreak/>
        <w:t xml:space="preserve">Trait: A trait in Rust is like an interface in other languages, although quite different. </w:t>
      </w:r>
      <w:r w:rsidR="00092011">
        <w:t xml:space="preserve">Using </w:t>
      </w:r>
      <w:proofErr w:type="gramStart"/>
      <w:r w:rsidR="00092011">
        <w:t>traits</w:t>
      </w:r>
      <w:proofErr w:type="gramEnd"/>
      <w:r w:rsidR="00092011">
        <w:t xml:space="preserve"> we can define functionality for a given type </w:t>
      </w:r>
      <w:r w:rsidR="00B5000F">
        <w:t xml:space="preserve">and </w:t>
      </w:r>
      <w:r w:rsidR="00C04903">
        <w:t xml:space="preserve">also </w:t>
      </w:r>
      <w:r w:rsidR="00DA5B7E">
        <w:t xml:space="preserve">functionality that it can share with other types. </w:t>
      </w:r>
      <w:r w:rsidR="00CF0C65">
        <w:t>There’s also trait bounds which limit the application of a trait to only types that have a certain behavior/functionality already present.</w:t>
      </w:r>
    </w:p>
    <w:p w14:paraId="3838B6E9" w14:textId="710276B5" w:rsidR="00344F70" w:rsidRDefault="00344F70" w:rsidP="00344F70">
      <w:pPr>
        <w:pStyle w:val="ListBullet"/>
        <w:numPr>
          <w:ilvl w:val="2"/>
          <w:numId w:val="1"/>
        </w:numPr>
      </w:pPr>
      <w:r>
        <w:t xml:space="preserve">Trait Definition: </w:t>
      </w:r>
      <w:r w:rsidR="008B0FA6">
        <w:t xml:space="preserve">Just like an interface, a trait defines </w:t>
      </w:r>
      <w:r w:rsidR="00676DA7">
        <w:t>behaviors which are defined through method signatures. For ex.:</w:t>
      </w:r>
    </w:p>
    <w:p w14:paraId="7F4F6115" w14:textId="77777777" w:rsidR="00676DA7" w:rsidRDefault="00676DA7" w:rsidP="00676DA7">
      <w:pPr>
        <w:pStyle w:val="ListBullet"/>
        <w:numPr>
          <w:ilvl w:val="0"/>
          <w:numId w:val="0"/>
        </w:numPr>
        <w:ind w:left="2160"/>
      </w:pPr>
    </w:p>
    <w:p w14:paraId="6576CC59" w14:textId="77777777" w:rsidR="005A0EC2" w:rsidRDefault="00676DA7" w:rsidP="00676DA7">
      <w:pPr>
        <w:pStyle w:val="ListBullet"/>
        <w:numPr>
          <w:ilvl w:val="0"/>
          <w:numId w:val="0"/>
        </w:numPr>
        <w:ind w:left="2160"/>
      </w:pPr>
      <w:r>
        <w:t xml:space="preserve">pub trait </w:t>
      </w:r>
      <w:proofErr w:type="gramStart"/>
      <w:r w:rsidR="005A0EC2">
        <w:t>Something{</w:t>
      </w:r>
      <w:proofErr w:type="gramEnd"/>
    </w:p>
    <w:p w14:paraId="6EEB885A" w14:textId="4FC81D39" w:rsidR="005A0EC2" w:rsidRDefault="005A0EC2" w:rsidP="00676DA7">
      <w:pPr>
        <w:pStyle w:val="ListBullet"/>
        <w:numPr>
          <w:ilvl w:val="0"/>
          <w:numId w:val="0"/>
        </w:numPr>
        <w:ind w:left="2160"/>
      </w:pPr>
      <w:r>
        <w:tab/>
      </w:r>
      <w:proofErr w:type="spellStart"/>
      <w:r w:rsidR="002E0C8B">
        <w:t>f</w:t>
      </w:r>
      <w:r>
        <w:t>n</w:t>
      </w:r>
      <w:proofErr w:type="spellEnd"/>
      <w:r>
        <w:t xml:space="preserve"> Moo(&amp;</w:t>
      </w:r>
      <w:r w:rsidR="002E0C8B">
        <w:t>s</w:t>
      </w:r>
      <w:r>
        <w:t>elf)-&gt; String;</w:t>
      </w:r>
    </w:p>
    <w:p w14:paraId="41845910" w14:textId="198A6FB1" w:rsidR="00676DA7" w:rsidRDefault="005A0EC2" w:rsidP="00676DA7">
      <w:pPr>
        <w:pStyle w:val="ListBullet"/>
        <w:numPr>
          <w:ilvl w:val="0"/>
          <w:numId w:val="0"/>
        </w:numPr>
        <w:ind w:left="2160"/>
      </w:pPr>
      <w:r>
        <w:t>}</w:t>
      </w:r>
    </w:p>
    <w:p w14:paraId="21FC5468" w14:textId="46BB1018" w:rsidR="002E0C8B" w:rsidRDefault="002E0C8B" w:rsidP="00676DA7">
      <w:pPr>
        <w:pStyle w:val="ListBullet"/>
        <w:numPr>
          <w:ilvl w:val="0"/>
          <w:numId w:val="0"/>
        </w:numPr>
        <w:ind w:left="2160"/>
      </w:pPr>
      <w:r>
        <w:t xml:space="preserve">We define this as a public trait, </w:t>
      </w:r>
      <w:r w:rsidR="007F7864">
        <w:t>and this implies all method signatures in it are public too.</w:t>
      </w:r>
      <w:r w:rsidR="007F34EE">
        <w:t xml:space="preserve"> Now to use it,</w:t>
      </w:r>
    </w:p>
    <w:p w14:paraId="729C41D4" w14:textId="77777777" w:rsidR="007F34EE" w:rsidRDefault="007F34EE" w:rsidP="00676DA7">
      <w:pPr>
        <w:pStyle w:val="ListBullet"/>
        <w:numPr>
          <w:ilvl w:val="0"/>
          <w:numId w:val="0"/>
        </w:numPr>
        <w:ind w:left="2160"/>
      </w:pPr>
    </w:p>
    <w:p w14:paraId="777C4D80" w14:textId="6366E2D8" w:rsidR="007F34EE" w:rsidRDefault="007F34EE" w:rsidP="00676DA7">
      <w:pPr>
        <w:pStyle w:val="ListBullet"/>
        <w:numPr>
          <w:ilvl w:val="0"/>
          <w:numId w:val="0"/>
        </w:numPr>
        <w:ind w:left="2160"/>
      </w:pPr>
      <w:r>
        <w:t>struct X</w:t>
      </w:r>
      <w:r w:rsidR="00A52C0B">
        <w:t xml:space="preserve"> {…}</w:t>
      </w:r>
    </w:p>
    <w:p w14:paraId="507746DC" w14:textId="77777777" w:rsidR="00A52C0B" w:rsidRDefault="00A52C0B" w:rsidP="00676DA7">
      <w:pPr>
        <w:pStyle w:val="ListBullet"/>
        <w:numPr>
          <w:ilvl w:val="0"/>
          <w:numId w:val="0"/>
        </w:numPr>
        <w:ind w:left="2160"/>
      </w:pPr>
    </w:p>
    <w:p w14:paraId="0EC338D0" w14:textId="77777777" w:rsidR="00534BF4" w:rsidRDefault="00A52C0B" w:rsidP="00676DA7">
      <w:pPr>
        <w:pStyle w:val="ListBullet"/>
        <w:numPr>
          <w:ilvl w:val="0"/>
          <w:numId w:val="0"/>
        </w:numPr>
        <w:ind w:left="2160"/>
      </w:pPr>
      <w:proofErr w:type="spellStart"/>
      <w:r>
        <w:t>impl</w:t>
      </w:r>
      <w:proofErr w:type="spellEnd"/>
      <w:r>
        <w:t xml:space="preserve"> </w:t>
      </w:r>
      <w:r w:rsidR="00534BF4">
        <w:t>Something for X {</w:t>
      </w:r>
    </w:p>
    <w:p w14:paraId="4B9576E6" w14:textId="77777777" w:rsidR="00534BF4" w:rsidRDefault="00534BF4" w:rsidP="00676DA7">
      <w:pPr>
        <w:pStyle w:val="ListBullet"/>
        <w:numPr>
          <w:ilvl w:val="0"/>
          <w:numId w:val="0"/>
        </w:numPr>
        <w:ind w:left="2160"/>
      </w:pPr>
      <w:r>
        <w:tab/>
      </w:r>
      <w:proofErr w:type="spellStart"/>
      <w:r>
        <w:t>fn</w:t>
      </w:r>
      <w:proofErr w:type="spellEnd"/>
      <w:r>
        <w:t xml:space="preserve"> Moo(&amp;self)-&gt; String {</w:t>
      </w:r>
    </w:p>
    <w:p w14:paraId="3A82561B" w14:textId="0E7C2781" w:rsidR="00534BF4" w:rsidRDefault="00534BF4" w:rsidP="00534BF4">
      <w:pPr>
        <w:pStyle w:val="ListBullet"/>
        <w:numPr>
          <w:ilvl w:val="0"/>
          <w:numId w:val="0"/>
        </w:numPr>
        <w:ind w:left="2160" w:firstLine="720"/>
      </w:pPr>
      <w:r>
        <w:t>…</w:t>
      </w:r>
    </w:p>
    <w:p w14:paraId="7C41719B" w14:textId="3FFF26DA" w:rsidR="00534BF4" w:rsidRDefault="00534BF4" w:rsidP="00534BF4">
      <w:pPr>
        <w:pStyle w:val="ListBullet"/>
        <w:numPr>
          <w:ilvl w:val="0"/>
          <w:numId w:val="0"/>
        </w:numPr>
        <w:ind w:left="2160" w:firstLine="720"/>
      </w:pPr>
      <w:r>
        <w:t>}</w:t>
      </w:r>
    </w:p>
    <w:p w14:paraId="40A1510F" w14:textId="726733F7" w:rsidR="00A52C0B" w:rsidRDefault="00534BF4" w:rsidP="00676DA7">
      <w:pPr>
        <w:pStyle w:val="ListBullet"/>
        <w:numPr>
          <w:ilvl w:val="0"/>
          <w:numId w:val="0"/>
        </w:numPr>
        <w:ind w:left="2160"/>
      </w:pPr>
      <w:r>
        <w:t>}</w:t>
      </w:r>
    </w:p>
    <w:p w14:paraId="3864F790" w14:textId="3FCDF61B" w:rsidR="00534BF4" w:rsidRDefault="00534BF4" w:rsidP="00534BF4">
      <w:pPr>
        <w:pStyle w:val="ListBullet"/>
        <w:numPr>
          <w:ilvl w:val="0"/>
          <w:numId w:val="0"/>
        </w:numPr>
      </w:pPr>
      <w:r>
        <w:tab/>
      </w:r>
      <w:r>
        <w:tab/>
      </w:r>
      <w:r>
        <w:tab/>
      </w:r>
    </w:p>
    <w:p w14:paraId="600EE84C" w14:textId="010A4C40" w:rsidR="005A7576" w:rsidRDefault="00534BF4" w:rsidP="00A1078B">
      <w:pPr>
        <w:pStyle w:val="ListBullet"/>
        <w:numPr>
          <w:ilvl w:val="0"/>
          <w:numId w:val="0"/>
        </w:numPr>
      </w:pPr>
      <w:r>
        <w:tab/>
      </w:r>
      <w:r>
        <w:tab/>
      </w:r>
      <w:r>
        <w:tab/>
        <w:t>and this will work.</w:t>
      </w:r>
      <w:r w:rsidR="006C0130">
        <w:t xml:space="preserve"> </w:t>
      </w:r>
    </w:p>
    <w:p w14:paraId="4E4C3804" w14:textId="77777777" w:rsidR="002E0C8B" w:rsidRDefault="002E0C8B" w:rsidP="00676DA7">
      <w:pPr>
        <w:pStyle w:val="ListBullet"/>
        <w:numPr>
          <w:ilvl w:val="0"/>
          <w:numId w:val="0"/>
        </w:numPr>
        <w:ind w:left="2160"/>
      </w:pPr>
    </w:p>
    <w:p w14:paraId="7FDA5052" w14:textId="27166E35" w:rsidR="00344F70" w:rsidRDefault="00A1078B" w:rsidP="00344F70">
      <w:pPr>
        <w:pStyle w:val="ListBullet"/>
        <w:numPr>
          <w:ilvl w:val="2"/>
          <w:numId w:val="1"/>
        </w:numPr>
      </w:pPr>
      <w:r>
        <w:t xml:space="preserve">Orphan Rule: This is a part of coherence </w:t>
      </w:r>
      <w:r w:rsidR="00B97FB9">
        <w:t xml:space="preserve">property. According to it, a trait can be implemented for a type </w:t>
      </w:r>
      <w:proofErr w:type="spellStart"/>
      <w:r w:rsidR="00B97FB9">
        <w:t>iff</w:t>
      </w:r>
      <w:proofErr w:type="spellEnd"/>
      <w:r w:rsidR="00B97FB9">
        <w:t xml:space="preserve"> either the trait or the type is local </w:t>
      </w:r>
      <w:r w:rsidR="001F36D8">
        <w:t>to the crate</w:t>
      </w:r>
      <w:r w:rsidR="00B97FB9">
        <w:t>. For ex.:</w:t>
      </w:r>
    </w:p>
    <w:p w14:paraId="5DADEC30" w14:textId="7F44F5C1" w:rsidR="00B97FB9" w:rsidRDefault="001F36D8" w:rsidP="00B97FB9">
      <w:pPr>
        <w:pStyle w:val="ListBullet"/>
        <w:numPr>
          <w:ilvl w:val="0"/>
          <w:numId w:val="0"/>
        </w:numPr>
        <w:ind w:left="2160"/>
      </w:pPr>
      <w:r>
        <w:lastRenderedPageBreak/>
        <w:t xml:space="preserve">If crate A defines a trait </w:t>
      </w:r>
      <w:proofErr w:type="gramStart"/>
      <w:r>
        <w:t>X</w:t>
      </w:r>
      <w:proofErr w:type="gramEnd"/>
      <w:r>
        <w:t xml:space="preserve"> then </w:t>
      </w:r>
      <w:r w:rsidR="00F91C85">
        <w:t xml:space="preserve">it can define the trait X for any type, local or external, such as a type T from crate B. </w:t>
      </w:r>
    </w:p>
    <w:p w14:paraId="51336743" w14:textId="6BB57969" w:rsidR="00F91C85" w:rsidRDefault="00F91C85" w:rsidP="00B97FB9">
      <w:pPr>
        <w:pStyle w:val="ListBullet"/>
        <w:numPr>
          <w:ilvl w:val="0"/>
          <w:numId w:val="0"/>
        </w:numPr>
        <w:ind w:left="2160"/>
      </w:pPr>
      <w:r>
        <w:t xml:space="preserve">Similarly, if crate A defines a type </w:t>
      </w:r>
      <w:proofErr w:type="gramStart"/>
      <w:r>
        <w:t>T</w:t>
      </w:r>
      <w:proofErr w:type="gramEnd"/>
      <w:r>
        <w:t xml:space="preserve"> </w:t>
      </w:r>
      <w:r w:rsidR="00174B63">
        <w:t xml:space="preserve">then it can implement trait X defined in crate B for type T. </w:t>
      </w:r>
    </w:p>
    <w:p w14:paraId="0744231F" w14:textId="21AA2F6C" w:rsidR="00174B63" w:rsidRDefault="00174B63" w:rsidP="00B97FB9">
      <w:pPr>
        <w:pStyle w:val="ListBullet"/>
        <w:numPr>
          <w:ilvl w:val="0"/>
          <w:numId w:val="0"/>
        </w:numPr>
        <w:ind w:left="2160"/>
      </w:pPr>
      <w:r>
        <w:t>But</w:t>
      </w:r>
      <w:r w:rsidR="009612CC">
        <w:t xml:space="preserve">, if crate C defines neither type T or trait X </w:t>
      </w:r>
      <w:r w:rsidR="00AC5B96">
        <w:t xml:space="preserve">but takes them from crate A and B, i.e., </w:t>
      </w:r>
      <w:r w:rsidR="009612CC">
        <w:t>both are external then this is an error.</w:t>
      </w:r>
    </w:p>
    <w:p w14:paraId="630589F8" w14:textId="72F9FAFD" w:rsidR="00AC5B96" w:rsidRDefault="002C2615" w:rsidP="00B97FB9">
      <w:pPr>
        <w:pStyle w:val="ListBullet"/>
        <w:numPr>
          <w:ilvl w:val="0"/>
          <w:numId w:val="0"/>
        </w:numPr>
        <w:ind w:left="2160"/>
      </w:pPr>
      <w:r>
        <w:t xml:space="preserve">This is to </w:t>
      </w:r>
      <w:r w:rsidR="00BB03EB">
        <w:t xml:space="preserve">ensure </w:t>
      </w:r>
      <w:r w:rsidR="0046758C">
        <w:t xml:space="preserve">the </w:t>
      </w:r>
      <w:r w:rsidR="00BB03EB">
        <w:t xml:space="preserve">Parent type </w:t>
      </w:r>
      <w:r w:rsidR="008D7116">
        <w:t xml:space="preserve">exists, </w:t>
      </w:r>
      <w:r w:rsidR="0046758C">
        <w:t>and other people’s code can’t break our own or theirs because a trait/type is defined at a place different from the</w:t>
      </w:r>
      <w:r w:rsidR="00655276">
        <w:t xml:space="preserve"> crate where it is created.</w:t>
      </w:r>
    </w:p>
    <w:p w14:paraId="778EB523" w14:textId="77777777" w:rsidR="00B97FB9" w:rsidRDefault="00B97FB9" w:rsidP="00B97FB9">
      <w:pPr>
        <w:pStyle w:val="ListBullet"/>
        <w:numPr>
          <w:ilvl w:val="0"/>
          <w:numId w:val="0"/>
        </w:numPr>
        <w:ind w:left="2160"/>
      </w:pPr>
    </w:p>
    <w:p w14:paraId="7110A0DB" w14:textId="59E373E2" w:rsidR="00FB72B3" w:rsidRDefault="00FB72B3" w:rsidP="00FB72B3">
      <w:pPr>
        <w:pStyle w:val="ListBullet"/>
        <w:numPr>
          <w:ilvl w:val="3"/>
          <w:numId w:val="1"/>
        </w:numPr>
      </w:pPr>
      <w:proofErr w:type="spellStart"/>
      <w:r>
        <w:t>newtype</w:t>
      </w:r>
      <w:proofErr w:type="spellEnd"/>
      <w:r>
        <w:t xml:space="preserve"> pattern: It is possible to avoid the orphan rule by basically creating our own </w:t>
      </w:r>
      <w:r w:rsidR="00844931">
        <w:t xml:space="preserve">local type, holding a value of the external type and then implementing an external trait on it. </w:t>
      </w:r>
      <w:proofErr w:type="spellStart"/>
      <w:r w:rsidR="002718AF">
        <w:t>Newtype</w:t>
      </w:r>
      <w:proofErr w:type="spellEnd"/>
      <w:r w:rsidR="002718AF">
        <w:t xml:space="preserve"> </w:t>
      </w:r>
      <w:r w:rsidR="00C64BA4">
        <w:t xml:space="preserve">refers to the same name type </w:t>
      </w:r>
      <w:r w:rsidR="002718AF">
        <w:t>present in Haskell</w:t>
      </w:r>
      <w:r w:rsidR="00C64BA4">
        <w:t>.</w:t>
      </w:r>
    </w:p>
    <w:p w14:paraId="0D6FDEB3" w14:textId="5BC89A08" w:rsidR="00C64BA4" w:rsidRDefault="00C64BA4" w:rsidP="00C64BA4">
      <w:pPr>
        <w:pStyle w:val="ListBullet"/>
        <w:numPr>
          <w:ilvl w:val="0"/>
          <w:numId w:val="0"/>
        </w:numPr>
        <w:ind w:left="2880"/>
      </w:pPr>
      <w:r>
        <w:t>For ex.:</w:t>
      </w:r>
    </w:p>
    <w:p w14:paraId="4BC852FE"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fmt</w:t>
      </w:r>
      <w:proofErr w:type="spellEnd"/>
      <w:r>
        <w:rPr>
          <w:rFonts w:ascii="Consolas" w:hAnsi="Consolas" w:cs="Courier New"/>
          <w:color w:val="666600"/>
          <w:sz w:val="17"/>
          <w:szCs w:val="17"/>
        </w:rPr>
        <w:t>;</w:t>
      </w:r>
    </w:p>
    <w:p w14:paraId="5F24C3FF"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w:t>
      </w:r>
    </w:p>
    <w:p w14:paraId="207FF2CB"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proofErr w:type="gramStart"/>
      <w:r>
        <w:rPr>
          <w:rFonts w:ascii="Consolas" w:hAnsi="Consolas" w:cs="Courier New"/>
          <w:color w:val="660066"/>
          <w:sz w:val="17"/>
          <w:szCs w:val="17"/>
        </w:rPr>
        <w:t>Wrapper</w:t>
      </w:r>
      <w:r>
        <w:rPr>
          <w:rFonts w:ascii="Consolas" w:hAnsi="Consolas" w:cs="Courier New"/>
          <w:color w:val="666600"/>
          <w:sz w:val="17"/>
          <w:szCs w:val="17"/>
        </w:rPr>
        <w:t>{</w:t>
      </w:r>
      <w:proofErr w:type="gramEnd"/>
    </w:p>
    <w:p w14:paraId="67921176"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Vec</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p>
    <w:p w14:paraId="69B4D327"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666600"/>
          <w:sz w:val="17"/>
          <w:szCs w:val="17"/>
        </w:rPr>
        <w:t>}</w:t>
      </w:r>
    </w:p>
    <w:p w14:paraId="59155F99"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w:t>
      </w:r>
    </w:p>
    <w:p w14:paraId="24016805"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fmt</w:t>
      </w:r>
      <w:proofErr w:type="spellEnd"/>
      <w:r>
        <w:rPr>
          <w:rFonts w:ascii="Consolas" w:hAnsi="Consolas" w:cs="Courier New"/>
          <w:color w:val="666600"/>
          <w:sz w:val="17"/>
          <w:szCs w:val="17"/>
        </w:rPr>
        <w:t>::</w:t>
      </w:r>
      <w:proofErr w:type="gramEnd"/>
      <w:r>
        <w:rPr>
          <w:rFonts w:ascii="Consolas" w:hAnsi="Consolas" w:cs="Courier New"/>
          <w:color w:val="660066"/>
          <w:sz w:val="17"/>
          <w:szCs w:val="17"/>
        </w:rPr>
        <w:t>Display</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Wrapper</w:t>
      </w:r>
      <w:r>
        <w:rPr>
          <w:rFonts w:ascii="Consolas" w:hAnsi="Consolas" w:cs="Courier New"/>
          <w:color w:val="000000"/>
          <w:sz w:val="17"/>
          <w:szCs w:val="17"/>
        </w:rPr>
        <w:t xml:space="preserve"> </w:t>
      </w:r>
      <w:r>
        <w:rPr>
          <w:rFonts w:ascii="Consolas" w:hAnsi="Consolas" w:cs="Courier New"/>
          <w:color w:val="666600"/>
          <w:sz w:val="17"/>
          <w:szCs w:val="17"/>
        </w:rPr>
        <w:t>{</w:t>
      </w:r>
    </w:p>
    <w:p w14:paraId="65004FD2"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fmt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mut </w:t>
      </w:r>
      <w:proofErr w:type="spellStart"/>
      <w:r>
        <w:rPr>
          <w:rFonts w:ascii="Consolas" w:hAnsi="Consolas" w:cs="Courier New"/>
          <w:color w:val="000000"/>
          <w:sz w:val="17"/>
          <w:szCs w:val="17"/>
        </w:rPr>
        <w:t>fmt</w:t>
      </w:r>
      <w:proofErr w:type="spellEnd"/>
      <w:r>
        <w:rPr>
          <w:rFonts w:ascii="Consolas" w:hAnsi="Consolas" w:cs="Courier New"/>
          <w:color w:val="666600"/>
          <w:sz w:val="17"/>
          <w:szCs w:val="17"/>
        </w:rPr>
        <w:t>::</w:t>
      </w:r>
      <w:r>
        <w:rPr>
          <w:rFonts w:ascii="Consolas" w:hAnsi="Consolas" w:cs="Courier New"/>
          <w:color w:val="660066"/>
          <w:sz w:val="17"/>
          <w:szCs w:val="17"/>
        </w:rPr>
        <w:t>Formatter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fmt</w:t>
      </w:r>
      <w:proofErr w:type="spellEnd"/>
      <w:r>
        <w:rPr>
          <w:rFonts w:ascii="Consolas" w:hAnsi="Consolas" w:cs="Courier New"/>
          <w:color w:val="666600"/>
          <w:sz w:val="17"/>
          <w:szCs w:val="17"/>
        </w:rPr>
        <w:t>::</w:t>
      </w:r>
      <w:r>
        <w:rPr>
          <w:rFonts w:ascii="Consolas" w:hAnsi="Consolas" w:cs="Courier New"/>
          <w:color w:val="660066"/>
          <w:sz w:val="17"/>
          <w:szCs w:val="17"/>
        </w:rPr>
        <w:t>Result</w:t>
      </w:r>
      <w:r>
        <w:rPr>
          <w:rFonts w:ascii="Consolas" w:hAnsi="Consolas" w:cs="Courier New"/>
          <w:color w:val="000000"/>
          <w:sz w:val="17"/>
          <w:szCs w:val="17"/>
        </w:rPr>
        <w:t xml:space="preserve"> </w:t>
      </w:r>
      <w:r>
        <w:rPr>
          <w:rFonts w:ascii="Consolas" w:hAnsi="Consolas" w:cs="Courier New"/>
          <w:color w:val="666600"/>
          <w:sz w:val="17"/>
          <w:szCs w:val="17"/>
        </w:rPr>
        <w:t>{</w:t>
      </w:r>
    </w:p>
    <w:p w14:paraId="58031A7B"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88"/>
          <w:sz w:val="17"/>
          <w:szCs w:val="17"/>
        </w:rPr>
        <w:t>join</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0A1BCFCE"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7FFD39F"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666600"/>
          <w:sz w:val="17"/>
          <w:szCs w:val="17"/>
        </w:rPr>
        <w:t>}</w:t>
      </w:r>
    </w:p>
    <w:p w14:paraId="5C666708"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w:t>
      </w:r>
    </w:p>
    <w:p w14:paraId="5F8B89CD"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326CE5"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Wrapper</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vec</w:t>
      </w:r>
      <w:proofErr w:type="spellEnd"/>
      <w:proofErr w:type="gram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"world"</w:t>
      </w:r>
      <w:r>
        <w:rPr>
          <w:rFonts w:ascii="Consolas" w:hAnsi="Consolas" w:cs="Courier New"/>
          <w:color w:val="666600"/>
          <w:sz w:val="17"/>
          <w:szCs w:val="17"/>
        </w:rPr>
        <w:t>)]};</w:t>
      </w:r>
    </w:p>
    <w:p w14:paraId="3488447D"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 =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p>
    <w:p w14:paraId="6AB84B32" w14:textId="77777777" w:rsidR="00C64BA4" w:rsidRDefault="00C64B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89603292"/>
        <w:rPr>
          <w:rFonts w:ascii="Consolas" w:hAnsi="Consolas" w:cs="Courier New"/>
          <w:sz w:val="17"/>
          <w:szCs w:val="17"/>
        </w:rPr>
      </w:pPr>
      <w:r>
        <w:rPr>
          <w:rFonts w:ascii="Consolas" w:hAnsi="Consolas" w:cs="Courier New"/>
          <w:color w:val="666600"/>
          <w:sz w:val="17"/>
          <w:szCs w:val="17"/>
        </w:rPr>
        <w:t>}</w:t>
      </w:r>
    </w:p>
    <w:p w14:paraId="147E1FBA" w14:textId="60C25A5C" w:rsidR="00C64BA4" w:rsidRDefault="004F6A5A" w:rsidP="007A179C">
      <w:pPr>
        <w:pStyle w:val="ListBullet"/>
        <w:numPr>
          <w:ilvl w:val="0"/>
          <w:numId w:val="0"/>
        </w:numPr>
        <w:ind w:left="2880"/>
      </w:pPr>
      <w:r>
        <w:t xml:space="preserve">We could have used tuple struct here for a simpler syntax. </w:t>
      </w:r>
    </w:p>
    <w:p w14:paraId="0FB41818" w14:textId="77777777" w:rsidR="00FB72B3" w:rsidRDefault="00FB72B3" w:rsidP="008104C5">
      <w:pPr>
        <w:pStyle w:val="ListBullet"/>
        <w:numPr>
          <w:ilvl w:val="0"/>
          <w:numId w:val="0"/>
        </w:numPr>
        <w:ind w:left="2880"/>
      </w:pPr>
    </w:p>
    <w:p w14:paraId="645FE467" w14:textId="02CC421A" w:rsidR="00A1078B" w:rsidRDefault="00AC11EB" w:rsidP="00344F70">
      <w:pPr>
        <w:pStyle w:val="ListBullet"/>
        <w:numPr>
          <w:ilvl w:val="2"/>
          <w:numId w:val="1"/>
        </w:numPr>
      </w:pPr>
      <w:r>
        <w:t xml:space="preserve">Default implementation: We can give a default implementation of a method as </w:t>
      </w:r>
      <w:proofErr w:type="gramStart"/>
      <w:r>
        <w:t>well,</w:t>
      </w:r>
      <w:proofErr w:type="gramEnd"/>
      <w:r>
        <w:t xml:space="preserve"> it still needs to be mentioned in the implementing types though.</w:t>
      </w:r>
    </w:p>
    <w:p w14:paraId="6A32B192" w14:textId="06810451" w:rsidR="00AC11EB" w:rsidRDefault="00AC11EB" w:rsidP="00AC11EB">
      <w:pPr>
        <w:pStyle w:val="ListBullet"/>
        <w:numPr>
          <w:ilvl w:val="0"/>
          <w:numId w:val="0"/>
        </w:numPr>
        <w:ind w:left="2160"/>
      </w:pPr>
      <w:r>
        <w:t>For ex.:</w:t>
      </w:r>
    </w:p>
    <w:p w14:paraId="400E210A" w14:textId="77777777" w:rsidR="004235AE" w:rsidRDefault="004235AE" w:rsidP="00AC11EB">
      <w:pPr>
        <w:pStyle w:val="ListBullet"/>
        <w:numPr>
          <w:ilvl w:val="0"/>
          <w:numId w:val="0"/>
        </w:numPr>
        <w:ind w:left="2160"/>
      </w:pPr>
      <w:r>
        <w:lastRenderedPageBreak/>
        <w:t>pub trait X {</w:t>
      </w:r>
    </w:p>
    <w:p w14:paraId="29917E8F" w14:textId="77777777" w:rsidR="004235AE" w:rsidRDefault="004235AE" w:rsidP="00AC11EB">
      <w:pPr>
        <w:pStyle w:val="ListBullet"/>
        <w:numPr>
          <w:ilvl w:val="0"/>
          <w:numId w:val="0"/>
        </w:numPr>
        <w:ind w:left="2160"/>
      </w:pPr>
      <w:r>
        <w:tab/>
      </w:r>
      <w:proofErr w:type="spellStart"/>
      <w:r>
        <w:t>fn</w:t>
      </w:r>
      <w:proofErr w:type="spellEnd"/>
      <w:r>
        <w:t xml:space="preserve"> </w:t>
      </w:r>
      <w:proofErr w:type="spellStart"/>
      <w:proofErr w:type="gramStart"/>
      <w:r>
        <w:t>yo</w:t>
      </w:r>
      <w:proofErr w:type="spellEnd"/>
      <w:r>
        <w:t>(</w:t>
      </w:r>
      <w:proofErr w:type="gramEnd"/>
      <w:r>
        <w:t>)-&gt;String {</w:t>
      </w:r>
    </w:p>
    <w:p w14:paraId="1C091474" w14:textId="74288B12" w:rsidR="004235AE" w:rsidRDefault="004235AE" w:rsidP="004235AE">
      <w:pPr>
        <w:pStyle w:val="ListBullet"/>
        <w:numPr>
          <w:ilvl w:val="0"/>
          <w:numId w:val="0"/>
        </w:numPr>
        <w:ind w:left="2160" w:firstLine="720"/>
      </w:pPr>
      <w:r>
        <w:t>return “</w:t>
      </w:r>
      <w:proofErr w:type="spellStart"/>
      <w:r>
        <w:t>na</w:t>
      </w:r>
      <w:proofErr w:type="spellEnd"/>
      <w:r>
        <w:t>”</w:t>
      </w:r>
      <w:r w:rsidR="00430A64">
        <w:t>.</w:t>
      </w:r>
      <w:proofErr w:type="spellStart"/>
      <w:r w:rsidR="00430A64">
        <w:t>to_</w:t>
      </w:r>
      <w:proofErr w:type="gramStart"/>
      <w:r w:rsidR="00430A64">
        <w:t>string</w:t>
      </w:r>
      <w:proofErr w:type="spellEnd"/>
      <w:r w:rsidR="00430A64">
        <w:t>(</w:t>
      </w:r>
      <w:proofErr w:type="gramEnd"/>
      <w:r w:rsidR="00430A64">
        <w:t>)</w:t>
      </w:r>
      <w:r>
        <w:t>;</w:t>
      </w:r>
    </w:p>
    <w:p w14:paraId="6A142536" w14:textId="4DB10B3D" w:rsidR="004235AE" w:rsidRDefault="004235AE" w:rsidP="004235AE">
      <w:pPr>
        <w:pStyle w:val="ListBullet"/>
        <w:numPr>
          <w:ilvl w:val="0"/>
          <w:numId w:val="0"/>
        </w:numPr>
        <w:ind w:left="2160" w:firstLine="720"/>
      </w:pPr>
      <w:r>
        <w:t>}</w:t>
      </w:r>
    </w:p>
    <w:p w14:paraId="7A41F133" w14:textId="79165DA9" w:rsidR="00AC11EB" w:rsidRDefault="004235AE" w:rsidP="00AC11EB">
      <w:pPr>
        <w:pStyle w:val="ListBullet"/>
        <w:numPr>
          <w:ilvl w:val="0"/>
          <w:numId w:val="0"/>
        </w:numPr>
        <w:ind w:left="2160"/>
      </w:pPr>
      <w:r>
        <w:t>}</w:t>
      </w:r>
    </w:p>
    <w:p w14:paraId="60C71E30" w14:textId="515594BE" w:rsidR="003C4065" w:rsidRDefault="003C4065" w:rsidP="00AC11EB">
      <w:pPr>
        <w:pStyle w:val="ListBullet"/>
        <w:numPr>
          <w:ilvl w:val="0"/>
          <w:numId w:val="0"/>
        </w:numPr>
        <w:ind w:left="2160"/>
      </w:pPr>
      <w:r>
        <w:t xml:space="preserve">struct </w:t>
      </w:r>
      <w:proofErr w:type="gramStart"/>
      <w:r>
        <w:t>A{</w:t>
      </w:r>
      <w:proofErr w:type="gramEnd"/>
      <w:r>
        <w:t>…}</w:t>
      </w:r>
    </w:p>
    <w:p w14:paraId="15BA40F4" w14:textId="77777777" w:rsidR="003C4065" w:rsidRDefault="003C4065" w:rsidP="00AC11EB">
      <w:pPr>
        <w:pStyle w:val="ListBullet"/>
        <w:numPr>
          <w:ilvl w:val="0"/>
          <w:numId w:val="0"/>
        </w:numPr>
        <w:ind w:left="2160"/>
      </w:pPr>
    </w:p>
    <w:p w14:paraId="0BCF955A" w14:textId="77777777" w:rsidR="003C4065" w:rsidRDefault="003C4065" w:rsidP="00AC11EB">
      <w:pPr>
        <w:pStyle w:val="ListBullet"/>
        <w:numPr>
          <w:ilvl w:val="0"/>
          <w:numId w:val="0"/>
        </w:numPr>
        <w:ind w:left="2160"/>
      </w:pPr>
      <w:proofErr w:type="spellStart"/>
      <w:r>
        <w:t>impl</w:t>
      </w:r>
      <w:proofErr w:type="spellEnd"/>
      <w:r>
        <w:t xml:space="preserve"> X for A {</w:t>
      </w:r>
    </w:p>
    <w:p w14:paraId="727170AA" w14:textId="24E4A96F" w:rsidR="003C4065" w:rsidRDefault="003C4065" w:rsidP="00AC11EB">
      <w:pPr>
        <w:pStyle w:val="ListBullet"/>
        <w:numPr>
          <w:ilvl w:val="0"/>
          <w:numId w:val="0"/>
        </w:numPr>
        <w:ind w:left="2160"/>
      </w:pPr>
      <w:r>
        <w:tab/>
      </w:r>
      <w:proofErr w:type="spellStart"/>
      <w:r>
        <w:t>fn</w:t>
      </w:r>
      <w:proofErr w:type="spellEnd"/>
      <w:r>
        <w:t xml:space="preserve"> </w:t>
      </w:r>
      <w:proofErr w:type="spellStart"/>
      <w:proofErr w:type="gramStart"/>
      <w:r>
        <w:t>yo</w:t>
      </w:r>
      <w:proofErr w:type="spellEnd"/>
      <w:r>
        <w:t>(</w:t>
      </w:r>
      <w:proofErr w:type="gramEnd"/>
      <w:r>
        <w:t>)-&gt;String{ }</w:t>
      </w:r>
    </w:p>
    <w:p w14:paraId="20065C7B" w14:textId="35A14E06" w:rsidR="003C4065" w:rsidRDefault="003C4065" w:rsidP="00AC11EB">
      <w:pPr>
        <w:pStyle w:val="ListBullet"/>
        <w:numPr>
          <w:ilvl w:val="0"/>
          <w:numId w:val="0"/>
        </w:numPr>
        <w:ind w:left="2160"/>
      </w:pPr>
      <w:r>
        <w:t>}</w:t>
      </w:r>
    </w:p>
    <w:p w14:paraId="4DF07AC3" w14:textId="77777777" w:rsidR="003C4065" w:rsidRDefault="003C4065" w:rsidP="00AC11EB">
      <w:pPr>
        <w:pStyle w:val="ListBullet"/>
        <w:numPr>
          <w:ilvl w:val="0"/>
          <w:numId w:val="0"/>
        </w:numPr>
        <w:ind w:left="2160"/>
      </w:pPr>
    </w:p>
    <w:p w14:paraId="32C42DD9" w14:textId="1F9C89EB" w:rsidR="003C4065" w:rsidRDefault="003C4065" w:rsidP="00AC11EB">
      <w:pPr>
        <w:pStyle w:val="ListBullet"/>
        <w:numPr>
          <w:ilvl w:val="0"/>
          <w:numId w:val="0"/>
        </w:numPr>
        <w:ind w:left="2160"/>
      </w:pPr>
      <w:r>
        <w:t>Yes, we need to actually leave the block empty.</w:t>
      </w:r>
    </w:p>
    <w:p w14:paraId="385FE884" w14:textId="77777777" w:rsidR="004235AE" w:rsidRDefault="004235AE" w:rsidP="00AC11EB">
      <w:pPr>
        <w:pStyle w:val="ListBullet"/>
        <w:numPr>
          <w:ilvl w:val="0"/>
          <w:numId w:val="0"/>
        </w:numPr>
        <w:ind w:left="2160"/>
      </w:pPr>
    </w:p>
    <w:p w14:paraId="7BC81AB8" w14:textId="0D23AB54" w:rsidR="00AC11EB" w:rsidRDefault="00543475" w:rsidP="00AC11EB">
      <w:pPr>
        <w:pStyle w:val="ListBullet"/>
        <w:numPr>
          <w:ilvl w:val="0"/>
          <w:numId w:val="0"/>
        </w:numPr>
        <w:ind w:left="2160"/>
      </w:pPr>
      <w:r>
        <w:t>We can’t call the default implementation from the overriding implementation.</w:t>
      </w:r>
    </w:p>
    <w:p w14:paraId="6C86B12A" w14:textId="44D16C97" w:rsidR="00AC11EB" w:rsidRDefault="00B145D8" w:rsidP="00344F70">
      <w:pPr>
        <w:pStyle w:val="ListBullet"/>
        <w:numPr>
          <w:ilvl w:val="2"/>
          <w:numId w:val="1"/>
        </w:numPr>
      </w:pPr>
      <w:r>
        <w:t xml:space="preserve">self: We use self in a trait to pass an instance of the </w:t>
      </w:r>
      <w:r w:rsidR="004E6865">
        <w:t>type to the function, allowing us to call other methods and fields.</w:t>
      </w:r>
    </w:p>
    <w:p w14:paraId="7F149C26" w14:textId="4EC01FBB" w:rsidR="00322358" w:rsidRDefault="00EA1A42" w:rsidP="00322358">
      <w:pPr>
        <w:pStyle w:val="ListBullet"/>
        <w:numPr>
          <w:ilvl w:val="0"/>
          <w:numId w:val="0"/>
        </w:numPr>
        <w:ind w:left="2160"/>
      </w:pPr>
      <w:r>
        <w:t xml:space="preserve">While this means we can’t </w:t>
      </w:r>
      <w:r w:rsidR="00131B7E">
        <w:t xml:space="preserve">access </w:t>
      </w:r>
      <w:r>
        <w:t xml:space="preserve">a type-specific method/field in a </w:t>
      </w:r>
      <w:r w:rsidR="00131B7E">
        <w:t xml:space="preserve">trait’s default method, we can access trait-specific methods because of it. </w:t>
      </w:r>
    </w:p>
    <w:p w14:paraId="558E4679" w14:textId="52F64B0F" w:rsidR="00131B7E" w:rsidRDefault="00131B7E" w:rsidP="00322358">
      <w:pPr>
        <w:pStyle w:val="ListBullet"/>
        <w:numPr>
          <w:ilvl w:val="0"/>
          <w:numId w:val="0"/>
        </w:numPr>
        <w:ind w:left="2160"/>
      </w:pPr>
      <w:r>
        <w:t>For ex.:</w:t>
      </w:r>
    </w:p>
    <w:p w14:paraId="39107133" w14:textId="77777777" w:rsidR="00131B7E" w:rsidRDefault="00131B7E" w:rsidP="00131B7E">
      <w:pPr>
        <w:pStyle w:val="ListBullet"/>
        <w:numPr>
          <w:ilvl w:val="0"/>
          <w:numId w:val="0"/>
        </w:numPr>
        <w:ind w:left="2160"/>
      </w:pPr>
      <w:r>
        <w:t>pub trait X {</w:t>
      </w:r>
    </w:p>
    <w:p w14:paraId="046EE3FC" w14:textId="27241A40" w:rsidR="00131B7E" w:rsidRDefault="00131B7E" w:rsidP="00A7696C">
      <w:pPr>
        <w:pStyle w:val="ListBullet"/>
        <w:numPr>
          <w:ilvl w:val="0"/>
          <w:numId w:val="0"/>
        </w:numPr>
        <w:ind w:left="2160"/>
      </w:pPr>
      <w:r>
        <w:tab/>
      </w:r>
      <w:proofErr w:type="spellStart"/>
      <w:r>
        <w:t>fn</w:t>
      </w:r>
      <w:proofErr w:type="spellEnd"/>
      <w:r>
        <w:t xml:space="preserve"> </w:t>
      </w:r>
      <w:proofErr w:type="spellStart"/>
      <w:proofErr w:type="gramStart"/>
      <w:r>
        <w:t>na</w:t>
      </w:r>
      <w:proofErr w:type="spellEnd"/>
      <w:r>
        <w:t>(</w:t>
      </w:r>
      <w:proofErr w:type="gramEnd"/>
      <w:r>
        <w:t>)</w:t>
      </w:r>
      <w:r w:rsidR="00A7696C">
        <w:t>;</w:t>
      </w:r>
    </w:p>
    <w:p w14:paraId="46D37E1B" w14:textId="3A64011F" w:rsidR="00131B7E" w:rsidRDefault="00131B7E" w:rsidP="00131B7E">
      <w:pPr>
        <w:pStyle w:val="ListBullet"/>
        <w:numPr>
          <w:ilvl w:val="0"/>
          <w:numId w:val="0"/>
        </w:numPr>
        <w:ind w:left="2160"/>
      </w:pPr>
      <w:r>
        <w:tab/>
      </w:r>
      <w:proofErr w:type="spellStart"/>
      <w:r>
        <w:t>fn</w:t>
      </w:r>
      <w:proofErr w:type="spellEnd"/>
      <w:r>
        <w:t xml:space="preserve"> </w:t>
      </w:r>
      <w:proofErr w:type="spellStart"/>
      <w:r>
        <w:t>yo</w:t>
      </w:r>
      <w:proofErr w:type="spellEnd"/>
      <w:r>
        <w:t>(&amp;self)-&gt;String {</w:t>
      </w:r>
    </w:p>
    <w:p w14:paraId="4B9A80F4" w14:textId="0BE973AE" w:rsidR="00131B7E" w:rsidRDefault="00131B7E" w:rsidP="00131B7E">
      <w:pPr>
        <w:pStyle w:val="ListBullet"/>
        <w:numPr>
          <w:ilvl w:val="0"/>
          <w:numId w:val="0"/>
        </w:numPr>
        <w:ind w:left="2160"/>
      </w:pPr>
      <w:r>
        <w:tab/>
      </w:r>
      <w:proofErr w:type="gramStart"/>
      <w:r>
        <w:t>self.na(</w:t>
      </w:r>
      <w:proofErr w:type="gramEnd"/>
      <w:r>
        <w:t>);</w:t>
      </w:r>
    </w:p>
    <w:p w14:paraId="3A999DB6" w14:textId="77777777" w:rsidR="00131B7E" w:rsidRDefault="00131B7E" w:rsidP="00131B7E">
      <w:pPr>
        <w:pStyle w:val="ListBullet"/>
        <w:numPr>
          <w:ilvl w:val="0"/>
          <w:numId w:val="0"/>
        </w:numPr>
        <w:ind w:left="2160" w:firstLine="720"/>
      </w:pPr>
      <w:r>
        <w:t>return “</w:t>
      </w:r>
      <w:proofErr w:type="spellStart"/>
      <w:r>
        <w:t>na</w:t>
      </w:r>
      <w:proofErr w:type="spellEnd"/>
      <w:r>
        <w:t>”.</w:t>
      </w:r>
      <w:proofErr w:type="spellStart"/>
      <w:r>
        <w:t>to_</w:t>
      </w:r>
      <w:proofErr w:type="gramStart"/>
      <w:r>
        <w:t>string</w:t>
      </w:r>
      <w:proofErr w:type="spellEnd"/>
      <w:r>
        <w:t>(</w:t>
      </w:r>
      <w:proofErr w:type="gramEnd"/>
      <w:r>
        <w:t>);</w:t>
      </w:r>
    </w:p>
    <w:p w14:paraId="32442908" w14:textId="77777777" w:rsidR="00131B7E" w:rsidRDefault="00131B7E" w:rsidP="00131B7E">
      <w:pPr>
        <w:pStyle w:val="ListBullet"/>
        <w:numPr>
          <w:ilvl w:val="0"/>
          <w:numId w:val="0"/>
        </w:numPr>
        <w:ind w:left="2160" w:firstLine="720"/>
      </w:pPr>
      <w:r>
        <w:t>}</w:t>
      </w:r>
    </w:p>
    <w:p w14:paraId="7BE6F08B" w14:textId="77777777" w:rsidR="00131B7E" w:rsidRDefault="00131B7E" w:rsidP="00131B7E">
      <w:pPr>
        <w:pStyle w:val="ListBullet"/>
        <w:numPr>
          <w:ilvl w:val="0"/>
          <w:numId w:val="0"/>
        </w:numPr>
        <w:ind w:left="2160"/>
      </w:pPr>
      <w:r>
        <w:lastRenderedPageBreak/>
        <w:t>}</w:t>
      </w:r>
    </w:p>
    <w:p w14:paraId="1A4F08F7" w14:textId="3CD5EE95" w:rsidR="00131B7E" w:rsidRDefault="00C03E2E" w:rsidP="00322358">
      <w:pPr>
        <w:pStyle w:val="ListBullet"/>
        <w:numPr>
          <w:ilvl w:val="0"/>
          <w:numId w:val="0"/>
        </w:numPr>
        <w:ind w:left="2160"/>
      </w:pPr>
      <w:r>
        <w:t>works</w:t>
      </w:r>
      <w:r w:rsidR="00A7696C">
        <w:t xml:space="preserve"> because self </w:t>
      </w:r>
      <w:r w:rsidR="001E600B">
        <w:t xml:space="preserve">will always have </w:t>
      </w:r>
      <w:proofErr w:type="spellStart"/>
      <w:proofErr w:type="gramStart"/>
      <w:r w:rsidR="001E600B">
        <w:t>na</w:t>
      </w:r>
      <w:proofErr w:type="spellEnd"/>
      <w:r w:rsidR="001E600B">
        <w:t>(</w:t>
      </w:r>
      <w:proofErr w:type="gramEnd"/>
      <w:r w:rsidR="001E600B">
        <w:t>) as it’s defined on trait itself.</w:t>
      </w:r>
    </w:p>
    <w:p w14:paraId="2CD04B66" w14:textId="77777777" w:rsidR="00C03E2E" w:rsidRDefault="00C03E2E" w:rsidP="00322358">
      <w:pPr>
        <w:pStyle w:val="ListBullet"/>
        <w:numPr>
          <w:ilvl w:val="0"/>
          <w:numId w:val="0"/>
        </w:numPr>
        <w:ind w:left="2160"/>
      </w:pPr>
    </w:p>
    <w:p w14:paraId="3A29E277" w14:textId="433BD96A" w:rsidR="004E6865" w:rsidRDefault="00F7359D" w:rsidP="00344F70">
      <w:pPr>
        <w:pStyle w:val="ListBullet"/>
        <w:numPr>
          <w:ilvl w:val="2"/>
          <w:numId w:val="1"/>
        </w:numPr>
      </w:pPr>
      <w:r>
        <w:t xml:space="preserve">Traits as parameters: </w:t>
      </w:r>
      <w:r w:rsidR="00B46C51">
        <w:t xml:space="preserve">Traits can </w:t>
      </w:r>
      <w:r w:rsidR="002F5800">
        <w:t xml:space="preserve">be used as parameters too. </w:t>
      </w:r>
    </w:p>
    <w:p w14:paraId="4D66867C" w14:textId="555DB250" w:rsidR="002F5800" w:rsidRDefault="002F5800" w:rsidP="002F5800">
      <w:pPr>
        <w:pStyle w:val="ListBullet"/>
        <w:numPr>
          <w:ilvl w:val="0"/>
          <w:numId w:val="0"/>
        </w:numPr>
        <w:ind w:left="2160"/>
      </w:pPr>
      <w:r>
        <w:t>For ex.:</w:t>
      </w:r>
    </w:p>
    <w:p w14:paraId="25192267" w14:textId="333A163B" w:rsidR="002F5800" w:rsidRDefault="002F5800" w:rsidP="002F5800">
      <w:pPr>
        <w:pStyle w:val="ListBullet"/>
        <w:numPr>
          <w:ilvl w:val="0"/>
          <w:numId w:val="0"/>
        </w:numPr>
        <w:ind w:left="2160"/>
      </w:pPr>
      <w:proofErr w:type="spellStart"/>
      <w:r>
        <w:t>fn</w:t>
      </w:r>
      <w:proofErr w:type="spellEnd"/>
      <w:r>
        <w:t xml:space="preserve"> </w:t>
      </w:r>
      <w:proofErr w:type="spellStart"/>
      <w:proofErr w:type="gramStart"/>
      <w:r>
        <w:t>yo</w:t>
      </w:r>
      <w:proofErr w:type="spellEnd"/>
      <w:r>
        <w:t>(</w:t>
      </w:r>
      <w:proofErr w:type="gramEnd"/>
      <w:r>
        <w:t>list: &amp;</w:t>
      </w:r>
      <w:proofErr w:type="spellStart"/>
      <w:r>
        <w:t>impl</w:t>
      </w:r>
      <w:proofErr w:type="spellEnd"/>
      <w:r>
        <w:t xml:space="preserve"> X) {…}</w:t>
      </w:r>
    </w:p>
    <w:p w14:paraId="2BFE85CC" w14:textId="2D5C2835" w:rsidR="002F5800" w:rsidRDefault="006F18DC" w:rsidP="002F5800">
      <w:pPr>
        <w:pStyle w:val="ListBullet"/>
        <w:numPr>
          <w:ilvl w:val="0"/>
          <w:numId w:val="0"/>
        </w:numPr>
        <w:ind w:left="2160"/>
      </w:pPr>
      <w:r>
        <w:t>says ‘list’ will be of a</w:t>
      </w:r>
      <w:r w:rsidR="00091C78">
        <w:t xml:space="preserve"> reference of a</w:t>
      </w:r>
      <w:r>
        <w:t xml:space="preserve"> type that implements a trait X. Using this approach, ‘list’ can access methods defined for the trait X in this function.</w:t>
      </w:r>
    </w:p>
    <w:p w14:paraId="74A4B596" w14:textId="33945E3E" w:rsidR="00B6121E" w:rsidRDefault="00B6121E" w:rsidP="002F5800">
      <w:pPr>
        <w:pStyle w:val="ListBullet"/>
        <w:numPr>
          <w:ilvl w:val="0"/>
          <w:numId w:val="0"/>
        </w:numPr>
        <w:ind w:left="2160"/>
      </w:pPr>
      <w:r>
        <w:t xml:space="preserve">However, it is </w:t>
      </w:r>
      <w:r w:rsidR="00287B67">
        <w:t>a syntax sugar for a bit longer syntax,</w:t>
      </w:r>
    </w:p>
    <w:p w14:paraId="636505DB" w14:textId="77777777" w:rsidR="00287B67" w:rsidRDefault="00287B67" w:rsidP="002F5800">
      <w:pPr>
        <w:pStyle w:val="ListBullet"/>
        <w:numPr>
          <w:ilvl w:val="0"/>
          <w:numId w:val="0"/>
        </w:numPr>
        <w:ind w:left="2160"/>
      </w:pPr>
    </w:p>
    <w:p w14:paraId="1F53017C" w14:textId="0330D909" w:rsidR="00287B67" w:rsidRDefault="00287B67" w:rsidP="002F5800">
      <w:pPr>
        <w:pStyle w:val="ListBullet"/>
        <w:numPr>
          <w:ilvl w:val="0"/>
          <w:numId w:val="0"/>
        </w:numPr>
        <w:ind w:left="2160"/>
      </w:pPr>
      <w:proofErr w:type="spellStart"/>
      <w:r>
        <w:t>fn</w:t>
      </w:r>
      <w:proofErr w:type="spellEnd"/>
      <w:r>
        <w:t xml:space="preserve"> </w:t>
      </w:r>
      <w:proofErr w:type="spellStart"/>
      <w:r>
        <w:t>yo</w:t>
      </w:r>
      <w:proofErr w:type="spellEnd"/>
      <w:r>
        <w:t>&lt;T: X</w:t>
      </w:r>
      <w:proofErr w:type="gramStart"/>
      <w:r>
        <w:t>&gt;</w:t>
      </w:r>
      <w:r w:rsidR="00D72716">
        <w:t>(</w:t>
      </w:r>
      <w:proofErr w:type="gramEnd"/>
      <w:r w:rsidR="00D72716">
        <w:t>list: &amp;T) {…}</w:t>
      </w:r>
    </w:p>
    <w:p w14:paraId="5FBEBDAC" w14:textId="77777777" w:rsidR="00E01248" w:rsidRDefault="00E01248" w:rsidP="002F5800">
      <w:pPr>
        <w:pStyle w:val="ListBullet"/>
        <w:numPr>
          <w:ilvl w:val="0"/>
          <w:numId w:val="0"/>
        </w:numPr>
        <w:ind w:left="2160"/>
      </w:pPr>
    </w:p>
    <w:p w14:paraId="55987E75" w14:textId="24D60F58" w:rsidR="00B80796" w:rsidRDefault="00E01248" w:rsidP="002F5800">
      <w:pPr>
        <w:pStyle w:val="ListBullet"/>
        <w:numPr>
          <w:ilvl w:val="0"/>
          <w:numId w:val="0"/>
        </w:numPr>
        <w:ind w:left="2160"/>
      </w:pPr>
      <w:r>
        <w:t xml:space="preserve">says T </w:t>
      </w:r>
      <w:r w:rsidR="002B02E5">
        <w:t xml:space="preserve">will be a type that implements a trait X. </w:t>
      </w:r>
      <w:r w:rsidR="008F3E60">
        <w:t>This is also known as Trait Bound syntax.</w:t>
      </w:r>
      <w:r w:rsidR="002357E6">
        <w:br/>
        <w:t xml:space="preserve">Even though this is the full syntax of it, it is </w:t>
      </w:r>
      <w:r w:rsidR="00B80796">
        <w:t>a slight bit different</w:t>
      </w:r>
      <w:r w:rsidR="001D1694">
        <w:t xml:space="preserve"> from the sugar</w:t>
      </w:r>
      <w:r w:rsidR="00B80796">
        <w:t>.</w:t>
      </w:r>
    </w:p>
    <w:p w14:paraId="3376D4BC" w14:textId="19636B3F" w:rsidR="00B80796" w:rsidRDefault="00B80796" w:rsidP="002F5800">
      <w:pPr>
        <w:pStyle w:val="ListBullet"/>
        <w:numPr>
          <w:ilvl w:val="0"/>
          <w:numId w:val="0"/>
        </w:numPr>
        <w:ind w:left="2160"/>
      </w:pPr>
      <w:r>
        <w:t>For ex.:</w:t>
      </w:r>
    </w:p>
    <w:p w14:paraId="44DAB958" w14:textId="739A0571" w:rsidR="00B80796" w:rsidRDefault="00B80796" w:rsidP="002F5800">
      <w:pPr>
        <w:pStyle w:val="ListBullet"/>
        <w:numPr>
          <w:ilvl w:val="0"/>
          <w:numId w:val="0"/>
        </w:numPr>
        <w:ind w:left="2160"/>
      </w:pPr>
      <w:proofErr w:type="spellStart"/>
      <w:r>
        <w:t>fn</w:t>
      </w:r>
      <w:proofErr w:type="spellEnd"/>
      <w:r>
        <w:t xml:space="preserve"> </w:t>
      </w:r>
      <w:proofErr w:type="spellStart"/>
      <w:proofErr w:type="gramStart"/>
      <w:r>
        <w:t>yo</w:t>
      </w:r>
      <w:proofErr w:type="spellEnd"/>
      <w:r>
        <w:t>(</w:t>
      </w:r>
      <w:proofErr w:type="gramEnd"/>
      <w:r>
        <w:t>list1: &amp;</w:t>
      </w:r>
      <w:proofErr w:type="spellStart"/>
      <w:r>
        <w:t>impl</w:t>
      </w:r>
      <w:proofErr w:type="spellEnd"/>
      <w:r>
        <w:t xml:space="preserve"> X, list2: &amp;</w:t>
      </w:r>
      <w:proofErr w:type="spellStart"/>
      <w:r>
        <w:t>impl</w:t>
      </w:r>
      <w:proofErr w:type="spellEnd"/>
      <w:r>
        <w:t xml:space="preserve"> X) {…}</w:t>
      </w:r>
    </w:p>
    <w:p w14:paraId="34F90927" w14:textId="026F9E33" w:rsidR="00E01248" w:rsidRDefault="008C6645" w:rsidP="004B205D">
      <w:pPr>
        <w:pStyle w:val="ListBullet"/>
        <w:numPr>
          <w:ilvl w:val="0"/>
          <w:numId w:val="0"/>
        </w:numPr>
        <w:ind w:left="2160"/>
      </w:pPr>
      <w:r>
        <w:t xml:space="preserve">the </w:t>
      </w:r>
      <w:proofErr w:type="spellStart"/>
      <w:r>
        <w:t>impl</w:t>
      </w:r>
      <w:proofErr w:type="spellEnd"/>
      <w:r>
        <w:t xml:space="preserve"> trait syntax here says it needs 2 values of types that implement X,</w:t>
      </w:r>
      <w:r w:rsidR="00A94717">
        <w:t xml:space="preserve"> but it doesn’t require the type to be the same. And if that is a requirement, </w:t>
      </w:r>
      <w:r w:rsidR="00B6148C">
        <w:t>trait bound</w:t>
      </w:r>
      <w:r w:rsidR="00A94717">
        <w:t xml:space="preserve"> guarantees it as we only use 1 generic type. </w:t>
      </w:r>
      <w:proofErr w:type="gramStart"/>
      <w:r w:rsidR="00A94717">
        <w:t>So</w:t>
      </w:r>
      <w:proofErr w:type="gramEnd"/>
      <w:r w:rsidR="00A94717">
        <w:t xml:space="preserve"> </w:t>
      </w:r>
      <w:r w:rsidR="00CA22DA">
        <w:t xml:space="preserve">when we call the </w:t>
      </w:r>
      <w:r w:rsidR="00B6148C">
        <w:t xml:space="preserve">trait bound </w:t>
      </w:r>
      <w:r w:rsidR="00CA22DA">
        <w:t>function we have to pass the same type values as generic takes only 1 type</w:t>
      </w:r>
      <w:r w:rsidR="00E772CA">
        <w:t xml:space="preserve"> but in the </w:t>
      </w:r>
      <w:proofErr w:type="spellStart"/>
      <w:r w:rsidR="008E6289">
        <w:t>impl</w:t>
      </w:r>
      <w:proofErr w:type="spellEnd"/>
      <w:r w:rsidR="008E6289">
        <w:t xml:space="preserve"> trait function </w:t>
      </w:r>
      <w:r w:rsidR="00E772CA">
        <w:t>the types can be different.</w:t>
      </w:r>
    </w:p>
    <w:p w14:paraId="2C25A2E1" w14:textId="77777777" w:rsidR="004B205D" w:rsidRDefault="004B205D" w:rsidP="004B205D">
      <w:pPr>
        <w:pStyle w:val="ListBullet"/>
        <w:numPr>
          <w:ilvl w:val="0"/>
          <w:numId w:val="0"/>
        </w:numPr>
        <w:ind w:left="2160"/>
      </w:pPr>
    </w:p>
    <w:p w14:paraId="0C44289F" w14:textId="462CAF5C" w:rsidR="004B205D" w:rsidRDefault="004B205D" w:rsidP="004B205D">
      <w:pPr>
        <w:pStyle w:val="ListBullet"/>
        <w:numPr>
          <w:ilvl w:val="0"/>
          <w:numId w:val="0"/>
        </w:numPr>
        <w:ind w:left="2160"/>
      </w:pPr>
      <w:r>
        <w:t xml:space="preserve">To specify multiple </w:t>
      </w:r>
      <w:proofErr w:type="gramStart"/>
      <w:r>
        <w:t>traits</w:t>
      </w:r>
      <w:proofErr w:type="gramEnd"/>
      <w:r w:rsidR="00314137">
        <w:t xml:space="preserve"> we use the ‘+’ operator</w:t>
      </w:r>
      <w:r>
        <w:t>,</w:t>
      </w:r>
    </w:p>
    <w:p w14:paraId="6D718B8C" w14:textId="5D22C7AC" w:rsidR="004B205D" w:rsidRDefault="004B205D" w:rsidP="004B205D">
      <w:pPr>
        <w:pStyle w:val="ListBullet"/>
        <w:numPr>
          <w:ilvl w:val="0"/>
          <w:numId w:val="0"/>
        </w:numPr>
        <w:ind w:left="2160"/>
      </w:pPr>
      <w:proofErr w:type="spellStart"/>
      <w:r>
        <w:t>fn</w:t>
      </w:r>
      <w:proofErr w:type="spellEnd"/>
      <w:r>
        <w:t xml:space="preserve"> </w:t>
      </w:r>
      <w:proofErr w:type="spellStart"/>
      <w:proofErr w:type="gramStart"/>
      <w:r>
        <w:t>yo</w:t>
      </w:r>
      <w:proofErr w:type="spellEnd"/>
      <w:r>
        <w:t>(</w:t>
      </w:r>
      <w:proofErr w:type="gramEnd"/>
      <w:r>
        <w:t>list: &amp;(</w:t>
      </w:r>
      <w:proofErr w:type="spellStart"/>
      <w:r w:rsidR="00314137">
        <w:t>impl</w:t>
      </w:r>
      <w:proofErr w:type="spellEnd"/>
      <w:r w:rsidR="00314137">
        <w:t xml:space="preserve"> X + Y</w:t>
      </w:r>
      <w:r>
        <w:t>))</w:t>
      </w:r>
      <w:r w:rsidR="00314137">
        <w:t xml:space="preserve"> {…}</w:t>
      </w:r>
    </w:p>
    <w:p w14:paraId="7CB582D1" w14:textId="2C304FA1" w:rsidR="00314137" w:rsidRDefault="00314137" w:rsidP="004B205D">
      <w:pPr>
        <w:pStyle w:val="ListBullet"/>
        <w:numPr>
          <w:ilvl w:val="0"/>
          <w:numId w:val="0"/>
        </w:numPr>
        <w:ind w:left="2160"/>
      </w:pPr>
      <w:r>
        <w:lastRenderedPageBreak/>
        <w:t xml:space="preserve">or </w:t>
      </w:r>
    </w:p>
    <w:p w14:paraId="3DE5EF3A" w14:textId="4A5768DF" w:rsidR="00314137" w:rsidRDefault="00314137" w:rsidP="004B205D">
      <w:pPr>
        <w:pStyle w:val="ListBullet"/>
        <w:numPr>
          <w:ilvl w:val="0"/>
          <w:numId w:val="0"/>
        </w:numPr>
        <w:ind w:left="2160"/>
      </w:pPr>
      <w:proofErr w:type="spellStart"/>
      <w:r>
        <w:t>fn</w:t>
      </w:r>
      <w:proofErr w:type="spellEnd"/>
      <w:r>
        <w:t xml:space="preserve"> </w:t>
      </w:r>
      <w:proofErr w:type="spellStart"/>
      <w:r>
        <w:t>yo</w:t>
      </w:r>
      <w:proofErr w:type="spellEnd"/>
      <w:r>
        <w:t>&lt;T: X+Y</w:t>
      </w:r>
      <w:proofErr w:type="gramStart"/>
      <w:r>
        <w:t>&gt;(</w:t>
      </w:r>
      <w:proofErr w:type="gramEnd"/>
      <w:r>
        <w:t>list: &amp;T){…}</w:t>
      </w:r>
    </w:p>
    <w:p w14:paraId="4B5C8A6A" w14:textId="0F47D290" w:rsidR="006E39F2" w:rsidRDefault="006E39F2" w:rsidP="006E39F2">
      <w:pPr>
        <w:pStyle w:val="ListBullet"/>
        <w:numPr>
          <w:ilvl w:val="3"/>
          <w:numId w:val="1"/>
        </w:numPr>
      </w:pPr>
      <w:r>
        <w:t>Sized Trait: This trait is automatically applied to all types whose size is known at compile time. Since this is a trait, it is present in generics too. And hence can be modified too,</w:t>
      </w:r>
    </w:p>
    <w:p w14:paraId="3836D582" w14:textId="77777777" w:rsidR="006E39F2" w:rsidRDefault="006E39F2" w:rsidP="007A179C">
      <w:pPr>
        <w:pStyle w:val="ListBullet"/>
        <w:numPr>
          <w:ilvl w:val="0"/>
          <w:numId w:val="0"/>
        </w:numPr>
        <w:ind w:left="2880"/>
      </w:pPr>
      <w:r>
        <w:t>For ex.:</w:t>
      </w:r>
    </w:p>
    <w:p w14:paraId="2AA99D44" w14:textId="77777777" w:rsidR="006E39F2" w:rsidRDefault="006E39F2" w:rsidP="007A179C">
      <w:pPr>
        <w:pStyle w:val="ListBullet"/>
        <w:numPr>
          <w:ilvl w:val="0"/>
          <w:numId w:val="0"/>
        </w:numPr>
        <w:ind w:left="2880"/>
      </w:pPr>
      <w:proofErr w:type="spellStart"/>
      <w:r>
        <w:t>fn</w:t>
      </w:r>
      <w:proofErr w:type="spellEnd"/>
      <w:r>
        <w:t xml:space="preserve"> </w:t>
      </w:r>
      <w:proofErr w:type="spellStart"/>
      <w:r>
        <w:t>yo</w:t>
      </w:r>
      <w:proofErr w:type="spellEnd"/>
      <w:r>
        <w:t>&lt;T&gt; (a: T) {}</w:t>
      </w:r>
    </w:p>
    <w:p w14:paraId="480306A8" w14:textId="77777777" w:rsidR="006E39F2" w:rsidRDefault="006E39F2" w:rsidP="007A179C">
      <w:pPr>
        <w:pStyle w:val="ListBullet"/>
        <w:numPr>
          <w:ilvl w:val="0"/>
          <w:numId w:val="0"/>
        </w:numPr>
        <w:ind w:left="2880"/>
      </w:pPr>
      <w:r>
        <w:t>is actually</w:t>
      </w:r>
    </w:p>
    <w:p w14:paraId="3723236A" w14:textId="77777777" w:rsidR="006E39F2" w:rsidRDefault="006E39F2" w:rsidP="007A179C">
      <w:pPr>
        <w:pStyle w:val="ListBullet"/>
        <w:numPr>
          <w:ilvl w:val="0"/>
          <w:numId w:val="0"/>
        </w:numPr>
        <w:ind w:left="2880"/>
      </w:pPr>
      <w:proofErr w:type="spellStart"/>
      <w:r>
        <w:t>fn</w:t>
      </w:r>
      <w:proofErr w:type="spellEnd"/>
      <w:r>
        <w:t xml:space="preserve"> </w:t>
      </w:r>
      <w:proofErr w:type="spellStart"/>
      <w:r>
        <w:t>yo</w:t>
      </w:r>
      <w:proofErr w:type="spellEnd"/>
      <w:r>
        <w:t xml:space="preserve"> &lt;</w:t>
      </w:r>
      <w:proofErr w:type="spellStart"/>
      <w:proofErr w:type="gramStart"/>
      <w:r>
        <w:t>T:Sized</w:t>
      </w:r>
      <w:proofErr w:type="spellEnd"/>
      <w:proofErr w:type="gramEnd"/>
      <w:r>
        <w:t>&gt; (</w:t>
      </w:r>
      <w:proofErr w:type="spellStart"/>
      <w:r>
        <w:t>a:T</w:t>
      </w:r>
      <w:proofErr w:type="spellEnd"/>
      <w:r>
        <w:t>) {…}</w:t>
      </w:r>
    </w:p>
    <w:p w14:paraId="5A125ED1" w14:textId="77777777" w:rsidR="006E39F2" w:rsidRDefault="006E39F2" w:rsidP="007A179C">
      <w:pPr>
        <w:pStyle w:val="ListBullet"/>
        <w:numPr>
          <w:ilvl w:val="0"/>
          <w:numId w:val="0"/>
        </w:numPr>
        <w:ind w:left="2880"/>
      </w:pPr>
    </w:p>
    <w:p w14:paraId="0DCC5271" w14:textId="77777777" w:rsidR="006E39F2" w:rsidRDefault="006E39F2" w:rsidP="007A179C">
      <w:pPr>
        <w:pStyle w:val="ListBullet"/>
        <w:numPr>
          <w:ilvl w:val="0"/>
          <w:numId w:val="0"/>
        </w:numPr>
        <w:ind w:left="2880"/>
      </w:pPr>
      <w:r>
        <w:t xml:space="preserve">So, </w:t>
      </w:r>
    </w:p>
    <w:p w14:paraId="72837CB5" w14:textId="198F90B3" w:rsidR="006E39F2" w:rsidRDefault="006E39F2" w:rsidP="007A179C">
      <w:pPr>
        <w:pStyle w:val="ListBullet"/>
        <w:numPr>
          <w:ilvl w:val="0"/>
          <w:numId w:val="0"/>
        </w:numPr>
        <w:ind w:left="2880"/>
      </w:pPr>
      <w:proofErr w:type="spellStart"/>
      <w:r>
        <w:t>fn</w:t>
      </w:r>
      <w:proofErr w:type="spellEnd"/>
      <w:r>
        <w:t xml:space="preserve"> </w:t>
      </w:r>
      <w:proofErr w:type="spellStart"/>
      <w:r>
        <w:t>yo</w:t>
      </w:r>
      <w:proofErr w:type="spellEnd"/>
      <w:r>
        <w:t>&lt;T</w:t>
      </w:r>
      <w:proofErr w:type="gramStart"/>
      <w:r>
        <w:t>: ?Sized</w:t>
      </w:r>
      <w:proofErr w:type="gramEnd"/>
      <w:r>
        <w:t>&gt; (a:</w:t>
      </w:r>
      <w:r w:rsidR="00F82D2E">
        <w:t xml:space="preserve"> &amp;</w:t>
      </w:r>
      <w:r>
        <w:t>T) {…}</w:t>
      </w:r>
    </w:p>
    <w:p w14:paraId="39542CC8" w14:textId="77777777" w:rsidR="006E39F2" w:rsidRDefault="006E39F2" w:rsidP="007A179C">
      <w:pPr>
        <w:pStyle w:val="ListBullet"/>
        <w:numPr>
          <w:ilvl w:val="0"/>
          <w:numId w:val="0"/>
        </w:numPr>
        <w:ind w:left="2880"/>
      </w:pPr>
      <w:r>
        <w:t xml:space="preserve">allows DSTs to be passed to </w:t>
      </w:r>
      <w:proofErr w:type="spellStart"/>
      <w:r>
        <w:t>yo</w:t>
      </w:r>
      <w:proofErr w:type="spellEnd"/>
      <w:r>
        <w:t xml:space="preserve"> as well. </w:t>
      </w:r>
      <w:proofErr w:type="gramStart"/>
      <w:r>
        <w:t>The ?Trait</w:t>
      </w:r>
      <w:proofErr w:type="gramEnd"/>
      <w:r>
        <w:t xml:space="preserve"> syntax says T may or may not implement the Sized trait. This syntax is only applicable for Sized trait.</w:t>
      </w:r>
    </w:p>
    <w:p w14:paraId="371396BF" w14:textId="77777777" w:rsidR="006E39F2" w:rsidRDefault="006E39F2" w:rsidP="00A97468">
      <w:pPr>
        <w:pStyle w:val="ListBullet"/>
        <w:numPr>
          <w:ilvl w:val="0"/>
          <w:numId w:val="0"/>
        </w:numPr>
      </w:pPr>
    </w:p>
    <w:p w14:paraId="65BEFE04" w14:textId="2CB51AFC" w:rsidR="00F7359D" w:rsidRDefault="00894645" w:rsidP="00344F70">
      <w:pPr>
        <w:pStyle w:val="ListBullet"/>
        <w:numPr>
          <w:ilvl w:val="2"/>
          <w:numId w:val="1"/>
        </w:numPr>
      </w:pPr>
      <w:r>
        <w:t xml:space="preserve">Where clause: Specifying traits in generics can be a bit hard to read, </w:t>
      </w:r>
      <w:r w:rsidR="00623316">
        <w:t>to assist with that we have where clause in Rust which makes it a bit more readable. For ex.:</w:t>
      </w:r>
    </w:p>
    <w:p w14:paraId="7D809047" w14:textId="77777777" w:rsidR="00623316" w:rsidRDefault="00623316" w:rsidP="00623316">
      <w:pPr>
        <w:pStyle w:val="ListBullet"/>
        <w:numPr>
          <w:ilvl w:val="0"/>
          <w:numId w:val="0"/>
        </w:numPr>
        <w:ind w:left="2160"/>
      </w:pPr>
    </w:p>
    <w:p w14:paraId="61301B3D" w14:textId="77777777" w:rsidR="00C66090" w:rsidRDefault="00623316" w:rsidP="00623316">
      <w:pPr>
        <w:pStyle w:val="ListBullet"/>
        <w:numPr>
          <w:ilvl w:val="0"/>
          <w:numId w:val="0"/>
        </w:numPr>
        <w:ind w:left="2160"/>
      </w:pPr>
      <w:proofErr w:type="spellStart"/>
      <w:r>
        <w:t>fn</w:t>
      </w:r>
      <w:proofErr w:type="spellEnd"/>
      <w:r>
        <w:t xml:space="preserve"> </w:t>
      </w:r>
      <w:proofErr w:type="spellStart"/>
      <w:r>
        <w:t>yo</w:t>
      </w:r>
      <w:proofErr w:type="spellEnd"/>
      <w:r>
        <w:t>&lt;T: X, R: X+Y</w:t>
      </w:r>
      <w:proofErr w:type="gramStart"/>
      <w:r>
        <w:t>&gt;(</w:t>
      </w:r>
      <w:proofErr w:type="gramEnd"/>
      <w:r>
        <w:t xml:space="preserve">…) </w:t>
      </w:r>
      <w:r w:rsidR="00C66090">
        <w:t>-&gt; String {…}</w:t>
      </w:r>
    </w:p>
    <w:p w14:paraId="1EC86D64" w14:textId="77777777" w:rsidR="00C66090" w:rsidRDefault="00C66090" w:rsidP="00623316">
      <w:pPr>
        <w:pStyle w:val="ListBullet"/>
        <w:numPr>
          <w:ilvl w:val="0"/>
          <w:numId w:val="0"/>
        </w:numPr>
        <w:ind w:left="2160"/>
      </w:pPr>
      <w:r>
        <w:t>can be written as</w:t>
      </w:r>
    </w:p>
    <w:p w14:paraId="08E5CD9B" w14:textId="77777777" w:rsidR="00C66090" w:rsidRDefault="00C66090" w:rsidP="00623316">
      <w:pPr>
        <w:pStyle w:val="ListBullet"/>
        <w:numPr>
          <w:ilvl w:val="0"/>
          <w:numId w:val="0"/>
        </w:numPr>
        <w:ind w:left="2160"/>
      </w:pPr>
      <w:proofErr w:type="spellStart"/>
      <w:r>
        <w:t>fn</w:t>
      </w:r>
      <w:proofErr w:type="spellEnd"/>
      <w:r>
        <w:t xml:space="preserve"> </w:t>
      </w:r>
      <w:proofErr w:type="spellStart"/>
      <w:r>
        <w:t>yo</w:t>
      </w:r>
      <w:proofErr w:type="spellEnd"/>
      <w:r>
        <w:t>&lt;</w:t>
      </w:r>
      <w:proofErr w:type="gramStart"/>
      <w:r>
        <w:t>T,R</w:t>
      </w:r>
      <w:proofErr w:type="gramEnd"/>
      <w:r>
        <w:t xml:space="preserve">&gt;(…)-&gt; String </w:t>
      </w:r>
    </w:p>
    <w:p w14:paraId="1E5EBE18" w14:textId="77777777" w:rsidR="00C66090" w:rsidRDefault="00C66090" w:rsidP="00623316">
      <w:pPr>
        <w:pStyle w:val="ListBullet"/>
        <w:numPr>
          <w:ilvl w:val="0"/>
          <w:numId w:val="0"/>
        </w:numPr>
        <w:ind w:left="2160"/>
      </w:pPr>
      <w:r>
        <w:t>where T: X,</w:t>
      </w:r>
    </w:p>
    <w:p w14:paraId="1DE64180" w14:textId="77777777" w:rsidR="00C66090" w:rsidRDefault="00C66090" w:rsidP="00623316">
      <w:pPr>
        <w:pStyle w:val="ListBullet"/>
        <w:numPr>
          <w:ilvl w:val="0"/>
          <w:numId w:val="0"/>
        </w:numPr>
        <w:ind w:left="2160"/>
      </w:pPr>
      <w:r>
        <w:tab/>
        <w:t xml:space="preserve">R: X+Y </w:t>
      </w:r>
    </w:p>
    <w:p w14:paraId="56C10C0A" w14:textId="11483772" w:rsidR="00623316" w:rsidRDefault="00C66090" w:rsidP="00623316">
      <w:pPr>
        <w:pStyle w:val="ListBullet"/>
        <w:numPr>
          <w:ilvl w:val="0"/>
          <w:numId w:val="0"/>
        </w:numPr>
        <w:ind w:left="2160"/>
      </w:pPr>
      <w:r>
        <w:t>{…}</w:t>
      </w:r>
      <w:r w:rsidR="00623316">
        <w:t xml:space="preserve"> </w:t>
      </w:r>
    </w:p>
    <w:p w14:paraId="4FB77C70" w14:textId="07C61448" w:rsidR="004B205D" w:rsidRDefault="00E957BE" w:rsidP="00344F70">
      <w:pPr>
        <w:pStyle w:val="ListBullet"/>
        <w:numPr>
          <w:ilvl w:val="2"/>
          <w:numId w:val="1"/>
        </w:numPr>
      </w:pPr>
      <w:r>
        <w:t xml:space="preserve">Return </w:t>
      </w:r>
      <w:r w:rsidR="00151B8A">
        <w:t xml:space="preserve">types with </w:t>
      </w:r>
      <w:r>
        <w:t xml:space="preserve">traits: </w:t>
      </w:r>
      <w:r w:rsidR="00151B8A">
        <w:t xml:space="preserve">Functions return type can be generic, but it can also be </w:t>
      </w:r>
      <w:r w:rsidR="00094181">
        <w:t xml:space="preserve">a </w:t>
      </w:r>
      <w:r w:rsidR="00151B8A">
        <w:t>generic</w:t>
      </w:r>
      <w:r w:rsidR="00094181">
        <w:t xml:space="preserve"> that has traits. For ex.:</w:t>
      </w:r>
    </w:p>
    <w:p w14:paraId="30716D73" w14:textId="3829D020" w:rsidR="00094181" w:rsidRDefault="00094181" w:rsidP="00094181">
      <w:pPr>
        <w:pStyle w:val="ListBullet"/>
        <w:numPr>
          <w:ilvl w:val="0"/>
          <w:numId w:val="0"/>
        </w:numPr>
        <w:ind w:left="2160"/>
      </w:pPr>
      <w:proofErr w:type="spellStart"/>
      <w:r>
        <w:lastRenderedPageBreak/>
        <w:t>fn</w:t>
      </w:r>
      <w:proofErr w:type="spellEnd"/>
      <w:r>
        <w:t xml:space="preserve"> </w:t>
      </w:r>
      <w:proofErr w:type="spellStart"/>
      <w:proofErr w:type="gramStart"/>
      <w:r>
        <w:t>yo</w:t>
      </w:r>
      <w:proofErr w:type="spellEnd"/>
      <w:r>
        <w:t>(</w:t>
      </w:r>
      <w:proofErr w:type="gramEnd"/>
      <w:r>
        <w:t xml:space="preserve">)-&gt; </w:t>
      </w:r>
      <w:proofErr w:type="spellStart"/>
      <w:r>
        <w:t>impl</w:t>
      </w:r>
      <w:proofErr w:type="spellEnd"/>
      <w:r>
        <w:t xml:space="preserve"> X {…}</w:t>
      </w:r>
    </w:p>
    <w:p w14:paraId="353375DF" w14:textId="77777777" w:rsidR="00094181" w:rsidRDefault="00094181" w:rsidP="00094181">
      <w:pPr>
        <w:pStyle w:val="ListBullet"/>
        <w:numPr>
          <w:ilvl w:val="0"/>
          <w:numId w:val="0"/>
        </w:numPr>
        <w:ind w:left="2160"/>
      </w:pPr>
    </w:p>
    <w:p w14:paraId="0A089E48" w14:textId="6DA4016A" w:rsidR="00094181" w:rsidRDefault="00094181" w:rsidP="00094181">
      <w:pPr>
        <w:pStyle w:val="ListBullet"/>
        <w:numPr>
          <w:ilvl w:val="0"/>
          <w:numId w:val="0"/>
        </w:numPr>
        <w:ind w:left="2160"/>
      </w:pPr>
      <w:r>
        <w:t xml:space="preserve">says </w:t>
      </w:r>
      <w:proofErr w:type="spellStart"/>
      <w:proofErr w:type="gramStart"/>
      <w:r>
        <w:t>yo</w:t>
      </w:r>
      <w:proofErr w:type="spellEnd"/>
      <w:r>
        <w:t>(</w:t>
      </w:r>
      <w:proofErr w:type="gramEnd"/>
      <w:r>
        <w:t xml:space="preserve">) will return a type that will implement </w:t>
      </w:r>
      <w:r w:rsidR="003A3FE4">
        <w:t xml:space="preserve">trait </w:t>
      </w:r>
      <w:r>
        <w:t>X</w:t>
      </w:r>
      <w:r w:rsidR="003A3FE4">
        <w:t>.</w:t>
      </w:r>
    </w:p>
    <w:p w14:paraId="29AA1354" w14:textId="7F06FB63" w:rsidR="0075326E" w:rsidRDefault="0075326E" w:rsidP="00094181">
      <w:pPr>
        <w:pStyle w:val="ListBullet"/>
        <w:numPr>
          <w:ilvl w:val="0"/>
          <w:numId w:val="0"/>
        </w:numPr>
        <w:ind w:left="2160"/>
      </w:pPr>
      <w:r>
        <w:t xml:space="preserve">There is a limitation because of how </w:t>
      </w:r>
      <w:proofErr w:type="spellStart"/>
      <w:r>
        <w:t>impl</w:t>
      </w:r>
      <w:proofErr w:type="spellEnd"/>
      <w:r>
        <w:t xml:space="preserve"> trait is defined in the compiler</w:t>
      </w:r>
      <w:r w:rsidR="00B97C12">
        <w:t xml:space="preserve">, which is that the return types must be the same. </w:t>
      </w:r>
    </w:p>
    <w:p w14:paraId="3D4B4520" w14:textId="1216CEBC" w:rsidR="00B97C12" w:rsidRDefault="00B97C12" w:rsidP="00094181">
      <w:pPr>
        <w:pStyle w:val="ListBullet"/>
        <w:numPr>
          <w:ilvl w:val="0"/>
          <w:numId w:val="0"/>
        </w:numPr>
        <w:ind w:left="2160"/>
      </w:pPr>
      <w:r>
        <w:t>So,</w:t>
      </w:r>
    </w:p>
    <w:p w14:paraId="4BF953FF" w14:textId="77777777" w:rsidR="003545C8" w:rsidRDefault="003545C8" w:rsidP="00094181">
      <w:pPr>
        <w:pStyle w:val="ListBullet"/>
        <w:numPr>
          <w:ilvl w:val="0"/>
          <w:numId w:val="0"/>
        </w:numPr>
        <w:ind w:left="2160"/>
      </w:pPr>
      <w:proofErr w:type="spellStart"/>
      <w:r>
        <w:t>fn</w:t>
      </w:r>
      <w:proofErr w:type="spellEnd"/>
      <w:r>
        <w:t xml:space="preserve"> </w:t>
      </w:r>
      <w:proofErr w:type="spellStart"/>
      <w:proofErr w:type="gramStart"/>
      <w:r>
        <w:t>yo</w:t>
      </w:r>
      <w:proofErr w:type="spellEnd"/>
      <w:r>
        <w:t>(</w:t>
      </w:r>
      <w:proofErr w:type="gramEnd"/>
      <w:r>
        <w:t xml:space="preserve">)-&gt; </w:t>
      </w:r>
      <w:proofErr w:type="spellStart"/>
      <w:r>
        <w:t>impl</w:t>
      </w:r>
      <w:proofErr w:type="spellEnd"/>
      <w:r>
        <w:t xml:space="preserve"> X {</w:t>
      </w:r>
    </w:p>
    <w:p w14:paraId="6FDDFC03" w14:textId="7A3DD04E" w:rsidR="003545C8" w:rsidRDefault="003545C8" w:rsidP="003545C8">
      <w:pPr>
        <w:pStyle w:val="ListBullet"/>
        <w:numPr>
          <w:ilvl w:val="0"/>
          <w:numId w:val="0"/>
        </w:numPr>
        <w:ind w:left="2160"/>
      </w:pPr>
      <w:r>
        <w:tab/>
        <w:t xml:space="preserve">if </w:t>
      </w:r>
      <w:proofErr w:type="gramStart"/>
      <w:r>
        <w:t>true{</w:t>
      </w:r>
      <w:proofErr w:type="gramEnd"/>
    </w:p>
    <w:p w14:paraId="6BE42DC6" w14:textId="4310DAA9" w:rsidR="003545C8" w:rsidRDefault="003545C8" w:rsidP="003545C8">
      <w:pPr>
        <w:pStyle w:val="ListBullet"/>
        <w:numPr>
          <w:ilvl w:val="0"/>
          <w:numId w:val="0"/>
        </w:numPr>
        <w:ind w:left="2160"/>
      </w:pPr>
      <w:r>
        <w:tab/>
      </w:r>
      <w:r>
        <w:tab/>
        <w:t xml:space="preserve">return </w:t>
      </w:r>
      <w:r w:rsidR="00C82962">
        <w:t>&lt;T type value&gt;;</w:t>
      </w:r>
    </w:p>
    <w:p w14:paraId="63D4BB30" w14:textId="63DD1C02" w:rsidR="00C82962" w:rsidRDefault="00C82962" w:rsidP="003545C8">
      <w:pPr>
        <w:pStyle w:val="ListBullet"/>
        <w:numPr>
          <w:ilvl w:val="0"/>
          <w:numId w:val="0"/>
        </w:numPr>
        <w:ind w:left="2160"/>
      </w:pPr>
      <w:r>
        <w:tab/>
        <w:t>}</w:t>
      </w:r>
    </w:p>
    <w:p w14:paraId="38264FFB" w14:textId="5EA98250" w:rsidR="00C82962" w:rsidRDefault="00C82962" w:rsidP="00C82962">
      <w:pPr>
        <w:pStyle w:val="ListBullet"/>
        <w:numPr>
          <w:ilvl w:val="0"/>
          <w:numId w:val="0"/>
        </w:numPr>
        <w:ind w:left="2160"/>
      </w:pPr>
      <w:r>
        <w:tab/>
        <w:t>else {</w:t>
      </w:r>
    </w:p>
    <w:p w14:paraId="1D824C1F" w14:textId="5FF4404E" w:rsidR="00C82962" w:rsidRDefault="00C82962" w:rsidP="00C82962">
      <w:pPr>
        <w:pStyle w:val="ListBullet"/>
        <w:numPr>
          <w:ilvl w:val="0"/>
          <w:numId w:val="0"/>
        </w:numPr>
        <w:ind w:left="2160"/>
      </w:pPr>
      <w:r>
        <w:tab/>
      </w:r>
      <w:r>
        <w:tab/>
        <w:t>return &lt;R type value&gt;;</w:t>
      </w:r>
    </w:p>
    <w:p w14:paraId="04CFEBDF" w14:textId="71CAC24B" w:rsidR="00C82962" w:rsidRDefault="00C82962" w:rsidP="00C82962">
      <w:pPr>
        <w:pStyle w:val="ListBullet"/>
        <w:numPr>
          <w:ilvl w:val="0"/>
          <w:numId w:val="0"/>
        </w:numPr>
        <w:ind w:left="2160"/>
      </w:pPr>
      <w:r>
        <w:tab/>
        <w:t>}</w:t>
      </w:r>
    </w:p>
    <w:p w14:paraId="2BA4AC7F" w14:textId="371838FA" w:rsidR="003545C8" w:rsidRDefault="003545C8" w:rsidP="00094181">
      <w:pPr>
        <w:pStyle w:val="ListBullet"/>
        <w:numPr>
          <w:ilvl w:val="0"/>
          <w:numId w:val="0"/>
        </w:numPr>
        <w:ind w:left="2160"/>
      </w:pPr>
      <w:r>
        <w:t>}</w:t>
      </w:r>
    </w:p>
    <w:p w14:paraId="50D44637" w14:textId="46EBBEB5" w:rsidR="00C82962" w:rsidRDefault="00C82962" w:rsidP="00094181">
      <w:pPr>
        <w:pStyle w:val="ListBullet"/>
        <w:numPr>
          <w:ilvl w:val="0"/>
          <w:numId w:val="0"/>
        </w:numPr>
        <w:ind w:left="2160"/>
      </w:pPr>
      <w:r>
        <w:t>is an error even though both T and R implement X.</w:t>
      </w:r>
      <w:r w:rsidR="00EC2814">
        <w:t xml:space="preserve"> We have to use trait objects to work around this limitation.</w:t>
      </w:r>
    </w:p>
    <w:p w14:paraId="64806906" w14:textId="77777777" w:rsidR="00094181" w:rsidRDefault="00094181" w:rsidP="00094181">
      <w:pPr>
        <w:pStyle w:val="ListBullet"/>
        <w:numPr>
          <w:ilvl w:val="0"/>
          <w:numId w:val="0"/>
        </w:numPr>
        <w:ind w:left="2160"/>
      </w:pPr>
    </w:p>
    <w:p w14:paraId="2941565C" w14:textId="6E0259C5" w:rsidR="00E957BE" w:rsidRDefault="00865BE2" w:rsidP="00344F70">
      <w:pPr>
        <w:pStyle w:val="ListBullet"/>
        <w:numPr>
          <w:ilvl w:val="2"/>
          <w:numId w:val="1"/>
        </w:numPr>
      </w:pPr>
      <w:r>
        <w:t>Conditionally implementing traits and methods:</w:t>
      </w:r>
      <w:r w:rsidR="001B2DCD">
        <w:t xml:space="preserve"> Using trait bound syntax we can define methods or traits for types that </w:t>
      </w:r>
      <w:r w:rsidR="00051F06">
        <w:t>have given traits. For ex.:</w:t>
      </w:r>
    </w:p>
    <w:p w14:paraId="474FDE48" w14:textId="77777777" w:rsidR="00051F06" w:rsidRDefault="00051F06" w:rsidP="00051F06">
      <w:pPr>
        <w:pStyle w:val="ListBullet"/>
        <w:numPr>
          <w:ilvl w:val="0"/>
          <w:numId w:val="0"/>
        </w:numPr>
        <w:ind w:left="2160"/>
      </w:pPr>
    </w:p>
    <w:p w14:paraId="77944396" w14:textId="4E3FF475" w:rsidR="00051F06" w:rsidRDefault="00051F06" w:rsidP="00051F06">
      <w:pPr>
        <w:pStyle w:val="ListBullet"/>
        <w:numPr>
          <w:ilvl w:val="0"/>
          <w:numId w:val="0"/>
        </w:numPr>
        <w:ind w:left="2160"/>
      </w:pPr>
      <w:r>
        <w:t>struct X</w:t>
      </w:r>
      <w:r w:rsidR="00C44835">
        <w:t>&lt;T&gt;</w:t>
      </w:r>
      <w:r>
        <w:t xml:space="preserve"> {…}</w:t>
      </w:r>
    </w:p>
    <w:p w14:paraId="2543D6CF" w14:textId="77777777" w:rsidR="00A8636A" w:rsidRDefault="00A8636A" w:rsidP="00051F06">
      <w:pPr>
        <w:pStyle w:val="ListBullet"/>
        <w:numPr>
          <w:ilvl w:val="0"/>
          <w:numId w:val="0"/>
        </w:numPr>
        <w:ind w:left="2160"/>
      </w:pPr>
    </w:p>
    <w:p w14:paraId="4BA42702" w14:textId="77777777" w:rsidR="00B20AC5" w:rsidRDefault="008769E0" w:rsidP="00051F06">
      <w:pPr>
        <w:pStyle w:val="ListBullet"/>
        <w:numPr>
          <w:ilvl w:val="0"/>
          <w:numId w:val="0"/>
        </w:numPr>
        <w:ind w:left="2160"/>
      </w:pPr>
      <w:proofErr w:type="spellStart"/>
      <w:r>
        <w:t>impl</w:t>
      </w:r>
      <w:proofErr w:type="spellEnd"/>
      <w:r>
        <w:t xml:space="preserve">&lt;T: Y&gt; </w:t>
      </w:r>
      <w:r w:rsidR="00B20AC5">
        <w:t>X&lt;T&gt; {</w:t>
      </w:r>
    </w:p>
    <w:p w14:paraId="108895DC" w14:textId="229BB6E1" w:rsidR="00B20AC5" w:rsidRDefault="00B20AC5" w:rsidP="00051F06">
      <w:pPr>
        <w:pStyle w:val="ListBullet"/>
        <w:numPr>
          <w:ilvl w:val="0"/>
          <w:numId w:val="0"/>
        </w:numPr>
        <w:ind w:left="2160"/>
      </w:pPr>
      <w:r>
        <w:tab/>
      </w:r>
      <w:proofErr w:type="spellStart"/>
      <w:r>
        <w:t>fn</w:t>
      </w:r>
      <w:proofErr w:type="spellEnd"/>
      <w:r>
        <w:t xml:space="preserve"> </w:t>
      </w:r>
      <w:proofErr w:type="spellStart"/>
      <w:proofErr w:type="gramStart"/>
      <w:r>
        <w:t>yo</w:t>
      </w:r>
      <w:proofErr w:type="spellEnd"/>
      <w:r>
        <w:t>(</w:t>
      </w:r>
      <w:proofErr w:type="gramEnd"/>
      <w:r>
        <w:t>) {…}</w:t>
      </w:r>
    </w:p>
    <w:p w14:paraId="584DEFB7" w14:textId="73795396" w:rsidR="008769E0" w:rsidRDefault="00B20AC5" w:rsidP="00051F06">
      <w:pPr>
        <w:pStyle w:val="ListBullet"/>
        <w:numPr>
          <w:ilvl w:val="0"/>
          <w:numId w:val="0"/>
        </w:numPr>
        <w:ind w:left="2160"/>
      </w:pPr>
      <w:r>
        <w:t>}</w:t>
      </w:r>
    </w:p>
    <w:p w14:paraId="0D3FFA2C" w14:textId="77777777" w:rsidR="00051F06" w:rsidRDefault="00051F06" w:rsidP="00051F06">
      <w:pPr>
        <w:pStyle w:val="ListBullet"/>
        <w:numPr>
          <w:ilvl w:val="0"/>
          <w:numId w:val="0"/>
        </w:numPr>
        <w:ind w:left="2160"/>
      </w:pPr>
    </w:p>
    <w:p w14:paraId="4CB2BAC9" w14:textId="154BBDF5" w:rsidR="00B20AC5" w:rsidRDefault="00B20AC5" w:rsidP="00051F06">
      <w:pPr>
        <w:pStyle w:val="ListBullet"/>
        <w:numPr>
          <w:ilvl w:val="0"/>
          <w:numId w:val="0"/>
        </w:numPr>
        <w:ind w:left="2160"/>
      </w:pPr>
      <w:r>
        <w:lastRenderedPageBreak/>
        <w:t xml:space="preserve">defines a method </w:t>
      </w:r>
      <w:proofErr w:type="spellStart"/>
      <w:proofErr w:type="gramStart"/>
      <w:r>
        <w:t>yo</w:t>
      </w:r>
      <w:proofErr w:type="spellEnd"/>
      <w:r>
        <w:t>(</w:t>
      </w:r>
      <w:proofErr w:type="gramEnd"/>
      <w:r>
        <w:t xml:space="preserve">) for all instances of X </w:t>
      </w:r>
      <w:r w:rsidR="00724997">
        <w:t>that are instantiated with types that have a trait Y.</w:t>
      </w:r>
    </w:p>
    <w:p w14:paraId="589E0EBC" w14:textId="47B7C087" w:rsidR="00121B84" w:rsidRDefault="00121B84" w:rsidP="00051F06">
      <w:pPr>
        <w:pStyle w:val="ListBullet"/>
        <w:numPr>
          <w:ilvl w:val="0"/>
          <w:numId w:val="0"/>
        </w:numPr>
        <w:ind w:left="2160"/>
      </w:pPr>
      <w:r>
        <w:t>Similarly,</w:t>
      </w:r>
    </w:p>
    <w:p w14:paraId="1498B1A7" w14:textId="77777777" w:rsidR="00121B84" w:rsidRDefault="00121B84" w:rsidP="00051F06">
      <w:pPr>
        <w:pStyle w:val="ListBullet"/>
        <w:numPr>
          <w:ilvl w:val="0"/>
          <w:numId w:val="0"/>
        </w:numPr>
        <w:ind w:left="2160"/>
      </w:pPr>
    </w:p>
    <w:p w14:paraId="0F5E24C7" w14:textId="0C1F8A24" w:rsidR="00121B84" w:rsidRDefault="00121B84" w:rsidP="00051F06">
      <w:pPr>
        <w:pStyle w:val="ListBullet"/>
        <w:numPr>
          <w:ilvl w:val="0"/>
          <w:numId w:val="0"/>
        </w:numPr>
        <w:ind w:left="2160"/>
      </w:pPr>
      <w:proofErr w:type="spellStart"/>
      <w:r>
        <w:t>impl</w:t>
      </w:r>
      <w:proofErr w:type="spellEnd"/>
      <w:r>
        <w:t>&lt;</w:t>
      </w:r>
      <w:r w:rsidR="002A07E9">
        <w:t>T</w:t>
      </w:r>
      <w:r>
        <w:t>: Y&gt; Z for X</w:t>
      </w:r>
      <w:r w:rsidR="002A07E9">
        <w:t>&lt;T&gt;</w:t>
      </w:r>
      <w:r>
        <w:t xml:space="preserve"> {</w:t>
      </w:r>
    </w:p>
    <w:p w14:paraId="379F4351" w14:textId="7E4F8176" w:rsidR="00121B84" w:rsidRDefault="00121B84" w:rsidP="00051F06">
      <w:pPr>
        <w:pStyle w:val="ListBullet"/>
        <w:numPr>
          <w:ilvl w:val="0"/>
          <w:numId w:val="0"/>
        </w:numPr>
        <w:ind w:left="2160"/>
      </w:pPr>
      <w:r>
        <w:tab/>
        <w:t>…</w:t>
      </w:r>
    </w:p>
    <w:p w14:paraId="05D3750D" w14:textId="29B59EF1" w:rsidR="00121B84" w:rsidRDefault="00121B84" w:rsidP="00051F06">
      <w:pPr>
        <w:pStyle w:val="ListBullet"/>
        <w:numPr>
          <w:ilvl w:val="0"/>
          <w:numId w:val="0"/>
        </w:numPr>
        <w:ind w:left="2160"/>
      </w:pPr>
      <w:r>
        <w:t>}</w:t>
      </w:r>
    </w:p>
    <w:p w14:paraId="14B6432E" w14:textId="77777777" w:rsidR="00FB518E" w:rsidRDefault="00FB518E" w:rsidP="00051F06">
      <w:pPr>
        <w:pStyle w:val="ListBullet"/>
        <w:numPr>
          <w:ilvl w:val="0"/>
          <w:numId w:val="0"/>
        </w:numPr>
        <w:ind w:left="2160"/>
      </w:pPr>
    </w:p>
    <w:p w14:paraId="299BB2E1" w14:textId="3192E82F" w:rsidR="00FB518E" w:rsidRDefault="00FB518E" w:rsidP="00051F06">
      <w:pPr>
        <w:pStyle w:val="ListBullet"/>
        <w:numPr>
          <w:ilvl w:val="0"/>
          <w:numId w:val="0"/>
        </w:numPr>
        <w:ind w:left="2160"/>
      </w:pPr>
      <w:r>
        <w:t xml:space="preserve">implements trait </w:t>
      </w:r>
      <w:r w:rsidR="00F27C8F">
        <w:t xml:space="preserve">Z </w:t>
      </w:r>
      <w:r>
        <w:t>for X</w:t>
      </w:r>
      <w:r w:rsidR="00F27C8F">
        <w:t xml:space="preserve"> for all instances of X that are instantiated with a type that implements the trait Y</w:t>
      </w:r>
      <w:r w:rsidR="00C646D7">
        <w:t>.</w:t>
      </w:r>
      <w:r w:rsidR="00F47780">
        <w:t xml:space="preserve"> Or in other words,</w:t>
      </w:r>
      <w:r w:rsidR="00A91753">
        <w:t xml:space="preserve"> all instances of X with </w:t>
      </w:r>
      <w:r w:rsidR="00D26A6F">
        <w:t>a type T (where T implements trait Y) would implement the trait Z.</w:t>
      </w:r>
      <w:r w:rsidR="00537F91">
        <w:t xml:space="preserve"> This is known as blanket implementation</w:t>
      </w:r>
      <w:r w:rsidR="00740E86">
        <w:t xml:space="preserve"> as it blankets a lot of types.</w:t>
      </w:r>
    </w:p>
    <w:p w14:paraId="48C77FCE" w14:textId="77777777" w:rsidR="00121B84" w:rsidRDefault="00121B84" w:rsidP="00051F06">
      <w:pPr>
        <w:pStyle w:val="ListBullet"/>
        <w:numPr>
          <w:ilvl w:val="0"/>
          <w:numId w:val="0"/>
        </w:numPr>
        <w:ind w:left="2160"/>
      </w:pPr>
    </w:p>
    <w:p w14:paraId="32A7657F" w14:textId="0C8EFA0F" w:rsidR="004B205D" w:rsidRDefault="00C05171" w:rsidP="00344F70">
      <w:pPr>
        <w:pStyle w:val="ListBullet"/>
        <w:numPr>
          <w:ilvl w:val="2"/>
          <w:numId w:val="1"/>
        </w:numPr>
      </w:pPr>
      <w:r>
        <w:t xml:space="preserve">Derivable Traits: By using #[derive] attribute we can make our types </w:t>
      </w:r>
      <w:r w:rsidR="00FD6E9A">
        <w:t xml:space="preserve">automatically implement a given trait. </w:t>
      </w:r>
      <w:r w:rsidR="006D293E">
        <w:t xml:space="preserve">This only works for a few basic traits like </w:t>
      </w:r>
      <w:proofErr w:type="spellStart"/>
      <w:r w:rsidR="006D293E">
        <w:t>PartialEq</w:t>
      </w:r>
      <w:proofErr w:type="spellEnd"/>
      <w:r w:rsidR="006D293E">
        <w:t>. For ex.:</w:t>
      </w:r>
    </w:p>
    <w:p w14:paraId="1A1C15BA" w14:textId="0209E0F6" w:rsidR="006D293E" w:rsidRDefault="006D293E" w:rsidP="006D293E">
      <w:pPr>
        <w:pStyle w:val="ListBullet"/>
        <w:numPr>
          <w:ilvl w:val="0"/>
          <w:numId w:val="0"/>
        </w:numPr>
        <w:ind w:left="2160"/>
      </w:pPr>
      <w:proofErr w:type="gramStart"/>
      <w:r>
        <w:t>#[</w:t>
      </w:r>
      <w:proofErr w:type="gramEnd"/>
      <w:r>
        <w:t>derive(</w:t>
      </w:r>
      <w:r w:rsidR="00EE3689">
        <w:t>PartialEq, Debug</w:t>
      </w:r>
      <w:r>
        <w:t>)]</w:t>
      </w:r>
    </w:p>
    <w:p w14:paraId="5953BB4D" w14:textId="285EFBB9" w:rsidR="00EE3689" w:rsidRDefault="00EE3689" w:rsidP="006D293E">
      <w:pPr>
        <w:pStyle w:val="ListBullet"/>
        <w:numPr>
          <w:ilvl w:val="0"/>
          <w:numId w:val="0"/>
        </w:numPr>
        <w:ind w:left="2160"/>
      </w:pPr>
      <w:r>
        <w:t xml:space="preserve">struct </w:t>
      </w:r>
      <w:proofErr w:type="gramStart"/>
      <w:r>
        <w:t>X{</w:t>
      </w:r>
      <w:proofErr w:type="gramEnd"/>
      <w:r>
        <w:t>…}</w:t>
      </w:r>
    </w:p>
    <w:p w14:paraId="3F837E0D" w14:textId="4E6C87F1" w:rsidR="00C05171" w:rsidRDefault="00340387" w:rsidP="00344F70">
      <w:pPr>
        <w:pStyle w:val="ListBullet"/>
        <w:numPr>
          <w:ilvl w:val="2"/>
          <w:numId w:val="1"/>
        </w:numPr>
      </w:pPr>
      <w:r>
        <w:t xml:space="preserve">Associated Types: </w:t>
      </w:r>
      <w:r w:rsidR="000870ED">
        <w:t>They are kind of like generics as they put a placeholder type in the trait itself which the trait can use and then the implement</w:t>
      </w:r>
      <w:r w:rsidR="00FA0463">
        <w:t>or defines the type and implements the trait.</w:t>
      </w:r>
    </w:p>
    <w:p w14:paraId="626E70BE" w14:textId="7F00BC2B" w:rsidR="00FA0463" w:rsidRDefault="00FA0463" w:rsidP="00FA0463">
      <w:pPr>
        <w:pStyle w:val="ListBullet"/>
        <w:numPr>
          <w:ilvl w:val="0"/>
          <w:numId w:val="0"/>
        </w:numPr>
        <w:ind w:left="2160"/>
      </w:pPr>
      <w:r>
        <w:t>However, unlike generics, associated types provided a bit of brevity. For ex.:</w:t>
      </w:r>
    </w:p>
    <w:p w14:paraId="58C14C3A" w14:textId="77777777" w:rsidR="00FA0463" w:rsidRDefault="00FA0463" w:rsidP="00FA0463">
      <w:pPr>
        <w:pStyle w:val="ListBullet"/>
        <w:numPr>
          <w:ilvl w:val="0"/>
          <w:numId w:val="0"/>
        </w:numPr>
        <w:ind w:left="2160"/>
      </w:pPr>
    </w:p>
    <w:p w14:paraId="68898747"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pub trait </w:t>
      </w:r>
      <w:proofErr w:type="spellStart"/>
      <w:r>
        <w:rPr>
          <w:rFonts w:ascii="Consolas" w:hAnsi="Consolas" w:cs="Courier New"/>
          <w:color w:val="660066"/>
          <w:sz w:val="17"/>
          <w:szCs w:val="17"/>
        </w:rPr>
        <w:t>ITer</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F17A553"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p>
    <w:p w14:paraId="492E6EFE"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666600"/>
          <w:sz w:val="17"/>
          <w:szCs w:val="17"/>
        </w:rPr>
        <w:t>}</w:t>
      </w:r>
    </w:p>
    <w:p w14:paraId="1564DA45"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w:t>
      </w:r>
    </w:p>
    <w:p w14:paraId="5916544B"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proofErr w:type="gramStart"/>
      <w:r>
        <w:rPr>
          <w:rFonts w:ascii="Consolas" w:hAnsi="Consolas" w:cs="Courier New"/>
          <w:color w:val="660066"/>
          <w:sz w:val="17"/>
          <w:szCs w:val="17"/>
        </w:rPr>
        <w:t>Counter</w:t>
      </w:r>
      <w:r>
        <w:rPr>
          <w:rFonts w:ascii="Consolas" w:hAnsi="Consolas" w:cs="Courier New"/>
          <w:color w:val="666600"/>
          <w:sz w:val="17"/>
          <w:szCs w:val="17"/>
        </w:rPr>
        <w:t>{</w:t>
      </w:r>
      <w:proofErr w:type="gramEnd"/>
    </w:p>
    <w:p w14:paraId="48ACA92C"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p>
    <w:p w14:paraId="22E2D45A"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666600"/>
          <w:sz w:val="17"/>
          <w:szCs w:val="17"/>
        </w:rPr>
        <w:t>}</w:t>
      </w:r>
    </w:p>
    <w:p w14:paraId="72F95297"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w:t>
      </w:r>
    </w:p>
    <w:p w14:paraId="61E25926"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proofErr w:type="spellStart"/>
      <w:r>
        <w:rPr>
          <w:rFonts w:ascii="Consolas" w:hAnsi="Consolas" w:cs="Courier New"/>
          <w:color w:val="000000"/>
          <w:sz w:val="17"/>
          <w:szCs w:val="17"/>
        </w:rPr>
        <w:lastRenderedPageBreak/>
        <w:t>impl</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ITer</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Counter</w:t>
      </w:r>
      <w:r>
        <w:rPr>
          <w:rFonts w:ascii="Consolas" w:hAnsi="Consolas" w:cs="Courier New"/>
          <w:color w:val="000000"/>
          <w:sz w:val="17"/>
          <w:szCs w:val="17"/>
        </w:rPr>
        <w:t xml:space="preserve"> </w:t>
      </w:r>
      <w:r>
        <w:rPr>
          <w:rFonts w:ascii="Consolas" w:hAnsi="Consolas" w:cs="Courier New"/>
          <w:color w:val="666600"/>
          <w:sz w:val="17"/>
          <w:szCs w:val="17"/>
        </w:rPr>
        <w:t>{</w:t>
      </w:r>
    </w:p>
    <w:p w14:paraId="4382EF08"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118D2C9"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005B2A70"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477ADC1"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666600"/>
          <w:sz w:val="17"/>
          <w:szCs w:val="17"/>
        </w:rPr>
        <w:t>}</w:t>
      </w:r>
    </w:p>
    <w:p w14:paraId="3E519F41"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57562E"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ctr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Counter</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D920D30"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ctr</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008800"/>
          <w:sz w:val="17"/>
          <w:szCs w:val="17"/>
        </w:rPr>
        <w:t>&lt;i32&gt;</w:t>
      </w:r>
      <w:r>
        <w:rPr>
          <w:rFonts w:ascii="Consolas" w:hAnsi="Consolas" w:cs="Courier New"/>
          <w:color w:val="666600"/>
          <w:sz w:val="17"/>
          <w:szCs w:val="17"/>
        </w:rPr>
        <w:t>;</w:t>
      </w:r>
    </w:p>
    <w:p w14:paraId="0710A230" w14:textId="77777777" w:rsidR="00FA0463" w:rsidRDefault="00FA0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59475330"/>
        <w:rPr>
          <w:rFonts w:ascii="Consolas" w:hAnsi="Consolas" w:cs="Courier New"/>
          <w:sz w:val="17"/>
          <w:szCs w:val="17"/>
        </w:rPr>
      </w:pPr>
      <w:r>
        <w:rPr>
          <w:rFonts w:ascii="Consolas" w:hAnsi="Consolas" w:cs="Courier New"/>
          <w:color w:val="666600"/>
          <w:sz w:val="17"/>
          <w:szCs w:val="17"/>
        </w:rPr>
        <w:t>}</w:t>
      </w:r>
    </w:p>
    <w:p w14:paraId="3CF52F1A" w14:textId="27399C87" w:rsidR="00FA0463" w:rsidRDefault="00FA0463" w:rsidP="00FA0463">
      <w:pPr>
        <w:pStyle w:val="ListBullet"/>
        <w:numPr>
          <w:ilvl w:val="0"/>
          <w:numId w:val="0"/>
        </w:numPr>
        <w:ind w:left="2160"/>
      </w:pPr>
      <w:r>
        <w:t xml:space="preserve">works but we need to specify the type </w:t>
      </w:r>
      <w:r w:rsidR="00CA0625">
        <w:t xml:space="preserve">of </w:t>
      </w:r>
      <w:proofErr w:type="gramStart"/>
      <w:r w:rsidR="00CA0625">
        <w:t>next(</w:t>
      </w:r>
      <w:proofErr w:type="gramEnd"/>
      <w:r w:rsidR="00CA0625">
        <w:t xml:space="preserve">) function. This is because there will be multiple implementations of </w:t>
      </w:r>
      <w:proofErr w:type="spellStart"/>
      <w:r w:rsidR="00CA0625">
        <w:t>ITer</w:t>
      </w:r>
      <w:proofErr w:type="spellEnd"/>
      <w:r w:rsidR="00CA0625">
        <w:t xml:space="preserve"> for Counter</w:t>
      </w:r>
      <w:r w:rsidR="00212274">
        <w:t xml:space="preserve"> like </w:t>
      </w:r>
      <w:proofErr w:type="spellStart"/>
      <w:r w:rsidR="00212274">
        <w:t>ITer</w:t>
      </w:r>
      <w:proofErr w:type="spellEnd"/>
      <w:r w:rsidR="00212274">
        <w:t xml:space="preserve">&lt;String&gt;, </w:t>
      </w:r>
      <w:proofErr w:type="spellStart"/>
      <w:r w:rsidR="00212274">
        <w:t>ITer</w:t>
      </w:r>
      <w:proofErr w:type="spellEnd"/>
      <w:r w:rsidR="00212274">
        <w:t>&lt;i32&gt; and so on</w:t>
      </w:r>
      <w:r w:rsidR="002E0643">
        <w:t xml:space="preserve">, and the </w:t>
      </w:r>
      <w:proofErr w:type="gramStart"/>
      <w:r w:rsidR="002E0643">
        <w:t>next(</w:t>
      </w:r>
      <w:proofErr w:type="gramEnd"/>
      <w:r w:rsidR="002E0643">
        <w:t xml:space="preserve">) method needs to know which one to call so it needs explicit type annotation. </w:t>
      </w:r>
    </w:p>
    <w:p w14:paraId="62ADA4E3" w14:textId="609F9553" w:rsidR="00A522B5" w:rsidRDefault="00A522B5" w:rsidP="00FA0463">
      <w:pPr>
        <w:pStyle w:val="ListBullet"/>
        <w:numPr>
          <w:ilvl w:val="0"/>
          <w:numId w:val="0"/>
        </w:numPr>
        <w:ind w:left="2160"/>
      </w:pPr>
      <w:r>
        <w:t>However, with associated type,</w:t>
      </w:r>
    </w:p>
    <w:p w14:paraId="13ABC9FB"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pub trait </w:t>
      </w:r>
      <w:proofErr w:type="spellStart"/>
      <w:r>
        <w:rPr>
          <w:rFonts w:ascii="Consolas" w:hAnsi="Consolas" w:cs="Courier New"/>
          <w:color w:val="660066"/>
          <w:sz w:val="17"/>
          <w:szCs w:val="17"/>
        </w:rPr>
        <w:t>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070616C"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type </w:t>
      </w:r>
      <w:proofErr w:type="spellStart"/>
      <w:r>
        <w:rPr>
          <w:rFonts w:ascii="Consolas" w:hAnsi="Consolas" w:cs="Courier New"/>
          <w:color w:val="660066"/>
          <w:sz w:val="17"/>
          <w:szCs w:val="17"/>
        </w:rPr>
        <w:t>Yo</w:t>
      </w:r>
      <w:proofErr w:type="spellEnd"/>
      <w:r>
        <w:rPr>
          <w:rFonts w:ascii="Consolas" w:hAnsi="Consolas" w:cs="Courier New"/>
          <w:color w:val="666600"/>
          <w:sz w:val="17"/>
          <w:szCs w:val="17"/>
        </w:rPr>
        <w:t>;</w:t>
      </w:r>
    </w:p>
    <w:p w14:paraId="325651C3"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666600"/>
          <w:sz w:val="17"/>
          <w:szCs w:val="17"/>
        </w:rPr>
        <w:t>&lt;</w:t>
      </w:r>
      <w:proofErr w:type="gramStart"/>
      <w:r>
        <w:rPr>
          <w:rFonts w:ascii="Consolas" w:hAnsi="Consolas" w:cs="Courier New"/>
          <w:color w:val="660066"/>
          <w:sz w:val="17"/>
          <w:szCs w:val="17"/>
        </w:rPr>
        <w:t>Self</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Yo</w:t>
      </w:r>
      <w:proofErr w:type="spellEnd"/>
      <w:r>
        <w:rPr>
          <w:rFonts w:ascii="Consolas" w:hAnsi="Consolas" w:cs="Courier New"/>
          <w:color w:val="666600"/>
          <w:sz w:val="17"/>
          <w:szCs w:val="17"/>
        </w:rPr>
        <w:t>&gt;;</w:t>
      </w:r>
    </w:p>
    <w:p w14:paraId="348B8466"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666600"/>
          <w:sz w:val="17"/>
          <w:szCs w:val="17"/>
        </w:rPr>
        <w:t>}</w:t>
      </w:r>
    </w:p>
    <w:p w14:paraId="67631FBC"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w:t>
      </w:r>
    </w:p>
    <w:p w14:paraId="60C5519A"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proofErr w:type="gramStart"/>
      <w:r>
        <w:rPr>
          <w:rFonts w:ascii="Consolas" w:hAnsi="Consolas" w:cs="Courier New"/>
          <w:color w:val="660066"/>
          <w:sz w:val="17"/>
          <w:szCs w:val="17"/>
        </w:rPr>
        <w:t>Counter</w:t>
      </w:r>
      <w:r>
        <w:rPr>
          <w:rFonts w:ascii="Consolas" w:hAnsi="Consolas" w:cs="Courier New"/>
          <w:color w:val="666600"/>
          <w:sz w:val="17"/>
          <w:szCs w:val="17"/>
        </w:rPr>
        <w:t>{</w:t>
      </w:r>
      <w:proofErr w:type="gramEnd"/>
    </w:p>
    <w:p w14:paraId="0CD866C7"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p>
    <w:p w14:paraId="64EB8DFF"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666600"/>
          <w:sz w:val="17"/>
          <w:szCs w:val="17"/>
        </w:rPr>
        <w:t>}</w:t>
      </w:r>
    </w:p>
    <w:p w14:paraId="3BB36832"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w:t>
      </w:r>
    </w:p>
    <w:p w14:paraId="6CB129F7"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ITer</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Counter</w:t>
      </w:r>
      <w:r>
        <w:rPr>
          <w:rFonts w:ascii="Consolas" w:hAnsi="Consolas" w:cs="Courier New"/>
          <w:color w:val="000000"/>
          <w:sz w:val="17"/>
          <w:szCs w:val="17"/>
        </w:rPr>
        <w:t xml:space="preserve"> </w:t>
      </w:r>
      <w:r>
        <w:rPr>
          <w:rFonts w:ascii="Consolas" w:hAnsi="Consolas" w:cs="Courier New"/>
          <w:color w:val="666600"/>
          <w:sz w:val="17"/>
          <w:szCs w:val="17"/>
        </w:rPr>
        <w:t>{</w:t>
      </w:r>
    </w:p>
    <w:p w14:paraId="63A3E6D5"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type </w:t>
      </w:r>
      <w:proofErr w:type="spellStart"/>
      <w:r>
        <w:rPr>
          <w:rFonts w:ascii="Consolas" w:hAnsi="Consolas" w:cs="Courier New"/>
          <w:color w:val="660066"/>
          <w:sz w:val="17"/>
          <w:szCs w:val="17"/>
        </w:rPr>
        <w:t>Yo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p>
    <w:p w14:paraId="21DB6E32"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666600"/>
          <w:sz w:val="17"/>
          <w:szCs w:val="17"/>
        </w:rPr>
        <w:t>&lt;</w:t>
      </w:r>
      <w:proofErr w:type="gramStart"/>
      <w:r>
        <w:rPr>
          <w:rFonts w:ascii="Consolas" w:hAnsi="Consolas" w:cs="Courier New"/>
          <w:color w:val="660066"/>
          <w:sz w:val="17"/>
          <w:szCs w:val="17"/>
        </w:rPr>
        <w:t>Self</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Yo</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A1F2E74"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946247C"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2F264C4"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666600"/>
          <w:sz w:val="17"/>
          <w:szCs w:val="17"/>
        </w:rPr>
        <w:t>}</w:t>
      </w:r>
    </w:p>
    <w:p w14:paraId="18108421"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A9A00F"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ctr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Counter</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26E3086"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ctr</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p>
    <w:p w14:paraId="78484CAF" w14:textId="77777777" w:rsidR="0075487D" w:rsidRDefault="007548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64646422"/>
        <w:rPr>
          <w:rFonts w:ascii="Consolas" w:hAnsi="Consolas" w:cs="Courier New"/>
          <w:sz w:val="17"/>
          <w:szCs w:val="17"/>
        </w:rPr>
      </w:pPr>
      <w:r>
        <w:rPr>
          <w:rFonts w:ascii="Consolas" w:hAnsi="Consolas" w:cs="Courier New"/>
          <w:color w:val="666600"/>
          <w:sz w:val="17"/>
          <w:szCs w:val="17"/>
        </w:rPr>
        <w:t>}</w:t>
      </w:r>
    </w:p>
    <w:p w14:paraId="129E693C" w14:textId="7B6D8D52" w:rsidR="00A522B5" w:rsidRDefault="00A72A74" w:rsidP="007A179C">
      <w:pPr>
        <w:pStyle w:val="ListBullet"/>
        <w:numPr>
          <w:ilvl w:val="0"/>
          <w:numId w:val="0"/>
        </w:numPr>
        <w:ind w:left="2160"/>
      </w:pPr>
      <w:r>
        <w:t xml:space="preserve">that ambiguity is extinguished. Here, the trait says it needs a type whose placeholder is </w:t>
      </w:r>
      <w:proofErr w:type="spellStart"/>
      <w:r>
        <w:t>Yo</w:t>
      </w:r>
      <w:proofErr w:type="spellEnd"/>
      <w:r w:rsidR="00E57DD8">
        <w:t xml:space="preserve"> and the next method in it returns an Option of type </w:t>
      </w:r>
      <w:proofErr w:type="spellStart"/>
      <w:r w:rsidR="00E57DD8">
        <w:t>Yo</w:t>
      </w:r>
      <w:proofErr w:type="spellEnd"/>
      <w:r w:rsidR="00E57DD8">
        <w:t xml:space="preserve"> (</w:t>
      </w:r>
      <w:proofErr w:type="gramStart"/>
      <w:r w:rsidR="00E57DD8">
        <w:t>Self::</w:t>
      </w:r>
      <w:proofErr w:type="spellStart"/>
      <w:proofErr w:type="gramEnd"/>
      <w:r w:rsidR="00E57DD8">
        <w:t>Yo</w:t>
      </w:r>
      <w:proofErr w:type="spellEnd"/>
      <w:r w:rsidR="00E57DD8">
        <w:t xml:space="preserve"> as </w:t>
      </w:r>
      <w:proofErr w:type="spellStart"/>
      <w:r w:rsidR="00E57DD8">
        <w:t>Yo</w:t>
      </w:r>
      <w:proofErr w:type="spellEnd"/>
      <w:r w:rsidR="00E57DD8">
        <w:t xml:space="preserve"> is a type inside Self)</w:t>
      </w:r>
      <w:r w:rsidR="006B3928">
        <w:t xml:space="preserve"> and in the implementation we </w:t>
      </w:r>
      <w:r w:rsidR="00D348B7">
        <w:t xml:space="preserve">define that type to be i32. </w:t>
      </w:r>
      <w:r w:rsidR="0073470E">
        <w:t xml:space="preserve">Now </w:t>
      </w:r>
      <w:proofErr w:type="gramStart"/>
      <w:r w:rsidR="0073470E">
        <w:t>next(</w:t>
      </w:r>
      <w:proofErr w:type="gramEnd"/>
      <w:r w:rsidR="0073470E">
        <w:t>) method call knows which method</w:t>
      </w:r>
      <w:r w:rsidR="005A21C3">
        <w:t xml:space="preserve"> to call as there’s only 1 of it. Unlike generics, this implementation is the only implementation for </w:t>
      </w:r>
      <w:proofErr w:type="spellStart"/>
      <w:r w:rsidR="005A21C3">
        <w:t>ITer</w:t>
      </w:r>
      <w:proofErr w:type="spellEnd"/>
      <w:r w:rsidR="005A21C3">
        <w:t xml:space="preserve"> for Counter.</w:t>
      </w:r>
    </w:p>
    <w:p w14:paraId="4FBE63AD" w14:textId="77777777" w:rsidR="00FA0463" w:rsidRDefault="00FA0463" w:rsidP="00A4516B">
      <w:pPr>
        <w:pStyle w:val="ListBullet"/>
        <w:numPr>
          <w:ilvl w:val="0"/>
          <w:numId w:val="0"/>
        </w:numPr>
        <w:ind w:left="2880"/>
      </w:pPr>
    </w:p>
    <w:p w14:paraId="067C7A82" w14:textId="7B622E9B" w:rsidR="00340387" w:rsidRDefault="00C820B4" w:rsidP="00344F70">
      <w:pPr>
        <w:pStyle w:val="ListBullet"/>
        <w:numPr>
          <w:ilvl w:val="2"/>
          <w:numId w:val="1"/>
        </w:numPr>
      </w:pPr>
      <w:r>
        <w:t xml:space="preserve"> </w:t>
      </w:r>
      <w:proofErr w:type="spellStart"/>
      <w:r>
        <w:t>Supertrait</w:t>
      </w:r>
      <w:proofErr w:type="spellEnd"/>
      <w:r>
        <w:t>: A trait that</w:t>
      </w:r>
      <w:r w:rsidR="000E4A06">
        <w:t xml:space="preserve"> gets</w:t>
      </w:r>
      <w:r>
        <w:t xml:space="preserve"> implement</w:t>
      </w:r>
      <w:r w:rsidR="000E4A06">
        <w:t>ed by</w:t>
      </w:r>
      <w:r>
        <w:t xml:space="preserve"> another trait. </w:t>
      </w:r>
      <w:r w:rsidR="000E4A06">
        <w:t xml:space="preserve">So like interfaces extending interfaces in other languages. </w:t>
      </w:r>
    </w:p>
    <w:p w14:paraId="1D672E53" w14:textId="24483F0C" w:rsidR="00B27858" w:rsidRDefault="00F71CF5" w:rsidP="00B27858">
      <w:pPr>
        <w:pStyle w:val="ListBullet"/>
        <w:numPr>
          <w:ilvl w:val="0"/>
          <w:numId w:val="0"/>
        </w:numPr>
        <w:ind w:left="2160"/>
      </w:pPr>
      <w:r>
        <w:t>For ex.:</w:t>
      </w:r>
    </w:p>
    <w:p w14:paraId="39D20316"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000000"/>
          <w:sz w:val="17"/>
          <w:szCs w:val="17"/>
        </w:rPr>
        <w:lastRenderedPageBreak/>
        <w:t xml:space="preserve">trait X </w:t>
      </w:r>
      <w:r>
        <w:rPr>
          <w:rFonts w:ascii="Consolas" w:hAnsi="Consolas" w:cs="Courier New"/>
          <w:color w:val="666600"/>
          <w:sz w:val="17"/>
          <w:szCs w:val="17"/>
        </w:rPr>
        <w:t>{</w:t>
      </w:r>
    </w:p>
    <w:p w14:paraId="48CD3F4E"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yo</w:t>
      </w:r>
      <w:proofErr w:type="spellEnd"/>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p>
    <w:p w14:paraId="050264C9"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666600"/>
          <w:sz w:val="17"/>
          <w:szCs w:val="17"/>
        </w:rPr>
        <w:t>}</w:t>
      </w:r>
    </w:p>
    <w:p w14:paraId="47E13781"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000000"/>
          <w:sz w:val="17"/>
          <w:szCs w:val="17"/>
        </w:rPr>
        <w:t> </w:t>
      </w:r>
    </w:p>
    <w:p w14:paraId="26F86486" w14:textId="77777777" w:rsidR="00B92B60"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color w:val="666600"/>
          <w:sz w:val="17"/>
          <w:szCs w:val="17"/>
        </w:rPr>
      </w:pPr>
      <w:r>
        <w:rPr>
          <w:rFonts w:ascii="Consolas" w:hAnsi="Consolas" w:cs="Courier New"/>
          <w:color w:val="000000"/>
          <w:sz w:val="17"/>
          <w:szCs w:val="17"/>
        </w:rPr>
        <w:t>trait Y</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p>
    <w:p w14:paraId="408FD45B" w14:textId="77777777" w:rsidR="00B92B60" w:rsidRPr="00B92B60" w:rsidRDefault="00B92B60" w:rsidP="00B92B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color w:val="666600"/>
          <w:sz w:val="17"/>
          <w:szCs w:val="17"/>
        </w:rPr>
      </w:pPr>
      <w:r w:rsidRPr="00B92B60">
        <w:rPr>
          <w:rFonts w:ascii="Consolas" w:hAnsi="Consolas" w:cs="Courier New"/>
          <w:color w:val="666600"/>
          <w:sz w:val="17"/>
          <w:szCs w:val="17"/>
        </w:rPr>
        <w:t xml:space="preserve">    </w:t>
      </w:r>
      <w:proofErr w:type="spellStart"/>
      <w:r w:rsidRPr="00B92B60">
        <w:rPr>
          <w:rFonts w:ascii="Consolas" w:hAnsi="Consolas" w:cs="Courier New"/>
          <w:color w:val="666600"/>
          <w:sz w:val="17"/>
          <w:szCs w:val="17"/>
        </w:rPr>
        <w:t>fn</w:t>
      </w:r>
      <w:proofErr w:type="spellEnd"/>
      <w:r w:rsidRPr="00B92B60">
        <w:rPr>
          <w:rFonts w:ascii="Consolas" w:hAnsi="Consolas" w:cs="Courier New"/>
          <w:color w:val="666600"/>
          <w:sz w:val="17"/>
          <w:szCs w:val="17"/>
        </w:rPr>
        <w:t xml:space="preserve"> pp(&amp;</w:t>
      </w:r>
      <w:proofErr w:type="gramStart"/>
      <w:r w:rsidRPr="00B92B60">
        <w:rPr>
          <w:rFonts w:ascii="Consolas" w:hAnsi="Consolas" w:cs="Courier New"/>
          <w:color w:val="666600"/>
          <w:sz w:val="17"/>
          <w:szCs w:val="17"/>
        </w:rPr>
        <w:t>self){</w:t>
      </w:r>
      <w:proofErr w:type="gramEnd"/>
    </w:p>
    <w:p w14:paraId="68D286BD" w14:textId="77777777" w:rsidR="00B92B60" w:rsidRPr="00B92B60" w:rsidRDefault="00B92B60" w:rsidP="00B92B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color w:val="666600"/>
          <w:sz w:val="17"/>
          <w:szCs w:val="17"/>
        </w:rPr>
      </w:pPr>
      <w:r w:rsidRPr="00B92B60">
        <w:rPr>
          <w:rFonts w:ascii="Consolas" w:hAnsi="Consolas" w:cs="Courier New"/>
          <w:color w:val="666600"/>
          <w:sz w:val="17"/>
          <w:szCs w:val="17"/>
        </w:rPr>
        <w:t xml:space="preserve">        </w:t>
      </w:r>
      <w:proofErr w:type="spellStart"/>
      <w:proofErr w:type="gramStart"/>
      <w:r w:rsidRPr="00B92B60">
        <w:rPr>
          <w:rFonts w:ascii="Consolas" w:hAnsi="Consolas" w:cs="Courier New"/>
          <w:color w:val="666600"/>
          <w:sz w:val="17"/>
          <w:szCs w:val="17"/>
        </w:rPr>
        <w:t>self.yo</w:t>
      </w:r>
      <w:proofErr w:type="spellEnd"/>
      <w:proofErr w:type="gramEnd"/>
      <w:r w:rsidRPr="00B92B60">
        <w:rPr>
          <w:rFonts w:ascii="Consolas" w:hAnsi="Consolas" w:cs="Courier New"/>
          <w:color w:val="666600"/>
          <w:sz w:val="17"/>
          <w:szCs w:val="17"/>
        </w:rPr>
        <w:t>();</w:t>
      </w:r>
    </w:p>
    <w:p w14:paraId="6F2926CA" w14:textId="6F87FF23" w:rsidR="00B92B60" w:rsidRDefault="00B92B60" w:rsidP="00B92B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color w:val="666600"/>
          <w:sz w:val="17"/>
          <w:szCs w:val="17"/>
        </w:rPr>
      </w:pPr>
      <w:r w:rsidRPr="00B92B60">
        <w:rPr>
          <w:rFonts w:ascii="Consolas" w:hAnsi="Consolas" w:cs="Courier New"/>
          <w:color w:val="666600"/>
          <w:sz w:val="17"/>
          <w:szCs w:val="17"/>
        </w:rPr>
        <w:t xml:space="preserve">    }</w:t>
      </w:r>
    </w:p>
    <w:p w14:paraId="261B2A74" w14:textId="22353B1A"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666600"/>
          <w:sz w:val="17"/>
          <w:szCs w:val="17"/>
        </w:rPr>
        <w:t>}</w:t>
      </w:r>
    </w:p>
    <w:p w14:paraId="7B386EC4"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000000"/>
          <w:sz w:val="17"/>
          <w:szCs w:val="17"/>
        </w:rPr>
        <w:t> </w:t>
      </w:r>
    </w:p>
    <w:p w14:paraId="3EFE521C"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A </w:t>
      </w:r>
      <w:r>
        <w:rPr>
          <w:rFonts w:ascii="Consolas" w:hAnsi="Consolas" w:cs="Courier New"/>
          <w:color w:val="666600"/>
          <w:sz w:val="17"/>
          <w:szCs w:val="17"/>
        </w:rPr>
        <w:t>{}</w:t>
      </w:r>
    </w:p>
    <w:p w14:paraId="3DA0CE38"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000000"/>
          <w:sz w:val="17"/>
          <w:szCs w:val="17"/>
        </w:rPr>
        <w:t> </w:t>
      </w:r>
    </w:p>
    <w:p w14:paraId="5D141036"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Y </w:t>
      </w:r>
      <w:r>
        <w:rPr>
          <w:rFonts w:ascii="Consolas" w:hAnsi="Consolas" w:cs="Courier New"/>
          <w:color w:val="000088"/>
          <w:sz w:val="17"/>
          <w:szCs w:val="17"/>
        </w:rPr>
        <w:t>for</w:t>
      </w:r>
      <w:r>
        <w:rPr>
          <w:rFonts w:ascii="Consolas" w:hAnsi="Consolas" w:cs="Courier New"/>
          <w:color w:val="000000"/>
          <w:sz w:val="17"/>
          <w:szCs w:val="17"/>
        </w:rPr>
        <w:t xml:space="preserve"> A </w:t>
      </w:r>
      <w:r>
        <w:rPr>
          <w:rFonts w:ascii="Consolas" w:hAnsi="Consolas" w:cs="Courier New"/>
          <w:color w:val="666600"/>
          <w:sz w:val="17"/>
          <w:szCs w:val="17"/>
        </w:rPr>
        <w:t>{}</w:t>
      </w:r>
    </w:p>
    <w:p w14:paraId="65BEC799"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X </w:t>
      </w:r>
      <w:r>
        <w:rPr>
          <w:rFonts w:ascii="Consolas" w:hAnsi="Consolas" w:cs="Courier New"/>
          <w:color w:val="000088"/>
          <w:sz w:val="17"/>
          <w:szCs w:val="17"/>
        </w:rPr>
        <w:t>for</w:t>
      </w:r>
      <w:r>
        <w:rPr>
          <w:rFonts w:ascii="Consolas" w:hAnsi="Consolas" w:cs="Courier New"/>
          <w:color w:val="000000"/>
          <w:sz w:val="17"/>
          <w:szCs w:val="17"/>
        </w:rPr>
        <w:t xml:space="preserve"> A </w:t>
      </w:r>
      <w:r>
        <w:rPr>
          <w:rFonts w:ascii="Consolas" w:hAnsi="Consolas" w:cs="Courier New"/>
          <w:color w:val="666600"/>
          <w:sz w:val="17"/>
          <w:szCs w:val="17"/>
        </w:rPr>
        <w:t>{</w:t>
      </w:r>
    </w:p>
    <w:p w14:paraId="62FC2C92"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yo</w:t>
      </w:r>
      <w:proofErr w:type="spellEnd"/>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46BDC5" w14:textId="77777777" w:rsidR="00F71CF5" w:rsidRDefault="00F7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69085344"/>
        <w:rPr>
          <w:rFonts w:ascii="Consolas" w:hAnsi="Consolas" w:cs="Courier New"/>
          <w:sz w:val="17"/>
          <w:szCs w:val="17"/>
        </w:rPr>
      </w:pPr>
      <w:r>
        <w:rPr>
          <w:rFonts w:ascii="Consolas" w:hAnsi="Consolas" w:cs="Courier New"/>
          <w:color w:val="666600"/>
          <w:sz w:val="17"/>
          <w:szCs w:val="17"/>
        </w:rPr>
        <w:t>}</w:t>
      </w:r>
    </w:p>
    <w:p w14:paraId="6F24E842" w14:textId="7956BCD8" w:rsidR="00F71CF5" w:rsidRDefault="00D1138C" w:rsidP="00B27858">
      <w:pPr>
        <w:pStyle w:val="ListBullet"/>
        <w:numPr>
          <w:ilvl w:val="0"/>
          <w:numId w:val="0"/>
        </w:numPr>
        <w:ind w:left="2160"/>
      </w:pPr>
      <w:r>
        <w:t xml:space="preserve">Basically, if A wants to implement trait Y it needs to implement trait X. </w:t>
      </w:r>
      <w:r w:rsidR="00B92B60">
        <w:t xml:space="preserve">But the added advantage is that </w:t>
      </w:r>
      <w:r w:rsidR="00D265B9">
        <w:t>trait Y can directly use methods of X</w:t>
      </w:r>
      <w:r w:rsidR="009D7DD9">
        <w:t xml:space="preserve"> Then, as </w:t>
      </w:r>
      <w:proofErr w:type="spellStart"/>
      <w:r w:rsidR="009D7DD9">
        <w:t>impl</w:t>
      </w:r>
      <w:proofErr w:type="spellEnd"/>
      <w:r w:rsidR="009D7DD9">
        <w:t xml:space="preserve"> provides definition for all methods in traits, if we call </w:t>
      </w:r>
      <w:proofErr w:type="gramStart"/>
      <w:r w:rsidR="009D7DD9">
        <w:t>A{</w:t>
      </w:r>
      <w:proofErr w:type="gramEnd"/>
      <w:r w:rsidR="009D7DD9">
        <w:t>…}::</w:t>
      </w:r>
      <w:r w:rsidR="00BA3E0A">
        <w:t>pp(); then it works.</w:t>
      </w:r>
    </w:p>
    <w:p w14:paraId="2A1B8DA0" w14:textId="77777777" w:rsidR="00FB37F7" w:rsidRDefault="00FB37F7" w:rsidP="00A4516B">
      <w:pPr>
        <w:pStyle w:val="ListBullet"/>
        <w:numPr>
          <w:ilvl w:val="0"/>
          <w:numId w:val="0"/>
        </w:numPr>
      </w:pPr>
    </w:p>
    <w:p w14:paraId="7749064D" w14:textId="709032A2" w:rsidR="009E0A2D" w:rsidRDefault="00FD564D" w:rsidP="00BC5E0C">
      <w:pPr>
        <w:pStyle w:val="ListBullet"/>
        <w:numPr>
          <w:ilvl w:val="1"/>
          <w:numId w:val="1"/>
        </w:numPr>
      </w:pPr>
      <w:r>
        <w:t>Lifetimes</w:t>
      </w:r>
      <w:r w:rsidR="0052325E">
        <w:t xml:space="preserve">: </w:t>
      </w:r>
      <w:r w:rsidR="00493009">
        <w:t xml:space="preserve">They are a kind of generic and define </w:t>
      </w:r>
      <w:r w:rsidR="003B439D">
        <w:t>the scope of references</w:t>
      </w:r>
      <w:r w:rsidR="00B65557">
        <w:t>.</w:t>
      </w:r>
      <w:r w:rsidR="003B439D">
        <w:t xml:space="preserve"> By defining the scope of a reference, we define how long it </w:t>
      </w:r>
      <w:r w:rsidR="00E4302C">
        <w:t>is valid</w:t>
      </w:r>
      <w:r w:rsidR="003B439D">
        <w:t>.</w:t>
      </w:r>
      <w:r w:rsidR="008C7FCA">
        <w:t xml:space="preserve"> Just like the type is inferred for generics, the lifetimes are inferred</w:t>
      </w:r>
      <w:r w:rsidR="00D7421E">
        <w:t xml:space="preserve"> as well. This is </w:t>
      </w:r>
      <w:r w:rsidR="00830A42">
        <w:t xml:space="preserve">a feature </w:t>
      </w:r>
      <w:r w:rsidR="00D7421E">
        <w:t xml:space="preserve">that only Rust </w:t>
      </w:r>
      <w:r w:rsidR="00830A42">
        <w:t>has</w:t>
      </w:r>
      <w:r w:rsidR="00D7421E">
        <w:t>.</w:t>
      </w:r>
    </w:p>
    <w:p w14:paraId="29E75176" w14:textId="6291F9CA" w:rsidR="00AF627F" w:rsidRDefault="00AF627F" w:rsidP="00AF627F">
      <w:pPr>
        <w:pStyle w:val="ListBullet"/>
        <w:numPr>
          <w:ilvl w:val="2"/>
          <w:numId w:val="1"/>
        </w:numPr>
      </w:pPr>
      <w:r>
        <w:t xml:space="preserve">The Borrow Checker: Rust </w:t>
      </w:r>
      <w:r w:rsidR="000172DB">
        <w:t xml:space="preserve">compiler has a borrow checker to compare the scopes to determine if all the </w:t>
      </w:r>
      <w:r w:rsidR="007B5B0D">
        <w:t xml:space="preserve">borrows are valid. </w:t>
      </w:r>
    </w:p>
    <w:p w14:paraId="51BF7563" w14:textId="4090AFBF" w:rsidR="007B5B0D" w:rsidRDefault="007B5B0D" w:rsidP="007B5B0D">
      <w:pPr>
        <w:pStyle w:val="ListBullet"/>
        <w:numPr>
          <w:ilvl w:val="0"/>
          <w:numId w:val="0"/>
        </w:numPr>
        <w:ind w:left="2160"/>
      </w:pPr>
      <w:r>
        <w:t>For ex.:</w:t>
      </w:r>
    </w:p>
    <w:p w14:paraId="63B529D9"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813670A"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gram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 'a</w:t>
      </w:r>
    </w:p>
    <w:p w14:paraId="5B64B21D"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w:t>
      </w:r>
    </w:p>
    <w:p w14:paraId="4111E750"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t>
      </w:r>
    </w:p>
    <w:p w14:paraId="66E3CDAA"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 'b  |</w:t>
      </w:r>
    </w:p>
    <w:p w14:paraId="4C55D849"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gram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       |</w:t>
      </w:r>
    </w:p>
    <w:p w14:paraId="14574715"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       |</w:t>
      </w:r>
    </w:p>
    <w:p w14:paraId="734EACF2"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w:t>
      </w:r>
    </w:p>
    <w:p w14:paraId="2C4DA239"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"r: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t>
      </w:r>
    </w:p>
    <w:p w14:paraId="3955242C" w14:textId="77777777" w:rsidR="0067061A" w:rsidRDefault="006706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38150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t>
      </w:r>
    </w:p>
    <w:p w14:paraId="0FD0C586" w14:textId="6E96DD08" w:rsidR="007B5B0D" w:rsidRDefault="002740F6" w:rsidP="007B5B0D">
      <w:pPr>
        <w:pStyle w:val="ListBullet"/>
        <w:numPr>
          <w:ilvl w:val="0"/>
          <w:numId w:val="0"/>
        </w:numPr>
        <w:ind w:left="2160"/>
      </w:pPr>
      <w:r>
        <w:t xml:space="preserve">Here we show r has a lifetime of </w:t>
      </w:r>
      <w:r w:rsidR="00B62184">
        <w:t xml:space="preserve">‘a while x has a lifetime of ‘b. As we can see, b has a smaller lifetime but r is </w:t>
      </w:r>
      <w:r w:rsidR="00B41553">
        <w:t>borrowing the value of x</w:t>
      </w:r>
      <w:r w:rsidR="00B16A0E">
        <w:t xml:space="preserve"> </w:t>
      </w:r>
      <w:r w:rsidR="00276F1D">
        <w:t>and since the owner dies before the borrower, this is an error.</w:t>
      </w:r>
    </w:p>
    <w:p w14:paraId="5F149BE1" w14:textId="77777777"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4ACE6B9" w14:textId="77777777"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 'b</w:t>
      </w:r>
    </w:p>
    <w:p w14:paraId="681C14D5" w14:textId="77777777"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w:t>
      </w:r>
    </w:p>
    <w:p w14:paraId="1858101D" w14:textId="77777777"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let</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gram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 'a  |</w:t>
      </w:r>
    </w:p>
    <w:p w14:paraId="056EEF1F" w14:textId="77777777"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       |</w:t>
      </w:r>
    </w:p>
    <w:p w14:paraId="0BD82FC9" w14:textId="77777777"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"r: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       |</w:t>
      </w:r>
    </w:p>
    <w:p w14:paraId="7FADFC58" w14:textId="77777777"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       |</w:t>
      </w:r>
    </w:p>
    <w:p w14:paraId="50B6C35D" w14:textId="79D4E37B" w:rsidR="00C162CB" w:rsidRDefault="00C1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626547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00840A87">
        <w:rPr>
          <w:rFonts w:ascii="Consolas" w:hAnsi="Consolas" w:cs="Courier New"/>
          <w:color w:val="000000"/>
          <w:sz w:val="17"/>
          <w:szCs w:val="17"/>
        </w:rPr>
        <w:tab/>
      </w:r>
      <w:r w:rsidR="00840A87">
        <w:rPr>
          <w:rFonts w:ascii="Consolas" w:hAnsi="Consolas" w:cs="Courier New"/>
          <w:color w:val="000000"/>
          <w:sz w:val="17"/>
          <w:szCs w:val="17"/>
        </w:rPr>
        <w:tab/>
      </w:r>
      <w:r w:rsidR="00840A87">
        <w:rPr>
          <w:rFonts w:ascii="Consolas" w:hAnsi="Consolas" w:cs="Courier New"/>
          <w:color w:val="000000"/>
          <w:sz w:val="17"/>
          <w:szCs w:val="17"/>
        </w:rPr>
        <w:tab/>
      </w:r>
      <w:r w:rsidR="0091117F">
        <w:rPr>
          <w:rFonts w:ascii="Consolas" w:hAnsi="Consolas" w:cs="Courier New"/>
          <w:color w:val="000000"/>
          <w:sz w:val="17"/>
          <w:szCs w:val="17"/>
        </w:rPr>
        <w:t xml:space="preserve"> </w:t>
      </w:r>
      <w:r w:rsidR="00840A87" w:rsidRPr="00840A87">
        <w:rPr>
          <w:rFonts w:ascii="Consolas" w:hAnsi="Consolas" w:cs="Courier New"/>
          <w:color w:val="000000"/>
          <w:sz w:val="17"/>
          <w:szCs w:val="17"/>
        </w:rPr>
        <w:t>// ----------+</w:t>
      </w:r>
    </w:p>
    <w:p w14:paraId="68E682D1" w14:textId="4B39F317" w:rsidR="00C162CB" w:rsidRDefault="00840A87" w:rsidP="007B5B0D">
      <w:pPr>
        <w:pStyle w:val="ListBullet"/>
        <w:numPr>
          <w:ilvl w:val="0"/>
          <w:numId w:val="0"/>
        </w:numPr>
        <w:ind w:left="2160"/>
      </w:pPr>
      <w:r>
        <w:t>This works</w:t>
      </w:r>
      <w:r w:rsidR="00A40316">
        <w:t xml:space="preserve"> as r </w:t>
      </w:r>
      <w:r w:rsidR="00441FBB">
        <w:t xml:space="preserve">the borrower </w:t>
      </w:r>
      <w:r w:rsidR="00A40316">
        <w:t>dies before</w:t>
      </w:r>
      <w:r w:rsidR="00441FBB">
        <w:t xml:space="preserve"> x the owner. This </w:t>
      </w:r>
      <w:r w:rsidR="00643808">
        <w:t xml:space="preserve">code </w:t>
      </w:r>
      <w:r w:rsidR="00441FBB">
        <w:t xml:space="preserve">also shows that Rust deallocates </w:t>
      </w:r>
      <w:r w:rsidR="00E6282D">
        <w:t>r after its last usage.</w:t>
      </w:r>
    </w:p>
    <w:p w14:paraId="172E0116" w14:textId="77777777" w:rsidR="00C162CB" w:rsidRDefault="00C162CB" w:rsidP="007B5B0D">
      <w:pPr>
        <w:pStyle w:val="ListBullet"/>
        <w:numPr>
          <w:ilvl w:val="0"/>
          <w:numId w:val="0"/>
        </w:numPr>
        <w:ind w:left="2160"/>
      </w:pPr>
    </w:p>
    <w:p w14:paraId="6A6251F9" w14:textId="60B45E0D" w:rsidR="002740F6" w:rsidRDefault="00FD6EF9" w:rsidP="007B5B0D">
      <w:pPr>
        <w:pStyle w:val="ListBullet"/>
        <w:numPr>
          <w:ilvl w:val="0"/>
          <w:numId w:val="0"/>
        </w:numPr>
        <w:ind w:left="2160"/>
      </w:pPr>
      <w:r>
        <w:t>However, it gets a bit complex when functions are involved, so</w:t>
      </w:r>
    </w:p>
    <w:p w14:paraId="5DA58F43" w14:textId="77777777" w:rsidR="00FD6EF9" w:rsidRDefault="00FD6EF9" w:rsidP="007B5B0D">
      <w:pPr>
        <w:pStyle w:val="ListBullet"/>
        <w:numPr>
          <w:ilvl w:val="0"/>
          <w:numId w:val="0"/>
        </w:numPr>
        <w:ind w:left="2160"/>
      </w:pPr>
    </w:p>
    <w:p w14:paraId="46A18F4B" w14:textId="77777777" w:rsidR="00FD6EF9" w:rsidRDefault="00FD6EF9" w:rsidP="007B5B0D">
      <w:pPr>
        <w:pStyle w:val="ListBullet"/>
        <w:numPr>
          <w:ilvl w:val="0"/>
          <w:numId w:val="0"/>
        </w:numPr>
        <w:ind w:left="2160"/>
      </w:pPr>
      <w:proofErr w:type="spellStart"/>
      <w:r>
        <w:t>fn</w:t>
      </w:r>
      <w:proofErr w:type="spellEnd"/>
      <w:r>
        <w:t xml:space="preserve"> </w:t>
      </w:r>
      <w:proofErr w:type="spellStart"/>
      <w:proofErr w:type="gramStart"/>
      <w:r>
        <w:t>yo</w:t>
      </w:r>
      <w:proofErr w:type="spellEnd"/>
      <w:r>
        <w:t>(</w:t>
      </w:r>
      <w:proofErr w:type="gramEnd"/>
      <w:r>
        <w:t>x: &amp;str, y: &amp;str) -&gt; &amp;str {</w:t>
      </w:r>
    </w:p>
    <w:p w14:paraId="753BE1EB" w14:textId="736058C9" w:rsidR="00FD6EF9" w:rsidRDefault="00FD6EF9" w:rsidP="007B5B0D">
      <w:pPr>
        <w:pStyle w:val="ListBullet"/>
        <w:numPr>
          <w:ilvl w:val="0"/>
          <w:numId w:val="0"/>
        </w:numPr>
        <w:ind w:left="2160"/>
      </w:pPr>
      <w:r>
        <w:tab/>
        <w:t>if true {</w:t>
      </w:r>
    </w:p>
    <w:p w14:paraId="3FBD3A0A" w14:textId="17C45D8D" w:rsidR="00FD6EF9" w:rsidRDefault="00FD6EF9" w:rsidP="007B5B0D">
      <w:pPr>
        <w:pStyle w:val="ListBullet"/>
        <w:numPr>
          <w:ilvl w:val="0"/>
          <w:numId w:val="0"/>
        </w:numPr>
        <w:ind w:left="2160"/>
      </w:pPr>
      <w:r>
        <w:tab/>
        <w:t>x</w:t>
      </w:r>
    </w:p>
    <w:p w14:paraId="037FEE05" w14:textId="304EE9C6" w:rsidR="00FD6EF9" w:rsidRDefault="00FD6EF9" w:rsidP="007B5B0D">
      <w:pPr>
        <w:pStyle w:val="ListBullet"/>
        <w:numPr>
          <w:ilvl w:val="0"/>
          <w:numId w:val="0"/>
        </w:numPr>
        <w:ind w:left="2160"/>
      </w:pPr>
      <w:r>
        <w:tab/>
        <w:t>}</w:t>
      </w:r>
    </w:p>
    <w:p w14:paraId="51266FCC" w14:textId="444E10D6" w:rsidR="00FD6EF9" w:rsidRDefault="00FD6EF9" w:rsidP="007B5B0D">
      <w:pPr>
        <w:pStyle w:val="ListBullet"/>
        <w:numPr>
          <w:ilvl w:val="0"/>
          <w:numId w:val="0"/>
        </w:numPr>
        <w:ind w:left="2160"/>
      </w:pPr>
      <w:r>
        <w:tab/>
        <w:t>else</w:t>
      </w:r>
    </w:p>
    <w:p w14:paraId="55C7D373" w14:textId="3C6E2475" w:rsidR="00FD6EF9" w:rsidRDefault="00FD6EF9" w:rsidP="007B5B0D">
      <w:pPr>
        <w:pStyle w:val="ListBullet"/>
        <w:numPr>
          <w:ilvl w:val="0"/>
          <w:numId w:val="0"/>
        </w:numPr>
        <w:ind w:left="2160"/>
      </w:pPr>
      <w:r>
        <w:tab/>
        <w:t>{</w:t>
      </w:r>
    </w:p>
    <w:p w14:paraId="17A3D54C" w14:textId="77625B8A" w:rsidR="00FD6EF9" w:rsidRDefault="00FD6EF9" w:rsidP="007B5B0D">
      <w:pPr>
        <w:pStyle w:val="ListBullet"/>
        <w:numPr>
          <w:ilvl w:val="0"/>
          <w:numId w:val="0"/>
        </w:numPr>
        <w:ind w:left="2160"/>
      </w:pPr>
      <w:r>
        <w:tab/>
        <w:t>y</w:t>
      </w:r>
    </w:p>
    <w:p w14:paraId="307C23FE" w14:textId="5EC310E8" w:rsidR="00FD6EF9" w:rsidRDefault="00FD6EF9" w:rsidP="007B5B0D">
      <w:pPr>
        <w:pStyle w:val="ListBullet"/>
        <w:numPr>
          <w:ilvl w:val="0"/>
          <w:numId w:val="0"/>
        </w:numPr>
        <w:ind w:left="2160"/>
      </w:pPr>
      <w:r>
        <w:tab/>
        <w:t>}</w:t>
      </w:r>
    </w:p>
    <w:p w14:paraId="4F75D2B7" w14:textId="3F031B52" w:rsidR="00FD6EF9" w:rsidRDefault="00FD6EF9" w:rsidP="007B5B0D">
      <w:pPr>
        <w:pStyle w:val="ListBullet"/>
        <w:numPr>
          <w:ilvl w:val="0"/>
          <w:numId w:val="0"/>
        </w:numPr>
        <w:ind w:left="2160"/>
      </w:pPr>
      <w:r>
        <w:t>}</w:t>
      </w:r>
    </w:p>
    <w:p w14:paraId="6B2AFED4" w14:textId="22F90581" w:rsidR="00B77DBD" w:rsidRDefault="00B77DBD" w:rsidP="007B5B0D">
      <w:pPr>
        <w:pStyle w:val="ListBullet"/>
        <w:numPr>
          <w:ilvl w:val="0"/>
          <w:numId w:val="0"/>
        </w:numPr>
        <w:ind w:left="2160"/>
      </w:pPr>
      <w:r>
        <w:t xml:space="preserve">It is an error </w:t>
      </w:r>
      <w:r w:rsidR="003B3EF1">
        <w:t xml:space="preserve">as </w:t>
      </w:r>
      <w:r w:rsidR="007B7C01">
        <w:t xml:space="preserve">the Rust compiler can’t determine at compile time if x or y will return so it doesn’t know whose lifetime is </w:t>
      </w:r>
      <w:r w:rsidR="00A34B60">
        <w:t>to be inspected</w:t>
      </w:r>
      <w:r w:rsidR="007B7C01">
        <w:t>.</w:t>
      </w:r>
      <w:r w:rsidR="00A34B60">
        <w:t xml:space="preserve"> </w:t>
      </w:r>
      <w:r w:rsidR="00A478C6">
        <w:t xml:space="preserve">Even if we had returned a &amp;String[..] (&amp;str) which was generated inside </w:t>
      </w:r>
      <w:proofErr w:type="spellStart"/>
      <w:proofErr w:type="gramStart"/>
      <w:r w:rsidR="00A478C6">
        <w:t>yo</w:t>
      </w:r>
      <w:proofErr w:type="spellEnd"/>
      <w:r w:rsidR="00A478C6">
        <w:t>(</w:t>
      </w:r>
      <w:proofErr w:type="gramEnd"/>
      <w:r w:rsidR="00A478C6">
        <w:t>) it’d be an error as it would have a smaller lifetime than any caller</w:t>
      </w:r>
      <w:r w:rsidR="00986E4F">
        <w:t>.</w:t>
      </w:r>
    </w:p>
    <w:p w14:paraId="0065FD22" w14:textId="77777777" w:rsidR="00B77DBD" w:rsidRDefault="00B77DBD" w:rsidP="007B5B0D">
      <w:pPr>
        <w:pStyle w:val="ListBullet"/>
        <w:numPr>
          <w:ilvl w:val="0"/>
          <w:numId w:val="0"/>
        </w:numPr>
        <w:ind w:left="2160"/>
      </w:pPr>
    </w:p>
    <w:p w14:paraId="7C4A5D32" w14:textId="398CAEF4" w:rsidR="00AF627F" w:rsidRDefault="007959D1" w:rsidP="009C574F">
      <w:pPr>
        <w:pStyle w:val="ListBullet"/>
        <w:numPr>
          <w:ilvl w:val="2"/>
          <w:numId w:val="1"/>
        </w:numPr>
      </w:pPr>
      <w:r>
        <w:t xml:space="preserve">Explicit lifetime definition: </w:t>
      </w:r>
      <w:r w:rsidR="009C574F">
        <w:t>We can pass lifetimes around, but we can’t change the</w:t>
      </w:r>
      <w:r w:rsidR="0041116D">
        <w:t>m</w:t>
      </w:r>
      <w:r w:rsidR="009C574F">
        <w:t xml:space="preserve">.  </w:t>
      </w:r>
      <w:r>
        <w:t xml:space="preserve">To explicitly </w:t>
      </w:r>
      <w:r w:rsidR="0072384E">
        <w:t xml:space="preserve">define </w:t>
      </w:r>
      <w:r w:rsidR="00AF245D">
        <w:t>lifetime</w:t>
      </w:r>
      <w:r w:rsidR="004D5DB4">
        <w:t xml:space="preserve"> for a reference</w:t>
      </w:r>
      <w:r w:rsidR="00AF245D">
        <w:t>,</w:t>
      </w:r>
    </w:p>
    <w:p w14:paraId="142151A0" w14:textId="49485761" w:rsidR="00AF245D" w:rsidRDefault="00981E2A" w:rsidP="00AF245D">
      <w:pPr>
        <w:pStyle w:val="ListBullet"/>
        <w:numPr>
          <w:ilvl w:val="0"/>
          <w:numId w:val="0"/>
        </w:numPr>
        <w:ind w:left="2160"/>
      </w:pPr>
      <w:r>
        <w:t>‘&lt;letter&gt;</w:t>
      </w:r>
    </w:p>
    <w:p w14:paraId="5EB96293" w14:textId="733AEE1D" w:rsidR="00981E2A" w:rsidRDefault="00981E2A" w:rsidP="00AF245D">
      <w:pPr>
        <w:pStyle w:val="ListBullet"/>
        <w:numPr>
          <w:ilvl w:val="0"/>
          <w:numId w:val="0"/>
        </w:numPr>
        <w:ind w:left="2160"/>
      </w:pPr>
      <w:r>
        <w:t>For ex.:</w:t>
      </w:r>
    </w:p>
    <w:p w14:paraId="74A7A4A1" w14:textId="340AC2A6" w:rsidR="00981E2A" w:rsidRDefault="00A1530E" w:rsidP="00AF245D">
      <w:pPr>
        <w:pStyle w:val="ListBullet"/>
        <w:numPr>
          <w:ilvl w:val="0"/>
          <w:numId w:val="0"/>
        </w:numPr>
        <w:ind w:left="2160"/>
      </w:pPr>
      <w:r>
        <w:t>x: &amp;’a mut i32;</w:t>
      </w:r>
    </w:p>
    <w:p w14:paraId="5B739AFB" w14:textId="55084996" w:rsidR="00A1530E" w:rsidRDefault="00A1530E" w:rsidP="00AF245D">
      <w:pPr>
        <w:pStyle w:val="ListBullet"/>
        <w:numPr>
          <w:ilvl w:val="0"/>
          <w:numId w:val="0"/>
        </w:numPr>
        <w:ind w:left="2160"/>
      </w:pPr>
      <w:r>
        <w:lastRenderedPageBreak/>
        <w:t>says x will be a mutable reference of type i32</w:t>
      </w:r>
      <w:r w:rsidR="005E3497">
        <w:t xml:space="preserve"> with a lifetime of ‘a. </w:t>
      </w:r>
    </w:p>
    <w:p w14:paraId="783753F7" w14:textId="3433B1B0" w:rsidR="00274C3D" w:rsidRDefault="00274C3D" w:rsidP="00AF245D">
      <w:pPr>
        <w:pStyle w:val="ListBullet"/>
        <w:numPr>
          <w:ilvl w:val="0"/>
          <w:numId w:val="0"/>
        </w:numPr>
        <w:ind w:left="2160"/>
      </w:pPr>
      <w:r>
        <w:t>For ex.:</w:t>
      </w:r>
    </w:p>
    <w:p w14:paraId="6550C68A" w14:textId="050DA9CA" w:rsidR="009228A4" w:rsidRDefault="005E3497" w:rsidP="00AF245D">
      <w:pPr>
        <w:pStyle w:val="ListBullet"/>
        <w:numPr>
          <w:ilvl w:val="0"/>
          <w:numId w:val="0"/>
        </w:numPr>
        <w:ind w:left="2160"/>
      </w:pPr>
      <w:proofErr w:type="spellStart"/>
      <w:r>
        <w:t>fn</w:t>
      </w:r>
      <w:proofErr w:type="spellEnd"/>
      <w:r>
        <w:t xml:space="preserve"> </w:t>
      </w:r>
      <w:proofErr w:type="spellStart"/>
      <w:r>
        <w:t>yo</w:t>
      </w:r>
      <w:proofErr w:type="spellEnd"/>
      <w:r>
        <w:t>&lt;’a</w:t>
      </w:r>
      <w:proofErr w:type="gramStart"/>
      <w:r>
        <w:t>&gt;(</w:t>
      </w:r>
      <w:proofErr w:type="gramEnd"/>
      <w:r w:rsidR="009228A4">
        <w:t>x: &amp;‘a str, y: &amp;‘a str</w:t>
      </w:r>
      <w:r>
        <w:t>)</w:t>
      </w:r>
      <w:r w:rsidR="009228A4">
        <w:t xml:space="preserve"> -&gt; &amp;‘a str {</w:t>
      </w:r>
    </w:p>
    <w:p w14:paraId="1BCEA56D" w14:textId="77777777" w:rsidR="009228A4" w:rsidRDefault="009228A4" w:rsidP="00AF245D">
      <w:pPr>
        <w:pStyle w:val="ListBullet"/>
        <w:numPr>
          <w:ilvl w:val="0"/>
          <w:numId w:val="0"/>
        </w:numPr>
        <w:ind w:left="2160"/>
      </w:pPr>
      <w:r>
        <w:tab/>
        <w:t>if true {</w:t>
      </w:r>
    </w:p>
    <w:p w14:paraId="4449A164" w14:textId="1F9A9A60" w:rsidR="009228A4" w:rsidRDefault="009228A4" w:rsidP="00AF245D">
      <w:pPr>
        <w:pStyle w:val="ListBullet"/>
        <w:numPr>
          <w:ilvl w:val="0"/>
          <w:numId w:val="0"/>
        </w:numPr>
        <w:ind w:left="2160"/>
      </w:pPr>
      <w:r>
        <w:tab/>
        <w:t>x</w:t>
      </w:r>
    </w:p>
    <w:p w14:paraId="5D05D4F5" w14:textId="61ACFBED" w:rsidR="009228A4" w:rsidRDefault="009228A4" w:rsidP="009228A4">
      <w:pPr>
        <w:pStyle w:val="ListBullet"/>
        <w:numPr>
          <w:ilvl w:val="0"/>
          <w:numId w:val="0"/>
        </w:numPr>
        <w:ind w:left="2160" w:firstLine="720"/>
      </w:pPr>
      <w:r>
        <w:t>}</w:t>
      </w:r>
    </w:p>
    <w:p w14:paraId="5355B5D9" w14:textId="7CBEC05E" w:rsidR="009228A4" w:rsidRDefault="009228A4" w:rsidP="009228A4">
      <w:pPr>
        <w:pStyle w:val="ListBullet"/>
        <w:numPr>
          <w:ilvl w:val="0"/>
          <w:numId w:val="0"/>
        </w:numPr>
        <w:ind w:left="2160" w:firstLine="720"/>
      </w:pPr>
      <w:r>
        <w:t>else {</w:t>
      </w:r>
    </w:p>
    <w:p w14:paraId="7FA2E1E3" w14:textId="3A3168CE" w:rsidR="009228A4" w:rsidRDefault="009228A4" w:rsidP="009228A4">
      <w:pPr>
        <w:pStyle w:val="ListBullet"/>
        <w:numPr>
          <w:ilvl w:val="0"/>
          <w:numId w:val="0"/>
        </w:numPr>
        <w:ind w:left="2160" w:firstLine="720"/>
      </w:pPr>
      <w:r>
        <w:t>y</w:t>
      </w:r>
    </w:p>
    <w:p w14:paraId="397283F4" w14:textId="793CEE4B" w:rsidR="009228A4" w:rsidRDefault="009228A4" w:rsidP="009228A4">
      <w:pPr>
        <w:pStyle w:val="ListBullet"/>
        <w:numPr>
          <w:ilvl w:val="0"/>
          <w:numId w:val="0"/>
        </w:numPr>
        <w:ind w:left="2160" w:firstLine="720"/>
      </w:pPr>
      <w:r>
        <w:t>}</w:t>
      </w:r>
    </w:p>
    <w:p w14:paraId="7392DF99" w14:textId="66DD90B8" w:rsidR="005E3497" w:rsidRDefault="009228A4" w:rsidP="00AF245D">
      <w:pPr>
        <w:pStyle w:val="ListBullet"/>
        <w:numPr>
          <w:ilvl w:val="0"/>
          <w:numId w:val="0"/>
        </w:numPr>
        <w:ind w:left="2160"/>
      </w:pPr>
      <w:r>
        <w:t>}</w:t>
      </w:r>
    </w:p>
    <w:p w14:paraId="528B6D5B" w14:textId="16FB77D0" w:rsidR="00483D5E" w:rsidRDefault="00483D5E" w:rsidP="00AF245D">
      <w:pPr>
        <w:pStyle w:val="ListBullet"/>
        <w:numPr>
          <w:ilvl w:val="0"/>
          <w:numId w:val="0"/>
        </w:numPr>
        <w:ind w:left="2160"/>
      </w:pPr>
      <w:r>
        <w:t>works.</w:t>
      </w:r>
      <w:r w:rsidR="00F61E7A">
        <w:t xml:space="preserve"> </w:t>
      </w:r>
      <w:r w:rsidR="00EB3A45">
        <w:t xml:space="preserve">Lifetime definitions on function parameters are called input lifetimes while the return type </w:t>
      </w:r>
      <w:r w:rsidR="009F43DB">
        <w:t xml:space="preserve">lifetime </w:t>
      </w:r>
      <w:r w:rsidR="00EB3A45">
        <w:t>definition</w:t>
      </w:r>
      <w:r w:rsidR="009F43DB">
        <w:t xml:space="preserve">s are called output lifetimes. </w:t>
      </w:r>
    </w:p>
    <w:p w14:paraId="7ACDC77F" w14:textId="77777777" w:rsidR="00D96DF7" w:rsidRDefault="00D96DF7" w:rsidP="00AF245D">
      <w:pPr>
        <w:pStyle w:val="ListBullet"/>
        <w:numPr>
          <w:ilvl w:val="0"/>
          <w:numId w:val="0"/>
        </w:numPr>
        <w:ind w:left="2160"/>
      </w:pPr>
    </w:p>
    <w:p w14:paraId="2C132A63" w14:textId="13C5C003" w:rsidR="004D5DB4" w:rsidRDefault="00D96DF7" w:rsidP="00AF245D">
      <w:pPr>
        <w:pStyle w:val="ListBullet"/>
        <w:numPr>
          <w:ilvl w:val="0"/>
          <w:numId w:val="0"/>
        </w:numPr>
        <w:ind w:left="2160"/>
      </w:pPr>
      <w:r>
        <w:t xml:space="preserve">This </w:t>
      </w:r>
      <w:proofErr w:type="spellStart"/>
      <w:r>
        <w:t>func</w:t>
      </w:r>
      <w:proofErr w:type="spellEnd"/>
      <w:r>
        <w:t xml:space="preserve"> </w:t>
      </w:r>
      <w:r w:rsidR="004D5DB4">
        <w:t>says x and y will take the same lifetime parameters and the function will return a value with the same lifetime.</w:t>
      </w:r>
    </w:p>
    <w:p w14:paraId="32C28E62" w14:textId="11445357" w:rsidR="00A04979" w:rsidRDefault="00A04979" w:rsidP="00AF245D">
      <w:pPr>
        <w:pStyle w:val="ListBullet"/>
        <w:numPr>
          <w:ilvl w:val="0"/>
          <w:numId w:val="0"/>
        </w:numPr>
        <w:ind w:left="2160"/>
      </w:pPr>
      <w:r>
        <w:t xml:space="preserve">Here we are not </w:t>
      </w:r>
      <w:r w:rsidR="003D6795">
        <w:t xml:space="preserve">changing the lifetimes of x, y or return type. Rather, we are simply only allowing values with </w:t>
      </w:r>
      <w:r w:rsidR="005A063F">
        <w:t>the lifetimes as defined in the signature.</w:t>
      </w:r>
      <w:r w:rsidR="001319F1">
        <w:t xml:space="preserve"> </w:t>
      </w:r>
      <w:r w:rsidR="000B0910">
        <w:t xml:space="preserve">In the above example, while without the lifetime generic the code failed to compile, it was only compiling after it because it would </w:t>
      </w:r>
      <w:r w:rsidR="0076577B">
        <w:t>only run when the given lifetimes are provided, otherwise it’d crash.</w:t>
      </w:r>
      <w:r w:rsidR="0087655C">
        <w:t xml:space="preserve"> </w:t>
      </w:r>
    </w:p>
    <w:p w14:paraId="7299FEF5" w14:textId="77777777" w:rsidR="006165C9" w:rsidRDefault="006165C9" w:rsidP="00AF245D">
      <w:pPr>
        <w:pStyle w:val="ListBullet"/>
        <w:numPr>
          <w:ilvl w:val="0"/>
          <w:numId w:val="0"/>
        </w:numPr>
        <w:ind w:left="2160"/>
      </w:pPr>
    </w:p>
    <w:p w14:paraId="071F15A6" w14:textId="2EE84D13" w:rsidR="006165C9" w:rsidRDefault="006165C9" w:rsidP="00AF245D">
      <w:pPr>
        <w:pStyle w:val="ListBullet"/>
        <w:numPr>
          <w:ilvl w:val="0"/>
          <w:numId w:val="0"/>
        </w:numPr>
        <w:ind w:left="2160"/>
      </w:pPr>
      <w:r>
        <w:t>So,</w:t>
      </w:r>
    </w:p>
    <w:p w14:paraId="0A25051E" w14:textId="60949F3E" w:rsidR="006165C9" w:rsidRDefault="006165C9" w:rsidP="00AF245D">
      <w:pPr>
        <w:pStyle w:val="ListBullet"/>
        <w:numPr>
          <w:ilvl w:val="0"/>
          <w:numId w:val="0"/>
        </w:numPr>
        <w:ind w:left="2160"/>
      </w:pPr>
      <w:r>
        <w:t xml:space="preserve">if we call </w:t>
      </w:r>
      <w:proofErr w:type="spellStart"/>
      <w:r>
        <w:t>yo</w:t>
      </w:r>
      <w:proofErr w:type="spellEnd"/>
    </w:p>
    <w:p w14:paraId="6EBEFC58" w14:textId="77777777" w:rsidR="006165C9" w:rsidRDefault="006165C9" w:rsidP="00AF245D">
      <w:pPr>
        <w:pStyle w:val="ListBullet"/>
        <w:numPr>
          <w:ilvl w:val="0"/>
          <w:numId w:val="0"/>
        </w:numPr>
        <w:ind w:left="2160"/>
      </w:pPr>
    </w:p>
    <w:p w14:paraId="4EDEF3EC" w14:textId="3E6B9F3F" w:rsidR="006165C9" w:rsidRDefault="006165C9" w:rsidP="00AF245D">
      <w:pPr>
        <w:pStyle w:val="ListBullet"/>
        <w:numPr>
          <w:ilvl w:val="0"/>
          <w:numId w:val="0"/>
        </w:numPr>
        <w:ind w:left="2160"/>
      </w:pPr>
      <w:r>
        <w:t xml:space="preserve">let a= </w:t>
      </w:r>
      <w:proofErr w:type="gramStart"/>
      <w:r>
        <w:t>String::</w:t>
      </w:r>
      <w:proofErr w:type="gramEnd"/>
      <w:r>
        <w:t>from(“ye”);</w:t>
      </w:r>
    </w:p>
    <w:p w14:paraId="55ED2F19" w14:textId="69894187" w:rsidR="006165C9" w:rsidRDefault="006165C9" w:rsidP="00AF245D">
      <w:pPr>
        <w:pStyle w:val="ListBullet"/>
        <w:numPr>
          <w:ilvl w:val="0"/>
          <w:numId w:val="0"/>
        </w:numPr>
        <w:ind w:left="2160"/>
      </w:pPr>
      <w:r>
        <w:lastRenderedPageBreak/>
        <w:t>let result;</w:t>
      </w:r>
    </w:p>
    <w:p w14:paraId="6AACCE56" w14:textId="77777777" w:rsidR="006165C9" w:rsidRDefault="006165C9" w:rsidP="00AF245D">
      <w:pPr>
        <w:pStyle w:val="ListBullet"/>
        <w:numPr>
          <w:ilvl w:val="0"/>
          <w:numId w:val="0"/>
        </w:numPr>
        <w:ind w:left="2160"/>
      </w:pPr>
      <w:r>
        <w:t>{</w:t>
      </w:r>
    </w:p>
    <w:p w14:paraId="5246129E" w14:textId="3718E352" w:rsidR="006165C9" w:rsidRDefault="006165C9" w:rsidP="00AF245D">
      <w:pPr>
        <w:pStyle w:val="ListBullet"/>
        <w:numPr>
          <w:ilvl w:val="0"/>
          <w:numId w:val="0"/>
        </w:numPr>
        <w:ind w:left="2160"/>
      </w:pPr>
      <w:r>
        <w:tab/>
        <w:t>let b= String…</w:t>
      </w:r>
    </w:p>
    <w:p w14:paraId="2AE52354" w14:textId="6D12B3C3" w:rsidR="006165C9" w:rsidRDefault="006165C9" w:rsidP="00AF245D">
      <w:pPr>
        <w:pStyle w:val="ListBullet"/>
        <w:numPr>
          <w:ilvl w:val="0"/>
          <w:numId w:val="0"/>
        </w:numPr>
        <w:ind w:left="2160"/>
      </w:pPr>
      <w:r>
        <w:tab/>
        <w:t xml:space="preserve">result= </w:t>
      </w:r>
      <w:proofErr w:type="spellStart"/>
      <w:r>
        <w:t>yo</w:t>
      </w:r>
      <w:proofErr w:type="spellEnd"/>
      <w:r>
        <w:t>(</w:t>
      </w:r>
      <w:proofErr w:type="spellStart"/>
      <w:r>
        <w:t>a</w:t>
      </w:r>
      <w:r w:rsidR="00D273E0">
        <w:t>.as_string</w:t>
      </w:r>
      <w:proofErr w:type="spellEnd"/>
      <w:r w:rsidR="00D273E0">
        <w:t>(</w:t>
      </w:r>
      <w:proofErr w:type="gramStart"/>
      <w:r w:rsidR="00D273E0">
        <w:t>)</w:t>
      </w:r>
      <w:r>
        <w:t>,</w:t>
      </w:r>
      <w:proofErr w:type="spellStart"/>
      <w:r>
        <w:t>b</w:t>
      </w:r>
      <w:proofErr w:type="gramEnd"/>
      <w:r w:rsidR="00D273E0">
        <w:t>.as_string</w:t>
      </w:r>
      <w:proofErr w:type="spellEnd"/>
      <w:r w:rsidR="00D273E0">
        <w:t>()</w:t>
      </w:r>
      <w:r>
        <w:t>);</w:t>
      </w:r>
    </w:p>
    <w:p w14:paraId="158EFBDB" w14:textId="0274B4BB" w:rsidR="006165C9" w:rsidRDefault="006165C9" w:rsidP="00AF245D">
      <w:pPr>
        <w:pStyle w:val="ListBullet"/>
        <w:numPr>
          <w:ilvl w:val="0"/>
          <w:numId w:val="0"/>
        </w:numPr>
        <w:ind w:left="2160"/>
      </w:pPr>
      <w:r>
        <w:t>}</w:t>
      </w:r>
    </w:p>
    <w:p w14:paraId="2728A4B7" w14:textId="2729CFA5" w:rsidR="006165C9" w:rsidRDefault="00D273E0" w:rsidP="00AF245D">
      <w:pPr>
        <w:pStyle w:val="ListBullet"/>
        <w:numPr>
          <w:ilvl w:val="0"/>
          <w:numId w:val="0"/>
        </w:numPr>
        <w:ind w:left="2160"/>
      </w:pPr>
      <w:proofErr w:type="spellStart"/>
      <w:proofErr w:type="gramStart"/>
      <w:r>
        <w:t>println</w:t>
      </w:r>
      <w:proofErr w:type="spellEnd"/>
      <w:r>
        <w:t>(</w:t>
      </w:r>
      <w:proofErr w:type="gramEnd"/>
      <w:r>
        <w:t>“{}”, result);</w:t>
      </w:r>
    </w:p>
    <w:p w14:paraId="1451E935" w14:textId="5D6566C9" w:rsidR="006165C9" w:rsidRDefault="006165C9" w:rsidP="00AF245D">
      <w:pPr>
        <w:pStyle w:val="ListBullet"/>
        <w:numPr>
          <w:ilvl w:val="0"/>
          <w:numId w:val="0"/>
        </w:numPr>
        <w:ind w:left="2160"/>
      </w:pPr>
      <w:r>
        <w:t>It will be an error.</w:t>
      </w:r>
    </w:p>
    <w:p w14:paraId="23F831A8" w14:textId="10CDA5EF" w:rsidR="001319F1" w:rsidRDefault="007A7000" w:rsidP="00AF245D">
      <w:pPr>
        <w:pStyle w:val="ListBullet"/>
        <w:numPr>
          <w:ilvl w:val="0"/>
          <w:numId w:val="0"/>
        </w:numPr>
        <w:ind w:left="2160"/>
      </w:pPr>
      <w:r>
        <w:t>This is also because when multiple lifetimes can be inferred, the shortest lifetime is passed to the lifetime generic.</w:t>
      </w:r>
      <w:r w:rsidR="00183FCF">
        <w:t xml:space="preserve">  </w:t>
      </w:r>
    </w:p>
    <w:p w14:paraId="1C5D81EF" w14:textId="485AD727" w:rsidR="0056102F" w:rsidRDefault="0056102F" w:rsidP="00AF245D">
      <w:pPr>
        <w:pStyle w:val="ListBullet"/>
        <w:numPr>
          <w:ilvl w:val="0"/>
          <w:numId w:val="0"/>
        </w:numPr>
        <w:ind w:left="2160"/>
      </w:pPr>
      <w:r>
        <w:t>The lifetime generic can only be applied to a function signature and not it’s body.</w:t>
      </w:r>
      <w:r w:rsidR="00837E34">
        <w:t xml:space="preserve"> Meaning if we declare a variable in the </w:t>
      </w:r>
      <w:proofErr w:type="gramStart"/>
      <w:r w:rsidR="00837E34">
        <w:t>body</w:t>
      </w:r>
      <w:proofErr w:type="gramEnd"/>
      <w:r w:rsidR="00837E34">
        <w:t xml:space="preserve"> we can’t use the </w:t>
      </w:r>
      <w:proofErr w:type="spellStart"/>
      <w:r w:rsidR="00837E34">
        <w:t>passed</w:t>
      </w:r>
      <w:proofErr w:type="spellEnd"/>
      <w:r w:rsidR="00837E34">
        <w:t xml:space="preserve"> lifetime generic for it.</w:t>
      </w:r>
    </w:p>
    <w:p w14:paraId="7873FD28" w14:textId="7CE5294D" w:rsidR="00AF627F" w:rsidRDefault="0069587B" w:rsidP="0069587B">
      <w:pPr>
        <w:pStyle w:val="ListBullet"/>
        <w:numPr>
          <w:ilvl w:val="2"/>
          <w:numId w:val="1"/>
        </w:numPr>
      </w:pPr>
      <w:r>
        <w:t>Lifetimes with structs: For ex.:</w:t>
      </w:r>
    </w:p>
    <w:p w14:paraId="47D64ADF" w14:textId="77777777" w:rsidR="0069587B" w:rsidRDefault="0069587B" w:rsidP="0069587B">
      <w:pPr>
        <w:pStyle w:val="ListBullet"/>
        <w:numPr>
          <w:ilvl w:val="0"/>
          <w:numId w:val="0"/>
        </w:numPr>
        <w:ind w:left="2160"/>
      </w:pPr>
      <w:r>
        <w:t>struct X&lt;’a&gt; {</w:t>
      </w:r>
    </w:p>
    <w:p w14:paraId="2CCAD5CA" w14:textId="581737E5" w:rsidR="0069587B" w:rsidRDefault="0069587B" w:rsidP="0069587B">
      <w:pPr>
        <w:pStyle w:val="ListBullet"/>
        <w:numPr>
          <w:ilvl w:val="0"/>
          <w:numId w:val="0"/>
        </w:numPr>
        <w:ind w:left="2160"/>
      </w:pPr>
      <w:r>
        <w:tab/>
      </w:r>
      <w:proofErr w:type="spellStart"/>
      <w:r>
        <w:t>yo</w:t>
      </w:r>
      <w:proofErr w:type="spellEnd"/>
      <w:r>
        <w:t xml:space="preserve">: &amp;’a </w:t>
      </w:r>
      <w:r w:rsidR="005F1383">
        <w:t>str,</w:t>
      </w:r>
    </w:p>
    <w:p w14:paraId="6A6D288B" w14:textId="03033311" w:rsidR="0069587B" w:rsidRDefault="0069587B" w:rsidP="0069587B">
      <w:pPr>
        <w:pStyle w:val="ListBullet"/>
        <w:numPr>
          <w:ilvl w:val="0"/>
          <w:numId w:val="0"/>
        </w:numPr>
        <w:ind w:left="2160"/>
      </w:pPr>
      <w:r>
        <w:t>}</w:t>
      </w:r>
    </w:p>
    <w:p w14:paraId="4C1CFDE2" w14:textId="77777777" w:rsidR="007B4256" w:rsidRDefault="007B4256" w:rsidP="0069587B">
      <w:pPr>
        <w:pStyle w:val="ListBullet"/>
        <w:numPr>
          <w:ilvl w:val="0"/>
          <w:numId w:val="0"/>
        </w:numPr>
        <w:ind w:left="2160"/>
      </w:pPr>
    </w:p>
    <w:p w14:paraId="5A43282A" w14:textId="716123F5" w:rsidR="007B4256" w:rsidRDefault="007B4256" w:rsidP="0069587B">
      <w:pPr>
        <w:pStyle w:val="ListBullet"/>
        <w:numPr>
          <w:ilvl w:val="0"/>
          <w:numId w:val="0"/>
        </w:numPr>
        <w:ind w:left="2160"/>
      </w:pPr>
      <w:r>
        <w:t xml:space="preserve">says the </w:t>
      </w:r>
      <w:r w:rsidR="00574BBF">
        <w:t xml:space="preserve">instance of </w:t>
      </w:r>
      <w:r>
        <w:t xml:space="preserve">struct X will only live as long as the string </w:t>
      </w:r>
      <w:proofErr w:type="spellStart"/>
      <w:r>
        <w:t>yo</w:t>
      </w:r>
      <w:proofErr w:type="spellEnd"/>
      <w:r>
        <w:t xml:space="preserve"> lives.</w:t>
      </w:r>
    </w:p>
    <w:p w14:paraId="27E135AC" w14:textId="4952202B" w:rsidR="00471CBB" w:rsidRDefault="00471CBB" w:rsidP="00AF627F">
      <w:pPr>
        <w:pStyle w:val="ListBullet"/>
        <w:numPr>
          <w:ilvl w:val="2"/>
          <w:numId w:val="1"/>
        </w:numPr>
      </w:pPr>
      <w:r>
        <w:t xml:space="preserve">Lifetime with </w:t>
      </w:r>
      <w:proofErr w:type="spellStart"/>
      <w:r>
        <w:t>impl</w:t>
      </w:r>
      <w:proofErr w:type="spellEnd"/>
      <w:r>
        <w:t xml:space="preserve">: </w:t>
      </w:r>
    </w:p>
    <w:p w14:paraId="271E01D3" w14:textId="77777777" w:rsidR="00471CBB" w:rsidRDefault="00471CBB" w:rsidP="00471CBB">
      <w:pPr>
        <w:pStyle w:val="ListBullet"/>
        <w:numPr>
          <w:ilvl w:val="0"/>
          <w:numId w:val="0"/>
        </w:numPr>
        <w:ind w:left="2160"/>
      </w:pPr>
      <w:proofErr w:type="spellStart"/>
      <w:r>
        <w:t>impl</w:t>
      </w:r>
      <w:proofErr w:type="spellEnd"/>
      <w:r>
        <w:t>&lt;’a&gt; X&lt;’a&gt; {</w:t>
      </w:r>
    </w:p>
    <w:p w14:paraId="2BFC4724" w14:textId="3F2F1B58" w:rsidR="00471CBB" w:rsidRDefault="00471CBB" w:rsidP="00471CBB">
      <w:pPr>
        <w:pStyle w:val="ListBullet"/>
        <w:numPr>
          <w:ilvl w:val="0"/>
          <w:numId w:val="0"/>
        </w:numPr>
        <w:ind w:left="2160"/>
      </w:pPr>
      <w:r>
        <w:tab/>
      </w:r>
      <w:proofErr w:type="spellStart"/>
      <w:r>
        <w:t>fn</w:t>
      </w:r>
      <w:proofErr w:type="spellEnd"/>
      <w:r>
        <w:t xml:space="preserve"> </w:t>
      </w:r>
      <w:proofErr w:type="spellStart"/>
      <w:r>
        <w:t>yo</w:t>
      </w:r>
      <w:proofErr w:type="spellEnd"/>
      <w:r>
        <w:t>(&amp;self) {…}</w:t>
      </w:r>
    </w:p>
    <w:p w14:paraId="5FC5B1E7" w14:textId="4538B81F" w:rsidR="00471CBB" w:rsidRDefault="00471CBB" w:rsidP="00471CBB">
      <w:pPr>
        <w:pStyle w:val="ListBullet"/>
        <w:numPr>
          <w:ilvl w:val="0"/>
          <w:numId w:val="0"/>
        </w:numPr>
        <w:ind w:left="2160"/>
      </w:pPr>
      <w:r>
        <w:t>}</w:t>
      </w:r>
    </w:p>
    <w:p w14:paraId="26871BA6" w14:textId="73CA02FA" w:rsidR="0069587B" w:rsidRDefault="00081E20" w:rsidP="00AF627F">
      <w:pPr>
        <w:pStyle w:val="ListBullet"/>
        <w:numPr>
          <w:ilvl w:val="2"/>
          <w:numId w:val="1"/>
        </w:numPr>
      </w:pPr>
      <w:r>
        <w:t xml:space="preserve">Lifetime generics are always required when returning references. However, some syntaxes are </w:t>
      </w:r>
      <w:r w:rsidR="001C3F46">
        <w:t xml:space="preserve">already defined for the compiler to ease up boilerplate. </w:t>
      </w:r>
    </w:p>
    <w:p w14:paraId="21485071" w14:textId="3385CFCD" w:rsidR="001C3F46" w:rsidRDefault="001C3F46" w:rsidP="001C3F46">
      <w:pPr>
        <w:pStyle w:val="ListBullet"/>
        <w:numPr>
          <w:ilvl w:val="0"/>
          <w:numId w:val="0"/>
        </w:numPr>
        <w:ind w:left="2160"/>
      </w:pPr>
      <w:r>
        <w:t>For ex.:</w:t>
      </w:r>
    </w:p>
    <w:p w14:paraId="5CDCEE04" w14:textId="77777777" w:rsidR="001C3F46" w:rsidRDefault="001C3F46" w:rsidP="001C3F46">
      <w:pPr>
        <w:pStyle w:val="ListBullet"/>
        <w:numPr>
          <w:ilvl w:val="0"/>
          <w:numId w:val="0"/>
        </w:numPr>
        <w:ind w:left="2160"/>
      </w:pPr>
      <w:proofErr w:type="spellStart"/>
      <w:r>
        <w:lastRenderedPageBreak/>
        <w:t>fn</w:t>
      </w:r>
      <w:proofErr w:type="spellEnd"/>
      <w:r>
        <w:t xml:space="preserve"> </w:t>
      </w:r>
      <w:proofErr w:type="spellStart"/>
      <w:proofErr w:type="gramStart"/>
      <w:r>
        <w:t>yo</w:t>
      </w:r>
      <w:proofErr w:type="spellEnd"/>
      <w:r>
        <w:t>(</w:t>
      </w:r>
      <w:proofErr w:type="gramEnd"/>
      <w:r>
        <w:t>x: &amp;str) -&gt; &amp;str {</w:t>
      </w:r>
    </w:p>
    <w:p w14:paraId="080293D9" w14:textId="260FFA7D" w:rsidR="001C3F46" w:rsidRDefault="001C3F46" w:rsidP="001C3F46">
      <w:pPr>
        <w:pStyle w:val="ListBullet"/>
        <w:numPr>
          <w:ilvl w:val="0"/>
          <w:numId w:val="0"/>
        </w:numPr>
        <w:ind w:left="2160"/>
      </w:pPr>
      <w:r>
        <w:tab/>
        <w:t>…</w:t>
      </w:r>
    </w:p>
    <w:p w14:paraId="5912DC33" w14:textId="181EA930" w:rsidR="001C3F46" w:rsidRDefault="001C3F46" w:rsidP="001C3F46">
      <w:pPr>
        <w:pStyle w:val="ListBullet"/>
        <w:numPr>
          <w:ilvl w:val="0"/>
          <w:numId w:val="0"/>
        </w:numPr>
        <w:ind w:left="2160"/>
      </w:pPr>
      <w:r>
        <w:tab/>
      </w:r>
      <w:r w:rsidR="0055176A">
        <w:t>&amp;</w:t>
      </w:r>
      <w:proofErr w:type="gramStart"/>
      <w:r w:rsidR="0055176A">
        <w:t>x[</w:t>
      </w:r>
      <w:proofErr w:type="gramEnd"/>
      <w:r w:rsidR="0055176A">
        <w:t>0..2]</w:t>
      </w:r>
    </w:p>
    <w:p w14:paraId="1E92B5B9" w14:textId="22A3FBE0" w:rsidR="001C3F46" w:rsidRDefault="001C3F46" w:rsidP="001C3F46">
      <w:pPr>
        <w:pStyle w:val="ListBullet"/>
        <w:numPr>
          <w:ilvl w:val="0"/>
          <w:numId w:val="0"/>
        </w:numPr>
        <w:ind w:left="2160"/>
      </w:pPr>
      <w:r>
        <w:t>}</w:t>
      </w:r>
    </w:p>
    <w:p w14:paraId="12B6FE0A" w14:textId="59598461" w:rsidR="0055176A" w:rsidRDefault="0055176A" w:rsidP="001C3F46">
      <w:pPr>
        <w:pStyle w:val="ListBullet"/>
        <w:numPr>
          <w:ilvl w:val="0"/>
          <w:numId w:val="0"/>
        </w:numPr>
        <w:ind w:left="2160"/>
      </w:pPr>
      <w:r>
        <w:t xml:space="preserve">works even though it shouldn’t. This is because Rust compiler implicitly </w:t>
      </w:r>
      <w:r w:rsidR="00902976">
        <w:t xml:space="preserve">adds </w:t>
      </w:r>
      <w:r>
        <w:t xml:space="preserve">&lt;’a&gt; </w:t>
      </w:r>
      <w:r w:rsidR="00902976">
        <w:t>to the signature.</w:t>
      </w:r>
      <w:r w:rsidR="007B7F4E">
        <w:t xml:space="preserve"> These pre-defined rules are called lifetime elision rules and aren’t of much importance to us but to the compiler </w:t>
      </w:r>
      <w:r w:rsidR="001C5477">
        <w:t xml:space="preserve">and when a use of reference fits a rule then we don’t need to specify lifetimes. </w:t>
      </w:r>
    </w:p>
    <w:p w14:paraId="4163DBDF" w14:textId="77777777" w:rsidR="00471CBB" w:rsidRDefault="00471CBB" w:rsidP="001C3F46">
      <w:pPr>
        <w:pStyle w:val="ListBullet"/>
        <w:numPr>
          <w:ilvl w:val="0"/>
          <w:numId w:val="0"/>
        </w:numPr>
        <w:ind w:left="2160"/>
      </w:pPr>
    </w:p>
    <w:p w14:paraId="366308AD" w14:textId="662B3933" w:rsidR="00081E20" w:rsidRDefault="004E690C" w:rsidP="00AF627F">
      <w:pPr>
        <w:pStyle w:val="ListBullet"/>
        <w:numPr>
          <w:ilvl w:val="2"/>
          <w:numId w:val="1"/>
        </w:numPr>
      </w:pPr>
      <w:r>
        <w:t xml:space="preserve">Lifetime elision rules: Functions and </w:t>
      </w:r>
      <w:proofErr w:type="spellStart"/>
      <w:r>
        <w:t>impl</w:t>
      </w:r>
      <w:proofErr w:type="spellEnd"/>
      <w:r>
        <w:t xml:space="preserve"> blocks always need a lifetime</w:t>
      </w:r>
      <w:r w:rsidR="0088328B">
        <w:t xml:space="preserve"> definition for </w:t>
      </w:r>
      <w:r w:rsidR="00572821">
        <w:t xml:space="preserve">reference </w:t>
      </w:r>
      <w:r w:rsidR="0088328B">
        <w:t xml:space="preserve">parameters &amp; </w:t>
      </w:r>
      <w:r w:rsidR="00572821">
        <w:t xml:space="preserve">reference </w:t>
      </w:r>
      <w:r w:rsidR="0088328B">
        <w:t xml:space="preserve">return types. But if we don’t provide them then these rules determine if it’ll be an error or not. </w:t>
      </w:r>
      <w:r w:rsidR="00C472F8">
        <w:t>There are 3 of these:</w:t>
      </w:r>
    </w:p>
    <w:p w14:paraId="2844C0C8" w14:textId="1C1801EA" w:rsidR="00C472F8" w:rsidRDefault="00CE273D" w:rsidP="00C472F8">
      <w:pPr>
        <w:pStyle w:val="ListBullet"/>
        <w:numPr>
          <w:ilvl w:val="3"/>
          <w:numId w:val="1"/>
        </w:numPr>
      </w:pPr>
      <w:r>
        <w:t xml:space="preserve">Each </w:t>
      </w:r>
      <w:r w:rsidR="00E92796">
        <w:t xml:space="preserve">reference </w:t>
      </w:r>
      <w:r>
        <w:t xml:space="preserve">parameter </w:t>
      </w:r>
      <w:r w:rsidR="00E92796">
        <w:t xml:space="preserve">in signature </w:t>
      </w:r>
      <w:r>
        <w:t xml:space="preserve">gets a separate lifetime. </w:t>
      </w:r>
    </w:p>
    <w:p w14:paraId="29F5B86B" w14:textId="419F9666" w:rsidR="00B94BE0" w:rsidRDefault="00CE273D" w:rsidP="00B94BE0">
      <w:pPr>
        <w:pStyle w:val="ListBullet"/>
        <w:numPr>
          <w:ilvl w:val="0"/>
          <w:numId w:val="0"/>
        </w:numPr>
        <w:ind w:left="2880"/>
      </w:pPr>
      <w:proofErr w:type="spellStart"/>
      <w:r>
        <w:t>fn</w:t>
      </w:r>
      <w:proofErr w:type="spellEnd"/>
      <w:r>
        <w:t xml:space="preserve"> </w:t>
      </w:r>
      <w:proofErr w:type="spellStart"/>
      <w:proofErr w:type="gramStart"/>
      <w:r>
        <w:t>yo</w:t>
      </w:r>
      <w:proofErr w:type="spellEnd"/>
      <w:r>
        <w:t>(</w:t>
      </w:r>
      <w:proofErr w:type="gramEnd"/>
      <w:r>
        <w:t xml:space="preserve">x: &amp;str) gets </w:t>
      </w:r>
      <w:proofErr w:type="spellStart"/>
      <w:r>
        <w:t>fn</w:t>
      </w:r>
      <w:proofErr w:type="spellEnd"/>
      <w:r>
        <w:t xml:space="preserve"> </w:t>
      </w:r>
      <w:proofErr w:type="spellStart"/>
      <w:r>
        <w:t>yo</w:t>
      </w:r>
      <w:proofErr w:type="spellEnd"/>
      <w:r>
        <w:t xml:space="preserve">&lt;’a&gt;(x:&amp;’a str), </w:t>
      </w:r>
      <w:proofErr w:type="spellStart"/>
      <w:r>
        <w:t>fn</w:t>
      </w:r>
      <w:proofErr w:type="spellEnd"/>
      <w:r>
        <w:t xml:space="preserve"> </w:t>
      </w:r>
      <w:proofErr w:type="spellStart"/>
      <w:r>
        <w:t>yo</w:t>
      </w:r>
      <w:proofErr w:type="spellEnd"/>
      <w:r>
        <w:t xml:space="preserve">(x…,y…) gets </w:t>
      </w:r>
      <w:proofErr w:type="spellStart"/>
      <w:r>
        <w:t>fn</w:t>
      </w:r>
      <w:proofErr w:type="spellEnd"/>
      <w:r>
        <w:t xml:space="preserve">  </w:t>
      </w:r>
      <w:proofErr w:type="spellStart"/>
      <w:r>
        <w:t>yo</w:t>
      </w:r>
      <w:proofErr w:type="spellEnd"/>
      <w:r>
        <w:t>&lt;’a, ‘b&gt;</w:t>
      </w:r>
      <w:r w:rsidR="00806B02">
        <w:t>(x: &amp;’a str, y: &amp;’b str) and so on.</w:t>
      </w:r>
    </w:p>
    <w:p w14:paraId="0F328FCE" w14:textId="7FD8BDB5" w:rsidR="00C472F8" w:rsidRDefault="00B94BE0" w:rsidP="00C472F8">
      <w:pPr>
        <w:pStyle w:val="ListBullet"/>
        <w:numPr>
          <w:ilvl w:val="3"/>
          <w:numId w:val="1"/>
        </w:numPr>
      </w:pPr>
      <w:r>
        <w:t xml:space="preserve">If there’s exactly 1 </w:t>
      </w:r>
      <w:r w:rsidR="003F6B8E">
        <w:t xml:space="preserve">reference parameter and it is given an explicit lifetime then the same lifetime is applied to the </w:t>
      </w:r>
      <w:r w:rsidR="00DD3C48">
        <w:t xml:space="preserve">return type </w:t>
      </w:r>
      <w:r w:rsidR="003F6B8E">
        <w:t>reference</w:t>
      </w:r>
      <w:r w:rsidR="00DD3C48">
        <w:t>, if any.</w:t>
      </w:r>
    </w:p>
    <w:p w14:paraId="7CF748A1" w14:textId="6A3EDB17" w:rsidR="00C472F8" w:rsidRDefault="0084733C" w:rsidP="00C472F8">
      <w:pPr>
        <w:pStyle w:val="ListBullet"/>
        <w:numPr>
          <w:ilvl w:val="3"/>
          <w:numId w:val="1"/>
        </w:numPr>
      </w:pPr>
      <w:r>
        <w:t xml:space="preserve">If there are multiple input lifetime parameters, </w:t>
      </w:r>
      <w:r w:rsidR="00A66147">
        <w:t xml:space="preserve">and one of them is &amp;self or &amp;mut self then the self’s lifetime is applied to the return type reference. </w:t>
      </w:r>
    </w:p>
    <w:p w14:paraId="1DA550DB" w14:textId="6215C1B9" w:rsidR="0088328B" w:rsidRDefault="008E7CF2" w:rsidP="0088328B">
      <w:pPr>
        <w:pStyle w:val="ListBullet"/>
        <w:numPr>
          <w:ilvl w:val="0"/>
          <w:numId w:val="0"/>
        </w:numPr>
        <w:ind w:left="2160"/>
      </w:pPr>
      <w:r>
        <w:t xml:space="preserve">If </w:t>
      </w:r>
      <w:r w:rsidR="00BA4261">
        <w:t xml:space="preserve">any of the </w:t>
      </w:r>
      <w:r>
        <w:t xml:space="preserve">3 rules can’t be applied to a method/function and it doesn’t have </w:t>
      </w:r>
      <w:proofErr w:type="spellStart"/>
      <w:proofErr w:type="gramStart"/>
      <w:r>
        <w:t>it’s</w:t>
      </w:r>
      <w:proofErr w:type="spellEnd"/>
      <w:proofErr w:type="gramEnd"/>
      <w:r>
        <w:t xml:space="preserve"> own explicit lifetime definitions for the reference types then it is an error.</w:t>
      </w:r>
      <w:r w:rsidR="00C97307">
        <w:t xml:space="preserve"> Multiple </w:t>
      </w:r>
      <w:r w:rsidR="000F0D81">
        <w:t xml:space="preserve">rules will be applied to the same signature if a single </w:t>
      </w:r>
      <w:r w:rsidR="00FA26C8">
        <w:t>rule doesn’t make the signature valid.</w:t>
      </w:r>
    </w:p>
    <w:p w14:paraId="3FDBE37F" w14:textId="3C633734" w:rsidR="005B0A69" w:rsidRDefault="0010718C" w:rsidP="0088328B">
      <w:pPr>
        <w:pStyle w:val="ListBullet"/>
        <w:numPr>
          <w:ilvl w:val="0"/>
          <w:numId w:val="0"/>
        </w:numPr>
        <w:ind w:left="2160"/>
      </w:pPr>
      <w:r>
        <w:t>For ex.:</w:t>
      </w:r>
    </w:p>
    <w:p w14:paraId="6D09642F" w14:textId="77777777" w:rsidR="0010718C" w:rsidRDefault="0010718C" w:rsidP="0088328B">
      <w:pPr>
        <w:pStyle w:val="ListBullet"/>
        <w:numPr>
          <w:ilvl w:val="0"/>
          <w:numId w:val="0"/>
        </w:numPr>
        <w:ind w:left="2160"/>
      </w:pPr>
      <w:proofErr w:type="spellStart"/>
      <w:r>
        <w:t>impl</w:t>
      </w:r>
      <w:proofErr w:type="spellEnd"/>
      <w:r>
        <w:t xml:space="preserve"> … {</w:t>
      </w:r>
    </w:p>
    <w:p w14:paraId="0F779819" w14:textId="66B8725B" w:rsidR="0010718C" w:rsidRDefault="0010718C" w:rsidP="0088328B">
      <w:pPr>
        <w:pStyle w:val="ListBullet"/>
        <w:numPr>
          <w:ilvl w:val="0"/>
          <w:numId w:val="0"/>
        </w:numPr>
        <w:ind w:left="2160"/>
      </w:pPr>
      <w:r>
        <w:lastRenderedPageBreak/>
        <w:tab/>
      </w:r>
      <w:proofErr w:type="spellStart"/>
      <w:r>
        <w:t>fn</w:t>
      </w:r>
      <w:proofErr w:type="spellEnd"/>
      <w:r>
        <w:t xml:space="preserve"> </w:t>
      </w:r>
      <w:proofErr w:type="spellStart"/>
      <w:proofErr w:type="gramStart"/>
      <w:r>
        <w:t>yo</w:t>
      </w:r>
      <w:proofErr w:type="spellEnd"/>
      <w:r>
        <w:t>(</w:t>
      </w:r>
      <w:proofErr w:type="gramEnd"/>
      <w:r>
        <w:t xml:space="preserve">&amp;self, x: &amp;str) -&gt; &amp;str {…} </w:t>
      </w:r>
    </w:p>
    <w:p w14:paraId="3619C83E" w14:textId="1C554CFF" w:rsidR="0010718C" w:rsidRDefault="0010718C" w:rsidP="0088328B">
      <w:pPr>
        <w:pStyle w:val="ListBullet"/>
        <w:numPr>
          <w:ilvl w:val="0"/>
          <w:numId w:val="0"/>
        </w:numPr>
        <w:ind w:left="2160"/>
      </w:pPr>
      <w:r>
        <w:t>}</w:t>
      </w:r>
    </w:p>
    <w:p w14:paraId="45373FF3" w14:textId="566966CD" w:rsidR="0010718C" w:rsidRDefault="0010718C" w:rsidP="0088328B">
      <w:pPr>
        <w:pStyle w:val="ListBullet"/>
        <w:numPr>
          <w:ilvl w:val="0"/>
          <w:numId w:val="0"/>
        </w:numPr>
        <w:ind w:left="2160"/>
      </w:pPr>
      <w:r>
        <w:t xml:space="preserve">This is not an error, as </w:t>
      </w:r>
      <w:r w:rsidR="00787E5E">
        <w:t>the 1</w:t>
      </w:r>
      <w:r w:rsidR="00787E5E" w:rsidRPr="00787E5E">
        <w:rPr>
          <w:vertAlign w:val="superscript"/>
        </w:rPr>
        <w:t>st</w:t>
      </w:r>
      <w:r w:rsidR="00787E5E">
        <w:t xml:space="preserve"> rule applies a lifetime to both the parameters and the 3</w:t>
      </w:r>
      <w:r w:rsidR="00787E5E" w:rsidRPr="00787E5E">
        <w:rPr>
          <w:vertAlign w:val="superscript"/>
        </w:rPr>
        <w:t>rd</w:t>
      </w:r>
      <w:r w:rsidR="00787E5E">
        <w:t xml:space="preserve"> rule </w:t>
      </w:r>
      <w:r w:rsidR="00F5514D">
        <w:t>applies the self’s lifetime to the return type</w:t>
      </w:r>
      <w:r w:rsidR="00A0650A">
        <w:t xml:space="preserve">. </w:t>
      </w:r>
    </w:p>
    <w:p w14:paraId="07F085ED" w14:textId="77777777" w:rsidR="005B0A69" w:rsidRDefault="005B0A69" w:rsidP="0088328B">
      <w:pPr>
        <w:pStyle w:val="ListBullet"/>
        <w:numPr>
          <w:ilvl w:val="0"/>
          <w:numId w:val="0"/>
        </w:numPr>
        <w:ind w:left="2160"/>
      </w:pPr>
    </w:p>
    <w:p w14:paraId="0491AE2C" w14:textId="0FD2385B" w:rsidR="004E690C" w:rsidRDefault="004718CB" w:rsidP="00AF627F">
      <w:pPr>
        <w:pStyle w:val="ListBullet"/>
        <w:numPr>
          <w:ilvl w:val="2"/>
          <w:numId w:val="1"/>
        </w:numPr>
      </w:pPr>
      <w:r>
        <w:t xml:space="preserve">Static lifetime: Applying this lifetime to a reference </w:t>
      </w:r>
      <w:r w:rsidR="00BD0B50">
        <w:t xml:space="preserve">puts it in the binary and increases the size of it. But the reference is valid for the duration of entire program. </w:t>
      </w:r>
    </w:p>
    <w:p w14:paraId="42F3B9EB" w14:textId="1CD43337" w:rsidR="00BD0B50" w:rsidRDefault="00BD0B50" w:rsidP="00BD0B50">
      <w:pPr>
        <w:pStyle w:val="ListBullet"/>
        <w:numPr>
          <w:ilvl w:val="0"/>
          <w:numId w:val="0"/>
        </w:numPr>
        <w:ind w:left="2160"/>
      </w:pPr>
      <w:r>
        <w:t>For ex.:</w:t>
      </w:r>
    </w:p>
    <w:p w14:paraId="683B813B" w14:textId="2F2A690E" w:rsidR="00BD0B50" w:rsidRDefault="004921B8" w:rsidP="00BD0B50">
      <w:pPr>
        <w:pStyle w:val="ListBullet"/>
        <w:numPr>
          <w:ilvl w:val="0"/>
          <w:numId w:val="0"/>
        </w:numPr>
        <w:ind w:left="2160"/>
      </w:pPr>
      <w:r>
        <w:t>let x: &amp;’static str= “</w:t>
      </w:r>
      <w:proofErr w:type="spellStart"/>
      <w:r>
        <w:t>yeee</w:t>
      </w:r>
      <w:proofErr w:type="spellEnd"/>
      <w:r>
        <w:t>”;</w:t>
      </w:r>
    </w:p>
    <w:p w14:paraId="5A097D25" w14:textId="09F05589" w:rsidR="00D1246A" w:rsidRDefault="00D1246A" w:rsidP="00BD0B50">
      <w:pPr>
        <w:pStyle w:val="ListBullet"/>
        <w:numPr>
          <w:ilvl w:val="0"/>
          <w:numId w:val="0"/>
        </w:numPr>
        <w:ind w:left="2160"/>
      </w:pPr>
      <w:r>
        <w:t>works. All String literals have the static lifetime.</w:t>
      </w:r>
      <w:r w:rsidR="000F69B1">
        <w:t xml:space="preserve"> </w:t>
      </w:r>
    </w:p>
    <w:p w14:paraId="444755B8" w14:textId="77777777" w:rsidR="004718CB" w:rsidRDefault="004718CB" w:rsidP="00AF627F">
      <w:pPr>
        <w:pStyle w:val="ListBullet"/>
        <w:numPr>
          <w:ilvl w:val="2"/>
          <w:numId w:val="1"/>
        </w:numPr>
      </w:pPr>
    </w:p>
    <w:p w14:paraId="2269B007" w14:textId="2318C706" w:rsidR="00B86ABE" w:rsidRDefault="008C7FCA" w:rsidP="00FD4A85">
      <w:pPr>
        <w:pStyle w:val="ListBullet"/>
        <w:numPr>
          <w:ilvl w:val="1"/>
          <w:numId w:val="1"/>
        </w:numPr>
      </w:pPr>
      <w:r>
        <w:t xml:space="preserve"> </w:t>
      </w:r>
      <w:r w:rsidR="00F267D8">
        <w:t xml:space="preserve">Default generic type parameters: </w:t>
      </w:r>
      <w:r w:rsidR="00563C38">
        <w:t xml:space="preserve">We can define default type for generics if they aren’t </w:t>
      </w:r>
      <w:r w:rsidR="00B86ABE">
        <w:t xml:space="preserve">given with the type annotations. </w:t>
      </w:r>
      <w:r w:rsidR="009D0BC3">
        <w:t xml:space="preserve">They are only applicable for generics on structs, </w:t>
      </w:r>
      <w:proofErr w:type="spellStart"/>
      <w:r w:rsidR="009D0BC3">
        <w:t>enums</w:t>
      </w:r>
      <w:proofErr w:type="spellEnd"/>
      <w:r w:rsidR="009D0BC3">
        <w:t>, types or traits.</w:t>
      </w:r>
      <w:r w:rsidR="00E121DE">
        <w:t xml:space="preserve"> </w:t>
      </w:r>
      <w:r w:rsidR="00B86ABE">
        <w:t>For ex.:</w:t>
      </w:r>
    </w:p>
    <w:p w14:paraId="719F23EE" w14:textId="77777777" w:rsidR="00D551EA" w:rsidRDefault="00D551EA" w:rsidP="007A179C">
      <w:pPr>
        <w:pStyle w:val="ListBullet"/>
        <w:numPr>
          <w:ilvl w:val="0"/>
          <w:numId w:val="0"/>
        </w:numPr>
        <w:ind w:left="1440"/>
      </w:pPr>
      <w:r>
        <w:t>struct X&lt;T=i32&gt; {</w:t>
      </w:r>
    </w:p>
    <w:p w14:paraId="013249B1" w14:textId="77777777" w:rsidR="00D551EA" w:rsidRDefault="00D551EA" w:rsidP="007A179C">
      <w:pPr>
        <w:pStyle w:val="ListBullet"/>
        <w:numPr>
          <w:ilvl w:val="0"/>
          <w:numId w:val="0"/>
        </w:numPr>
        <w:ind w:left="1440"/>
      </w:pPr>
      <w:r>
        <w:t xml:space="preserve">    </w:t>
      </w:r>
      <w:proofErr w:type="gramStart"/>
      <w:r>
        <w:t>x:T</w:t>
      </w:r>
      <w:proofErr w:type="gramEnd"/>
      <w:r>
        <w:t>,</w:t>
      </w:r>
    </w:p>
    <w:p w14:paraId="77828881" w14:textId="0141B1E5" w:rsidR="00FD4A85" w:rsidRDefault="00D551EA" w:rsidP="00D551EA">
      <w:pPr>
        <w:pStyle w:val="ListBullet"/>
        <w:numPr>
          <w:ilvl w:val="0"/>
          <w:numId w:val="0"/>
        </w:numPr>
        <w:ind w:left="1440"/>
      </w:pPr>
      <w:r>
        <w:t>}</w:t>
      </w:r>
    </w:p>
    <w:p w14:paraId="1B2F8959" w14:textId="2CEF8326" w:rsidR="00D551EA" w:rsidRDefault="00D551EA" w:rsidP="00D551EA">
      <w:pPr>
        <w:pStyle w:val="ListBullet"/>
        <w:numPr>
          <w:ilvl w:val="0"/>
          <w:numId w:val="0"/>
        </w:numPr>
        <w:ind w:left="1440"/>
      </w:pPr>
      <w:r>
        <w:t xml:space="preserve">let </w:t>
      </w:r>
      <w:proofErr w:type="spellStart"/>
      <w:r>
        <w:t>yo</w:t>
      </w:r>
      <w:proofErr w:type="spellEnd"/>
      <w:r>
        <w:t xml:space="preserve"> = X{x:2};</w:t>
      </w:r>
    </w:p>
    <w:p w14:paraId="00A512AA" w14:textId="617F1557" w:rsidR="00AE7A06" w:rsidRDefault="00AE7A06" w:rsidP="00D551EA">
      <w:pPr>
        <w:pStyle w:val="ListBullet"/>
        <w:numPr>
          <w:ilvl w:val="0"/>
          <w:numId w:val="0"/>
        </w:numPr>
        <w:ind w:left="1440"/>
      </w:pPr>
      <w:r>
        <w:t xml:space="preserve">Although this isn’t an ideal use case as x’s type is being passed as i32 </w:t>
      </w:r>
      <w:r w:rsidR="00377247">
        <w:t>anyways.</w:t>
      </w:r>
    </w:p>
    <w:p w14:paraId="298EC226" w14:textId="5813CD04" w:rsidR="00E121DE" w:rsidRDefault="00E121DE" w:rsidP="00D551EA">
      <w:pPr>
        <w:pStyle w:val="ListBullet"/>
        <w:numPr>
          <w:ilvl w:val="0"/>
          <w:numId w:val="0"/>
        </w:numPr>
        <w:ind w:left="1440"/>
      </w:pPr>
      <w:r>
        <w:t xml:space="preserve">However, if we look at Add trait in </w:t>
      </w:r>
      <w:proofErr w:type="gramStart"/>
      <w:r>
        <w:t>std::</w:t>
      </w:r>
      <w:proofErr w:type="gramEnd"/>
      <w:r>
        <w:t>ops</w:t>
      </w:r>
    </w:p>
    <w:p w14:paraId="0A0EBD8A" w14:textId="77777777" w:rsidR="00E121DE" w:rsidRDefault="00E121DE" w:rsidP="00D551EA">
      <w:pPr>
        <w:pStyle w:val="ListBullet"/>
        <w:numPr>
          <w:ilvl w:val="0"/>
          <w:numId w:val="0"/>
        </w:numPr>
        <w:ind w:left="1440"/>
      </w:pPr>
      <w:r>
        <w:t>trait Add&lt;</w:t>
      </w:r>
      <w:proofErr w:type="spellStart"/>
      <w:r>
        <w:t>Rhs</w:t>
      </w:r>
      <w:proofErr w:type="spellEnd"/>
      <w:r>
        <w:t>=Self&gt; {</w:t>
      </w:r>
    </w:p>
    <w:p w14:paraId="5E2741C9" w14:textId="3794ED8F" w:rsidR="00E121DE" w:rsidRDefault="00E121DE" w:rsidP="00D551EA">
      <w:pPr>
        <w:pStyle w:val="ListBullet"/>
        <w:numPr>
          <w:ilvl w:val="0"/>
          <w:numId w:val="0"/>
        </w:numPr>
        <w:ind w:left="1440"/>
      </w:pPr>
      <w:r>
        <w:t>type Output;</w:t>
      </w:r>
    </w:p>
    <w:p w14:paraId="34AA8593" w14:textId="56073C67" w:rsidR="00E121DE" w:rsidRDefault="00E121DE" w:rsidP="00D551EA">
      <w:pPr>
        <w:pStyle w:val="ListBullet"/>
        <w:numPr>
          <w:ilvl w:val="0"/>
          <w:numId w:val="0"/>
        </w:numPr>
        <w:ind w:left="1440"/>
      </w:pPr>
      <w:proofErr w:type="spellStart"/>
      <w:r>
        <w:t>fn</w:t>
      </w:r>
      <w:proofErr w:type="spellEnd"/>
      <w:r>
        <w:t xml:space="preserve"> </w:t>
      </w:r>
      <w:proofErr w:type="gramStart"/>
      <w:r>
        <w:t>add(</w:t>
      </w:r>
      <w:proofErr w:type="gramEnd"/>
      <w:r>
        <w:t xml:space="preserve">self, other: </w:t>
      </w:r>
      <w:proofErr w:type="spellStart"/>
      <w:r>
        <w:t>Rhs</w:t>
      </w:r>
      <w:proofErr w:type="spellEnd"/>
      <w:r>
        <w:t xml:space="preserve">) -&gt; </w:t>
      </w:r>
      <w:r w:rsidR="007917F1">
        <w:t>Self:</w:t>
      </w:r>
      <w:r w:rsidR="00415D15">
        <w:t>:</w:t>
      </w:r>
      <w:r>
        <w:t>Output;</w:t>
      </w:r>
    </w:p>
    <w:p w14:paraId="2B3BD984" w14:textId="728A09E5" w:rsidR="00E121DE" w:rsidRDefault="00E121DE" w:rsidP="00D551EA">
      <w:pPr>
        <w:pStyle w:val="ListBullet"/>
        <w:numPr>
          <w:ilvl w:val="0"/>
          <w:numId w:val="0"/>
        </w:numPr>
        <w:ind w:left="1440"/>
      </w:pPr>
      <w:r>
        <w:t>}</w:t>
      </w:r>
    </w:p>
    <w:p w14:paraId="29EC1C0B" w14:textId="6D66D0B7" w:rsidR="009D0BC3" w:rsidRDefault="003E5F0B" w:rsidP="007A179C">
      <w:pPr>
        <w:pStyle w:val="ListBullet"/>
        <w:numPr>
          <w:ilvl w:val="0"/>
          <w:numId w:val="0"/>
        </w:numPr>
        <w:ind w:left="1440"/>
      </w:pPr>
      <w:r>
        <w:lastRenderedPageBreak/>
        <w:t xml:space="preserve">then it becomes apparent that even if </w:t>
      </w:r>
      <w:proofErr w:type="spellStart"/>
      <w:r>
        <w:t>impl</w:t>
      </w:r>
      <w:proofErr w:type="spellEnd"/>
      <w:r>
        <w:t xml:space="preserve"> Add on X is called it will still work as </w:t>
      </w:r>
      <w:proofErr w:type="spellStart"/>
      <w:r>
        <w:t>Rhs</w:t>
      </w:r>
      <w:proofErr w:type="spellEnd"/>
      <w:r>
        <w:t xml:space="preserve"> will default to X in that case.</w:t>
      </w:r>
    </w:p>
    <w:p w14:paraId="1E76492A" w14:textId="1C899754" w:rsidR="00E1571A" w:rsidRDefault="00E1571A" w:rsidP="007A179C">
      <w:pPr>
        <w:pStyle w:val="ListBullet"/>
        <w:numPr>
          <w:ilvl w:val="0"/>
          <w:numId w:val="0"/>
        </w:numPr>
        <w:ind w:left="432" w:hanging="432"/>
      </w:pPr>
    </w:p>
    <w:p w14:paraId="4BDE8865" w14:textId="79AD4BFE" w:rsidR="00FD564D" w:rsidRDefault="00335285" w:rsidP="007A179C">
      <w:pPr>
        <w:pStyle w:val="ListBullet"/>
        <w:numPr>
          <w:ilvl w:val="1"/>
          <w:numId w:val="1"/>
        </w:numPr>
      </w:pPr>
      <w:r>
        <w:t xml:space="preserve">Explicit Type Annotation: To explicitly give type for the type annotation, we </w:t>
      </w:r>
      <w:proofErr w:type="gramStart"/>
      <w:r>
        <w:t>use :</w:t>
      </w:r>
      <w:proofErr w:type="gramEnd"/>
      <w:r>
        <w:t>: with &lt;T&gt;.</w:t>
      </w:r>
      <w:r w:rsidR="00282CE5">
        <w:t xml:space="preserve"> Also called </w:t>
      </w:r>
      <w:proofErr w:type="gramStart"/>
      <w:r w:rsidR="00282CE5">
        <w:t xml:space="preserve">the </w:t>
      </w:r>
      <w:r w:rsidR="00282CE5" w:rsidRPr="00282CE5">
        <w:t>:</w:t>
      </w:r>
      <w:proofErr w:type="gramEnd"/>
      <w:r w:rsidR="00282CE5" w:rsidRPr="00282CE5">
        <w:t>:&lt;&gt;</w:t>
      </w:r>
      <w:r w:rsidR="00282CE5">
        <w:t xml:space="preserve"> or </w:t>
      </w:r>
      <w:proofErr w:type="spellStart"/>
      <w:r w:rsidR="00282CE5">
        <w:t>turbofish</w:t>
      </w:r>
      <w:proofErr w:type="spellEnd"/>
      <w:r w:rsidR="00282CE5">
        <w:t xml:space="preserve"> operator, (</w:t>
      </w:r>
      <w:hyperlink r:id="rId15" w:history="1">
        <w:r w:rsidR="00282CE5" w:rsidRPr="00945B52">
          <w:rPr>
            <w:rStyle w:val="Hyperlink"/>
          </w:rPr>
          <w:t>https://turbo.fish/</w:t>
        </w:r>
      </w:hyperlink>
      <w:r w:rsidR="00282CE5">
        <w:t>)</w:t>
      </w:r>
      <w:r w:rsidR="00EB2D64">
        <w:t>.</w:t>
      </w:r>
    </w:p>
    <w:p w14:paraId="6D16AFD8" w14:textId="4461377D" w:rsidR="00335285" w:rsidRDefault="00335285" w:rsidP="00335285">
      <w:pPr>
        <w:pStyle w:val="ListBullet"/>
        <w:numPr>
          <w:ilvl w:val="0"/>
          <w:numId w:val="0"/>
        </w:numPr>
        <w:ind w:left="1440"/>
      </w:pPr>
      <w:r>
        <w:t>For ex.:</w:t>
      </w:r>
    </w:p>
    <w:p w14:paraId="6D9EC4AC" w14:textId="6BE86175" w:rsidR="00335285" w:rsidRDefault="00043179" w:rsidP="00043179">
      <w:pPr>
        <w:pStyle w:val="ListBullet"/>
        <w:numPr>
          <w:ilvl w:val="0"/>
          <w:numId w:val="0"/>
        </w:numPr>
        <w:ind w:left="1440"/>
      </w:pPr>
      <w:proofErr w:type="spellStart"/>
      <w:r w:rsidRPr="00043179">
        <w:t>fn</w:t>
      </w:r>
      <w:proofErr w:type="spellEnd"/>
      <w:r w:rsidRPr="00043179">
        <w:t xml:space="preserve"> </w:t>
      </w:r>
      <w:proofErr w:type="spellStart"/>
      <w:r w:rsidRPr="00043179">
        <w:t>yo</w:t>
      </w:r>
      <w:proofErr w:type="spellEnd"/>
      <w:r w:rsidRPr="00043179">
        <w:t>&lt;T&gt;(</w:t>
      </w:r>
      <w:proofErr w:type="spellStart"/>
      <w:proofErr w:type="gramStart"/>
      <w:r w:rsidRPr="00043179">
        <w:t>x:T</w:t>
      </w:r>
      <w:proofErr w:type="spellEnd"/>
      <w:proofErr w:type="gramEnd"/>
      <w:r w:rsidRPr="00043179">
        <w:t>){}</w:t>
      </w:r>
    </w:p>
    <w:p w14:paraId="1B2D22CD" w14:textId="749E9424" w:rsidR="00043179" w:rsidRDefault="007D0E99" w:rsidP="00043179">
      <w:pPr>
        <w:pStyle w:val="ListBullet"/>
        <w:numPr>
          <w:ilvl w:val="0"/>
          <w:numId w:val="0"/>
        </w:numPr>
        <w:ind w:left="1440"/>
      </w:pPr>
      <w:r w:rsidRPr="007D0E99">
        <w:t xml:space="preserve">let x= </w:t>
      </w:r>
      <w:proofErr w:type="spellStart"/>
      <w:proofErr w:type="gramStart"/>
      <w:r w:rsidRPr="007D0E99">
        <w:t>yo</w:t>
      </w:r>
      <w:proofErr w:type="spellEnd"/>
      <w:r w:rsidRPr="007D0E99">
        <w:t>::&lt;</w:t>
      </w:r>
      <w:proofErr w:type="gramEnd"/>
      <w:r w:rsidRPr="007D0E99">
        <w:t>i32&gt;(2);</w:t>
      </w:r>
    </w:p>
    <w:p w14:paraId="05C9EB46" w14:textId="77777777" w:rsidR="007D0E99" w:rsidRDefault="007D0E99" w:rsidP="000B10E0">
      <w:pPr>
        <w:pStyle w:val="ListBullet"/>
        <w:numPr>
          <w:ilvl w:val="0"/>
          <w:numId w:val="0"/>
        </w:numPr>
        <w:ind w:left="1440"/>
      </w:pPr>
    </w:p>
    <w:p w14:paraId="1CFCB0A3" w14:textId="77777777" w:rsidR="00043179" w:rsidRDefault="00043179" w:rsidP="007A179C">
      <w:pPr>
        <w:pStyle w:val="ListBullet"/>
        <w:numPr>
          <w:ilvl w:val="1"/>
          <w:numId w:val="1"/>
        </w:numPr>
      </w:pPr>
    </w:p>
    <w:p w14:paraId="160A13A4" w14:textId="3DBB0F53" w:rsidR="001C6D25" w:rsidRDefault="001C6D25" w:rsidP="00C42FA2">
      <w:pPr>
        <w:pStyle w:val="ListBullet"/>
        <w:outlineLvl w:val="1"/>
      </w:pPr>
      <w:r>
        <w:t>File I/O:</w:t>
      </w:r>
    </w:p>
    <w:p w14:paraId="75B0622E" w14:textId="0766AAD6" w:rsidR="001C6D25" w:rsidRDefault="001C6D25" w:rsidP="001C6D25">
      <w:pPr>
        <w:pStyle w:val="ListBullet"/>
        <w:numPr>
          <w:ilvl w:val="1"/>
          <w:numId w:val="1"/>
        </w:numPr>
      </w:pPr>
      <w:r>
        <w:t>Read file to string:</w:t>
      </w:r>
    </w:p>
    <w:p w14:paraId="7D898030" w14:textId="77777777" w:rsidR="001C6D25" w:rsidRDefault="001C6D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4921419"/>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fs</w:t>
      </w:r>
      <w:r>
        <w:rPr>
          <w:rFonts w:ascii="Consolas" w:hAnsi="Consolas" w:cs="Courier New"/>
          <w:color w:val="666600"/>
          <w:sz w:val="17"/>
          <w:szCs w:val="17"/>
        </w:rPr>
        <w:t>;</w:t>
      </w:r>
    </w:p>
    <w:p w14:paraId="1F07A14F" w14:textId="77777777" w:rsidR="001C6D25" w:rsidRDefault="001C6D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4921419"/>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io</w:t>
      </w:r>
      <w:r>
        <w:rPr>
          <w:rFonts w:ascii="Consolas" w:hAnsi="Consolas" w:cs="Courier New"/>
          <w:color w:val="666600"/>
          <w:sz w:val="17"/>
          <w:szCs w:val="17"/>
        </w:rPr>
        <w:t>;</w:t>
      </w:r>
    </w:p>
    <w:p w14:paraId="02C40E86" w14:textId="77777777" w:rsidR="001C6D25" w:rsidRDefault="001C6D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4921419"/>
        <w:rPr>
          <w:rFonts w:ascii="Consolas" w:hAnsi="Consolas" w:cs="Courier New"/>
          <w:sz w:val="17"/>
          <w:szCs w:val="17"/>
        </w:rPr>
      </w:pPr>
      <w:r>
        <w:rPr>
          <w:rFonts w:ascii="Consolas" w:hAnsi="Consolas" w:cs="Courier New"/>
          <w:color w:val="000000"/>
          <w:sz w:val="17"/>
          <w:szCs w:val="17"/>
        </w:rPr>
        <w:t> </w:t>
      </w:r>
    </w:p>
    <w:p w14:paraId="366DCE59" w14:textId="77777777" w:rsidR="001C6D25" w:rsidRDefault="001C6D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4921419"/>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read_username_from_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Result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io</w:t>
      </w:r>
      <w:r>
        <w:rPr>
          <w:rFonts w:ascii="Consolas" w:hAnsi="Consolas" w:cs="Courier New"/>
          <w:color w:val="666600"/>
          <w:sz w:val="17"/>
          <w:szCs w:val="17"/>
        </w:rPr>
        <w:t>::</w:t>
      </w:r>
      <w:r>
        <w:rPr>
          <w:rFonts w:ascii="Consolas" w:hAnsi="Consolas" w:cs="Courier New"/>
          <w:color w:val="660066"/>
          <w:sz w:val="17"/>
          <w:szCs w:val="17"/>
        </w:rPr>
        <w:t>Error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D91F17F" w14:textId="77777777" w:rsidR="001C6D25" w:rsidRDefault="001C6D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492141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fs</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read_to_string</w:t>
      </w:r>
      <w:proofErr w:type="spellEnd"/>
      <w:r>
        <w:rPr>
          <w:rFonts w:ascii="Consolas" w:hAnsi="Consolas" w:cs="Courier New"/>
          <w:color w:val="666600"/>
          <w:sz w:val="17"/>
          <w:szCs w:val="17"/>
        </w:rPr>
        <w:t>(</w:t>
      </w:r>
      <w:r>
        <w:rPr>
          <w:rFonts w:ascii="Consolas" w:hAnsi="Consolas" w:cs="Courier New"/>
          <w:color w:val="008800"/>
          <w:sz w:val="17"/>
          <w:szCs w:val="17"/>
        </w:rPr>
        <w:t>"hello.txt"</w:t>
      </w:r>
      <w:r>
        <w:rPr>
          <w:rFonts w:ascii="Consolas" w:hAnsi="Consolas" w:cs="Courier New"/>
          <w:color w:val="666600"/>
          <w:sz w:val="17"/>
          <w:szCs w:val="17"/>
        </w:rPr>
        <w:t>)</w:t>
      </w:r>
    </w:p>
    <w:p w14:paraId="52EA525A" w14:textId="77777777" w:rsidR="001C6D25" w:rsidRDefault="001C6D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84921419"/>
        <w:rPr>
          <w:rFonts w:ascii="Consolas" w:hAnsi="Consolas" w:cs="Courier New"/>
          <w:sz w:val="17"/>
          <w:szCs w:val="17"/>
        </w:rPr>
      </w:pPr>
      <w:r>
        <w:rPr>
          <w:rFonts w:ascii="Consolas" w:hAnsi="Consolas" w:cs="Courier New"/>
          <w:color w:val="666600"/>
          <w:sz w:val="17"/>
          <w:szCs w:val="17"/>
        </w:rPr>
        <w:t>}</w:t>
      </w:r>
    </w:p>
    <w:p w14:paraId="67AEBC0F" w14:textId="77777777" w:rsidR="001C6D25" w:rsidRDefault="001C6D25" w:rsidP="001C6D25">
      <w:pPr>
        <w:pStyle w:val="ListBullet"/>
        <w:numPr>
          <w:ilvl w:val="0"/>
          <w:numId w:val="0"/>
        </w:numPr>
        <w:ind w:left="1440"/>
      </w:pPr>
    </w:p>
    <w:p w14:paraId="11639921" w14:textId="77777777" w:rsidR="001C6D25" w:rsidRDefault="001C6D25" w:rsidP="001C6D25">
      <w:pPr>
        <w:pStyle w:val="ListBullet"/>
        <w:numPr>
          <w:ilvl w:val="1"/>
          <w:numId w:val="1"/>
        </w:numPr>
      </w:pPr>
    </w:p>
    <w:p w14:paraId="29876364" w14:textId="20DBBE84" w:rsidR="001C6D25" w:rsidRDefault="009A0049" w:rsidP="00C42FA2">
      <w:pPr>
        <w:pStyle w:val="ListBullet"/>
        <w:outlineLvl w:val="1"/>
      </w:pPr>
      <w:r>
        <w:t xml:space="preserve">Testing: </w:t>
      </w:r>
      <w:r w:rsidR="00E4641B">
        <w:t xml:space="preserve">All tests are written in 3 steps, create the proper state, run the function with the proper state and lastly check the result. </w:t>
      </w:r>
      <w:r w:rsidR="00176B69">
        <w:t>Tests in rust are functions annotated with #[test]</w:t>
      </w:r>
      <w:r w:rsidR="008803BB">
        <w:t xml:space="preserve"> and a test module is generated automatically for any new cargo library created with cargo new &lt;name&gt; --lib.</w:t>
      </w:r>
      <w:r w:rsidR="00A6108A">
        <w:t xml:space="preserve"> </w:t>
      </w:r>
    </w:p>
    <w:p w14:paraId="45FBD1FE" w14:textId="47AF16EC" w:rsidR="00B11EAF" w:rsidRDefault="00A6108A" w:rsidP="0080549B">
      <w:pPr>
        <w:pStyle w:val="ListBullet"/>
        <w:numPr>
          <w:ilvl w:val="0"/>
          <w:numId w:val="0"/>
        </w:numPr>
        <w:ind w:left="432"/>
      </w:pPr>
      <w:r>
        <w:t xml:space="preserve">To run tests, we run </w:t>
      </w:r>
      <w:r>
        <w:br/>
        <w:t>cargo test</w:t>
      </w:r>
    </w:p>
    <w:p w14:paraId="1F7D1F8E" w14:textId="653A783F" w:rsidR="001C6D25" w:rsidRDefault="0080549B" w:rsidP="0080549B">
      <w:pPr>
        <w:pStyle w:val="ListBullet"/>
        <w:numPr>
          <w:ilvl w:val="1"/>
          <w:numId w:val="1"/>
        </w:numPr>
      </w:pPr>
      <w:r>
        <w:t>Basic test:</w:t>
      </w:r>
    </w:p>
    <w:p w14:paraId="67EC63CD"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880000"/>
          <w:sz w:val="17"/>
          <w:szCs w:val="17"/>
        </w:rPr>
        <w:t>#[cfg(test)]</w:t>
      </w:r>
    </w:p>
    <w:p w14:paraId="72BDA22F"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000000"/>
          <w:sz w:val="17"/>
          <w:szCs w:val="17"/>
        </w:rPr>
        <w:t xml:space="preserve">mod tests </w:t>
      </w:r>
      <w:r>
        <w:rPr>
          <w:rFonts w:ascii="Consolas" w:hAnsi="Consolas" w:cs="Courier New"/>
          <w:color w:val="666600"/>
          <w:sz w:val="17"/>
          <w:szCs w:val="17"/>
        </w:rPr>
        <w:t>{</w:t>
      </w:r>
    </w:p>
    <w:p w14:paraId="7003E8CC"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#[test]</w:t>
      </w:r>
    </w:p>
    <w:p w14:paraId="6106C089"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it_</w:t>
      </w:r>
      <w:proofErr w:type="gramStart"/>
      <w:r>
        <w:rPr>
          <w:rFonts w:ascii="Consolas" w:hAnsi="Consolas" w:cs="Courier New"/>
          <w:color w:val="000000"/>
          <w:sz w:val="17"/>
          <w:szCs w:val="17"/>
        </w:rPr>
        <w:t>works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152D4C"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6779B2B"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assert_</w:t>
      </w:r>
      <w:proofErr w:type="gramStart"/>
      <w:r>
        <w:rPr>
          <w:rFonts w:ascii="Consolas" w:hAnsi="Consolas" w:cs="Courier New"/>
          <w:color w:val="000000"/>
          <w:sz w:val="17"/>
          <w:szCs w:val="17"/>
        </w:rPr>
        <w:t>eq</w:t>
      </w:r>
      <w:proofErr w:type="spellEnd"/>
      <w:r>
        <w:rPr>
          <w:rFonts w:ascii="Consolas" w:hAnsi="Consolas" w:cs="Courier New"/>
          <w:color w:val="666600"/>
          <w:sz w:val="17"/>
          <w:szCs w:val="17"/>
        </w:rPr>
        <w:t>!(</w:t>
      </w:r>
      <w:proofErr w:type="gramEnd"/>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588A34D"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5EDA348" w14:textId="77777777" w:rsidR="0080549B" w:rsidRDefault="008054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08738499"/>
        <w:rPr>
          <w:rFonts w:ascii="Consolas" w:hAnsi="Consolas" w:cs="Courier New"/>
          <w:sz w:val="17"/>
          <w:szCs w:val="17"/>
        </w:rPr>
      </w:pPr>
      <w:r>
        <w:rPr>
          <w:rFonts w:ascii="Consolas" w:hAnsi="Consolas" w:cs="Courier New"/>
          <w:color w:val="666600"/>
          <w:sz w:val="17"/>
          <w:szCs w:val="17"/>
        </w:rPr>
        <w:lastRenderedPageBreak/>
        <w:t>}</w:t>
      </w:r>
    </w:p>
    <w:p w14:paraId="3D02C8E5" w14:textId="77777777" w:rsidR="00CD6F4C" w:rsidRDefault="00057472" w:rsidP="0080549B">
      <w:pPr>
        <w:pStyle w:val="ListBullet"/>
        <w:numPr>
          <w:ilvl w:val="0"/>
          <w:numId w:val="0"/>
        </w:numPr>
        <w:ind w:left="1440"/>
      </w:pPr>
      <w:r>
        <w:t>The attribute on module defines this module as the test module.</w:t>
      </w:r>
    </w:p>
    <w:p w14:paraId="7F629A80" w14:textId="77777777" w:rsidR="00E17AAA" w:rsidRDefault="00CD6F4C" w:rsidP="0080549B">
      <w:pPr>
        <w:pStyle w:val="ListBullet"/>
        <w:numPr>
          <w:ilvl w:val="0"/>
          <w:numId w:val="0"/>
        </w:numPr>
        <w:ind w:left="1440"/>
      </w:pPr>
      <w:r>
        <w:t>Any method without this attribute isn’t ran with the test runner.</w:t>
      </w:r>
    </w:p>
    <w:p w14:paraId="270F3660" w14:textId="19EEF611" w:rsidR="0080549B" w:rsidRDefault="00E32EAB" w:rsidP="0080549B">
      <w:pPr>
        <w:pStyle w:val="ListBullet"/>
        <w:numPr>
          <w:ilvl w:val="0"/>
          <w:numId w:val="0"/>
        </w:numPr>
        <w:ind w:left="1440"/>
      </w:pPr>
      <w:r>
        <w:br/>
        <w:t>It will give the following strings in its output when ran with cargo test.</w:t>
      </w:r>
    </w:p>
    <w:p w14:paraId="3BC143B5" w14:textId="745FD90D" w:rsidR="00E32EAB" w:rsidRDefault="008F667C" w:rsidP="0080549B">
      <w:pPr>
        <w:pStyle w:val="ListBullet"/>
        <w:numPr>
          <w:ilvl w:val="0"/>
          <w:numId w:val="0"/>
        </w:numPr>
        <w:ind w:left="1440"/>
      </w:pPr>
      <w:r>
        <w:t>1 passed</w:t>
      </w:r>
      <w:r>
        <w:br/>
      </w:r>
      <w:r w:rsidR="00145D1B">
        <w:t>0 failed</w:t>
      </w:r>
      <w:r w:rsidR="00145D1B">
        <w:br/>
        <w:t xml:space="preserve">0 </w:t>
      </w:r>
      <w:proofErr w:type="gramStart"/>
      <w:r w:rsidR="00145D1B">
        <w:t>ignored  /</w:t>
      </w:r>
      <w:proofErr w:type="gramEnd"/>
      <w:r w:rsidR="00145D1B">
        <w:t>/we can ignore tests</w:t>
      </w:r>
    </w:p>
    <w:p w14:paraId="2EF29870" w14:textId="2D78B7C4" w:rsidR="00145D1B" w:rsidRDefault="00145D1B" w:rsidP="0080549B">
      <w:pPr>
        <w:pStyle w:val="ListBullet"/>
        <w:numPr>
          <w:ilvl w:val="0"/>
          <w:numId w:val="0"/>
        </w:numPr>
        <w:ind w:left="1440"/>
      </w:pPr>
      <w:r>
        <w:t>0 measured //for benchmark tests, currently only on nightly Rust</w:t>
      </w:r>
    </w:p>
    <w:p w14:paraId="1880BDA9" w14:textId="30F4013B" w:rsidR="00057472" w:rsidRDefault="001614D0" w:rsidP="003F203C">
      <w:pPr>
        <w:pStyle w:val="ListBullet"/>
        <w:numPr>
          <w:ilvl w:val="0"/>
          <w:numId w:val="0"/>
        </w:numPr>
        <w:ind w:left="1440"/>
      </w:pPr>
      <w:r>
        <w:t>0 filtered out //we can specify only certain tests to run using cargo test</w:t>
      </w:r>
    </w:p>
    <w:p w14:paraId="7B1521AE" w14:textId="77777777" w:rsidR="003F203C" w:rsidRDefault="003F203C" w:rsidP="003F203C">
      <w:pPr>
        <w:pStyle w:val="ListBullet"/>
        <w:numPr>
          <w:ilvl w:val="0"/>
          <w:numId w:val="0"/>
        </w:numPr>
        <w:ind w:left="1440"/>
      </w:pPr>
    </w:p>
    <w:p w14:paraId="71A93800" w14:textId="274A463F" w:rsidR="0080549B" w:rsidRDefault="003F203C" w:rsidP="0080549B">
      <w:pPr>
        <w:pStyle w:val="ListBullet"/>
        <w:numPr>
          <w:ilvl w:val="1"/>
          <w:numId w:val="1"/>
        </w:numPr>
      </w:pPr>
      <w:r>
        <w:t xml:space="preserve">Failure: Tests can fail if asserts fail or if a test method thread dies. Each test is </w:t>
      </w:r>
      <w:proofErr w:type="gramStart"/>
      <w:r>
        <w:t>ran</w:t>
      </w:r>
      <w:proofErr w:type="gramEnd"/>
      <w:r>
        <w:t xml:space="preserve"> in a different thread</w:t>
      </w:r>
      <w:r w:rsidR="00AC0BBF">
        <w:t xml:space="preserve"> and if a thread becomes unresponsive or dies it is marked as failed.</w:t>
      </w:r>
      <w:r w:rsidR="00F056C3">
        <w:t xml:space="preserve"> For ex.: test methods that </w:t>
      </w:r>
      <w:proofErr w:type="gramStart"/>
      <w:r w:rsidR="00F056C3">
        <w:t>panic!.</w:t>
      </w:r>
      <w:proofErr w:type="gramEnd"/>
    </w:p>
    <w:p w14:paraId="2586E8FA" w14:textId="7B361187" w:rsidR="00275A74" w:rsidRDefault="00885EA4" w:rsidP="0080549B">
      <w:pPr>
        <w:pStyle w:val="ListBullet"/>
        <w:numPr>
          <w:ilvl w:val="1"/>
          <w:numId w:val="1"/>
        </w:numPr>
      </w:pPr>
      <w:r>
        <w:t>Accessing main crate: The test modul</w:t>
      </w:r>
      <w:r w:rsidR="00E06BB7">
        <w:t>e in library (</w:t>
      </w:r>
      <w:proofErr w:type="spellStart"/>
      <w:r w:rsidR="00E06BB7">
        <w:t>src</w:t>
      </w:r>
      <w:proofErr w:type="spellEnd"/>
      <w:r w:rsidR="00E06BB7">
        <w:t xml:space="preserve">/lib.rs) is created in the crate root but inside a test module. </w:t>
      </w:r>
      <w:proofErr w:type="gramStart"/>
      <w:r w:rsidR="00E06BB7">
        <w:t>So</w:t>
      </w:r>
      <w:proofErr w:type="gramEnd"/>
      <w:r w:rsidR="00E06BB7">
        <w:t xml:space="preserve"> to access the </w:t>
      </w:r>
      <w:r w:rsidR="00CB1FCF">
        <w:t xml:space="preserve">other parts of crate we use </w:t>
      </w:r>
    </w:p>
    <w:p w14:paraId="3D411B52" w14:textId="17A21578" w:rsidR="00CB1FCF" w:rsidRDefault="00CB1FCF" w:rsidP="00CB1FCF">
      <w:pPr>
        <w:pStyle w:val="ListBullet"/>
        <w:numPr>
          <w:ilvl w:val="0"/>
          <w:numId w:val="0"/>
        </w:numPr>
        <w:ind w:left="1440"/>
      </w:pPr>
      <w:r>
        <w:t xml:space="preserve">use </w:t>
      </w:r>
      <w:proofErr w:type="gramStart"/>
      <w:r>
        <w:t>super::</w:t>
      </w:r>
      <w:proofErr w:type="gramEnd"/>
      <w:r>
        <w:t xml:space="preserve">*; </w:t>
      </w:r>
    </w:p>
    <w:p w14:paraId="688A9656" w14:textId="0FFCF04A" w:rsidR="00CB1FCF" w:rsidRDefault="00CB1FCF" w:rsidP="00CB1FCF">
      <w:pPr>
        <w:pStyle w:val="ListBullet"/>
        <w:numPr>
          <w:ilvl w:val="0"/>
          <w:numId w:val="0"/>
        </w:numPr>
        <w:ind w:left="1440"/>
      </w:pPr>
      <w:r>
        <w:t xml:space="preserve">This opens the scope of the rest of the crate root to the test module. </w:t>
      </w:r>
    </w:p>
    <w:p w14:paraId="16053ACB" w14:textId="77777777" w:rsidR="00CB1FCF" w:rsidRDefault="00CB1FCF" w:rsidP="00CB1FCF">
      <w:pPr>
        <w:pStyle w:val="ListBullet"/>
        <w:numPr>
          <w:ilvl w:val="0"/>
          <w:numId w:val="0"/>
        </w:numPr>
        <w:ind w:left="1440"/>
      </w:pPr>
    </w:p>
    <w:p w14:paraId="186DF5B6" w14:textId="50D77360" w:rsidR="00736D21" w:rsidRDefault="00736D21" w:rsidP="009A56ED">
      <w:pPr>
        <w:pStyle w:val="ListBullet"/>
        <w:numPr>
          <w:ilvl w:val="0"/>
          <w:numId w:val="0"/>
        </w:numPr>
        <w:ind w:left="1440"/>
      </w:pPr>
      <w:r>
        <w:t xml:space="preserve">Asserts: </w:t>
      </w:r>
      <w:r w:rsidR="00A64CEE">
        <w:t>The available check macros</w:t>
      </w:r>
      <w:r w:rsidR="00AF41D9">
        <w:t xml:space="preserve">. </w:t>
      </w:r>
      <w:r w:rsidR="00A64CEE">
        <w:br/>
      </w:r>
      <w:r>
        <w:t>For ex</w:t>
      </w:r>
      <w:r w:rsidR="00AF41D9">
        <w:t>.:</w:t>
      </w:r>
    </w:p>
    <w:p w14:paraId="27A8BB60" w14:textId="34D8D2B2" w:rsidR="00A64CEE" w:rsidRDefault="00AF41D9" w:rsidP="00A64CEE">
      <w:pPr>
        <w:pStyle w:val="ListBullet"/>
        <w:numPr>
          <w:ilvl w:val="1"/>
          <w:numId w:val="1"/>
        </w:numPr>
      </w:pPr>
      <w:proofErr w:type="gramStart"/>
      <w:r>
        <w:t>assert!(</w:t>
      </w:r>
      <w:proofErr w:type="gramEnd"/>
      <w:r w:rsidR="005E1391">
        <w:t>false</w:t>
      </w:r>
      <w:r>
        <w:t>);</w:t>
      </w:r>
      <w:r w:rsidR="00A64CEE">
        <w:t xml:space="preserve"> //</w:t>
      </w:r>
      <w:r w:rsidR="00A64CEE" w:rsidRPr="00A64CEE">
        <w:t xml:space="preserve"> </w:t>
      </w:r>
      <w:r w:rsidR="00A64CEE">
        <w:t>Checks a condition, and panics! if it results in a false.</w:t>
      </w:r>
    </w:p>
    <w:p w14:paraId="579674ED" w14:textId="0F290CB2" w:rsidR="00AF41D9" w:rsidRDefault="00AF41D9" w:rsidP="00A64CEE">
      <w:pPr>
        <w:pStyle w:val="ListBullet"/>
        <w:numPr>
          <w:ilvl w:val="0"/>
          <w:numId w:val="0"/>
        </w:numPr>
        <w:ind w:left="432" w:hanging="432"/>
      </w:pPr>
    </w:p>
    <w:p w14:paraId="4F05B800" w14:textId="60E1F763" w:rsidR="00AF41D9" w:rsidRDefault="00AF41D9" w:rsidP="00736D21">
      <w:pPr>
        <w:pStyle w:val="ListBullet"/>
        <w:numPr>
          <w:ilvl w:val="0"/>
          <w:numId w:val="0"/>
        </w:numPr>
        <w:ind w:left="1440"/>
      </w:pPr>
      <w:proofErr w:type="spellStart"/>
      <w:r>
        <w:t>assert_</w:t>
      </w:r>
      <w:proofErr w:type="gramStart"/>
      <w:r>
        <w:t>eq</w:t>
      </w:r>
      <w:proofErr w:type="spellEnd"/>
      <w:r w:rsidR="0055162D">
        <w:t>!</w:t>
      </w:r>
      <w:r>
        <w:t>(</w:t>
      </w:r>
      <w:proofErr w:type="gramEnd"/>
      <w:r>
        <w:t>1,2); //is 1 equal to 2</w:t>
      </w:r>
    </w:p>
    <w:p w14:paraId="56B91A90" w14:textId="4A7141E6" w:rsidR="00AF41D9" w:rsidRDefault="005E1391" w:rsidP="00736D21">
      <w:pPr>
        <w:pStyle w:val="ListBullet"/>
        <w:numPr>
          <w:ilvl w:val="0"/>
          <w:numId w:val="0"/>
        </w:numPr>
        <w:ind w:left="1440"/>
      </w:pPr>
      <w:proofErr w:type="spellStart"/>
      <w:r>
        <w:t>assert_</w:t>
      </w:r>
      <w:proofErr w:type="gramStart"/>
      <w:r>
        <w:t>ne</w:t>
      </w:r>
      <w:proofErr w:type="spellEnd"/>
      <w:r>
        <w:t>!(</w:t>
      </w:r>
      <w:proofErr w:type="gramEnd"/>
      <w:r>
        <w:t>1,1) //is 1 not equal to 1</w:t>
      </w:r>
      <w:r w:rsidR="009C0C30">
        <w:t xml:space="preserve"> </w:t>
      </w:r>
    </w:p>
    <w:p w14:paraId="44E72A7D" w14:textId="72E72A14" w:rsidR="00736D21" w:rsidRDefault="00F75A77" w:rsidP="00F75A77">
      <w:pPr>
        <w:pStyle w:val="ListBullet"/>
        <w:numPr>
          <w:ilvl w:val="2"/>
          <w:numId w:val="1"/>
        </w:numPr>
      </w:pPr>
      <w:r>
        <w:t>Custom failure text: After the required arguments, the string passed is given to format! macro and it prints given string.</w:t>
      </w:r>
    </w:p>
    <w:p w14:paraId="202B71AF" w14:textId="3BA306B3" w:rsidR="00422D06" w:rsidRDefault="00A64CEE" w:rsidP="00F75A77">
      <w:pPr>
        <w:pStyle w:val="ListBullet"/>
        <w:numPr>
          <w:ilvl w:val="2"/>
          <w:numId w:val="1"/>
        </w:numPr>
      </w:pPr>
      <w:proofErr w:type="spellStart"/>
      <w:r>
        <w:lastRenderedPageBreak/>
        <w:t>should_panic</w:t>
      </w:r>
      <w:proofErr w:type="spellEnd"/>
      <w:r>
        <w:t xml:space="preserve">: Using this </w:t>
      </w:r>
      <w:r w:rsidR="00F9183E">
        <w:t xml:space="preserve">attribute we can </w:t>
      </w:r>
      <w:r w:rsidR="0078239C">
        <w:t xml:space="preserve">check if a test method panics. </w:t>
      </w:r>
    </w:p>
    <w:p w14:paraId="020F2509" w14:textId="77777777" w:rsidR="0078239C" w:rsidRDefault="0078239C" w:rsidP="0078239C">
      <w:pPr>
        <w:pStyle w:val="ListBullet"/>
        <w:numPr>
          <w:ilvl w:val="0"/>
          <w:numId w:val="0"/>
        </w:numPr>
        <w:ind w:left="2160"/>
      </w:pPr>
    </w:p>
    <w:p w14:paraId="3537229E" w14:textId="2BDF87E9" w:rsidR="00811C53" w:rsidRDefault="00811C53" w:rsidP="00811C53">
      <w:pPr>
        <w:pStyle w:val="ListBullet"/>
        <w:numPr>
          <w:ilvl w:val="0"/>
          <w:numId w:val="0"/>
        </w:numPr>
        <w:ind w:left="2880"/>
      </w:pPr>
      <w:r>
        <w:t>#[test]</w:t>
      </w:r>
    </w:p>
    <w:p w14:paraId="3FB2F3C9" w14:textId="134CEA72" w:rsidR="00811C53" w:rsidRDefault="00811C53" w:rsidP="00811C53">
      <w:pPr>
        <w:pStyle w:val="ListBullet"/>
        <w:numPr>
          <w:ilvl w:val="0"/>
          <w:numId w:val="0"/>
        </w:numPr>
        <w:ind w:left="2880"/>
      </w:pPr>
      <w:proofErr w:type="gramStart"/>
      <w:r w:rsidRPr="00811C53">
        <w:t>#[</w:t>
      </w:r>
      <w:proofErr w:type="gramEnd"/>
      <w:r w:rsidRPr="00811C53">
        <w:t>should_panic(expected = "</w:t>
      </w:r>
      <w:proofErr w:type="spellStart"/>
      <w:r>
        <w:t>Yeee</w:t>
      </w:r>
      <w:proofErr w:type="spellEnd"/>
      <w:r w:rsidRPr="00811C53">
        <w:t>")]</w:t>
      </w:r>
    </w:p>
    <w:p w14:paraId="6868CC64" w14:textId="6350B2EF" w:rsidR="00811C53" w:rsidRDefault="00811C53" w:rsidP="00811C53">
      <w:pPr>
        <w:pStyle w:val="ListBullet"/>
        <w:numPr>
          <w:ilvl w:val="0"/>
          <w:numId w:val="0"/>
        </w:numPr>
        <w:ind w:left="2880"/>
      </w:pPr>
      <w:proofErr w:type="spellStart"/>
      <w:r>
        <w:t>fn</w:t>
      </w:r>
      <w:proofErr w:type="spellEnd"/>
      <w:r>
        <w:t xml:space="preserve"> </w:t>
      </w:r>
      <w:proofErr w:type="spellStart"/>
      <w:proofErr w:type="gramStart"/>
      <w:r>
        <w:t>yo</w:t>
      </w:r>
      <w:proofErr w:type="spellEnd"/>
      <w:r>
        <w:t>(</w:t>
      </w:r>
      <w:proofErr w:type="gramEnd"/>
      <w:r>
        <w:t>) {…}</w:t>
      </w:r>
    </w:p>
    <w:p w14:paraId="144B279A" w14:textId="77777777" w:rsidR="00811C53" w:rsidRDefault="00811C53" w:rsidP="00811C53">
      <w:pPr>
        <w:pStyle w:val="ListBullet"/>
        <w:numPr>
          <w:ilvl w:val="0"/>
          <w:numId w:val="0"/>
        </w:numPr>
        <w:ind w:left="2880"/>
      </w:pPr>
    </w:p>
    <w:p w14:paraId="49E3315F" w14:textId="545550BB" w:rsidR="00811C53" w:rsidRDefault="00811C53" w:rsidP="00811C53">
      <w:pPr>
        <w:pStyle w:val="ListBullet"/>
        <w:numPr>
          <w:ilvl w:val="0"/>
          <w:numId w:val="0"/>
        </w:numPr>
        <w:ind w:left="2880"/>
      </w:pPr>
      <w:r>
        <w:t>now if the method doesn’t panic then it is a failure. On panic the given optional text is printed</w:t>
      </w:r>
      <w:r w:rsidR="00E118BC">
        <w:t xml:space="preserve"> and is success.</w:t>
      </w:r>
    </w:p>
    <w:p w14:paraId="2F6F9F8F" w14:textId="77777777" w:rsidR="00CA6F3D" w:rsidRDefault="00CA6F3D" w:rsidP="00811C53">
      <w:pPr>
        <w:pStyle w:val="ListBullet"/>
        <w:numPr>
          <w:ilvl w:val="0"/>
          <w:numId w:val="0"/>
        </w:numPr>
        <w:ind w:left="2880"/>
      </w:pPr>
    </w:p>
    <w:p w14:paraId="40EC2B50" w14:textId="182C6CFF" w:rsidR="00422D06" w:rsidRDefault="00DD5168" w:rsidP="00F75A77">
      <w:pPr>
        <w:pStyle w:val="ListBullet"/>
        <w:numPr>
          <w:ilvl w:val="2"/>
          <w:numId w:val="1"/>
        </w:numPr>
      </w:pPr>
      <w:r>
        <w:t xml:space="preserve">Result: Test methods can return </w:t>
      </w:r>
      <w:r w:rsidR="00633A2F">
        <w:t>Result instead of asserts or panics to check for failure</w:t>
      </w:r>
      <w:r w:rsidR="00463E2E">
        <w:t>s</w:t>
      </w:r>
      <w:r w:rsidR="00633A2F">
        <w:t>.</w:t>
      </w:r>
    </w:p>
    <w:p w14:paraId="1CCA4E59" w14:textId="77777777" w:rsidR="00463E2E" w:rsidRDefault="00463E2E" w:rsidP="00463E2E">
      <w:pPr>
        <w:pStyle w:val="ListBullet"/>
        <w:numPr>
          <w:ilvl w:val="0"/>
          <w:numId w:val="0"/>
        </w:numPr>
        <w:ind w:left="2160"/>
      </w:pPr>
    </w:p>
    <w:p w14:paraId="721BFED8" w14:textId="55265EC3" w:rsidR="00F80F11" w:rsidRDefault="00F80F11" w:rsidP="00F80F11">
      <w:pPr>
        <w:pStyle w:val="ListBullet"/>
        <w:numPr>
          <w:ilvl w:val="0"/>
          <w:numId w:val="0"/>
        </w:numPr>
        <w:ind w:left="2880"/>
      </w:pPr>
      <w:r>
        <w:t>#[test]</w:t>
      </w:r>
    </w:p>
    <w:p w14:paraId="60C34597" w14:textId="77777777" w:rsidR="00B55ADF" w:rsidRDefault="00F80F11" w:rsidP="00F80F11">
      <w:pPr>
        <w:pStyle w:val="ListBullet"/>
        <w:numPr>
          <w:ilvl w:val="0"/>
          <w:numId w:val="0"/>
        </w:numPr>
        <w:ind w:left="2880"/>
      </w:pPr>
      <w:proofErr w:type="spellStart"/>
      <w:r>
        <w:t>fn</w:t>
      </w:r>
      <w:proofErr w:type="spellEnd"/>
      <w:r>
        <w:t xml:space="preserve"> </w:t>
      </w:r>
      <w:proofErr w:type="spellStart"/>
      <w:proofErr w:type="gramStart"/>
      <w:r>
        <w:t>yo</w:t>
      </w:r>
      <w:proofErr w:type="spellEnd"/>
      <w:r>
        <w:t>(</w:t>
      </w:r>
      <w:proofErr w:type="gramEnd"/>
      <w:r>
        <w:t>) -&gt; Result&lt;</w:t>
      </w:r>
      <w:r w:rsidR="00B55ADF">
        <w:t>(), String&gt; {</w:t>
      </w:r>
    </w:p>
    <w:p w14:paraId="5D9EECD6" w14:textId="3D269875" w:rsidR="00B55ADF" w:rsidRDefault="00B55ADF" w:rsidP="00F80F11">
      <w:pPr>
        <w:pStyle w:val="ListBullet"/>
        <w:numPr>
          <w:ilvl w:val="0"/>
          <w:numId w:val="0"/>
        </w:numPr>
        <w:ind w:left="2880"/>
      </w:pPr>
      <w:r>
        <w:t xml:space="preserve"> </w:t>
      </w:r>
      <w:r w:rsidR="00B645B3">
        <w:tab/>
      </w:r>
      <w:r>
        <w:t xml:space="preserve">if </w:t>
      </w:r>
      <w:proofErr w:type="gramStart"/>
      <w:r>
        <w:t>true</w:t>
      </w:r>
      <w:r w:rsidR="00B645B3">
        <w:t>{</w:t>
      </w:r>
      <w:proofErr w:type="gramEnd"/>
    </w:p>
    <w:p w14:paraId="68C7CBFB" w14:textId="5E8D8DDA" w:rsidR="00B55ADF" w:rsidRDefault="00B55ADF" w:rsidP="00F80F11">
      <w:pPr>
        <w:pStyle w:val="ListBullet"/>
        <w:numPr>
          <w:ilvl w:val="0"/>
          <w:numId w:val="0"/>
        </w:numPr>
        <w:ind w:left="2880"/>
      </w:pPr>
      <w:r>
        <w:tab/>
      </w:r>
      <w:proofErr w:type="gramStart"/>
      <w:r>
        <w:t>Ok(</w:t>
      </w:r>
      <w:proofErr w:type="gramEnd"/>
      <w:r>
        <w:t>)</w:t>
      </w:r>
      <w:r w:rsidR="00A43406">
        <w:t>;</w:t>
      </w:r>
    </w:p>
    <w:p w14:paraId="20DE77BD" w14:textId="3879D346" w:rsidR="00B55ADF" w:rsidRDefault="00B645B3" w:rsidP="00B645B3">
      <w:pPr>
        <w:pStyle w:val="ListBullet"/>
        <w:numPr>
          <w:ilvl w:val="0"/>
          <w:numId w:val="0"/>
        </w:numPr>
        <w:ind w:left="2880" w:firstLine="720"/>
      </w:pPr>
      <w:r>
        <w:t xml:space="preserve">} </w:t>
      </w:r>
      <w:r w:rsidR="00B55ADF">
        <w:t>else</w:t>
      </w:r>
      <w:r>
        <w:t xml:space="preserve"> {</w:t>
      </w:r>
    </w:p>
    <w:p w14:paraId="4375D8CD" w14:textId="2CB8B3CD" w:rsidR="00B55ADF" w:rsidRDefault="00B55ADF" w:rsidP="00F80F11">
      <w:pPr>
        <w:pStyle w:val="ListBullet"/>
        <w:numPr>
          <w:ilvl w:val="0"/>
          <w:numId w:val="0"/>
        </w:numPr>
        <w:ind w:left="2880"/>
      </w:pPr>
      <w:r>
        <w:tab/>
        <w:t>Err(“lol”)</w:t>
      </w:r>
      <w:r w:rsidR="00A43406">
        <w:t>;</w:t>
      </w:r>
    </w:p>
    <w:p w14:paraId="1DDE1AC5" w14:textId="66ED6AC9" w:rsidR="00B645B3" w:rsidRDefault="00B645B3" w:rsidP="00B645B3">
      <w:pPr>
        <w:pStyle w:val="ListBullet"/>
        <w:numPr>
          <w:ilvl w:val="0"/>
          <w:numId w:val="0"/>
        </w:numPr>
        <w:ind w:left="2880" w:firstLine="720"/>
      </w:pPr>
      <w:r>
        <w:t>}</w:t>
      </w:r>
    </w:p>
    <w:p w14:paraId="0B365F24" w14:textId="34AAF74D" w:rsidR="00F80F11" w:rsidRDefault="00B55ADF" w:rsidP="00F80F11">
      <w:pPr>
        <w:pStyle w:val="ListBullet"/>
        <w:numPr>
          <w:ilvl w:val="0"/>
          <w:numId w:val="0"/>
        </w:numPr>
        <w:ind w:left="2880"/>
      </w:pPr>
      <w:r>
        <w:t>}</w:t>
      </w:r>
    </w:p>
    <w:p w14:paraId="75B844BD" w14:textId="77777777" w:rsidR="00FC2BD9" w:rsidRDefault="00FC2BD9" w:rsidP="00F80F11">
      <w:pPr>
        <w:pStyle w:val="ListBullet"/>
        <w:numPr>
          <w:ilvl w:val="0"/>
          <w:numId w:val="0"/>
        </w:numPr>
        <w:ind w:left="2880"/>
      </w:pPr>
    </w:p>
    <w:p w14:paraId="4CBA3B00" w14:textId="27B3E609" w:rsidR="00FC2BD9" w:rsidRDefault="00FC2BD9" w:rsidP="00F80F11">
      <w:pPr>
        <w:pStyle w:val="ListBullet"/>
        <w:numPr>
          <w:ilvl w:val="0"/>
          <w:numId w:val="0"/>
        </w:numPr>
        <w:ind w:left="2880"/>
      </w:pPr>
      <w:r>
        <w:t>works.</w:t>
      </w:r>
      <w:r w:rsidR="0041074C">
        <w:t xml:space="preserve"> </w:t>
      </w:r>
    </w:p>
    <w:p w14:paraId="6CEE0F6E" w14:textId="3A603EA4" w:rsidR="00F103D4" w:rsidRDefault="008A70C0" w:rsidP="00F80F11">
      <w:pPr>
        <w:pStyle w:val="ListBullet"/>
        <w:numPr>
          <w:ilvl w:val="0"/>
          <w:numId w:val="0"/>
        </w:numPr>
        <w:ind w:left="2880"/>
      </w:pPr>
      <w:r>
        <w:t xml:space="preserve">As for Result shorthand </w:t>
      </w:r>
      <w:proofErr w:type="gramStart"/>
      <w:r>
        <w:t>with ?</w:t>
      </w:r>
      <w:proofErr w:type="gramEnd"/>
      <w:r>
        <w:t xml:space="preserve"> which means panic on Err</w:t>
      </w:r>
      <w:r w:rsidR="0032436C">
        <w:t xml:space="preserve">, we can use </w:t>
      </w:r>
    </w:p>
    <w:p w14:paraId="299C342B" w14:textId="2E44C41E" w:rsidR="0032436C" w:rsidRDefault="0032436C" w:rsidP="00F80F11">
      <w:pPr>
        <w:pStyle w:val="ListBullet"/>
        <w:numPr>
          <w:ilvl w:val="0"/>
          <w:numId w:val="0"/>
        </w:numPr>
        <w:ind w:left="2880"/>
      </w:pPr>
      <w:r>
        <w:t xml:space="preserve">let value= </w:t>
      </w:r>
      <w:proofErr w:type="spellStart"/>
      <w:r>
        <w:t>SomeResult</w:t>
      </w:r>
      <w:proofErr w:type="spellEnd"/>
      <w:r>
        <w:t>;</w:t>
      </w:r>
    </w:p>
    <w:p w14:paraId="58465FAF" w14:textId="517C8843" w:rsidR="0032436C" w:rsidRDefault="0032436C" w:rsidP="00F80F11">
      <w:pPr>
        <w:pStyle w:val="ListBullet"/>
        <w:numPr>
          <w:ilvl w:val="0"/>
          <w:numId w:val="0"/>
        </w:numPr>
        <w:ind w:left="2880"/>
      </w:pPr>
      <w:proofErr w:type="gramStart"/>
      <w:r>
        <w:t>assert!(</w:t>
      </w:r>
      <w:proofErr w:type="spellStart"/>
      <w:proofErr w:type="gramEnd"/>
      <w:r>
        <w:t>value.is_err</w:t>
      </w:r>
      <w:proofErr w:type="spellEnd"/>
      <w:r>
        <w:t>());</w:t>
      </w:r>
    </w:p>
    <w:p w14:paraId="3C03AB87" w14:textId="1DDAC2B3" w:rsidR="0032436C" w:rsidRDefault="00094F3A" w:rsidP="00F80F11">
      <w:pPr>
        <w:pStyle w:val="ListBullet"/>
        <w:numPr>
          <w:ilvl w:val="0"/>
          <w:numId w:val="0"/>
        </w:numPr>
        <w:ind w:left="2880"/>
      </w:pPr>
      <w:r>
        <w:lastRenderedPageBreak/>
        <w:t xml:space="preserve">This is a bit faster than letting the method panic and die </w:t>
      </w:r>
      <w:proofErr w:type="gramStart"/>
      <w:r>
        <w:t>with ?</w:t>
      </w:r>
      <w:proofErr w:type="gramEnd"/>
      <w:r>
        <w:t>.</w:t>
      </w:r>
    </w:p>
    <w:p w14:paraId="444D24E7" w14:textId="77777777" w:rsidR="00A43406" w:rsidRDefault="00A43406" w:rsidP="00F80F11">
      <w:pPr>
        <w:pStyle w:val="ListBullet"/>
        <w:numPr>
          <w:ilvl w:val="0"/>
          <w:numId w:val="0"/>
        </w:numPr>
        <w:ind w:left="2880"/>
      </w:pPr>
    </w:p>
    <w:p w14:paraId="66F63C0F" w14:textId="77777777" w:rsidR="00463E2E" w:rsidRDefault="00463E2E" w:rsidP="00F75A77">
      <w:pPr>
        <w:pStyle w:val="ListBullet"/>
        <w:numPr>
          <w:ilvl w:val="2"/>
          <w:numId w:val="1"/>
        </w:numPr>
      </w:pPr>
    </w:p>
    <w:p w14:paraId="2B00B64F" w14:textId="0D0DC789" w:rsidR="00866BE7" w:rsidRDefault="00866BE7" w:rsidP="0080549B">
      <w:pPr>
        <w:pStyle w:val="ListBullet"/>
        <w:numPr>
          <w:ilvl w:val="1"/>
          <w:numId w:val="1"/>
        </w:numPr>
      </w:pPr>
      <w:r>
        <w:t xml:space="preserve">ignore: </w:t>
      </w:r>
      <w:r w:rsidR="000E274F">
        <w:t>We can ignore certain test methods by using this attribute.</w:t>
      </w:r>
    </w:p>
    <w:p w14:paraId="47E9649B" w14:textId="49A3FB48" w:rsidR="000E274F" w:rsidRDefault="000E274F" w:rsidP="000E274F">
      <w:pPr>
        <w:pStyle w:val="ListBullet"/>
        <w:numPr>
          <w:ilvl w:val="0"/>
          <w:numId w:val="0"/>
        </w:numPr>
        <w:ind w:left="1440"/>
      </w:pPr>
      <w:r>
        <w:t>For ex.:</w:t>
      </w:r>
    </w:p>
    <w:p w14:paraId="198C2F06" w14:textId="77777777" w:rsidR="000E274F" w:rsidRDefault="000E274F" w:rsidP="000E274F">
      <w:pPr>
        <w:pStyle w:val="ListBullet"/>
        <w:numPr>
          <w:ilvl w:val="0"/>
          <w:numId w:val="0"/>
        </w:numPr>
        <w:ind w:left="1440"/>
      </w:pPr>
    </w:p>
    <w:p w14:paraId="119F0592" w14:textId="4F9CDF76" w:rsidR="000E274F" w:rsidRDefault="000E274F" w:rsidP="000E274F">
      <w:pPr>
        <w:pStyle w:val="ListBullet"/>
        <w:numPr>
          <w:ilvl w:val="0"/>
          <w:numId w:val="0"/>
        </w:numPr>
        <w:ind w:left="1440"/>
      </w:pPr>
      <w:r>
        <w:tab/>
        <w:t>#[test]</w:t>
      </w:r>
    </w:p>
    <w:p w14:paraId="319F2C08" w14:textId="55C347AA" w:rsidR="000E274F" w:rsidRDefault="000E274F" w:rsidP="000E274F">
      <w:pPr>
        <w:pStyle w:val="ListBullet"/>
        <w:numPr>
          <w:ilvl w:val="0"/>
          <w:numId w:val="0"/>
        </w:numPr>
        <w:ind w:left="1440"/>
      </w:pPr>
      <w:r>
        <w:tab/>
        <w:t>#[ignore]</w:t>
      </w:r>
    </w:p>
    <w:p w14:paraId="2761143E" w14:textId="62534922" w:rsidR="000E274F" w:rsidRDefault="000E274F" w:rsidP="000E274F">
      <w:pPr>
        <w:pStyle w:val="ListBullet"/>
        <w:numPr>
          <w:ilvl w:val="0"/>
          <w:numId w:val="0"/>
        </w:numPr>
        <w:ind w:left="1440"/>
      </w:pPr>
      <w:r>
        <w:tab/>
      </w:r>
      <w:proofErr w:type="spellStart"/>
      <w:r>
        <w:t>fn</w:t>
      </w:r>
      <w:proofErr w:type="spellEnd"/>
      <w:r>
        <w:t xml:space="preserve"> </w:t>
      </w:r>
      <w:proofErr w:type="spellStart"/>
      <w:proofErr w:type="gramStart"/>
      <w:r>
        <w:t>yo</w:t>
      </w:r>
      <w:proofErr w:type="spellEnd"/>
      <w:r>
        <w:t>(</w:t>
      </w:r>
      <w:proofErr w:type="gramEnd"/>
      <w:r>
        <w:t>){…}</w:t>
      </w:r>
    </w:p>
    <w:p w14:paraId="45F314C0" w14:textId="196FF101" w:rsidR="000E274F" w:rsidRDefault="000E274F" w:rsidP="000E274F">
      <w:pPr>
        <w:pStyle w:val="ListBullet"/>
        <w:numPr>
          <w:ilvl w:val="0"/>
          <w:numId w:val="0"/>
        </w:numPr>
        <w:ind w:left="1440"/>
      </w:pPr>
      <w:r>
        <w:tab/>
      </w:r>
    </w:p>
    <w:p w14:paraId="4599C3DC" w14:textId="097ADAA0" w:rsidR="000E274F" w:rsidRDefault="000E274F" w:rsidP="000E274F">
      <w:pPr>
        <w:pStyle w:val="ListBullet"/>
        <w:numPr>
          <w:ilvl w:val="0"/>
          <w:numId w:val="0"/>
        </w:numPr>
        <w:ind w:left="1440"/>
      </w:pPr>
      <w:r>
        <w:t>this test method will be ignored.</w:t>
      </w:r>
    </w:p>
    <w:p w14:paraId="1272429D" w14:textId="3DB02ED0" w:rsidR="00F75A77" w:rsidRDefault="00D71255" w:rsidP="0080549B">
      <w:pPr>
        <w:pStyle w:val="ListBullet"/>
        <w:numPr>
          <w:ilvl w:val="1"/>
          <w:numId w:val="1"/>
        </w:numPr>
      </w:pPr>
      <w:r>
        <w:t xml:space="preserve">Cargo test CLI options: </w:t>
      </w:r>
      <w:r w:rsidR="00B247BB">
        <w:t xml:space="preserve">Normally all tests are run </w:t>
      </w:r>
      <w:proofErr w:type="spellStart"/>
      <w:r w:rsidR="00B247BB">
        <w:t>parallely</w:t>
      </w:r>
      <w:proofErr w:type="spellEnd"/>
      <w:r w:rsidR="00B247BB">
        <w:t xml:space="preserve"> using cargo test. We can configure it and other options using the CLI </w:t>
      </w:r>
      <w:proofErr w:type="spellStart"/>
      <w:r w:rsidR="005D1BAE">
        <w:t>args</w:t>
      </w:r>
      <w:proofErr w:type="spellEnd"/>
      <w:r w:rsidR="005D1BAE">
        <w:t xml:space="preserve">. However, CLI </w:t>
      </w:r>
      <w:proofErr w:type="spellStart"/>
      <w:r w:rsidR="005D1BAE">
        <w:t>args</w:t>
      </w:r>
      <w:proofErr w:type="spellEnd"/>
      <w:r w:rsidR="005D1BAE">
        <w:t xml:space="preserve"> are</w:t>
      </w:r>
      <w:r w:rsidR="00131569">
        <w:t xml:space="preserve"> passed to cargo test for both the test runner and the test binary and hence must be separated. </w:t>
      </w:r>
      <w:r w:rsidR="00923367">
        <w:t xml:space="preserve">They are separated by --. </w:t>
      </w:r>
    </w:p>
    <w:p w14:paraId="31290709" w14:textId="36DA6A92" w:rsidR="00923367" w:rsidRDefault="00923367" w:rsidP="00923367">
      <w:pPr>
        <w:pStyle w:val="ListBullet"/>
        <w:numPr>
          <w:ilvl w:val="0"/>
          <w:numId w:val="0"/>
        </w:numPr>
        <w:ind w:left="1440"/>
      </w:pPr>
      <w:r>
        <w:t>For ex.:</w:t>
      </w:r>
    </w:p>
    <w:p w14:paraId="0469C976" w14:textId="5869A27B" w:rsidR="00923367" w:rsidRDefault="00923367" w:rsidP="00923367">
      <w:pPr>
        <w:pStyle w:val="ListBullet"/>
        <w:numPr>
          <w:ilvl w:val="0"/>
          <w:numId w:val="0"/>
        </w:numPr>
        <w:ind w:left="1440"/>
      </w:pPr>
      <w:r>
        <w:t xml:space="preserve">cargo test --help </w:t>
      </w:r>
    </w:p>
    <w:p w14:paraId="101FE630" w14:textId="572B125D" w:rsidR="00923367" w:rsidRDefault="00923367" w:rsidP="00923367">
      <w:pPr>
        <w:pStyle w:val="ListBullet"/>
        <w:numPr>
          <w:ilvl w:val="0"/>
          <w:numId w:val="0"/>
        </w:numPr>
        <w:ind w:left="1440"/>
      </w:pPr>
      <w:r>
        <w:t>is passed to the test runner, displays test options</w:t>
      </w:r>
      <w:r w:rsidR="00AC78A0">
        <w:t>.</w:t>
      </w:r>
    </w:p>
    <w:p w14:paraId="0301BB9F" w14:textId="4AEF6740" w:rsidR="00923367" w:rsidRDefault="00923367" w:rsidP="00923367">
      <w:pPr>
        <w:pStyle w:val="ListBullet"/>
        <w:numPr>
          <w:ilvl w:val="0"/>
          <w:numId w:val="0"/>
        </w:numPr>
        <w:ind w:left="1440"/>
      </w:pPr>
      <w:r>
        <w:t xml:space="preserve">cargo test -- --help </w:t>
      </w:r>
    </w:p>
    <w:p w14:paraId="36815EB3" w14:textId="7D886BD8" w:rsidR="00923367" w:rsidRDefault="00923367" w:rsidP="00923367">
      <w:pPr>
        <w:pStyle w:val="ListBullet"/>
        <w:numPr>
          <w:ilvl w:val="0"/>
          <w:numId w:val="0"/>
        </w:numPr>
        <w:ind w:left="1440"/>
      </w:pPr>
      <w:r>
        <w:t xml:space="preserve">is passed to the test </w:t>
      </w:r>
      <w:r w:rsidR="00E22876">
        <w:t>binary, displays test binary options.</w:t>
      </w:r>
    </w:p>
    <w:p w14:paraId="0353C23D" w14:textId="77777777" w:rsidR="00923367" w:rsidRDefault="00923367" w:rsidP="00923367">
      <w:pPr>
        <w:pStyle w:val="ListBullet"/>
        <w:numPr>
          <w:ilvl w:val="0"/>
          <w:numId w:val="0"/>
        </w:numPr>
        <w:ind w:left="1440"/>
      </w:pPr>
    </w:p>
    <w:p w14:paraId="0EADDD15" w14:textId="77777777" w:rsidR="000E1899" w:rsidRDefault="00131569" w:rsidP="00131569">
      <w:pPr>
        <w:pStyle w:val="ListBullet"/>
        <w:numPr>
          <w:ilvl w:val="2"/>
          <w:numId w:val="1"/>
        </w:numPr>
      </w:pPr>
      <w:r>
        <w:t>Test binary</w:t>
      </w:r>
      <w:r w:rsidR="000E1899">
        <w:t xml:space="preserve"> options</w:t>
      </w:r>
      <w:r>
        <w:t>:</w:t>
      </w:r>
    </w:p>
    <w:p w14:paraId="10926B46" w14:textId="5B9A407D" w:rsidR="00A64409" w:rsidRDefault="00A64409" w:rsidP="00A64409">
      <w:pPr>
        <w:pStyle w:val="ListBullet"/>
        <w:numPr>
          <w:ilvl w:val="0"/>
          <w:numId w:val="0"/>
        </w:numPr>
        <w:ind w:left="2160"/>
      </w:pPr>
      <w:r>
        <w:t>cargo test -- --&lt;option&gt;</w:t>
      </w:r>
    </w:p>
    <w:p w14:paraId="1169ECED" w14:textId="41C68172" w:rsidR="000E1899" w:rsidRDefault="00D95165" w:rsidP="000E1899">
      <w:pPr>
        <w:pStyle w:val="ListBullet"/>
        <w:numPr>
          <w:ilvl w:val="3"/>
          <w:numId w:val="1"/>
        </w:numPr>
      </w:pPr>
      <w:r>
        <w:t>test-threads=</w:t>
      </w:r>
      <w:proofErr w:type="gramStart"/>
      <w:r>
        <w:t>1 :To</w:t>
      </w:r>
      <w:proofErr w:type="gramEnd"/>
      <w:r>
        <w:t xml:space="preserve"> run tests on 1 thread only, i.e., consecutively instead of </w:t>
      </w:r>
      <w:proofErr w:type="spellStart"/>
      <w:r>
        <w:t>parallely</w:t>
      </w:r>
      <w:proofErr w:type="spellEnd"/>
      <w:r>
        <w:t>.</w:t>
      </w:r>
    </w:p>
    <w:p w14:paraId="12658F0E" w14:textId="4720B174" w:rsidR="00131569" w:rsidRDefault="00131569" w:rsidP="000E1899">
      <w:pPr>
        <w:pStyle w:val="ListBullet"/>
        <w:numPr>
          <w:ilvl w:val="3"/>
          <w:numId w:val="1"/>
        </w:numPr>
      </w:pPr>
      <w:r>
        <w:lastRenderedPageBreak/>
        <w:t xml:space="preserve"> </w:t>
      </w:r>
      <w:r w:rsidR="0082619A">
        <w:t>show-</w:t>
      </w:r>
      <w:proofErr w:type="gramStart"/>
      <w:r w:rsidR="0082619A">
        <w:t>output :To</w:t>
      </w:r>
      <w:proofErr w:type="gramEnd"/>
      <w:r w:rsidR="0082619A">
        <w:t xml:space="preserve"> show </w:t>
      </w:r>
      <w:proofErr w:type="spellStart"/>
      <w:r w:rsidR="0082619A">
        <w:t>println</w:t>
      </w:r>
      <w:proofErr w:type="spellEnd"/>
      <w:r w:rsidR="0082619A">
        <w:t>! or format! macro outputs in the test results.</w:t>
      </w:r>
    </w:p>
    <w:p w14:paraId="2BA45F62" w14:textId="144073CD" w:rsidR="00E90628" w:rsidRDefault="00275009" w:rsidP="000E1899">
      <w:pPr>
        <w:pStyle w:val="ListBullet"/>
        <w:numPr>
          <w:ilvl w:val="3"/>
          <w:numId w:val="1"/>
        </w:numPr>
      </w:pPr>
      <w:proofErr w:type="gramStart"/>
      <w:r>
        <w:t>ignored :Runs</w:t>
      </w:r>
      <w:proofErr w:type="gramEnd"/>
      <w:r>
        <w:t xml:space="preserve"> only the ignore attributed tests.</w:t>
      </w:r>
    </w:p>
    <w:p w14:paraId="35405B9B" w14:textId="42E33E8B" w:rsidR="003800F5" w:rsidRDefault="003800F5" w:rsidP="000E1899">
      <w:pPr>
        <w:pStyle w:val="ListBullet"/>
        <w:numPr>
          <w:ilvl w:val="3"/>
          <w:numId w:val="1"/>
        </w:numPr>
      </w:pPr>
      <w:r>
        <w:t>include-</w:t>
      </w:r>
      <w:proofErr w:type="gramStart"/>
      <w:r>
        <w:t>ignored :Runs</w:t>
      </w:r>
      <w:proofErr w:type="gramEnd"/>
      <w:r>
        <w:t xml:space="preserve"> all tests including ignored ones.</w:t>
      </w:r>
    </w:p>
    <w:p w14:paraId="2F38A59F" w14:textId="22C82A51" w:rsidR="00131569" w:rsidRDefault="00403769" w:rsidP="00131569">
      <w:pPr>
        <w:pStyle w:val="ListBullet"/>
        <w:numPr>
          <w:ilvl w:val="2"/>
          <w:numId w:val="1"/>
        </w:numPr>
      </w:pPr>
      <w:r>
        <w:t xml:space="preserve">Test runner options: </w:t>
      </w:r>
    </w:p>
    <w:p w14:paraId="7AEF9F88" w14:textId="25E7AEA1" w:rsidR="00A64409" w:rsidRDefault="00A64409" w:rsidP="00A64409">
      <w:pPr>
        <w:pStyle w:val="ListBullet"/>
        <w:numPr>
          <w:ilvl w:val="0"/>
          <w:numId w:val="0"/>
        </w:numPr>
        <w:ind w:left="2160"/>
      </w:pPr>
      <w:r>
        <w:t>cargo test --&lt;option&gt;</w:t>
      </w:r>
    </w:p>
    <w:p w14:paraId="136B5652" w14:textId="320F1FB4" w:rsidR="00403769" w:rsidRDefault="00E17AAA" w:rsidP="00403769">
      <w:pPr>
        <w:pStyle w:val="ListBullet"/>
        <w:numPr>
          <w:ilvl w:val="3"/>
          <w:numId w:val="1"/>
        </w:numPr>
      </w:pPr>
      <w:r>
        <w:t>test</w:t>
      </w:r>
      <w:r w:rsidR="00275009">
        <w:t>s</w:t>
      </w:r>
      <w:r w:rsidR="00793921">
        <w:t xml:space="preserve"> &lt;filter&gt;: To run given name tests</w:t>
      </w:r>
    </w:p>
    <w:p w14:paraId="404085C4" w14:textId="746462D6" w:rsidR="00403769" w:rsidRDefault="00793921" w:rsidP="00403769">
      <w:pPr>
        <w:pStyle w:val="ListBullet"/>
        <w:numPr>
          <w:ilvl w:val="3"/>
          <w:numId w:val="1"/>
        </w:numPr>
      </w:pPr>
      <w:r>
        <w:t>test &lt;filename&gt;: Runs the given IT file only</w:t>
      </w:r>
      <w:r w:rsidR="008A5513">
        <w:t>.</w:t>
      </w:r>
    </w:p>
    <w:p w14:paraId="005FC92B" w14:textId="5E839ABD" w:rsidR="00403769" w:rsidRDefault="00403769" w:rsidP="00131569">
      <w:pPr>
        <w:pStyle w:val="ListBullet"/>
        <w:numPr>
          <w:ilvl w:val="2"/>
          <w:numId w:val="1"/>
        </w:numPr>
      </w:pPr>
      <w:r>
        <w:t xml:space="preserve">Test </w:t>
      </w:r>
      <w:proofErr w:type="spellStart"/>
      <w:r>
        <w:t>args</w:t>
      </w:r>
      <w:proofErr w:type="spellEnd"/>
      <w:r>
        <w:t>: These are passed directly after the cargo test</w:t>
      </w:r>
      <w:r w:rsidR="008378A8">
        <w:t xml:space="preserve"> and act as shorthand syntaxes for test runner options</w:t>
      </w:r>
    </w:p>
    <w:p w14:paraId="6B09AE35" w14:textId="1D54C172" w:rsidR="00A64409" w:rsidRDefault="00A64409" w:rsidP="00A64409">
      <w:pPr>
        <w:pStyle w:val="ListBullet"/>
        <w:numPr>
          <w:ilvl w:val="0"/>
          <w:numId w:val="0"/>
        </w:numPr>
        <w:ind w:left="2160"/>
      </w:pPr>
      <w:r>
        <w:t>cargo test &lt;</w:t>
      </w:r>
      <w:proofErr w:type="spellStart"/>
      <w:r>
        <w:t>arg</w:t>
      </w:r>
      <w:proofErr w:type="spellEnd"/>
      <w:r>
        <w:t>&gt;</w:t>
      </w:r>
    </w:p>
    <w:p w14:paraId="52CE916E" w14:textId="74092EDD" w:rsidR="009C60E6" w:rsidRDefault="00A64409" w:rsidP="009C60E6">
      <w:pPr>
        <w:pStyle w:val="ListBullet"/>
        <w:numPr>
          <w:ilvl w:val="3"/>
          <w:numId w:val="1"/>
        </w:numPr>
      </w:pPr>
      <w:r>
        <w:t>&lt;filter&gt;</w:t>
      </w:r>
      <w:r w:rsidR="008378A8">
        <w:t xml:space="preserve">: By just defining a name in the filter, only tests with the given value are run while others are filtered out. </w:t>
      </w:r>
    </w:p>
    <w:p w14:paraId="089D9455" w14:textId="543FAB05" w:rsidR="008378A8" w:rsidRDefault="008378A8" w:rsidP="008378A8">
      <w:pPr>
        <w:pStyle w:val="ListBullet"/>
        <w:numPr>
          <w:ilvl w:val="0"/>
          <w:numId w:val="0"/>
        </w:numPr>
        <w:ind w:left="2880"/>
      </w:pPr>
      <w:r>
        <w:t xml:space="preserve">This is the same as </w:t>
      </w:r>
    </w:p>
    <w:p w14:paraId="3413A826" w14:textId="41843449" w:rsidR="008378A8" w:rsidRPr="0025778D" w:rsidRDefault="008378A8" w:rsidP="008378A8">
      <w:pPr>
        <w:pStyle w:val="ListBullet"/>
        <w:numPr>
          <w:ilvl w:val="0"/>
          <w:numId w:val="0"/>
        </w:numPr>
        <w:ind w:left="2880"/>
      </w:pPr>
      <w:r>
        <w:t>cargo test --test</w:t>
      </w:r>
      <w:r w:rsidR="0025778D">
        <w:t xml:space="preserve">s </w:t>
      </w:r>
      <w:proofErr w:type="gramStart"/>
      <w:r w:rsidR="0025778D">
        <w:t>test::&lt;</w:t>
      </w:r>
      <w:proofErr w:type="gramEnd"/>
      <w:r w:rsidR="0025778D">
        <w:t>filter&gt;</w:t>
      </w:r>
    </w:p>
    <w:p w14:paraId="6C890531" w14:textId="508F7BE1" w:rsidR="008378A8" w:rsidRDefault="008378A8" w:rsidP="009C60E6">
      <w:pPr>
        <w:pStyle w:val="ListBullet"/>
        <w:numPr>
          <w:ilvl w:val="3"/>
          <w:numId w:val="1"/>
        </w:numPr>
      </w:pPr>
    </w:p>
    <w:p w14:paraId="3F162B7F" w14:textId="77777777" w:rsidR="001616F7" w:rsidRDefault="001616F7" w:rsidP="009C60E6">
      <w:pPr>
        <w:pStyle w:val="ListBullet"/>
        <w:numPr>
          <w:ilvl w:val="3"/>
          <w:numId w:val="1"/>
        </w:numPr>
      </w:pPr>
    </w:p>
    <w:p w14:paraId="0BD81FF8" w14:textId="77777777" w:rsidR="00403769" w:rsidRDefault="00403769" w:rsidP="00131569">
      <w:pPr>
        <w:pStyle w:val="ListBullet"/>
        <w:numPr>
          <w:ilvl w:val="2"/>
          <w:numId w:val="1"/>
        </w:numPr>
      </w:pPr>
    </w:p>
    <w:p w14:paraId="5373E2E7" w14:textId="77777777" w:rsidR="00B247BB" w:rsidRDefault="00B247BB" w:rsidP="00B247BB">
      <w:pPr>
        <w:pStyle w:val="ListBullet"/>
        <w:numPr>
          <w:ilvl w:val="0"/>
          <w:numId w:val="0"/>
        </w:numPr>
        <w:ind w:left="1440"/>
      </w:pPr>
    </w:p>
    <w:p w14:paraId="7D4AB1CF" w14:textId="695E7CA1" w:rsidR="00656E43" w:rsidRDefault="00F164D9" w:rsidP="00656E43">
      <w:pPr>
        <w:pStyle w:val="ListBullet"/>
        <w:numPr>
          <w:ilvl w:val="1"/>
          <w:numId w:val="1"/>
        </w:numPr>
      </w:pPr>
      <w:r>
        <w:t xml:space="preserve">Basic </w:t>
      </w:r>
      <w:r w:rsidR="009F2702">
        <w:t xml:space="preserve">procedure: Tests are divided into 2 cats, unit tests (to test only methods or values) and integration tests (to test a functionality or a feature like </w:t>
      </w:r>
      <w:r w:rsidR="00957E4A">
        <w:t xml:space="preserve">class is processing some data correctly, </w:t>
      </w:r>
      <w:r w:rsidR="005F089F">
        <w:t>generally</w:t>
      </w:r>
      <w:r w:rsidR="00957E4A">
        <w:t xml:space="preserve"> include</w:t>
      </w:r>
      <w:r w:rsidR="005F089F">
        <w:t>s</w:t>
      </w:r>
      <w:r w:rsidR="00957E4A">
        <w:t xml:space="preserve"> multiple methods</w:t>
      </w:r>
      <w:r w:rsidR="009F2702">
        <w:t xml:space="preserve">). </w:t>
      </w:r>
      <w:r w:rsidR="00334271">
        <w:t xml:space="preserve">UT are the ones </w:t>
      </w:r>
      <w:proofErr w:type="gramStart"/>
      <w:r w:rsidR="00334271">
        <w:t>above</w:t>
      </w:r>
      <w:r w:rsidR="00482D66">
        <w:t>,</w:t>
      </w:r>
      <w:proofErr w:type="gramEnd"/>
      <w:r w:rsidR="00482D66">
        <w:t xml:space="preserve"> IT is defined later</w:t>
      </w:r>
      <w:r w:rsidR="00334271">
        <w:t xml:space="preserve">. By convention, each </w:t>
      </w:r>
      <w:proofErr w:type="spellStart"/>
      <w:r w:rsidR="00334271">
        <w:t>rs</w:t>
      </w:r>
      <w:proofErr w:type="spellEnd"/>
      <w:r w:rsidR="00334271">
        <w:t xml:space="preserve"> file should define its test module at the top</w:t>
      </w:r>
      <w:r w:rsidR="00DF7E73">
        <w:t>, these are the UT tests</w:t>
      </w:r>
      <w:r w:rsidR="00334271">
        <w:t>.</w:t>
      </w:r>
      <w:r w:rsidR="00656E43">
        <w:t xml:space="preserve"> The name of test module doesn’t matter but it’s generally tests. </w:t>
      </w:r>
      <w:r w:rsidR="00C33419">
        <w:t>Similarly</w:t>
      </w:r>
      <w:r w:rsidR="00656E43">
        <w:t xml:space="preserve">, the </w:t>
      </w:r>
      <w:proofErr w:type="spellStart"/>
      <w:r w:rsidR="00656E43">
        <w:t>cfg</w:t>
      </w:r>
      <w:proofErr w:type="spellEnd"/>
      <w:r w:rsidR="00656E43">
        <w:t xml:space="preserve"> attribute is</w:t>
      </w:r>
      <w:r w:rsidR="00C33419">
        <w:t>n’t</w:t>
      </w:r>
      <w:r w:rsidR="00656E43">
        <w:t xml:space="preserve"> necessary</w:t>
      </w:r>
      <w:r w:rsidR="00C33419">
        <w:t xml:space="preserve"> either</w:t>
      </w:r>
      <w:r w:rsidR="00656E43">
        <w:t>.</w:t>
      </w:r>
      <w:r w:rsidR="00C33419">
        <w:t xml:space="preserve"> </w:t>
      </w:r>
    </w:p>
    <w:p w14:paraId="6EFF390E" w14:textId="6560CB84" w:rsidR="00C33419" w:rsidRDefault="00C33419" w:rsidP="00C33419">
      <w:pPr>
        <w:pStyle w:val="ListBullet"/>
        <w:numPr>
          <w:ilvl w:val="0"/>
          <w:numId w:val="0"/>
        </w:numPr>
        <w:ind w:left="1440"/>
      </w:pPr>
      <w:r>
        <w:t>#</w:t>
      </w:r>
      <w:r w:rsidR="006C3CD1">
        <w:t>[</w:t>
      </w:r>
      <w:r>
        <w:t>cfg</w:t>
      </w:r>
      <w:r w:rsidR="006C3CD1">
        <w:t>(</w:t>
      </w:r>
      <w:r>
        <w:t>test</w:t>
      </w:r>
      <w:r w:rsidR="006C3CD1">
        <w:t>)]</w:t>
      </w:r>
    </w:p>
    <w:p w14:paraId="4832DE71" w14:textId="625FB3C1" w:rsidR="00F478E2" w:rsidRDefault="00F478E2" w:rsidP="00C33419">
      <w:pPr>
        <w:pStyle w:val="ListBullet"/>
        <w:numPr>
          <w:ilvl w:val="0"/>
          <w:numId w:val="0"/>
        </w:numPr>
        <w:ind w:left="1440"/>
      </w:pPr>
      <w:r>
        <w:t>mod …</w:t>
      </w:r>
    </w:p>
    <w:p w14:paraId="21BD9216" w14:textId="77777777" w:rsidR="00F478E2" w:rsidRDefault="00F478E2" w:rsidP="00C33419">
      <w:pPr>
        <w:pStyle w:val="ListBullet"/>
        <w:numPr>
          <w:ilvl w:val="0"/>
          <w:numId w:val="0"/>
        </w:numPr>
        <w:ind w:left="1440"/>
      </w:pPr>
    </w:p>
    <w:p w14:paraId="31DA01B7" w14:textId="365C60C2" w:rsidR="00F478E2" w:rsidRDefault="00F478E2" w:rsidP="00C33419">
      <w:pPr>
        <w:pStyle w:val="ListBullet"/>
        <w:numPr>
          <w:ilvl w:val="0"/>
          <w:numId w:val="0"/>
        </w:numPr>
        <w:ind w:left="1440"/>
      </w:pPr>
      <w:r>
        <w:t xml:space="preserve">The </w:t>
      </w:r>
      <w:proofErr w:type="spellStart"/>
      <w:r>
        <w:t>cfg</w:t>
      </w:r>
      <w:proofErr w:type="spellEnd"/>
      <w:r>
        <w:t xml:space="preserve"> attribute tells the Rust compiler to not include the module in normal builds but only in </w:t>
      </w:r>
      <w:r w:rsidR="00D03296">
        <w:t>cargo test builds, this saves compile time</w:t>
      </w:r>
      <w:r w:rsidR="00444325">
        <w:t>.</w:t>
      </w:r>
      <w:r w:rsidR="003A3636">
        <w:t xml:space="preserve"> The </w:t>
      </w:r>
      <w:proofErr w:type="spellStart"/>
      <w:r w:rsidR="003A3636">
        <w:t>cfg</w:t>
      </w:r>
      <w:proofErr w:type="spellEnd"/>
      <w:r w:rsidR="003A3636">
        <w:t xml:space="preserve"> stands for configuration, and tells Rust compiler </w:t>
      </w:r>
      <w:r w:rsidR="002025D2">
        <w:t xml:space="preserve">to only include the given </w:t>
      </w:r>
      <w:r w:rsidR="00371790">
        <w:t xml:space="preserve">item </w:t>
      </w:r>
      <w:r w:rsidR="00E6463A">
        <w:t xml:space="preserve">in binary </w:t>
      </w:r>
      <w:r w:rsidR="002025D2">
        <w:t xml:space="preserve">on given </w:t>
      </w:r>
      <w:r w:rsidR="007D68A6">
        <w:t>option, here it is test.</w:t>
      </w:r>
      <w:r w:rsidR="002025D2">
        <w:t xml:space="preserve"> </w:t>
      </w:r>
    </w:p>
    <w:p w14:paraId="11D7B11C" w14:textId="77777777" w:rsidR="00656E43" w:rsidRDefault="00656E43" w:rsidP="00656E43">
      <w:pPr>
        <w:pStyle w:val="ListBullet"/>
        <w:numPr>
          <w:ilvl w:val="0"/>
          <w:numId w:val="0"/>
        </w:numPr>
        <w:ind w:left="1440"/>
      </w:pPr>
    </w:p>
    <w:p w14:paraId="0921EF3A" w14:textId="17C5C163" w:rsidR="00576C8A" w:rsidRDefault="007C6E6E" w:rsidP="0080549B">
      <w:pPr>
        <w:pStyle w:val="ListBullet"/>
        <w:numPr>
          <w:ilvl w:val="1"/>
          <w:numId w:val="1"/>
        </w:numPr>
      </w:pPr>
      <w:r>
        <w:t>Private functions: Test methods can freely access private methods.</w:t>
      </w:r>
    </w:p>
    <w:p w14:paraId="09CA9E5D" w14:textId="5B08B393" w:rsidR="00957E4A" w:rsidRDefault="003D1964" w:rsidP="0080549B">
      <w:pPr>
        <w:pStyle w:val="ListBullet"/>
        <w:numPr>
          <w:ilvl w:val="1"/>
          <w:numId w:val="1"/>
        </w:numPr>
      </w:pPr>
      <w:r>
        <w:t>Integration Tests: Tests out functionalities. They are created in their own crates</w:t>
      </w:r>
      <w:r w:rsidR="00647AC3">
        <w:t xml:space="preserve"> (outside crate root)</w:t>
      </w:r>
      <w:r w:rsidR="009E6AD7">
        <w:t xml:space="preserve"> and need to be in tests/&lt;</w:t>
      </w:r>
      <w:proofErr w:type="spellStart"/>
      <w:r w:rsidR="009E6AD7">
        <w:t>somefilename</w:t>
      </w:r>
      <w:proofErr w:type="spellEnd"/>
      <w:r w:rsidR="009E6AD7">
        <w:t>&gt;.</w:t>
      </w:r>
      <w:proofErr w:type="spellStart"/>
      <w:r w:rsidR="009E6AD7">
        <w:t>rs</w:t>
      </w:r>
      <w:proofErr w:type="spellEnd"/>
      <w:r w:rsidR="009E6AD7">
        <w:t xml:space="preserve"> where </w:t>
      </w:r>
      <w:r w:rsidR="00BD79E8">
        <w:t>‘</w:t>
      </w:r>
      <w:r w:rsidR="009E6AD7">
        <w:t>tests</w:t>
      </w:r>
      <w:r w:rsidR="00BD79E8">
        <w:t>’</w:t>
      </w:r>
      <w:r w:rsidR="009E6AD7">
        <w:t xml:space="preserve"> is a sibling folder of </w:t>
      </w:r>
      <w:proofErr w:type="spellStart"/>
      <w:r w:rsidR="009E6AD7">
        <w:t>src</w:t>
      </w:r>
      <w:proofErr w:type="spellEnd"/>
      <w:r w:rsidR="009E6AD7">
        <w:t>.</w:t>
      </w:r>
    </w:p>
    <w:p w14:paraId="2968E344" w14:textId="3A1191D4" w:rsidR="00BD79E8" w:rsidRDefault="00A93C49" w:rsidP="00BD79E8">
      <w:pPr>
        <w:pStyle w:val="ListBullet"/>
        <w:numPr>
          <w:ilvl w:val="0"/>
          <w:numId w:val="0"/>
        </w:numPr>
        <w:ind w:left="1440"/>
      </w:pPr>
      <w:r>
        <w:t xml:space="preserve">For ex.: </w:t>
      </w:r>
    </w:p>
    <w:p w14:paraId="5533CA52" w14:textId="32367A67" w:rsidR="00A93C49" w:rsidRDefault="00A93C49" w:rsidP="00BD79E8">
      <w:pPr>
        <w:pStyle w:val="ListBullet"/>
        <w:numPr>
          <w:ilvl w:val="0"/>
          <w:numId w:val="0"/>
        </w:numPr>
        <w:ind w:left="1440"/>
      </w:pPr>
      <w:r>
        <w:t>In myCrate/tests/myTest.rs</w:t>
      </w:r>
    </w:p>
    <w:p w14:paraId="23F779B9" w14:textId="77777777" w:rsidR="00A93C49" w:rsidRDefault="00A93C49" w:rsidP="00BD79E8">
      <w:pPr>
        <w:pStyle w:val="ListBullet"/>
        <w:numPr>
          <w:ilvl w:val="0"/>
          <w:numId w:val="0"/>
        </w:numPr>
        <w:ind w:left="1440"/>
      </w:pPr>
    </w:p>
    <w:p w14:paraId="1778CFD4" w14:textId="73285A55" w:rsidR="005F28F3" w:rsidRDefault="005F28F3" w:rsidP="00BD79E8">
      <w:pPr>
        <w:pStyle w:val="ListBullet"/>
        <w:numPr>
          <w:ilvl w:val="0"/>
          <w:numId w:val="0"/>
        </w:numPr>
        <w:ind w:left="1440"/>
      </w:pPr>
      <w:r>
        <w:t xml:space="preserve">use </w:t>
      </w:r>
      <w:proofErr w:type="spellStart"/>
      <w:r>
        <w:t>myCrate</w:t>
      </w:r>
      <w:proofErr w:type="spellEnd"/>
      <w:r>
        <w:t>;</w:t>
      </w:r>
    </w:p>
    <w:p w14:paraId="27DE4E8C" w14:textId="77777777" w:rsidR="005F28F3" w:rsidRDefault="005F28F3" w:rsidP="00BD79E8">
      <w:pPr>
        <w:pStyle w:val="ListBullet"/>
        <w:numPr>
          <w:ilvl w:val="0"/>
          <w:numId w:val="0"/>
        </w:numPr>
        <w:ind w:left="1440"/>
      </w:pPr>
    </w:p>
    <w:p w14:paraId="5427F931" w14:textId="21DC0847" w:rsidR="0047211E" w:rsidRDefault="0047211E" w:rsidP="00BD79E8">
      <w:pPr>
        <w:pStyle w:val="ListBullet"/>
        <w:numPr>
          <w:ilvl w:val="0"/>
          <w:numId w:val="0"/>
        </w:numPr>
        <w:ind w:left="1440"/>
      </w:pPr>
      <w:r>
        <w:t>#[test]</w:t>
      </w:r>
    </w:p>
    <w:p w14:paraId="6A3FBF10" w14:textId="311FAA71" w:rsidR="0047211E" w:rsidRDefault="0047211E" w:rsidP="00BD79E8">
      <w:pPr>
        <w:pStyle w:val="ListBullet"/>
        <w:numPr>
          <w:ilvl w:val="0"/>
          <w:numId w:val="0"/>
        </w:numPr>
        <w:ind w:left="1440"/>
      </w:pPr>
      <w:proofErr w:type="spellStart"/>
      <w:r>
        <w:t>fn</w:t>
      </w:r>
      <w:proofErr w:type="spellEnd"/>
      <w:r>
        <w:t xml:space="preserve"> </w:t>
      </w:r>
      <w:proofErr w:type="spellStart"/>
      <w:proofErr w:type="gramStart"/>
      <w:r>
        <w:t>yo</w:t>
      </w:r>
      <w:proofErr w:type="spellEnd"/>
      <w:r>
        <w:t>(</w:t>
      </w:r>
      <w:proofErr w:type="gramEnd"/>
      <w:r>
        <w:t>) {…}</w:t>
      </w:r>
      <w:r w:rsidR="005F28F3">
        <w:t xml:space="preserve"> //normal test method</w:t>
      </w:r>
    </w:p>
    <w:p w14:paraId="28A4C349" w14:textId="77777777" w:rsidR="005F28F3" w:rsidRDefault="005F28F3" w:rsidP="00BD79E8">
      <w:pPr>
        <w:pStyle w:val="ListBullet"/>
        <w:numPr>
          <w:ilvl w:val="0"/>
          <w:numId w:val="0"/>
        </w:numPr>
        <w:ind w:left="1440"/>
      </w:pPr>
    </w:p>
    <w:p w14:paraId="34A3442A" w14:textId="3657624F" w:rsidR="00A93C49" w:rsidRDefault="00983B10" w:rsidP="00F26907">
      <w:pPr>
        <w:pStyle w:val="ListBullet"/>
        <w:numPr>
          <w:ilvl w:val="0"/>
          <w:numId w:val="0"/>
        </w:numPr>
        <w:ind w:left="1440"/>
      </w:pPr>
      <w:r>
        <w:t xml:space="preserve">This test is only compiled when cargo test is </w:t>
      </w:r>
      <w:proofErr w:type="gramStart"/>
      <w:r>
        <w:t>ran</w:t>
      </w:r>
      <w:proofErr w:type="gramEnd"/>
      <w:r>
        <w:t>.</w:t>
      </w:r>
      <w:r w:rsidR="00C42738">
        <w:t xml:space="preserve"> </w:t>
      </w:r>
    </w:p>
    <w:p w14:paraId="2C6694C2" w14:textId="77777777" w:rsidR="00BD79E8" w:rsidRDefault="00BD79E8" w:rsidP="00BD79E8">
      <w:pPr>
        <w:pStyle w:val="ListBullet"/>
        <w:numPr>
          <w:ilvl w:val="0"/>
          <w:numId w:val="0"/>
        </w:numPr>
        <w:ind w:left="1440"/>
      </w:pPr>
    </w:p>
    <w:p w14:paraId="5840606C" w14:textId="0A9DFCDD" w:rsidR="00A6044F" w:rsidRDefault="00F26907" w:rsidP="00F26907">
      <w:pPr>
        <w:pStyle w:val="ListBullet"/>
        <w:numPr>
          <w:ilvl w:val="2"/>
          <w:numId w:val="1"/>
        </w:numPr>
      </w:pPr>
      <w:r>
        <w:t xml:space="preserve">Submodules: If we place any </w:t>
      </w:r>
      <w:proofErr w:type="spellStart"/>
      <w:r>
        <w:t>rs</w:t>
      </w:r>
      <w:proofErr w:type="spellEnd"/>
      <w:r>
        <w:t xml:space="preserve"> file in the IT </w:t>
      </w:r>
      <w:proofErr w:type="spellStart"/>
      <w:r>
        <w:t>dir</w:t>
      </w:r>
      <w:proofErr w:type="spellEnd"/>
      <w:r>
        <w:t xml:space="preserve"> then the file is taken by the test runner</w:t>
      </w:r>
      <w:r w:rsidR="00FD41AB">
        <w:t xml:space="preserve"> and then ran.</w:t>
      </w:r>
      <w:r>
        <w:t>, even if it doesn’t have a #[test] method</w:t>
      </w:r>
      <w:r w:rsidR="00A6044F">
        <w:t>.</w:t>
      </w:r>
      <w:r w:rsidR="00270B98">
        <w:t xml:space="preserve"> To prevent </w:t>
      </w:r>
      <w:proofErr w:type="gramStart"/>
      <w:r w:rsidR="00270B98">
        <w:t>this</w:t>
      </w:r>
      <w:proofErr w:type="gramEnd"/>
      <w:r w:rsidR="00270B98">
        <w:t xml:space="preserve"> we place these modules in any sub-directory.</w:t>
      </w:r>
    </w:p>
    <w:p w14:paraId="4392E308" w14:textId="0AA30BD8" w:rsidR="00270B98" w:rsidRDefault="00270B98" w:rsidP="00270B98">
      <w:pPr>
        <w:pStyle w:val="ListBullet"/>
        <w:numPr>
          <w:ilvl w:val="0"/>
          <w:numId w:val="0"/>
        </w:numPr>
        <w:ind w:left="2160"/>
      </w:pPr>
      <w:r>
        <w:t>For ex.:</w:t>
      </w:r>
    </w:p>
    <w:p w14:paraId="1B7D8B77" w14:textId="1B80F58F" w:rsidR="00270B98" w:rsidRDefault="00270B98" w:rsidP="00270B98">
      <w:pPr>
        <w:pStyle w:val="ListBullet"/>
        <w:numPr>
          <w:ilvl w:val="0"/>
          <w:numId w:val="0"/>
        </w:numPr>
        <w:ind w:left="2160"/>
      </w:pPr>
      <w:proofErr w:type="spellStart"/>
      <w:r>
        <w:t>fn</w:t>
      </w:r>
      <w:proofErr w:type="spellEnd"/>
      <w:r>
        <w:t xml:space="preserve"> </w:t>
      </w:r>
      <w:proofErr w:type="spellStart"/>
      <w:proofErr w:type="gramStart"/>
      <w:r>
        <w:t>yo</w:t>
      </w:r>
      <w:proofErr w:type="spellEnd"/>
      <w:r>
        <w:t>(</w:t>
      </w:r>
      <w:proofErr w:type="gramEnd"/>
      <w:r>
        <w:t>){…}</w:t>
      </w:r>
    </w:p>
    <w:p w14:paraId="22E03ADD" w14:textId="2C597C5A" w:rsidR="00270B98" w:rsidRDefault="00270B98" w:rsidP="00270B98">
      <w:pPr>
        <w:pStyle w:val="ListBullet"/>
        <w:numPr>
          <w:ilvl w:val="0"/>
          <w:numId w:val="0"/>
        </w:numPr>
        <w:ind w:left="2160"/>
      </w:pPr>
      <w:r>
        <w:t>in tests/common</w:t>
      </w:r>
      <w:r w:rsidR="008B087D">
        <w:t>ss</w:t>
      </w:r>
      <w:r>
        <w:t>/mod.rs</w:t>
      </w:r>
    </w:p>
    <w:p w14:paraId="4E35BB4E" w14:textId="138392AC" w:rsidR="00B76CE7" w:rsidRDefault="00B76CE7" w:rsidP="00270B98">
      <w:pPr>
        <w:pStyle w:val="ListBullet"/>
        <w:numPr>
          <w:ilvl w:val="0"/>
          <w:numId w:val="0"/>
        </w:numPr>
        <w:ind w:left="2160"/>
      </w:pPr>
      <w:r>
        <w:t>Now to use it,</w:t>
      </w:r>
    </w:p>
    <w:p w14:paraId="11B4E07B" w14:textId="77777777" w:rsidR="00B76CE7" w:rsidRDefault="00B76CE7" w:rsidP="00270B98">
      <w:pPr>
        <w:pStyle w:val="ListBullet"/>
        <w:numPr>
          <w:ilvl w:val="0"/>
          <w:numId w:val="0"/>
        </w:numPr>
        <w:ind w:left="2160"/>
      </w:pPr>
    </w:p>
    <w:p w14:paraId="26F17820" w14:textId="120D36C9" w:rsidR="00B76CE7" w:rsidRDefault="00B76CE7" w:rsidP="00270B98">
      <w:pPr>
        <w:pStyle w:val="ListBullet"/>
        <w:numPr>
          <w:ilvl w:val="0"/>
          <w:numId w:val="0"/>
        </w:numPr>
        <w:ind w:left="2160"/>
      </w:pPr>
      <w:r>
        <w:t xml:space="preserve">use </w:t>
      </w:r>
      <w:proofErr w:type="spellStart"/>
      <w:r>
        <w:t>myCrate</w:t>
      </w:r>
      <w:proofErr w:type="spellEnd"/>
      <w:r>
        <w:t>;</w:t>
      </w:r>
    </w:p>
    <w:p w14:paraId="0BA48EFC" w14:textId="6C2CE12A" w:rsidR="00B76CE7" w:rsidRDefault="00B76CE7" w:rsidP="00270B98">
      <w:pPr>
        <w:pStyle w:val="ListBullet"/>
        <w:numPr>
          <w:ilvl w:val="0"/>
          <w:numId w:val="0"/>
        </w:numPr>
        <w:ind w:left="2160"/>
      </w:pPr>
      <w:r>
        <w:t xml:space="preserve">mod </w:t>
      </w:r>
      <w:proofErr w:type="spellStart"/>
      <w:r w:rsidR="008B087D">
        <w:t>commonss</w:t>
      </w:r>
      <w:proofErr w:type="spellEnd"/>
      <w:r w:rsidR="008B087D">
        <w:t>;</w:t>
      </w:r>
    </w:p>
    <w:p w14:paraId="532971E0" w14:textId="59EDA66C" w:rsidR="00DE569E" w:rsidRDefault="00DE569E" w:rsidP="00270B98">
      <w:pPr>
        <w:pStyle w:val="ListBullet"/>
        <w:numPr>
          <w:ilvl w:val="0"/>
          <w:numId w:val="0"/>
        </w:numPr>
        <w:ind w:left="2160"/>
      </w:pPr>
      <w:r>
        <w:t>#[test]</w:t>
      </w:r>
    </w:p>
    <w:p w14:paraId="53B35F37" w14:textId="77777777" w:rsidR="00DE569E" w:rsidRDefault="00DE569E" w:rsidP="00270B98">
      <w:pPr>
        <w:pStyle w:val="ListBullet"/>
        <w:numPr>
          <w:ilvl w:val="0"/>
          <w:numId w:val="0"/>
        </w:numPr>
        <w:ind w:left="2160"/>
      </w:pPr>
      <w:proofErr w:type="spellStart"/>
      <w:r>
        <w:t>fn</w:t>
      </w:r>
      <w:proofErr w:type="spellEnd"/>
      <w:r>
        <w:t xml:space="preserve"> </w:t>
      </w:r>
      <w:proofErr w:type="spellStart"/>
      <w:proofErr w:type="gramStart"/>
      <w:r>
        <w:t>ya</w:t>
      </w:r>
      <w:proofErr w:type="spellEnd"/>
      <w:r>
        <w:t>(</w:t>
      </w:r>
      <w:proofErr w:type="gramEnd"/>
      <w:r>
        <w:t>) {</w:t>
      </w:r>
    </w:p>
    <w:p w14:paraId="5AE2D61D" w14:textId="578CD402" w:rsidR="00DE569E" w:rsidRDefault="00DE569E" w:rsidP="00270B98">
      <w:pPr>
        <w:pStyle w:val="ListBullet"/>
        <w:numPr>
          <w:ilvl w:val="0"/>
          <w:numId w:val="0"/>
        </w:numPr>
        <w:ind w:left="2160"/>
      </w:pPr>
      <w:proofErr w:type="spellStart"/>
      <w:proofErr w:type="gramStart"/>
      <w:r>
        <w:t>commonss</w:t>
      </w:r>
      <w:proofErr w:type="spellEnd"/>
      <w:r>
        <w:t>::</w:t>
      </w:r>
      <w:proofErr w:type="spellStart"/>
      <w:proofErr w:type="gramEnd"/>
      <w:r>
        <w:t>yo</w:t>
      </w:r>
      <w:proofErr w:type="spellEnd"/>
      <w:r>
        <w:t>();</w:t>
      </w:r>
    </w:p>
    <w:p w14:paraId="14EF8372" w14:textId="58AC0904" w:rsidR="00DE569E" w:rsidRDefault="00DE569E" w:rsidP="00270B98">
      <w:pPr>
        <w:pStyle w:val="ListBullet"/>
        <w:numPr>
          <w:ilvl w:val="0"/>
          <w:numId w:val="0"/>
        </w:numPr>
        <w:ind w:left="2160"/>
      </w:pPr>
      <w:r>
        <w:t>}</w:t>
      </w:r>
    </w:p>
    <w:p w14:paraId="7A4013AD" w14:textId="77777777" w:rsidR="007B7C12" w:rsidRDefault="007B7C12" w:rsidP="00270B98">
      <w:pPr>
        <w:pStyle w:val="ListBullet"/>
        <w:numPr>
          <w:ilvl w:val="0"/>
          <w:numId w:val="0"/>
        </w:numPr>
        <w:ind w:left="2160"/>
      </w:pPr>
    </w:p>
    <w:p w14:paraId="36F8F0F6" w14:textId="4EB44672" w:rsidR="007B7C12" w:rsidRDefault="007B7C12" w:rsidP="00270B98">
      <w:pPr>
        <w:pStyle w:val="ListBullet"/>
        <w:numPr>
          <w:ilvl w:val="0"/>
          <w:numId w:val="0"/>
        </w:numPr>
        <w:ind w:left="2160"/>
      </w:pPr>
      <w:r>
        <w:t>The files in subdirectories aren’t picked up by the test runner.</w:t>
      </w:r>
    </w:p>
    <w:p w14:paraId="007981C7" w14:textId="53D2C79B" w:rsidR="003D1964" w:rsidRDefault="00FD41AB" w:rsidP="00270B98">
      <w:pPr>
        <w:pStyle w:val="ListBullet"/>
        <w:numPr>
          <w:ilvl w:val="0"/>
          <w:numId w:val="0"/>
        </w:numPr>
        <w:ind w:left="2160"/>
      </w:pPr>
      <w:r>
        <w:t xml:space="preserve"> </w:t>
      </w:r>
    </w:p>
    <w:p w14:paraId="4542E76C" w14:textId="0A52D058" w:rsidR="00F26907" w:rsidRDefault="0093745F" w:rsidP="00F26907">
      <w:pPr>
        <w:pStyle w:val="ListBullet"/>
        <w:numPr>
          <w:ilvl w:val="2"/>
          <w:numId w:val="1"/>
        </w:numPr>
      </w:pPr>
      <w:r>
        <w:t xml:space="preserve">IT can’t work with root crate or any other crates if the package doesn’t have a library crate. This is because the binary crate is directly compiled to an executable and hence can’t be </w:t>
      </w:r>
      <w:r w:rsidR="002C27CF">
        <w:t>used by external crates. We define main functionality in the library crate and even open modules in it. This allows external crates, including IT crates to access it</w:t>
      </w:r>
      <w:r w:rsidR="008150D4">
        <w:t xml:space="preserve"> (the crate root) and all other modules as well.</w:t>
      </w:r>
    </w:p>
    <w:p w14:paraId="58348514" w14:textId="77777777" w:rsidR="0093745F" w:rsidRDefault="0093745F" w:rsidP="00F26907">
      <w:pPr>
        <w:pStyle w:val="ListBullet"/>
        <w:numPr>
          <w:ilvl w:val="2"/>
          <w:numId w:val="1"/>
        </w:numPr>
      </w:pPr>
    </w:p>
    <w:p w14:paraId="2A975726" w14:textId="77777777" w:rsidR="00F26907" w:rsidRDefault="00F26907" w:rsidP="0080549B">
      <w:pPr>
        <w:pStyle w:val="ListBullet"/>
        <w:numPr>
          <w:ilvl w:val="1"/>
          <w:numId w:val="1"/>
        </w:numPr>
      </w:pPr>
    </w:p>
    <w:p w14:paraId="6FD3B7C7" w14:textId="229F85BF" w:rsidR="00153F43" w:rsidRDefault="00154711" w:rsidP="00C42FA2">
      <w:pPr>
        <w:pStyle w:val="ListBullet"/>
        <w:outlineLvl w:val="1"/>
      </w:pPr>
      <w:r>
        <w:t xml:space="preserve">Functional Programming: Rust borrows some concepts from FP languages. </w:t>
      </w:r>
      <w:r w:rsidR="00F266C8">
        <w:t xml:space="preserve">An FP language </w:t>
      </w:r>
      <w:r w:rsidR="00FA4F90">
        <w:t>generally sees functions as values.</w:t>
      </w:r>
    </w:p>
    <w:p w14:paraId="4D064D5A" w14:textId="655A5917" w:rsidR="00153F43" w:rsidRDefault="006B3B63" w:rsidP="00153F43">
      <w:pPr>
        <w:pStyle w:val="ListBullet"/>
        <w:numPr>
          <w:ilvl w:val="1"/>
          <w:numId w:val="1"/>
        </w:numPr>
      </w:pPr>
      <w:r>
        <w:t xml:space="preserve">Closures: </w:t>
      </w:r>
      <w:r w:rsidR="001C0AE5">
        <w:t xml:space="preserve">Anonymous functions. Can be </w:t>
      </w:r>
      <w:r w:rsidR="00631A17">
        <w:t xml:space="preserve">stored, </w:t>
      </w:r>
      <w:r w:rsidR="001C0AE5">
        <w:t xml:space="preserve">passed around, capture the values of their context </w:t>
      </w:r>
      <w:r w:rsidR="00631A17">
        <w:t>and even be ran in different contexts.</w:t>
      </w:r>
      <w:r w:rsidR="00F22845">
        <w:t xml:space="preserve"> </w:t>
      </w:r>
    </w:p>
    <w:p w14:paraId="2E995079" w14:textId="701E4EC7" w:rsidR="00821832" w:rsidRDefault="00821832" w:rsidP="00821832">
      <w:pPr>
        <w:pStyle w:val="ListBullet"/>
        <w:numPr>
          <w:ilvl w:val="0"/>
          <w:numId w:val="0"/>
        </w:numPr>
        <w:ind w:left="1440"/>
      </w:pPr>
      <w:r>
        <w:t>For Ex.:</w:t>
      </w:r>
    </w:p>
    <w:p w14:paraId="74920B59" w14:textId="57405FF1" w:rsidR="007D0A0D" w:rsidRDefault="007D0A0D" w:rsidP="00821832">
      <w:pPr>
        <w:pStyle w:val="ListBullet"/>
        <w:numPr>
          <w:ilvl w:val="0"/>
          <w:numId w:val="0"/>
        </w:numPr>
        <w:ind w:left="1440"/>
      </w:pPr>
      <w:r>
        <w:t xml:space="preserve">let </w:t>
      </w:r>
      <w:proofErr w:type="spellStart"/>
      <w:r>
        <w:t>someOption</w:t>
      </w:r>
      <w:proofErr w:type="spellEnd"/>
      <w:r>
        <w:t xml:space="preserve">= </w:t>
      </w:r>
      <w:proofErr w:type="gramStart"/>
      <w:r w:rsidR="008C3D2F" w:rsidRPr="008C3D2F">
        <w:t>Option::</w:t>
      </w:r>
      <w:proofErr w:type="gramEnd"/>
      <w:r w:rsidR="008C3D2F" w:rsidRPr="008C3D2F">
        <w:t>Some("</w:t>
      </w:r>
      <w:proofErr w:type="spellStart"/>
      <w:r w:rsidR="008C3D2F" w:rsidRPr="008C3D2F">
        <w:t>ya</w:t>
      </w:r>
      <w:proofErr w:type="spellEnd"/>
      <w:r w:rsidR="008C3D2F" w:rsidRPr="008C3D2F">
        <w:t>");</w:t>
      </w:r>
    </w:p>
    <w:p w14:paraId="29991BDD" w14:textId="0F98B33B" w:rsidR="008C3D2F" w:rsidRDefault="00B831DC" w:rsidP="00821832">
      <w:pPr>
        <w:pStyle w:val="ListBullet"/>
        <w:numPr>
          <w:ilvl w:val="0"/>
          <w:numId w:val="0"/>
        </w:numPr>
        <w:ind w:left="1440"/>
      </w:pPr>
      <w:r>
        <w:t>let value=</w:t>
      </w:r>
      <w:proofErr w:type="spellStart"/>
      <w:r w:rsidR="003F4CEC">
        <w:t>someOption.unwrap_or_</w:t>
      </w:r>
      <w:proofErr w:type="gramStart"/>
      <w:r w:rsidR="003F4CEC">
        <w:t>else</w:t>
      </w:r>
      <w:proofErr w:type="spellEnd"/>
      <w:r w:rsidR="003F4CEC">
        <w:t>(</w:t>
      </w:r>
      <w:proofErr w:type="gramEnd"/>
      <w:r w:rsidR="003F4CEC">
        <w:t xml:space="preserve">|| </w:t>
      </w:r>
      <w:proofErr w:type="spellStart"/>
      <w:r w:rsidR="003F4CEC">
        <w:t>someFunction</w:t>
      </w:r>
      <w:proofErr w:type="spellEnd"/>
      <w:r>
        <w:t>()</w:t>
      </w:r>
      <w:r w:rsidR="003F4CEC">
        <w:t>)</w:t>
      </w:r>
      <w:r>
        <w:t>;</w:t>
      </w:r>
    </w:p>
    <w:p w14:paraId="2FE302C7" w14:textId="77777777" w:rsidR="00B831DC" w:rsidRDefault="00B831DC" w:rsidP="00821832">
      <w:pPr>
        <w:pStyle w:val="ListBullet"/>
        <w:numPr>
          <w:ilvl w:val="0"/>
          <w:numId w:val="0"/>
        </w:numPr>
        <w:ind w:left="1440"/>
      </w:pPr>
    </w:p>
    <w:p w14:paraId="7EAE7992" w14:textId="547BF4FD" w:rsidR="00B831DC" w:rsidRDefault="00B831DC" w:rsidP="00821832">
      <w:pPr>
        <w:pStyle w:val="ListBullet"/>
        <w:numPr>
          <w:ilvl w:val="0"/>
          <w:numId w:val="0"/>
        </w:numPr>
        <w:ind w:left="1440"/>
      </w:pPr>
      <w:r>
        <w:lastRenderedPageBreak/>
        <w:t xml:space="preserve">Here </w:t>
      </w:r>
      <w:proofErr w:type="spellStart"/>
      <w:r>
        <w:t>someFunction</w:t>
      </w:r>
      <w:proofErr w:type="spellEnd"/>
      <w:r>
        <w:t xml:space="preserve"> is passed to </w:t>
      </w:r>
      <w:proofErr w:type="spellStart"/>
      <w:r w:rsidR="00051478">
        <w:t>unwrap_or_else</w:t>
      </w:r>
      <w:proofErr w:type="spellEnd"/>
      <w:r w:rsidR="00051478">
        <w:t xml:space="preserve"> if </w:t>
      </w:r>
      <w:proofErr w:type="spellStart"/>
      <w:r w:rsidR="00051478">
        <w:t>someOption</w:t>
      </w:r>
      <w:proofErr w:type="spellEnd"/>
      <w:r w:rsidR="00051478">
        <w:t xml:space="preserve"> has None. </w:t>
      </w:r>
      <w:proofErr w:type="spellStart"/>
      <w:r w:rsidR="00051478">
        <w:t>someFunction</w:t>
      </w:r>
      <w:proofErr w:type="spellEnd"/>
      <w:r w:rsidR="00051478">
        <w:t xml:space="preserve"> is called a closure in this case as it is passed to the method, the method here needs a function which takes 0 arguments (&amp;self isn’t included) and re</w:t>
      </w:r>
      <w:r w:rsidR="005445BE">
        <w:t xml:space="preserve">turns a value of type T where T is the type of Some. So, if </w:t>
      </w:r>
      <w:proofErr w:type="spellStart"/>
      <w:r w:rsidR="005445BE">
        <w:t>someOption</w:t>
      </w:r>
      <w:proofErr w:type="spellEnd"/>
      <w:r w:rsidR="005445BE">
        <w:t xml:space="preserve"> was None then it would run the function, get a</w:t>
      </w:r>
      <w:r w:rsidR="0062436F">
        <w:t>n</w:t>
      </w:r>
      <w:r w:rsidR="005445BE">
        <w:t xml:space="preserve"> &amp;str value from it and then pass it to ‘value’.</w:t>
      </w:r>
      <w:r w:rsidR="0062436F">
        <w:t xml:space="preserve"> </w:t>
      </w:r>
    </w:p>
    <w:p w14:paraId="12F3FC2E" w14:textId="77777777" w:rsidR="00B831DC" w:rsidRDefault="00B831DC" w:rsidP="00821832">
      <w:pPr>
        <w:pStyle w:val="ListBullet"/>
        <w:numPr>
          <w:ilvl w:val="0"/>
          <w:numId w:val="0"/>
        </w:numPr>
        <w:ind w:left="1440"/>
      </w:pPr>
    </w:p>
    <w:p w14:paraId="5B499CC3" w14:textId="3D35713B" w:rsidR="008A0BCE" w:rsidRDefault="00F22845" w:rsidP="00C5695B">
      <w:pPr>
        <w:pStyle w:val="ListBullet"/>
        <w:numPr>
          <w:ilvl w:val="2"/>
          <w:numId w:val="1"/>
        </w:numPr>
      </w:pPr>
      <w:r>
        <w:t>To define a closure,</w:t>
      </w:r>
    </w:p>
    <w:p w14:paraId="6BABB482" w14:textId="77777777" w:rsidR="00F22845" w:rsidRDefault="00F22845" w:rsidP="00F22845">
      <w:pPr>
        <w:pStyle w:val="ListBullet"/>
        <w:numPr>
          <w:ilvl w:val="0"/>
          <w:numId w:val="0"/>
        </w:numPr>
        <w:ind w:left="1440"/>
      </w:pPr>
      <w:r>
        <w:t xml:space="preserve">let </w:t>
      </w:r>
      <w:proofErr w:type="spellStart"/>
      <w:r>
        <w:t>myClosure</w:t>
      </w:r>
      <w:proofErr w:type="spellEnd"/>
      <w:r>
        <w:t xml:space="preserve"> = |</w:t>
      </w:r>
      <w:proofErr w:type="spellStart"/>
      <w:r>
        <w:t>yo</w:t>
      </w:r>
      <w:proofErr w:type="spellEnd"/>
      <w:r>
        <w:t>: i32| -&gt; i32 {</w:t>
      </w:r>
    </w:p>
    <w:p w14:paraId="5D5704F4" w14:textId="23319EEE" w:rsidR="00F22845" w:rsidRDefault="00F22845" w:rsidP="00F22845">
      <w:pPr>
        <w:pStyle w:val="ListBullet"/>
        <w:numPr>
          <w:ilvl w:val="0"/>
          <w:numId w:val="0"/>
        </w:numPr>
        <w:ind w:left="1440"/>
      </w:pPr>
      <w:r>
        <w:tab/>
        <w:t>…</w:t>
      </w:r>
    </w:p>
    <w:p w14:paraId="51F19FEA" w14:textId="26EF5603" w:rsidR="00F22845" w:rsidRDefault="00F22845" w:rsidP="00F22845">
      <w:pPr>
        <w:pStyle w:val="ListBullet"/>
        <w:numPr>
          <w:ilvl w:val="0"/>
          <w:numId w:val="0"/>
        </w:numPr>
        <w:ind w:left="1440"/>
      </w:pPr>
      <w:r>
        <w:tab/>
        <w:t>somei32</w:t>
      </w:r>
    </w:p>
    <w:p w14:paraId="7B4584BF" w14:textId="46C37041" w:rsidR="00F22845" w:rsidRDefault="00F22845" w:rsidP="00F22845">
      <w:pPr>
        <w:pStyle w:val="ListBullet"/>
        <w:numPr>
          <w:ilvl w:val="0"/>
          <w:numId w:val="0"/>
        </w:numPr>
        <w:ind w:left="1440"/>
      </w:pPr>
      <w:r>
        <w:t>};</w:t>
      </w:r>
    </w:p>
    <w:p w14:paraId="369516AA" w14:textId="73DB96D4" w:rsidR="00F22845" w:rsidRDefault="00F22845" w:rsidP="00F22845">
      <w:pPr>
        <w:pStyle w:val="ListBullet"/>
        <w:numPr>
          <w:ilvl w:val="0"/>
          <w:numId w:val="0"/>
        </w:numPr>
        <w:ind w:left="1440"/>
      </w:pPr>
      <w:r>
        <w:t xml:space="preserve">Unlike functions, closures generally don’t need to explicitly define </w:t>
      </w:r>
      <w:proofErr w:type="spellStart"/>
      <w:r>
        <w:t>arg</w:t>
      </w:r>
      <w:proofErr w:type="spellEnd"/>
      <w:r>
        <w:t xml:space="preserve"> </w:t>
      </w:r>
      <w:r w:rsidR="0068648D">
        <w:t xml:space="preserve">types </w:t>
      </w:r>
      <w:r>
        <w:t>or return types</w:t>
      </w:r>
      <w:r w:rsidR="0068648D">
        <w:t xml:space="preserve"> as that can be inferred automatically because Closures are short-lived, context-dependent and narrow-use functions. </w:t>
      </w:r>
    </w:p>
    <w:p w14:paraId="435DB36D" w14:textId="3ED9A600" w:rsidR="00705ACA" w:rsidRDefault="00705ACA" w:rsidP="00F22845">
      <w:pPr>
        <w:pStyle w:val="ListBullet"/>
        <w:numPr>
          <w:ilvl w:val="0"/>
          <w:numId w:val="0"/>
        </w:numPr>
        <w:ind w:left="1440"/>
      </w:pPr>
      <w:r>
        <w:t xml:space="preserve">So, </w:t>
      </w:r>
    </w:p>
    <w:p w14:paraId="780EB550" w14:textId="77777777" w:rsidR="00705ACA" w:rsidRDefault="00705ACA" w:rsidP="00F22845">
      <w:pPr>
        <w:pStyle w:val="ListBullet"/>
        <w:numPr>
          <w:ilvl w:val="0"/>
          <w:numId w:val="0"/>
        </w:numPr>
        <w:ind w:left="1440"/>
      </w:pPr>
      <w:r>
        <w:t xml:space="preserve">let </w:t>
      </w:r>
      <w:proofErr w:type="spellStart"/>
      <w:r>
        <w:t>myClosure</w:t>
      </w:r>
      <w:proofErr w:type="spellEnd"/>
      <w:r>
        <w:t>= |</w:t>
      </w:r>
      <w:proofErr w:type="spellStart"/>
      <w:r>
        <w:t>yo</w:t>
      </w:r>
      <w:proofErr w:type="spellEnd"/>
      <w:r>
        <w:t>| {</w:t>
      </w:r>
    </w:p>
    <w:p w14:paraId="513C9B97" w14:textId="3C218C85" w:rsidR="00705ACA" w:rsidRDefault="00705ACA" w:rsidP="00F22845">
      <w:pPr>
        <w:pStyle w:val="ListBullet"/>
        <w:numPr>
          <w:ilvl w:val="0"/>
          <w:numId w:val="0"/>
        </w:numPr>
        <w:ind w:left="1440"/>
      </w:pPr>
      <w:r>
        <w:tab/>
        <w:t>…</w:t>
      </w:r>
    </w:p>
    <w:p w14:paraId="41C04B51" w14:textId="34ACD0C2" w:rsidR="00705ACA" w:rsidRDefault="00705ACA" w:rsidP="00F22845">
      <w:pPr>
        <w:pStyle w:val="ListBullet"/>
        <w:numPr>
          <w:ilvl w:val="0"/>
          <w:numId w:val="0"/>
        </w:numPr>
        <w:ind w:left="1440"/>
      </w:pPr>
      <w:r>
        <w:tab/>
        <w:t>somei32</w:t>
      </w:r>
    </w:p>
    <w:p w14:paraId="38993F20" w14:textId="64D1684F" w:rsidR="00705ACA" w:rsidRDefault="00705ACA" w:rsidP="00F22845">
      <w:pPr>
        <w:pStyle w:val="ListBullet"/>
        <w:numPr>
          <w:ilvl w:val="0"/>
          <w:numId w:val="0"/>
        </w:numPr>
        <w:ind w:left="1440"/>
      </w:pPr>
      <w:r>
        <w:t>};</w:t>
      </w:r>
    </w:p>
    <w:p w14:paraId="791584A9" w14:textId="72ED15FA" w:rsidR="00705ACA" w:rsidRDefault="00DD25E5" w:rsidP="00F22845">
      <w:pPr>
        <w:pStyle w:val="ListBullet"/>
        <w:numPr>
          <w:ilvl w:val="0"/>
          <w:numId w:val="0"/>
        </w:numPr>
        <w:ind w:left="1440"/>
      </w:pPr>
      <w:r>
        <w:t>or</w:t>
      </w:r>
    </w:p>
    <w:p w14:paraId="17C5B009" w14:textId="129AA09F" w:rsidR="00DD25E5" w:rsidRDefault="00DD25E5" w:rsidP="00DD25E5">
      <w:pPr>
        <w:pStyle w:val="ListBullet"/>
        <w:numPr>
          <w:ilvl w:val="0"/>
          <w:numId w:val="0"/>
        </w:numPr>
        <w:ind w:left="1440"/>
      </w:pPr>
      <w:r>
        <w:t xml:space="preserve">let </w:t>
      </w:r>
      <w:proofErr w:type="spellStart"/>
      <w:r>
        <w:t>myClosure</w:t>
      </w:r>
      <w:proofErr w:type="spellEnd"/>
      <w:r>
        <w:t>= |</w:t>
      </w:r>
      <w:proofErr w:type="spellStart"/>
      <w:r>
        <w:t>yo</w:t>
      </w:r>
      <w:proofErr w:type="spellEnd"/>
      <w:r>
        <w:t xml:space="preserve">| </w:t>
      </w:r>
      <w:r w:rsidR="00602323">
        <w:t>2*</w:t>
      </w:r>
      <w:proofErr w:type="spellStart"/>
      <w:r w:rsidR="00602323">
        <w:t>yo</w:t>
      </w:r>
      <w:proofErr w:type="spellEnd"/>
      <w:r>
        <w:t>;</w:t>
      </w:r>
    </w:p>
    <w:p w14:paraId="6A6B67A6" w14:textId="77777777" w:rsidR="00DD25E5" w:rsidRDefault="00DD25E5" w:rsidP="00F22845">
      <w:pPr>
        <w:pStyle w:val="ListBullet"/>
        <w:numPr>
          <w:ilvl w:val="0"/>
          <w:numId w:val="0"/>
        </w:numPr>
        <w:ind w:left="1440"/>
      </w:pPr>
    </w:p>
    <w:p w14:paraId="078AB9B9" w14:textId="5F46FD5F" w:rsidR="00602323" w:rsidRDefault="00602323" w:rsidP="00F22845">
      <w:pPr>
        <w:pStyle w:val="ListBullet"/>
        <w:numPr>
          <w:ilvl w:val="0"/>
          <w:numId w:val="0"/>
        </w:numPr>
        <w:ind w:left="1440"/>
      </w:pPr>
      <w:r>
        <w:t>are valid too. But since their types aren’t defined right away, they need to be defined later in the program otherwise it is an error.</w:t>
      </w:r>
    </w:p>
    <w:p w14:paraId="2929AD8C" w14:textId="1DEB656A" w:rsidR="00691A7D" w:rsidRDefault="00691A7D" w:rsidP="00F22845">
      <w:pPr>
        <w:pStyle w:val="ListBullet"/>
        <w:numPr>
          <w:ilvl w:val="0"/>
          <w:numId w:val="0"/>
        </w:numPr>
        <w:ind w:left="1440"/>
      </w:pPr>
      <w:proofErr w:type="spellStart"/>
      <w:proofErr w:type="gramStart"/>
      <w:r>
        <w:t>myClosure</w:t>
      </w:r>
      <w:proofErr w:type="spellEnd"/>
      <w:r>
        <w:t>(</w:t>
      </w:r>
      <w:proofErr w:type="gramEnd"/>
      <w:r>
        <w:t>2); to call it.</w:t>
      </w:r>
    </w:p>
    <w:p w14:paraId="2011103C" w14:textId="77777777" w:rsidR="00B72835" w:rsidRDefault="00B72835" w:rsidP="00F22845">
      <w:pPr>
        <w:pStyle w:val="ListBullet"/>
        <w:numPr>
          <w:ilvl w:val="0"/>
          <w:numId w:val="0"/>
        </w:numPr>
        <w:ind w:left="1440"/>
      </w:pPr>
    </w:p>
    <w:p w14:paraId="0C3B84D1" w14:textId="2FA5976F" w:rsidR="00B72835" w:rsidRDefault="00B72835" w:rsidP="00F22845">
      <w:pPr>
        <w:pStyle w:val="ListBullet"/>
        <w:numPr>
          <w:ilvl w:val="0"/>
          <w:numId w:val="0"/>
        </w:numPr>
        <w:ind w:left="1440"/>
      </w:pPr>
      <w:r>
        <w:t>The last syntax without any params looks like,</w:t>
      </w:r>
    </w:p>
    <w:p w14:paraId="25655250" w14:textId="6E58AF36" w:rsidR="00B72835" w:rsidRDefault="00B72835" w:rsidP="00F22845">
      <w:pPr>
        <w:pStyle w:val="ListBullet"/>
        <w:numPr>
          <w:ilvl w:val="0"/>
          <w:numId w:val="0"/>
        </w:numPr>
        <w:ind w:left="1440"/>
      </w:pPr>
      <w:r>
        <w:lastRenderedPageBreak/>
        <w:t xml:space="preserve">let </w:t>
      </w:r>
      <w:proofErr w:type="spellStart"/>
      <w:r>
        <w:t>myClosure</w:t>
      </w:r>
      <w:proofErr w:type="spellEnd"/>
      <w:r>
        <w:t xml:space="preserve">= || </w:t>
      </w:r>
      <w:proofErr w:type="spellStart"/>
      <w:proofErr w:type="gramStart"/>
      <w:r>
        <w:t>println</w:t>
      </w:r>
      <w:proofErr w:type="spellEnd"/>
      <w:r>
        <w:t>!(</w:t>
      </w:r>
      <w:proofErr w:type="gramEnd"/>
      <w:r>
        <w:t>“yuh”);</w:t>
      </w:r>
    </w:p>
    <w:p w14:paraId="7FF2FDA3" w14:textId="77777777" w:rsidR="00F22845" w:rsidRDefault="00F22845" w:rsidP="00F22845">
      <w:pPr>
        <w:pStyle w:val="ListBullet"/>
        <w:numPr>
          <w:ilvl w:val="0"/>
          <w:numId w:val="0"/>
        </w:numPr>
        <w:ind w:left="1440"/>
      </w:pPr>
    </w:p>
    <w:p w14:paraId="07659D55" w14:textId="487DF7A5" w:rsidR="00F22845" w:rsidRDefault="008C24D8" w:rsidP="00C5695B">
      <w:pPr>
        <w:pStyle w:val="ListBullet"/>
        <w:numPr>
          <w:ilvl w:val="2"/>
          <w:numId w:val="1"/>
        </w:numPr>
      </w:pPr>
      <w:r>
        <w:t>Capturing variables</w:t>
      </w:r>
      <w:r w:rsidR="00B72835">
        <w:t>:</w:t>
      </w:r>
      <w:r>
        <w:t xml:space="preserve"> </w:t>
      </w:r>
      <w:r w:rsidR="00D708AF">
        <w:t xml:space="preserve">Just like the parameters have mutability rules like normal functions, the captured variables too. </w:t>
      </w:r>
    </w:p>
    <w:p w14:paraId="41240677" w14:textId="6152E1E6" w:rsidR="00D708AF" w:rsidRDefault="00D708AF" w:rsidP="00D708AF">
      <w:pPr>
        <w:pStyle w:val="ListBullet"/>
        <w:numPr>
          <w:ilvl w:val="0"/>
          <w:numId w:val="0"/>
        </w:numPr>
        <w:ind w:left="1440"/>
      </w:pPr>
      <w:r>
        <w:t>To capture a variable,</w:t>
      </w:r>
    </w:p>
    <w:p w14:paraId="3F000DA5" w14:textId="6DB36155" w:rsidR="00BE4825" w:rsidRDefault="00BE4825" w:rsidP="00D708AF">
      <w:pPr>
        <w:pStyle w:val="ListBullet"/>
        <w:numPr>
          <w:ilvl w:val="0"/>
          <w:numId w:val="0"/>
        </w:numPr>
        <w:ind w:left="1440"/>
      </w:pPr>
      <w:r>
        <w:t xml:space="preserve">let list= </w:t>
      </w:r>
      <w:proofErr w:type="spellStart"/>
      <w:proofErr w:type="gramStart"/>
      <w:r>
        <w:t>vec</w:t>
      </w:r>
      <w:proofErr w:type="spellEnd"/>
      <w:r>
        <w:t>![</w:t>
      </w:r>
      <w:proofErr w:type="gramEnd"/>
      <w:r>
        <w:t>1,2,3];</w:t>
      </w:r>
    </w:p>
    <w:p w14:paraId="7D2B4BB6" w14:textId="21C3F787" w:rsidR="00D708AF" w:rsidRDefault="00BE4825" w:rsidP="00D708AF">
      <w:pPr>
        <w:pStyle w:val="ListBullet"/>
        <w:numPr>
          <w:ilvl w:val="0"/>
          <w:numId w:val="0"/>
        </w:numPr>
        <w:ind w:left="1440"/>
      </w:pPr>
      <w:r>
        <w:t xml:space="preserve">let </w:t>
      </w:r>
      <w:proofErr w:type="spellStart"/>
      <w:r>
        <w:t>myClosure</w:t>
      </w:r>
      <w:proofErr w:type="spellEnd"/>
      <w:r>
        <w:t xml:space="preserve">= || </w:t>
      </w:r>
      <w:proofErr w:type="spellStart"/>
      <w:proofErr w:type="gramStart"/>
      <w:r w:rsidR="00521B57">
        <w:t>println</w:t>
      </w:r>
      <w:proofErr w:type="spellEnd"/>
      <w:r w:rsidR="00521B57">
        <w:t>(</w:t>
      </w:r>
      <w:proofErr w:type="gramEnd"/>
      <w:r w:rsidR="00521B57">
        <w:t>“{}”, list[0]);</w:t>
      </w:r>
    </w:p>
    <w:p w14:paraId="570382EB" w14:textId="68BD07C7" w:rsidR="00811184" w:rsidRDefault="00811184" w:rsidP="00D708AF">
      <w:pPr>
        <w:pStyle w:val="ListBullet"/>
        <w:numPr>
          <w:ilvl w:val="0"/>
          <w:numId w:val="0"/>
        </w:numPr>
        <w:ind w:left="1440"/>
      </w:pPr>
      <w:r>
        <w:t>captures list immutably.</w:t>
      </w:r>
    </w:p>
    <w:p w14:paraId="54C368E8" w14:textId="77777777" w:rsidR="00D372A0" w:rsidRDefault="00D372A0" w:rsidP="00D372A0">
      <w:pPr>
        <w:pStyle w:val="ListBullet"/>
        <w:numPr>
          <w:ilvl w:val="0"/>
          <w:numId w:val="0"/>
        </w:numPr>
        <w:ind w:left="1440"/>
      </w:pPr>
    </w:p>
    <w:p w14:paraId="58114A70" w14:textId="5A8414CB" w:rsidR="00D372A0" w:rsidRDefault="00D372A0" w:rsidP="00D372A0">
      <w:pPr>
        <w:pStyle w:val="ListBullet"/>
        <w:numPr>
          <w:ilvl w:val="0"/>
          <w:numId w:val="0"/>
        </w:numPr>
        <w:ind w:left="1440"/>
      </w:pPr>
      <w:r>
        <w:t xml:space="preserve">let </w:t>
      </w:r>
      <w:proofErr w:type="spellStart"/>
      <w:r>
        <w:t>myClosure</w:t>
      </w:r>
      <w:proofErr w:type="spellEnd"/>
      <w:r>
        <w:t xml:space="preserve">= || </w:t>
      </w:r>
      <w:proofErr w:type="spellStart"/>
      <w:proofErr w:type="gramStart"/>
      <w:r>
        <w:t>list.push</w:t>
      </w:r>
      <w:proofErr w:type="spellEnd"/>
      <w:proofErr w:type="gramEnd"/>
      <w:r>
        <w:t>(4);</w:t>
      </w:r>
    </w:p>
    <w:p w14:paraId="6B343BC0" w14:textId="3664CE9C" w:rsidR="00D372A0" w:rsidRDefault="00D372A0" w:rsidP="00D372A0">
      <w:pPr>
        <w:pStyle w:val="ListBullet"/>
        <w:numPr>
          <w:ilvl w:val="0"/>
          <w:numId w:val="0"/>
        </w:numPr>
        <w:ind w:left="1440"/>
      </w:pPr>
      <w:r>
        <w:t xml:space="preserve">captures list mutably. We know mutable references don’t allow </w:t>
      </w:r>
      <w:r w:rsidR="00226838">
        <w:t>immutable references until their scope ends. So,</w:t>
      </w:r>
    </w:p>
    <w:p w14:paraId="2A49ACF6" w14:textId="77777777" w:rsidR="00226838" w:rsidRDefault="00226838" w:rsidP="00D372A0">
      <w:pPr>
        <w:pStyle w:val="ListBullet"/>
        <w:numPr>
          <w:ilvl w:val="0"/>
          <w:numId w:val="0"/>
        </w:numPr>
        <w:ind w:left="1440"/>
      </w:pPr>
    </w:p>
    <w:p w14:paraId="496466F3" w14:textId="0D16BA9D" w:rsidR="00226838" w:rsidRDefault="00226838" w:rsidP="00D372A0">
      <w:pPr>
        <w:pStyle w:val="ListBullet"/>
        <w:numPr>
          <w:ilvl w:val="0"/>
          <w:numId w:val="0"/>
        </w:numPr>
        <w:ind w:left="1440"/>
      </w:pPr>
      <w:r>
        <w:t>let list= …;</w:t>
      </w:r>
    </w:p>
    <w:p w14:paraId="09595A35" w14:textId="69563193" w:rsidR="00226838" w:rsidRDefault="00226838" w:rsidP="00D372A0">
      <w:pPr>
        <w:pStyle w:val="ListBullet"/>
        <w:numPr>
          <w:ilvl w:val="0"/>
          <w:numId w:val="0"/>
        </w:numPr>
        <w:ind w:left="1440"/>
      </w:pPr>
      <w:proofErr w:type="gramStart"/>
      <w:r>
        <w:t>print!(</w:t>
      </w:r>
      <w:proofErr w:type="gramEnd"/>
      <w:r>
        <w:t>…,list[0]);</w:t>
      </w:r>
    </w:p>
    <w:p w14:paraId="03F348CD" w14:textId="7875D3CD" w:rsidR="00226838" w:rsidRDefault="00226838" w:rsidP="00226838">
      <w:pPr>
        <w:pStyle w:val="ListBullet"/>
        <w:numPr>
          <w:ilvl w:val="0"/>
          <w:numId w:val="0"/>
        </w:numPr>
        <w:ind w:left="1440"/>
      </w:pPr>
      <w:r>
        <w:t xml:space="preserve">let </w:t>
      </w:r>
      <w:proofErr w:type="spellStart"/>
      <w:r>
        <w:t>myClosure</w:t>
      </w:r>
      <w:proofErr w:type="spellEnd"/>
      <w:r>
        <w:t xml:space="preserve">= || </w:t>
      </w:r>
      <w:proofErr w:type="spellStart"/>
      <w:proofErr w:type="gramStart"/>
      <w:r>
        <w:t>list.push</w:t>
      </w:r>
      <w:proofErr w:type="spellEnd"/>
      <w:proofErr w:type="gramEnd"/>
      <w:r>
        <w:t>(4);</w:t>
      </w:r>
    </w:p>
    <w:p w14:paraId="751B2798" w14:textId="48979C00" w:rsidR="00226838" w:rsidRDefault="00226838" w:rsidP="00226838">
      <w:pPr>
        <w:pStyle w:val="ListBullet"/>
        <w:numPr>
          <w:ilvl w:val="0"/>
          <w:numId w:val="0"/>
        </w:numPr>
        <w:ind w:left="1440"/>
      </w:pPr>
      <w:proofErr w:type="spellStart"/>
      <w:proofErr w:type="gramStart"/>
      <w:r>
        <w:t>myClosure</w:t>
      </w:r>
      <w:proofErr w:type="spellEnd"/>
      <w:r>
        <w:t>(</w:t>
      </w:r>
      <w:proofErr w:type="gramEnd"/>
      <w:r>
        <w:t>);</w:t>
      </w:r>
    </w:p>
    <w:p w14:paraId="28E73368" w14:textId="7167BED1" w:rsidR="00226838" w:rsidRDefault="00226838" w:rsidP="00226838">
      <w:pPr>
        <w:pStyle w:val="ListBullet"/>
        <w:numPr>
          <w:ilvl w:val="0"/>
          <w:numId w:val="0"/>
        </w:numPr>
        <w:ind w:left="1440"/>
      </w:pPr>
    </w:p>
    <w:p w14:paraId="6E5D2669" w14:textId="0B9190D1" w:rsidR="00226838" w:rsidRDefault="00226838" w:rsidP="00226838">
      <w:pPr>
        <w:pStyle w:val="ListBullet"/>
        <w:numPr>
          <w:ilvl w:val="0"/>
          <w:numId w:val="0"/>
        </w:numPr>
        <w:ind w:left="1440"/>
      </w:pPr>
      <w:r>
        <w:t>works, but</w:t>
      </w:r>
    </w:p>
    <w:p w14:paraId="028E5E45" w14:textId="77777777" w:rsidR="00226838" w:rsidRDefault="00226838" w:rsidP="00226838">
      <w:pPr>
        <w:pStyle w:val="ListBullet"/>
        <w:numPr>
          <w:ilvl w:val="0"/>
          <w:numId w:val="0"/>
        </w:numPr>
        <w:ind w:left="1440"/>
      </w:pPr>
    </w:p>
    <w:p w14:paraId="4D941883" w14:textId="77777777" w:rsidR="00226838" w:rsidRDefault="00226838" w:rsidP="00226838">
      <w:pPr>
        <w:pStyle w:val="ListBullet"/>
        <w:numPr>
          <w:ilvl w:val="0"/>
          <w:numId w:val="0"/>
        </w:numPr>
        <w:ind w:left="1440"/>
      </w:pPr>
      <w:r>
        <w:t>let list= …;</w:t>
      </w:r>
    </w:p>
    <w:p w14:paraId="457D3B25" w14:textId="77777777" w:rsidR="00226838" w:rsidRDefault="00226838" w:rsidP="00226838">
      <w:pPr>
        <w:pStyle w:val="ListBullet"/>
        <w:numPr>
          <w:ilvl w:val="0"/>
          <w:numId w:val="0"/>
        </w:numPr>
        <w:ind w:left="1440"/>
      </w:pPr>
      <w:bookmarkStart w:id="2" w:name="_Hlk109243143"/>
      <w:proofErr w:type="gramStart"/>
      <w:r>
        <w:t>print!(</w:t>
      </w:r>
      <w:proofErr w:type="gramEnd"/>
      <w:r>
        <w:t>…,list[0]);</w:t>
      </w:r>
    </w:p>
    <w:bookmarkEnd w:id="2"/>
    <w:p w14:paraId="7052E74F" w14:textId="77777777" w:rsidR="00226838" w:rsidRDefault="00226838" w:rsidP="00226838">
      <w:pPr>
        <w:pStyle w:val="ListBullet"/>
        <w:numPr>
          <w:ilvl w:val="0"/>
          <w:numId w:val="0"/>
        </w:numPr>
        <w:ind w:left="1440"/>
      </w:pPr>
      <w:r>
        <w:t xml:space="preserve">let </w:t>
      </w:r>
      <w:proofErr w:type="spellStart"/>
      <w:r>
        <w:t>myClosure</w:t>
      </w:r>
      <w:proofErr w:type="spellEnd"/>
      <w:r>
        <w:t xml:space="preserve">= || </w:t>
      </w:r>
      <w:proofErr w:type="spellStart"/>
      <w:proofErr w:type="gramStart"/>
      <w:r>
        <w:t>list.push</w:t>
      </w:r>
      <w:proofErr w:type="spellEnd"/>
      <w:proofErr w:type="gramEnd"/>
      <w:r>
        <w:t>(4);</w:t>
      </w:r>
    </w:p>
    <w:p w14:paraId="5739F587" w14:textId="146B1BD9" w:rsidR="00226838" w:rsidRDefault="00226838" w:rsidP="00226838">
      <w:pPr>
        <w:pStyle w:val="ListBullet"/>
        <w:numPr>
          <w:ilvl w:val="0"/>
          <w:numId w:val="0"/>
        </w:numPr>
      </w:pPr>
      <w:r>
        <w:tab/>
      </w:r>
      <w:r>
        <w:tab/>
      </w:r>
      <w:proofErr w:type="gramStart"/>
      <w:r w:rsidR="00C116E5" w:rsidRPr="00C116E5">
        <w:t>print!(</w:t>
      </w:r>
      <w:proofErr w:type="gramEnd"/>
      <w:r w:rsidR="00C116E5" w:rsidRPr="00C116E5">
        <w:t>…,list[0]);</w:t>
      </w:r>
    </w:p>
    <w:p w14:paraId="3780BEFB" w14:textId="383EAB2F" w:rsidR="00226838" w:rsidRDefault="00226838" w:rsidP="00226838">
      <w:pPr>
        <w:pStyle w:val="ListBullet"/>
        <w:numPr>
          <w:ilvl w:val="0"/>
          <w:numId w:val="0"/>
        </w:numPr>
        <w:ind w:left="1440"/>
      </w:pPr>
      <w:proofErr w:type="spellStart"/>
      <w:proofErr w:type="gramStart"/>
      <w:r>
        <w:t>myClosure</w:t>
      </w:r>
      <w:proofErr w:type="spellEnd"/>
      <w:r>
        <w:t>(</w:t>
      </w:r>
      <w:proofErr w:type="gramEnd"/>
      <w:r>
        <w:t>);</w:t>
      </w:r>
    </w:p>
    <w:p w14:paraId="53B0C985" w14:textId="77777777" w:rsidR="00C116E5" w:rsidRDefault="00C116E5" w:rsidP="00226838">
      <w:pPr>
        <w:pStyle w:val="ListBullet"/>
        <w:numPr>
          <w:ilvl w:val="0"/>
          <w:numId w:val="0"/>
        </w:numPr>
        <w:ind w:left="1440"/>
      </w:pPr>
    </w:p>
    <w:p w14:paraId="05A1C06A" w14:textId="03D79743" w:rsidR="00C116E5" w:rsidRDefault="00C116E5" w:rsidP="00226838">
      <w:pPr>
        <w:pStyle w:val="ListBullet"/>
        <w:numPr>
          <w:ilvl w:val="0"/>
          <w:numId w:val="0"/>
        </w:numPr>
        <w:ind w:left="1440"/>
      </w:pPr>
      <w:r>
        <w:lastRenderedPageBreak/>
        <w:t>doesn’t work. According to the borrow checker, the closure maintains a mutable reference until the last call to it. Just like normal variables.</w:t>
      </w:r>
    </w:p>
    <w:p w14:paraId="6456385D" w14:textId="77777777" w:rsidR="004A1DD8" w:rsidRDefault="004A1DD8" w:rsidP="00226838">
      <w:pPr>
        <w:pStyle w:val="ListBullet"/>
        <w:numPr>
          <w:ilvl w:val="0"/>
          <w:numId w:val="0"/>
        </w:numPr>
        <w:ind w:left="1440"/>
      </w:pPr>
    </w:p>
    <w:p w14:paraId="291836C0" w14:textId="61D53745" w:rsidR="004A1DD8" w:rsidRDefault="004A1DD8" w:rsidP="00226838">
      <w:pPr>
        <w:pStyle w:val="ListBullet"/>
        <w:numPr>
          <w:ilvl w:val="0"/>
          <w:numId w:val="0"/>
        </w:numPr>
        <w:ind w:left="1440"/>
      </w:pPr>
      <w:r>
        <w:t xml:space="preserve">Closures capture </w:t>
      </w:r>
      <w:r w:rsidR="00835806">
        <w:t xml:space="preserve">used </w:t>
      </w:r>
      <w:r>
        <w:t xml:space="preserve">variables in their context automatically, so even if we pass </w:t>
      </w:r>
      <w:r w:rsidR="00D61067">
        <w:t>it to this</w:t>
      </w:r>
    </w:p>
    <w:p w14:paraId="2586BEC8" w14:textId="77777777" w:rsidR="003A2161" w:rsidRDefault="003A2161" w:rsidP="003A2161">
      <w:pPr>
        <w:pStyle w:val="ListBullet"/>
        <w:numPr>
          <w:ilvl w:val="0"/>
          <w:numId w:val="0"/>
        </w:numPr>
        <w:ind w:left="1440"/>
      </w:pPr>
      <w:proofErr w:type="spellStart"/>
      <w:r>
        <w:t>fn</w:t>
      </w:r>
      <w:proofErr w:type="spellEnd"/>
      <w:r>
        <w:t xml:space="preserve"> </w:t>
      </w:r>
      <w:proofErr w:type="spellStart"/>
      <w:r>
        <w:t>yo</w:t>
      </w:r>
      <w:proofErr w:type="spellEnd"/>
      <w:r>
        <w:t>&lt;T</w:t>
      </w:r>
      <w:proofErr w:type="gramStart"/>
      <w:r>
        <w:t>&gt;(</w:t>
      </w:r>
      <w:proofErr w:type="gramEnd"/>
      <w:r>
        <w:t xml:space="preserve">a: T ) where T: </w:t>
      </w:r>
      <w:proofErr w:type="spellStart"/>
      <w:r>
        <w:t>Fn</w:t>
      </w:r>
      <w:proofErr w:type="spellEnd"/>
      <w:r>
        <w:t>() {</w:t>
      </w:r>
    </w:p>
    <w:p w14:paraId="3D51CBAF" w14:textId="77777777" w:rsidR="003A2161" w:rsidRDefault="003A2161" w:rsidP="003A2161">
      <w:pPr>
        <w:pStyle w:val="ListBullet"/>
        <w:numPr>
          <w:ilvl w:val="0"/>
          <w:numId w:val="0"/>
        </w:numPr>
        <w:ind w:left="1440"/>
      </w:pPr>
      <w:r>
        <w:t xml:space="preserve">    </w:t>
      </w:r>
      <w:proofErr w:type="gramStart"/>
      <w:r>
        <w:t>a(</w:t>
      </w:r>
      <w:proofErr w:type="gramEnd"/>
      <w:r>
        <w:t>);</w:t>
      </w:r>
    </w:p>
    <w:p w14:paraId="71355A82" w14:textId="05FFC7ED" w:rsidR="003A2161" w:rsidRDefault="003A2161" w:rsidP="003A2161">
      <w:pPr>
        <w:pStyle w:val="ListBullet"/>
        <w:numPr>
          <w:ilvl w:val="0"/>
          <w:numId w:val="0"/>
        </w:numPr>
        <w:ind w:left="1440"/>
      </w:pPr>
      <w:r>
        <w:t>}</w:t>
      </w:r>
    </w:p>
    <w:p w14:paraId="6C05B582" w14:textId="77777777" w:rsidR="00D61067" w:rsidRDefault="00D61067" w:rsidP="003A2161">
      <w:pPr>
        <w:pStyle w:val="ListBullet"/>
        <w:numPr>
          <w:ilvl w:val="0"/>
          <w:numId w:val="0"/>
        </w:numPr>
        <w:ind w:left="1440"/>
      </w:pPr>
    </w:p>
    <w:p w14:paraId="565CE6EB" w14:textId="46B609F5" w:rsidR="00D61067" w:rsidRDefault="00D61067" w:rsidP="003A2161">
      <w:pPr>
        <w:pStyle w:val="ListBullet"/>
        <w:numPr>
          <w:ilvl w:val="0"/>
          <w:numId w:val="0"/>
        </w:numPr>
        <w:ind w:left="1440"/>
      </w:pPr>
      <w:proofErr w:type="spellStart"/>
      <w:proofErr w:type="gramStart"/>
      <w:r>
        <w:t>yo</w:t>
      </w:r>
      <w:proofErr w:type="spellEnd"/>
      <w:r>
        <w:t>(</w:t>
      </w:r>
      <w:proofErr w:type="gramEnd"/>
      <w:r>
        <w:t xml:space="preserve">|| </w:t>
      </w:r>
      <w:proofErr w:type="spellStart"/>
      <w:r>
        <w:t>myClosure</w:t>
      </w:r>
      <w:proofErr w:type="spellEnd"/>
      <w:r>
        <w:t xml:space="preserve">()); </w:t>
      </w:r>
    </w:p>
    <w:p w14:paraId="5405F5A2" w14:textId="437E22D8" w:rsidR="00811184" w:rsidRDefault="00D61067" w:rsidP="00C25B49">
      <w:pPr>
        <w:pStyle w:val="ListBullet"/>
        <w:numPr>
          <w:ilvl w:val="0"/>
          <w:numId w:val="0"/>
        </w:numPr>
        <w:ind w:left="1440"/>
      </w:pPr>
      <w:r>
        <w:br/>
        <w:t>It will work.</w:t>
      </w:r>
    </w:p>
    <w:p w14:paraId="25202765" w14:textId="77777777" w:rsidR="00811184" w:rsidRDefault="00811184" w:rsidP="00D708AF">
      <w:pPr>
        <w:pStyle w:val="ListBullet"/>
        <w:numPr>
          <w:ilvl w:val="0"/>
          <w:numId w:val="0"/>
        </w:numPr>
        <w:ind w:left="1440"/>
      </w:pPr>
    </w:p>
    <w:p w14:paraId="7303DB58" w14:textId="506D12C7" w:rsidR="00B72835" w:rsidRDefault="00C25B49" w:rsidP="00C5695B">
      <w:pPr>
        <w:pStyle w:val="ListBullet"/>
        <w:numPr>
          <w:ilvl w:val="2"/>
          <w:numId w:val="1"/>
        </w:numPr>
      </w:pPr>
      <w:r>
        <w:t xml:space="preserve">Closure Traits: Closures automatically implement traits based on how they deal with the captured references. </w:t>
      </w:r>
    </w:p>
    <w:p w14:paraId="683E5113" w14:textId="6D308B1B" w:rsidR="00C25B49" w:rsidRDefault="00C25B49" w:rsidP="00C25B49">
      <w:pPr>
        <w:pStyle w:val="ListBullet"/>
        <w:numPr>
          <w:ilvl w:val="0"/>
          <w:numId w:val="0"/>
        </w:numPr>
        <w:ind w:left="1440"/>
      </w:pPr>
      <w:r>
        <w:t>The traits are applied additively, so more than 1 can be applied to a Closure, they are:</w:t>
      </w:r>
    </w:p>
    <w:p w14:paraId="3A929427" w14:textId="34563E9C" w:rsidR="00C25B49" w:rsidRDefault="00C25B49" w:rsidP="00C25B49">
      <w:pPr>
        <w:pStyle w:val="ListBullet"/>
        <w:numPr>
          <w:ilvl w:val="0"/>
          <w:numId w:val="0"/>
        </w:numPr>
        <w:ind w:left="1440"/>
      </w:pPr>
      <w:proofErr w:type="spellStart"/>
      <w:r>
        <w:t>FnOnce</w:t>
      </w:r>
      <w:proofErr w:type="spellEnd"/>
      <w:r>
        <w:t>:</w:t>
      </w:r>
      <w:r w:rsidR="00E27C0E">
        <w:t xml:space="preserve"> Applies to all closures that can be called at-least once. All closures implement this. Ones that move </w:t>
      </w:r>
      <w:r w:rsidR="00FC2176">
        <w:t>captured references outside their body implement only this</w:t>
      </w:r>
      <w:r w:rsidR="00901634">
        <w:t xml:space="preserve"> because they can be called only once as they move the references outside so they can’t be used again.</w:t>
      </w:r>
    </w:p>
    <w:p w14:paraId="5B4E6B30" w14:textId="77777777" w:rsidR="00901634" w:rsidRDefault="00901634" w:rsidP="00C25B49">
      <w:pPr>
        <w:pStyle w:val="ListBullet"/>
        <w:numPr>
          <w:ilvl w:val="0"/>
          <w:numId w:val="0"/>
        </w:numPr>
        <w:ind w:left="1440"/>
      </w:pPr>
    </w:p>
    <w:p w14:paraId="4FB107CD" w14:textId="6536756E" w:rsidR="00C25B49" w:rsidRDefault="00C25B49" w:rsidP="00C25B49">
      <w:pPr>
        <w:pStyle w:val="ListBullet"/>
        <w:numPr>
          <w:ilvl w:val="0"/>
          <w:numId w:val="0"/>
        </w:numPr>
        <w:ind w:left="1440"/>
      </w:pPr>
      <w:proofErr w:type="spellStart"/>
      <w:r>
        <w:t>FnMut</w:t>
      </w:r>
      <w:proofErr w:type="spellEnd"/>
      <w:r>
        <w:t>:</w:t>
      </w:r>
      <w:r w:rsidR="00FC2176">
        <w:t xml:space="preserve"> </w:t>
      </w:r>
      <w:r w:rsidR="00901634">
        <w:t xml:space="preserve">Applies to closures that </w:t>
      </w:r>
      <w:r w:rsidR="00320B4A">
        <w:t>mutate references but do</w:t>
      </w:r>
      <w:r w:rsidR="00EE2249">
        <w:t>esn’t</w:t>
      </w:r>
      <w:r w:rsidR="00320B4A">
        <w:t xml:space="preserve"> move </w:t>
      </w:r>
      <w:r w:rsidR="00EE2249">
        <w:t>them</w:t>
      </w:r>
      <w:r w:rsidR="00320B4A">
        <w:t xml:space="preserve"> outside.</w:t>
      </w:r>
    </w:p>
    <w:p w14:paraId="0A6C3FFF" w14:textId="77777777" w:rsidR="00320B4A" w:rsidRDefault="00320B4A" w:rsidP="00C25B49">
      <w:pPr>
        <w:pStyle w:val="ListBullet"/>
        <w:numPr>
          <w:ilvl w:val="0"/>
          <w:numId w:val="0"/>
        </w:numPr>
        <w:ind w:left="1440"/>
      </w:pPr>
    </w:p>
    <w:p w14:paraId="544B22AE" w14:textId="7D065D16" w:rsidR="00C25B49" w:rsidRDefault="00C25B49" w:rsidP="00C25B49">
      <w:pPr>
        <w:pStyle w:val="ListBullet"/>
        <w:numPr>
          <w:ilvl w:val="0"/>
          <w:numId w:val="0"/>
        </w:numPr>
        <w:ind w:left="1440"/>
      </w:pPr>
      <w:proofErr w:type="spellStart"/>
      <w:r>
        <w:t>Fn</w:t>
      </w:r>
      <w:proofErr w:type="spellEnd"/>
      <w:r>
        <w:t>:</w:t>
      </w:r>
      <w:r w:rsidR="009E1A21">
        <w:t xml:space="preserve"> Applies to closures that don’t mutate references and don’t move references outside. It is also applied to </w:t>
      </w:r>
      <w:r w:rsidR="000C3014">
        <w:t>closures that don’t capture anything.</w:t>
      </w:r>
    </w:p>
    <w:p w14:paraId="0F9F5776" w14:textId="28FA7849" w:rsidR="00B57791" w:rsidRDefault="00455A1C" w:rsidP="00C25B49">
      <w:pPr>
        <w:pStyle w:val="ListBullet"/>
        <w:numPr>
          <w:ilvl w:val="0"/>
          <w:numId w:val="0"/>
        </w:numPr>
        <w:ind w:left="1440"/>
      </w:pPr>
      <w:r>
        <w:t>For ex.:</w:t>
      </w:r>
    </w:p>
    <w:p w14:paraId="1C7462DE" w14:textId="77777777" w:rsidR="00455A1C" w:rsidRDefault="00455A1C" w:rsidP="00455A1C">
      <w:pPr>
        <w:pStyle w:val="ListBullet"/>
        <w:numPr>
          <w:ilvl w:val="0"/>
          <w:numId w:val="0"/>
        </w:numPr>
        <w:ind w:left="1440"/>
      </w:pPr>
      <w:proofErr w:type="spellStart"/>
      <w:r>
        <w:lastRenderedPageBreak/>
        <w:t>fn</w:t>
      </w:r>
      <w:proofErr w:type="spellEnd"/>
      <w:r>
        <w:t xml:space="preserve"> </w:t>
      </w:r>
      <w:proofErr w:type="spellStart"/>
      <w:r>
        <w:t>yo</w:t>
      </w:r>
      <w:proofErr w:type="spellEnd"/>
      <w:r>
        <w:t>&lt;T</w:t>
      </w:r>
      <w:proofErr w:type="gramStart"/>
      <w:r>
        <w:t>&gt;(</w:t>
      </w:r>
      <w:proofErr w:type="gramEnd"/>
      <w:r>
        <w:t xml:space="preserve">a: T ) where T: </w:t>
      </w:r>
      <w:proofErr w:type="spellStart"/>
      <w:r>
        <w:t>Fn</w:t>
      </w:r>
      <w:proofErr w:type="spellEnd"/>
      <w:r>
        <w:t>() {</w:t>
      </w:r>
    </w:p>
    <w:p w14:paraId="3801AF0C" w14:textId="77777777" w:rsidR="00455A1C" w:rsidRDefault="00455A1C" w:rsidP="00455A1C">
      <w:pPr>
        <w:pStyle w:val="ListBullet"/>
        <w:numPr>
          <w:ilvl w:val="0"/>
          <w:numId w:val="0"/>
        </w:numPr>
        <w:ind w:left="1440"/>
      </w:pPr>
      <w:r>
        <w:t xml:space="preserve">    </w:t>
      </w:r>
      <w:proofErr w:type="gramStart"/>
      <w:r>
        <w:t>a(</w:t>
      </w:r>
      <w:proofErr w:type="gramEnd"/>
      <w:r>
        <w:t>);</w:t>
      </w:r>
    </w:p>
    <w:p w14:paraId="33A53561" w14:textId="77777777" w:rsidR="00455A1C" w:rsidRDefault="00455A1C" w:rsidP="00455A1C">
      <w:pPr>
        <w:pStyle w:val="ListBullet"/>
        <w:numPr>
          <w:ilvl w:val="0"/>
          <w:numId w:val="0"/>
        </w:numPr>
        <w:ind w:left="1440"/>
      </w:pPr>
      <w:r>
        <w:t>}</w:t>
      </w:r>
    </w:p>
    <w:p w14:paraId="17BF2ED5" w14:textId="7E43E7A2" w:rsidR="00455A1C" w:rsidRDefault="006455EC" w:rsidP="00C25B49">
      <w:pPr>
        <w:pStyle w:val="ListBullet"/>
        <w:numPr>
          <w:ilvl w:val="0"/>
          <w:numId w:val="0"/>
        </w:numPr>
        <w:ind w:left="1440"/>
      </w:pPr>
      <w:r>
        <w:t xml:space="preserve">accepts </w:t>
      </w:r>
      <w:r w:rsidR="00455A1C">
        <w:t xml:space="preserve">a </w:t>
      </w:r>
      <w:r>
        <w:t xml:space="preserve">closure that implements </w:t>
      </w:r>
      <w:proofErr w:type="spellStart"/>
      <w:r>
        <w:t>Fn</w:t>
      </w:r>
      <w:proofErr w:type="spellEnd"/>
      <w:r>
        <w:t xml:space="preserve"> trait.</w:t>
      </w:r>
    </w:p>
    <w:p w14:paraId="75C30B3B" w14:textId="77777777" w:rsidR="00C13D95" w:rsidRDefault="00C13D95" w:rsidP="00C25B49">
      <w:pPr>
        <w:pStyle w:val="ListBullet"/>
        <w:numPr>
          <w:ilvl w:val="0"/>
          <w:numId w:val="0"/>
        </w:numPr>
        <w:ind w:left="1440"/>
      </w:pPr>
    </w:p>
    <w:p w14:paraId="6FA48630" w14:textId="5E044982" w:rsidR="00C13D95" w:rsidRDefault="00C13D95" w:rsidP="00C25B49">
      <w:pPr>
        <w:pStyle w:val="ListBullet"/>
        <w:numPr>
          <w:ilvl w:val="0"/>
          <w:numId w:val="0"/>
        </w:numPr>
        <w:ind w:left="1440"/>
      </w:pPr>
      <w:r>
        <w:t xml:space="preserve">Moving value out of closure means passing ownership </w:t>
      </w:r>
      <w:r w:rsidR="00321318">
        <w:t xml:space="preserve">of a capture reference </w:t>
      </w:r>
      <w:r w:rsidR="002A0F55">
        <w:t xml:space="preserve">to another method </w:t>
      </w:r>
      <w:r w:rsidR="00321318">
        <w:t xml:space="preserve">or simply passing ownership </w:t>
      </w:r>
      <w:r w:rsidR="00CF54B8">
        <w:t xml:space="preserve">to some item </w:t>
      </w:r>
      <w:r w:rsidR="00321318">
        <w:t>outside the closure</w:t>
      </w:r>
      <w:r w:rsidR="00CF54B8">
        <w:t>.</w:t>
      </w:r>
      <w:r w:rsidR="00973266">
        <w:t xml:space="preserve"> For ex.:</w:t>
      </w:r>
    </w:p>
    <w:p w14:paraId="39BC15A7" w14:textId="77777777" w:rsidR="00973266" w:rsidRDefault="00973266" w:rsidP="00C25B49">
      <w:pPr>
        <w:pStyle w:val="ListBullet"/>
        <w:numPr>
          <w:ilvl w:val="0"/>
          <w:numId w:val="0"/>
        </w:numPr>
        <w:ind w:left="1440"/>
      </w:pPr>
    </w:p>
    <w:p w14:paraId="7601AF52" w14:textId="77777777" w:rsidR="004B2F3E" w:rsidRDefault="004B2F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7167242"/>
        <w:rPr>
          <w:rFonts w:ascii="Consolas" w:hAnsi="Consolas" w:cs="Courier New"/>
          <w:sz w:val="17"/>
          <w:szCs w:val="17"/>
        </w:rPr>
      </w:pPr>
      <w:r w:rsidRPr="004B2F3E">
        <w:rPr>
          <w:sz w:val="17"/>
          <w:szCs w:val="17"/>
        </w:rPr>
        <w:t xml:space="preserve">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list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"2"</w:t>
      </w:r>
      <w:r>
        <w:rPr>
          <w:rFonts w:ascii="Consolas" w:hAnsi="Consolas" w:cs="Courier New"/>
          <w:color w:val="666600"/>
          <w:sz w:val="17"/>
          <w:szCs w:val="17"/>
        </w:rPr>
        <w:t>)];</w:t>
      </w:r>
    </w:p>
    <w:p w14:paraId="39AFD2E0" w14:textId="77777777" w:rsidR="004B2F3E" w:rsidRDefault="004B2F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7167242"/>
        <w:rPr>
          <w:rFonts w:ascii="Consolas" w:hAnsi="Consolas" w:cs="Courier New"/>
          <w:sz w:val="17"/>
          <w:szCs w:val="17"/>
        </w:rPr>
      </w:pPr>
      <w:r>
        <w:rPr>
          <w:rFonts w:ascii="Consolas" w:hAnsi="Consolas" w:cs="Courier New"/>
          <w:color w:val="000000"/>
          <w:sz w:val="17"/>
          <w:szCs w:val="17"/>
        </w:rPr>
        <w:t> </w:t>
      </w:r>
    </w:p>
    <w:p w14:paraId="2939BF68" w14:textId="77777777" w:rsidR="004B2F3E" w:rsidRDefault="004B2F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71672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Start"/>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"3"</w:t>
      </w:r>
      <w:r>
        <w:rPr>
          <w:rFonts w:ascii="Consolas" w:hAnsi="Consolas" w:cs="Courier New"/>
          <w:color w:val="666600"/>
          <w:sz w:val="17"/>
          <w:szCs w:val="17"/>
        </w:rPr>
        <w:t>);</w:t>
      </w:r>
    </w:p>
    <w:p w14:paraId="2770BF11" w14:textId="77777777" w:rsidR="004B2F3E" w:rsidRDefault="004B2F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7167242"/>
        <w:rPr>
          <w:rFonts w:ascii="Consolas" w:hAnsi="Consolas" w:cs="Courier New"/>
          <w:sz w:val="17"/>
          <w:szCs w:val="17"/>
        </w:rPr>
      </w:pPr>
      <w:r>
        <w:rPr>
          <w:rFonts w:ascii="Consolas" w:hAnsi="Consolas" w:cs="Courier New"/>
          <w:color w:val="000000"/>
          <w:sz w:val="17"/>
          <w:szCs w:val="17"/>
        </w:rPr>
        <w:t> </w:t>
      </w:r>
    </w:p>
    <w:p w14:paraId="2B5EB130" w14:textId="77777777" w:rsidR="004B2F3E" w:rsidRDefault="004B2F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7167242"/>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6AC05940" w14:textId="77777777" w:rsidR="004B2F3E" w:rsidRDefault="004B2F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7167242"/>
        <w:rPr>
          <w:rFonts w:ascii="Consolas" w:hAnsi="Consolas" w:cs="Courier New"/>
          <w:sz w:val="17"/>
          <w:szCs w:val="17"/>
        </w:rPr>
      </w:pPr>
      <w:r>
        <w:rPr>
          <w:rFonts w:ascii="Consolas" w:hAnsi="Consolas" w:cs="Courier New"/>
          <w:color w:val="000000"/>
          <w:sz w:val="17"/>
          <w:szCs w:val="17"/>
        </w:rPr>
        <w:t> </w:t>
      </w:r>
    </w:p>
    <w:p w14:paraId="702CCBC8" w14:textId="77777777" w:rsidR="004B2F3E" w:rsidRDefault="004B2F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71672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p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704AC12D" w14:textId="457DE7DF" w:rsidR="00973266" w:rsidRDefault="00BE0549" w:rsidP="00C25B49">
      <w:pPr>
        <w:pStyle w:val="ListBullet"/>
        <w:numPr>
          <w:ilvl w:val="0"/>
          <w:numId w:val="0"/>
        </w:numPr>
        <w:ind w:left="1440"/>
      </w:pPr>
      <w:r>
        <w:t>is an error</w:t>
      </w:r>
      <w:r w:rsidR="008C12F4">
        <w:t xml:space="preserve"> as </w:t>
      </w:r>
      <w:proofErr w:type="spellStart"/>
      <w:r w:rsidR="008C12F4">
        <w:t>val</w:t>
      </w:r>
      <w:proofErr w:type="spellEnd"/>
      <w:r w:rsidR="008C12F4">
        <w:t xml:space="preserve"> doesn’t have ownership of its value anymore.</w:t>
      </w:r>
    </w:p>
    <w:p w14:paraId="09B70A16" w14:textId="77777777" w:rsidR="00C13D95" w:rsidRDefault="00C13D95" w:rsidP="00C25B49">
      <w:pPr>
        <w:pStyle w:val="ListBullet"/>
        <w:numPr>
          <w:ilvl w:val="0"/>
          <w:numId w:val="0"/>
        </w:numPr>
        <w:ind w:left="1440"/>
      </w:pPr>
    </w:p>
    <w:p w14:paraId="04E7FC55" w14:textId="33B1F052" w:rsidR="006B3B63" w:rsidRDefault="00E91255" w:rsidP="00C5695B">
      <w:pPr>
        <w:pStyle w:val="ListBullet"/>
        <w:numPr>
          <w:ilvl w:val="2"/>
          <w:numId w:val="1"/>
        </w:numPr>
      </w:pPr>
      <w:r>
        <w:t xml:space="preserve">Move closure: </w:t>
      </w:r>
      <w:r w:rsidR="00E52B30">
        <w:t>When a closure captures a variable</w:t>
      </w:r>
      <w:r w:rsidR="00395399">
        <w:t xml:space="preserve">, it copies it. Unless it has to modify it, then </w:t>
      </w:r>
      <w:r w:rsidR="00171CBF">
        <w:t>move is already applied. For ex.:</w:t>
      </w:r>
    </w:p>
    <w:p w14:paraId="1506167D" w14:textId="77777777" w:rsidR="00F0458D" w:rsidRDefault="00F04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27031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Box</w:t>
      </w:r>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5997B33" w14:textId="77777777" w:rsidR="00F0458D" w:rsidRDefault="00F04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27031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181970" w14:textId="77777777" w:rsidR="00F0458D" w:rsidRDefault="00F04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27031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1394A339" w14:textId="77777777" w:rsidR="00F0458D" w:rsidRDefault="00F04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270313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48468AC3" w14:textId="77777777" w:rsidR="00F0458D" w:rsidRDefault="00F04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27031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5463880" w14:textId="77777777" w:rsidR="00F0458D" w:rsidRDefault="00F04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270313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01F2624B" w14:textId="77777777" w:rsidR="00F0458D" w:rsidRDefault="00F04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270313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r>
        <w:rPr>
          <w:rFonts w:ascii="Consolas" w:hAnsi="Consolas" w:cs="Courier New"/>
          <w:color w:val="666600"/>
          <w:sz w:val="17"/>
          <w:szCs w:val="17"/>
        </w:rPr>
        <w:t>);</w:t>
      </w:r>
    </w:p>
    <w:p w14:paraId="313631FE" w14:textId="3AECA135" w:rsidR="00171CBF" w:rsidRDefault="00F0458D" w:rsidP="00171CBF">
      <w:pPr>
        <w:pStyle w:val="ListBullet"/>
        <w:numPr>
          <w:ilvl w:val="0"/>
          <w:numId w:val="0"/>
        </w:numPr>
        <w:ind w:left="2160"/>
      </w:pPr>
      <w:r>
        <w:t xml:space="preserve">is an error as </w:t>
      </w:r>
      <w:proofErr w:type="spellStart"/>
      <w:r>
        <w:t>println</w:t>
      </w:r>
      <w:proofErr w:type="spellEnd"/>
      <w:r>
        <w:t xml:space="preserve"> outside the closure </w:t>
      </w:r>
      <w:r w:rsidR="00492D72">
        <w:t>can’t get a reference as a is moved into b.</w:t>
      </w:r>
      <w:r w:rsidR="004F6699">
        <w:t xml:space="preserve"> </w:t>
      </w:r>
    </w:p>
    <w:p w14:paraId="1D53734C" w14:textId="17E4FF7F" w:rsidR="004F6699" w:rsidRDefault="004F6699" w:rsidP="00171CBF">
      <w:pPr>
        <w:pStyle w:val="ListBullet"/>
        <w:numPr>
          <w:ilvl w:val="0"/>
          <w:numId w:val="0"/>
        </w:numPr>
        <w:ind w:left="2160"/>
      </w:pPr>
      <w:r>
        <w:t>We can explicitly specify move with</w:t>
      </w:r>
    </w:p>
    <w:p w14:paraId="1E49FEE8" w14:textId="185D7A90" w:rsidR="004F6699" w:rsidRDefault="004F6699" w:rsidP="00171CBF">
      <w:pPr>
        <w:pStyle w:val="ListBullet"/>
        <w:numPr>
          <w:ilvl w:val="0"/>
          <w:numId w:val="0"/>
        </w:numPr>
        <w:ind w:left="2160"/>
      </w:pPr>
      <w:r>
        <w:t>move|| {…}</w:t>
      </w:r>
    </w:p>
    <w:p w14:paraId="37F8C80C" w14:textId="224CB418" w:rsidR="00C52D90" w:rsidRDefault="00C52D90" w:rsidP="004E6251">
      <w:pPr>
        <w:pStyle w:val="ListBullet"/>
        <w:numPr>
          <w:ilvl w:val="0"/>
          <w:numId w:val="0"/>
        </w:numPr>
        <w:ind w:left="2160"/>
      </w:pPr>
      <w:r>
        <w:t>move then moves the captured values into the scope.</w:t>
      </w:r>
    </w:p>
    <w:p w14:paraId="4A7AE563" w14:textId="6DCC8919" w:rsidR="00E91255" w:rsidRDefault="00B262D4" w:rsidP="00C5695B">
      <w:pPr>
        <w:pStyle w:val="ListBullet"/>
        <w:numPr>
          <w:ilvl w:val="2"/>
          <w:numId w:val="1"/>
        </w:numPr>
      </w:pPr>
      <w:r>
        <w:t xml:space="preserve">Return closures: Closures </w:t>
      </w:r>
      <w:r w:rsidR="002E277E">
        <w:t xml:space="preserve">are represented by traits, meaning they are DSTs and hence can’t be returned normally by other functions. </w:t>
      </w:r>
      <w:r w:rsidR="006408C7">
        <w:t>To solve this issue, we can use trait objects, i.e.,</w:t>
      </w:r>
    </w:p>
    <w:p w14:paraId="79649F05" w14:textId="77777777" w:rsidR="00062096" w:rsidRDefault="006408C7" w:rsidP="006408C7">
      <w:pPr>
        <w:pStyle w:val="ListBullet"/>
        <w:numPr>
          <w:ilvl w:val="0"/>
          <w:numId w:val="0"/>
        </w:numPr>
        <w:ind w:left="2160"/>
      </w:pPr>
      <w:proofErr w:type="spellStart"/>
      <w:r>
        <w:lastRenderedPageBreak/>
        <w:t>fn</w:t>
      </w:r>
      <w:proofErr w:type="spellEnd"/>
      <w:r>
        <w:t xml:space="preserve"> </w:t>
      </w:r>
      <w:proofErr w:type="spellStart"/>
      <w:proofErr w:type="gramStart"/>
      <w:r>
        <w:t>yo</w:t>
      </w:r>
      <w:proofErr w:type="spellEnd"/>
      <w:r>
        <w:t>(</w:t>
      </w:r>
      <w:proofErr w:type="gramEnd"/>
      <w:r>
        <w:t>)</w:t>
      </w:r>
      <w:r w:rsidR="00062096">
        <w:t xml:space="preserve"> -&gt; Box&lt;</w:t>
      </w:r>
      <w:proofErr w:type="spellStart"/>
      <w:r w:rsidR="00062096">
        <w:t>dyn</w:t>
      </w:r>
      <w:proofErr w:type="spellEnd"/>
      <w:r w:rsidR="00062096">
        <w:t xml:space="preserve"> </w:t>
      </w:r>
      <w:proofErr w:type="spellStart"/>
      <w:r w:rsidR="00062096">
        <w:t>Fn</w:t>
      </w:r>
      <w:proofErr w:type="spellEnd"/>
      <w:r w:rsidR="00062096">
        <w:t>(i32)-&gt;i32&gt; {</w:t>
      </w:r>
    </w:p>
    <w:p w14:paraId="30FD9A8D" w14:textId="0AE6B5F9" w:rsidR="00062096" w:rsidRDefault="00062096" w:rsidP="006408C7">
      <w:pPr>
        <w:pStyle w:val="ListBullet"/>
        <w:numPr>
          <w:ilvl w:val="0"/>
          <w:numId w:val="0"/>
        </w:numPr>
        <w:ind w:left="2160"/>
      </w:pPr>
      <w:r>
        <w:tab/>
      </w:r>
      <w:proofErr w:type="gramStart"/>
      <w:r w:rsidR="00544295">
        <w:t>Box::</w:t>
      </w:r>
      <w:proofErr w:type="gramEnd"/>
      <w:r w:rsidR="00544295">
        <w:t>new(|x| x*2);</w:t>
      </w:r>
    </w:p>
    <w:p w14:paraId="594C8163" w14:textId="400D32EE" w:rsidR="006408C7" w:rsidRDefault="00062096" w:rsidP="006408C7">
      <w:pPr>
        <w:pStyle w:val="ListBullet"/>
        <w:numPr>
          <w:ilvl w:val="0"/>
          <w:numId w:val="0"/>
        </w:numPr>
        <w:ind w:left="2160"/>
      </w:pPr>
      <w:r>
        <w:t>}</w:t>
      </w:r>
    </w:p>
    <w:p w14:paraId="07A779DA" w14:textId="331AADD0" w:rsidR="00E04854" w:rsidRPr="007A179C" w:rsidRDefault="00E04854" w:rsidP="007A179C">
      <w:pPr>
        <w:pStyle w:val="ListBullet"/>
        <w:numPr>
          <w:ilvl w:val="0"/>
          <w:numId w:val="0"/>
        </w:numPr>
        <w:ind w:left="2160"/>
        <w:rPr>
          <w:sz w:val="24"/>
          <w:szCs w:val="24"/>
        </w:rPr>
      </w:pPr>
      <w:r>
        <w:t>works as the closure is now treated as a trait object and hence even though Rust has to figure out the size at runtime, it can return closures.</w:t>
      </w:r>
    </w:p>
    <w:p w14:paraId="6622D506" w14:textId="77777777" w:rsidR="00B262D4" w:rsidRDefault="00B262D4" w:rsidP="00C5695B">
      <w:pPr>
        <w:pStyle w:val="ListBullet"/>
        <w:numPr>
          <w:ilvl w:val="2"/>
          <w:numId w:val="1"/>
        </w:numPr>
      </w:pPr>
    </w:p>
    <w:p w14:paraId="76BC6110" w14:textId="796CABF0" w:rsidR="00455A1C" w:rsidRDefault="00C5335A" w:rsidP="00153F43">
      <w:pPr>
        <w:pStyle w:val="ListBullet"/>
        <w:numPr>
          <w:ilvl w:val="1"/>
          <w:numId w:val="1"/>
        </w:numPr>
      </w:pPr>
      <w:r>
        <w:t xml:space="preserve">Iterators: Iterates over </w:t>
      </w:r>
      <w:r w:rsidR="00FC1322">
        <w:t>a sequence of values, iterators are lazy so they don’t iterate until the value is requested.</w:t>
      </w:r>
      <w:r w:rsidR="004316FC">
        <w:t xml:space="preserve"> </w:t>
      </w:r>
    </w:p>
    <w:p w14:paraId="3E682984" w14:textId="7F593249" w:rsidR="001D191A" w:rsidRDefault="001D191A" w:rsidP="001D191A">
      <w:pPr>
        <w:pStyle w:val="ListBullet"/>
        <w:numPr>
          <w:ilvl w:val="0"/>
          <w:numId w:val="0"/>
        </w:numPr>
        <w:ind w:left="1440"/>
      </w:pPr>
      <w:r>
        <w:t>For ex.:</w:t>
      </w:r>
    </w:p>
    <w:p w14:paraId="26A36EFD" w14:textId="496989E4" w:rsidR="001D191A" w:rsidRDefault="001D191A" w:rsidP="001D191A">
      <w:pPr>
        <w:pStyle w:val="ListBullet"/>
        <w:numPr>
          <w:ilvl w:val="0"/>
          <w:numId w:val="0"/>
        </w:numPr>
        <w:ind w:left="1440"/>
      </w:pPr>
      <w:r>
        <w:t xml:space="preserve">let list= </w:t>
      </w:r>
      <w:proofErr w:type="spellStart"/>
      <w:proofErr w:type="gramStart"/>
      <w:r>
        <w:t>vec</w:t>
      </w:r>
      <w:proofErr w:type="spellEnd"/>
      <w:r>
        <w:t>![</w:t>
      </w:r>
      <w:proofErr w:type="gramEnd"/>
      <w:r>
        <w:t>1,2,3];</w:t>
      </w:r>
    </w:p>
    <w:p w14:paraId="3947C8A4" w14:textId="1BB061A7" w:rsidR="001D191A" w:rsidRDefault="00A447C7" w:rsidP="001D191A">
      <w:pPr>
        <w:pStyle w:val="ListBullet"/>
        <w:numPr>
          <w:ilvl w:val="0"/>
          <w:numId w:val="0"/>
        </w:numPr>
        <w:ind w:left="1440"/>
      </w:pPr>
      <w:r>
        <w:t xml:space="preserve">let </w:t>
      </w:r>
      <w:proofErr w:type="spellStart"/>
      <w:r>
        <w:t>listIt</w:t>
      </w:r>
      <w:proofErr w:type="spellEnd"/>
      <w:r>
        <w:t xml:space="preserve"> = </w:t>
      </w:r>
      <w:proofErr w:type="spellStart"/>
      <w:proofErr w:type="gramStart"/>
      <w:r w:rsidR="00550D64">
        <w:t>list.iter</w:t>
      </w:r>
      <w:proofErr w:type="spellEnd"/>
      <w:proofErr w:type="gramEnd"/>
      <w:r w:rsidR="00550D64">
        <w:t>();</w:t>
      </w:r>
    </w:p>
    <w:p w14:paraId="332DA713" w14:textId="77777777" w:rsidR="00A447C7" w:rsidRDefault="00A447C7" w:rsidP="001D191A">
      <w:pPr>
        <w:pStyle w:val="ListBullet"/>
        <w:numPr>
          <w:ilvl w:val="0"/>
          <w:numId w:val="0"/>
        </w:numPr>
        <w:ind w:left="1440"/>
      </w:pPr>
    </w:p>
    <w:p w14:paraId="431F10A1" w14:textId="77777777" w:rsidR="00A7694C" w:rsidRDefault="00A7694C" w:rsidP="001D191A">
      <w:pPr>
        <w:pStyle w:val="ListBullet"/>
        <w:numPr>
          <w:ilvl w:val="0"/>
          <w:numId w:val="0"/>
        </w:numPr>
        <w:ind w:left="1440"/>
      </w:pPr>
      <w:r>
        <w:t xml:space="preserve">for item in </w:t>
      </w:r>
      <w:proofErr w:type="spellStart"/>
      <w:r>
        <w:t>listIt</w:t>
      </w:r>
      <w:proofErr w:type="spellEnd"/>
      <w:r>
        <w:t xml:space="preserve"> {</w:t>
      </w:r>
    </w:p>
    <w:p w14:paraId="06F768C5" w14:textId="7C5D8720" w:rsidR="00A7694C" w:rsidRDefault="00A7694C" w:rsidP="001D191A">
      <w:pPr>
        <w:pStyle w:val="ListBullet"/>
        <w:numPr>
          <w:ilvl w:val="0"/>
          <w:numId w:val="0"/>
        </w:numPr>
        <w:ind w:left="1440"/>
      </w:pPr>
      <w:r>
        <w:tab/>
      </w:r>
      <w:proofErr w:type="gramStart"/>
      <w:r>
        <w:t>..</w:t>
      </w:r>
      <w:proofErr w:type="gramEnd"/>
      <w:r>
        <w:t>//use item</w:t>
      </w:r>
    </w:p>
    <w:p w14:paraId="4D622E51" w14:textId="19CDCB27" w:rsidR="00A7694C" w:rsidRDefault="00A7694C" w:rsidP="001D191A">
      <w:pPr>
        <w:pStyle w:val="ListBullet"/>
        <w:numPr>
          <w:ilvl w:val="0"/>
          <w:numId w:val="0"/>
        </w:numPr>
        <w:ind w:left="1440"/>
      </w:pPr>
      <w:r>
        <w:t>}</w:t>
      </w:r>
    </w:p>
    <w:p w14:paraId="5776210E" w14:textId="77777777" w:rsidR="000435B2" w:rsidRDefault="000435B2" w:rsidP="001D191A">
      <w:pPr>
        <w:pStyle w:val="ListBullet"/>
        <w:numPr>
          <w:ilvl w:val="0"/>
          <w:numId w:val="0"/>
        </w:numPr>
        <w:ind w:left="1440"/>
      </w:pPr>
    </w:p>
    <w:p w14:paraId="2A4AD5E4" w14:textId="77777777" w:rsidR="000435B2" w:rsidRDefault="000435B2" w:rsidP="001D191A">
      <w:pPr>
        <w:pStyle w:val="ListBullet"/>
        <w:numPr>
          <w:ilvl w:val="0"/>
          <w:numId w:val="0"/>
        </w:numPr>
        <w:ind w:left="1440"/>
      </w:pPr>
    </w:p>
    <w:p w14:paraId="66012D6C" w14:textId="0547772E" w:rsidR="004316FC" w:rsidRDefault="00AF45AD" w:rsidP="001D191A">
      <w:pPr>
        <w:pStyle w:val="ListBullet"/>
        <w:numPr>
          <w:ilvl w:val="2"/>
          <w:numId w:val="1"/>
        </w:numPr>
      </w:pPr>
      <w:r>
        <w:t>Iterator</w:t>
      </w:r>
      <w:r w:rsidR="00B64C6E">
        <w:t xml:space="preserve"> implementation: Internally iterators are defined as a trait which looks like this</w:t>
      </w:r>
    </w:p>
    <w:p w14:paraId="4338570D" w14:textId="77777777" w:rsidR="00B64C6E" w:rsidRDefault="00B64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0140362"/>
        <w:rPr>
          <w:rFonts w:ascii="Consolas" w:hAnsi="Consolas" w:cs="Courier New"/>
          <w:sz w:val="17"/>
          <w:szCs w:val="17"/>
        </w:rPr>
      </w:pPr>
      <w:r>
        <w:rPr>
          <w:rFonts w:ascii="Consolas" w:hAnsi="Consolas" w:cs="Courier New"/>
          <w:color w:val="000000"/>
          <w:sz w:val="17"/>
          <w:szCs w:val="17"/>
        </w:rPr>
        <w:t xml:space="preserve">pub trait </w:t>
      </w:r>
      <w:r>
        <w:rPr>
          <w:rFonts w:ascii="Consolas" w:hAnsi="Consolas" w:cs="Courier New"/>
          <w:color w:val="660066"/>
          <w:sz w:val="17"/>
          <w:szCs w:val="17"/>
        </w:rPr>
        <w:t>Iterator</w:t>
      </w:r>
      <w:r>
        <w:rPr>
          <w:rFonts w:ascii="Consolas" w:hAnsi="Consolas" w:cs="Courier New"/>
          <w:color w:val="000000"/>
          <w:sz w:val="17"/>
          <w:szCs w:val="17"/>
        </w:rPr>
        <w:t xml:space="preserve"> </w:t>
      </w:r>
      <w:r>
        <w:rPr>
          <w:rFonts w:ascii="Consolas" w:hAnsi="Consolas" w:cs="Courier New"/>
          <w:color w:val="666600"/>
          <w:sz w:val="17"/>
          <w:szCs w:val="17"/>
        </w:rPr>
        <w:t>{</w:t>
      </w:r>
    </w:p>
    <w:p w14:paraId="637073FF" w14:textId="77777777" w:rsidR="00B64C6E" w:rsidRDefault="00B64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0140362"/>
        <w:rPr>
          <w:rFonts w:ascii="Consolas" w:hAnsi="Consolas" w:cs="Courier New"/>
          <w:sz w:val="17"/>
          <w:szCs w:val="17"/>
        </w:rPr>
      </w:pPr>
      <w:r>
        <w:rPr>
          <w:rFonts w:ascii="Consolas" w:hAnsi="Consolas" w:cs="Courier New"/>
          <w:color w:val="000000"/>
          <w:sz w:val="17"/>
          <w:szCs w:val="17"/>
        </w:rPr>
        <w:t xml:space="preserve">    type </w:t>
      </w:r>
      <w:r>
        <w:rPr>
          <w:rFonts w:ascii="Consolas" w:hAnsi="Consolas" w:cs="Courier New"/>
          <w:color w:val="660066"/>
          <w:sz w:val="17"/>
          <w:szCs w:val="17"/>
        </w:rPr>
        <w:t>Item</w:t>
      </w:r>
      <w:r>
        <w:rPr>
          <w:rFonts w:ascii="Consolas" w:hAnsi="Consolas" w:cs="Courier New"/>
          <w:color w:val="666600"/>
          <w:sz w:val="17"/>
          <w:szCs w:val="17"/>
        </w:rPr>
        <w:t>;</w:t>
      </w:r>
    </w:p>
    <w:p w14:paraId="6C1EFB84" w14:textId="77777777" w:rsidR="00B64C6E" w:rsidRDefault="00B64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0140362"/>
        <w:rPr>
          <w:rFonts w:ascii="Consolas" w:hAnsi="Consolas" w:cs="Courier New"/>
          <w:sz w:val="17"/>
          <w:szCs w:val="17"/>
        </w:rPr>
      </w:pPr>
      <w:r>
        <w:rPr>
          <w:rFonts w:ascii="Consolas" w:hAnsi="Consolas" w:cs="Courier New"/>
          <w:color w:val="000000"/>
          <w:sz w:val="17"/>
          <w:szCs w:val="17"/>
        </w:rPr>
        <w:t> </w:t>
      </w:r>
    </w:p>
    <w:p w14:paraId="7BA3D6C8" w14:textId="77777777" w:rsidR="00B64C6E" w:rsidRDefault="00B64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014036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88"/>
          <w:sz w:val="17"/>
          <w:szCs w:val="17"/>
        </w:rPr>
        <w:t>next</w:t>
      </w:r>
      <w:r>
        <w:rPr>
          <w:rFonts w:ascii="Consolas" w:hAnsi="Consolas" w:cs="Courier New"/>
          <w:color w:val="666600"/>
          <w:sz w:val="17"/>
          <w:szCs w:val="17"/>
        </w:rPr>
        <w:t>(</w:t>
      </w:r>
      <w:proofErr w:type="gramEnd"/>
      <w:r>
        <w:rPr>
          <w:rFonts w:ascii="Consolas" w:hAnsi="Consolas" w:cs="Courier New"/>
          <w:color w:val="666600"/>
          <w:sz w:val="17"/>
          <w:szCs w:val="17"/>
        </w:rPr>
        <w:t>&amp;</w:t>
      </w:r>
      <w:r>
        <w:rPr>
          <w:rFonts w:ascii="Consolas" w:hAnsi="Consolas" w:cs="Courier New"/>
          <w:color w:val="000000"/>
          <w:sz w:val="17"/>
          <w:szCs w:val="17"/>
        </w:rPr>
        <w:t xml:space="preserve">mut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Option</w:t>
      </w:r>
      <w:r>
        <w:rPr>
          <w:rFonts w:ascii="Consolas" w:hAnsi="Consolas" w:cs="Courier New"/>
          <w:color w:val="666600"/>
          <w:sz w:val="17"/>
          <w:szCs w:val="17"/>
        </w:rPr>
        <w:t>&lt;</w:t>
      </w:r>
      <w:r>
        <w:rPr>
          <w:rFonts w:ascii="Consolas" w:hAnsi="Consolas" w:cs="Courier New"/>
          <w:color w:val="660066"/>
          <w:sz w:val="17"/>
          <w:szCs w:val="17"/>
        </w:rPr>
        <w:t>Self</w:t>
      </w:r>
      <w:r>
        <w:rPr>
          <w:rFonts w:ascii="Consolas" w:hAnsi="Consolas" w:cs="Courier New"/>
          <w:color w:val="666600"/>
          <w:sz w:val="17"/>
          <w:szCs w:val="17"/>
        </w:rPr>
        <w:t>::</w:t>
      </w:r>
      <w:r>
        <w:rPr>
          <w:rFonts w:ascii="Consolas" w:hAnsi="Consolas" w:cs="Courier New"/>
          <w:color w:val="660066"/>
          <w:sz w:val="17"/>
          <w:szCs w:val="17"/>
        </w:rPr>
        <w:t>Item</w:t>
      </w:r>
      <w:r>
        <w:rPr>
          <w:rFonts w:ascii="Consolas" w:hAnsi="Consolas" w:cs="Courier New"/>
          <w:color w:val="666600"/>
          <w:sz w:val="17"/>
          <w:szCs w:val="17"/>
        </w:rPr>
        <w:t>&gt;;</w:t>
      </w:r>
    </w:p>
    <w:p w14:paraId="5773C325" w14:textId="77777777" w:rsidR="00B64C6E" w:rsidRDefault="00B64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0140362"/>
        <w:rPr>
          <w:rFonts w:ascii="Consolas" w:hAnsi="Consolas" w:cs="Courier New"/>
          <w:sz w:val="17"/>
          <w:szCs w:val="17"/>
        </w:rPr>
      </w:pPr>
      <w:r>
        <w:rPr>
          <w:rFonts w:ascii="Consolas" w:hAnsi="Consolas" w:cs="Courier New"/>
          <w:color w:val="000000"/>
          <w:sz w:val="17"/>
          <w:szCs w:val="17"/>
        </w:rPr>
        <w:t> </w:t>
      </w:r>
    </w:p>
    <w:p w14:paraId="0F125276" w14:textId="77777777" w:rsidR="00B64C6E" w:rsidRDefault="00B64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014036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methods with default implementations elided</w:t>
      </w:r>
    </w:p>
    <w:p w14:paraId="4CF2418C" w14:textId="77777777" w:rsidR="00B64C6E" w:rsidRDefault="00B64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2014036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w:t>
      </w:r>
    </w:p>
    <w:p w14:paraId="0C0CDADA" w14:textId="6B97066F" w:rsidR="00B64C6E" w:rsidRDefault="00715480" w:rsidP="00B64C6E">
      <w:pPr>
        <w:pStyle w:val="ListBullet"/>
        <w:numPr>
          <w:ilvl w:val="0"/>
          <w:numId w:val="0"/>
        </w:numPr>
        <w:ind w:left="2160"/>
      </w:pPr>
      <w:r>
        <w:t xml:space="preserve">The Item type is an associated type. It basically says that the </w:t>
      </w:r>
      <w:r w:rsidR="00137603">
        <w:t xml:space="preserve">type </w:t>
      </w:r>
      <w:r>
        <w:t>im</w:t>
      </w:r>
      <w:r w:rsidR="00137603">
        <w:t>plementing this trait must define the type Item as well.</w:t>
      </w:r>
    </w:p>
    <w:p w14:paraId="6573F7D9" w14:textId="77777777" w:rsidR="009B0A32" w:rsidRDefault="009B0A32" w:rsidP="00B64C6E">
      <w:pPr>
        <w:pStyle w:val="ListBullet"/>
        <w:numPr>
          <w:ilvl w:val="0"/>
          <w:numId w:val="0"/>
        </w:numPr>
        <w:ind w:left="2160"/>
      </w:pPr>
    </w:p>
    <w:p w14:paraId="5EADF68D" w14:textId="36118606" w:rsidR="00AF45AD" w:rsidRDefault="00BB7AD1" w:rsidP="001D191A">
      <w:pPr>
        <w:pStyle w:val="ListBullet"/>
        <w:numPr>
          <w:ilvl w:val="2"/>
          <w:numId w:val="1"/>
        </w:numPr>
      </w:pPr>
      <w:r>
        <w:lastRenderedPageBreak/>
        <w:t xml:space="preserve">next: An iterator has a next method which must be defined if we use the trait on our own </w:t>
      </w:r>
      <w:r w:rsidR="009D2785">
        <w:t xml:space="preserve">type. The next method returns </w:t>
      </w:r>
      <w:r w:rsidR="000553B8">
        <w:t xml:space="preserve">the current value and then </w:t>
      </w:r>
      <w:r w:rsidR="004D6F65">
        <w:t>changes the currently tracked item going to the next item in the sequence.</w:t>
      </w:r>
    </w:p>
    <w:p w14:paraId="065F7354" w14:textId="16966247" w:rsidR="00F70700" w:rsidRDefault="002D4187" w:rsidP="00F70700">
      <w:pPr>
        <w:pStyle w:val="ListBullet"/>
        <w:numPr>
          <w:ilvl w:val="0"/>
          <w:numId w:val="0"/>
        </w:numPr>
        <w:ind w:left="2160"/>
      </w:pPr>
      <w:r>
        <w:t>For ex.:</w:t>
      </w:r>
    </w:p>
    <w:p w14:paraId="49FFB4B4" w14:textId="3348973D" w:rsidR="002D4187" w:rsidRDefault="002D4187" w:rsidP="00F70700">
      <w:pPr>
        <w:pStyle w:val="ListBullet"/>
        <w:numPr>
          <w:ilvl w:val="0"/>
          <w:numId w:val="0"/>
        </w:numPr>
        <w:ind w:left="2160"/>
      </w:pPr>
      <w:r>
        <w:t>let list=…;</w:t>
      </w:r>
    </w:p>
    <w:p w14:paraId="36C80E3F" w14:textId="145B7CB3" w:rsidR="002D4187" w:rsidRDefault="002D4187" w:rsidP="00F70700">
      <w:pPr>
        <w:pStyle w:val="ListBullet"/>
        <w:numPr>
          <w:ilvl w:val="0"/>
          <w:numId w:val="0"/>
        </w:numPr>
        <w:ind w:left="2160"/>
      </w:pPr>
      <w:r>
        <w:t xml:space="preserve">let mut </w:t>
      </w:r>
      <w:proofErr w:type="spellStart"/>
      <w:r>
        <w:t>listIt</w:t>
      </w:r>
      <w:proofErr w:type="spellEnd"/>
      <w:r>
        <w:t xml:space="preserve">= </w:t>
      </w:r>
      <w:proofErr w:type="spellStart"/>
      <w:proofErr w:type="gramStart"/>
      <w:r>
        <w:t>list.iter</w:t>
      </w:r>
      <w:proofErr w:type="spellEnd"/>
      <w:proofErr w:type="gramEnd"/>
      <w:r>
        <w:t>();</w:t>
      </w:r>
    </w:p>
    <w:p w14:paraId="620AC1A9" w14:textId="77777777" w:rsidR="002D4187" w:rsidRDefault="002D4187" w:rsidP="00F70700">
      <w:pPr>
        <w:pStyle w:val="ListBullet"/>
        <w:numPr>
          <w:ilvl w:val="0"/>
          <w:numId w:val="0"/>
        </w:numPr>
        <w:ind w:left="2160"/>
      </w:pPr>
    </w:p>
    <w:p w14:paraId="1036E771" w14:textId="54557D7C" w:rsidR="002D4187" w:rsidRDefault="002D4187" w:rsidP="00F70700">
      <w:pPr>
        <w:pStyle w:val="ListBullet"/>
        <w:numPr>
          <w:ilvl w:val="0"/>
          <w:numId w:val="0"/>
        </w:numPr>
        <w:ind w:left="2160"/>
      </w:pPr>
      <w:proofErr w:type="spellStart"/>
      <w:proofErr w:type="gramStart"/>
      <w:r>
        <w:t>println</w:t>
      </w:r>
      <w:proofErr w:type="spellEnd"/>
      <w:r>
        <w:t>!(</w:t>
      </w:r>
      <w:proofErr w:type="gramEnd"/>
      <w:r>
        <w:t xml:space="preserve">…, </w:t>
      </w:r>
      <w:proofErr w:type="spellStart"/>
      <w:r>
        <w:t>listIt.next</w:t>
      </w:r>
      <w:proofErr w:type="spellEnd"/>
      <w:r>
        <w:t>());</w:t>
      </w:r>
    </w:p>
    <w:p w14:paraId="309DBB66" w14:textId="77777777" w:rsidR="002D4187" w:rsidRDefault="002D4187" w:rsidP="002D4187">
      <w:pPr>
        <w:pStyle w:val="ListBullet"/>
        <w:numPr>
          <w:ilvl w:val="0"/>
          <w:numId w:val="0"/>
        </w:numPr>
        <w:ind w:left="2160"/>
      </w:pPr>
      <w:proofErr w:type="spellStart"/>
      <w:proofErr w:type="gramStart"/>
      <w:r>
        <w:t>println</w:t>
      </w:r>
      <w:proofErr w:type="spellEnd"/>
      <w:r>
        <w:t>!(</w:t>
      </w:r>
      <w:proofErr w:type="gramEnd"/>
      <w:r>
        <w:t xml:space="preserve">…, </w:t>
      </w:r>
      <w:proofErr w:type="spellStart"/>
      <w:r>
        <w:t>listIt.next</w:t>
      </w:r>
      <w:proofErr w:type="spellEnd"/>
      <w:r>
        <w:t>());</w:t>
      </w:r>
    </w:p>
    <w:p w14:paraId="368A82BC" w14:textId="77777777" w:rsidR="002D4187" w:rsidRDefault="002D4187" w:rsidP="002D4187">
      <w:pPr>
        <w:pStyle w:val="ListBullet"/>
        <w:numPr>
          <w:ilvl w:val="0"/>
          <w:numId w:val="0"/>
        </w:numPr>
        <w:ind w:left="2160"/>
      </w:pPr>
      <w:proofErr w:type="spellStart"/>
      <w:proofErr w:type="gramStart"/>
      <w:r>
        <w:t>println</w:t>
      </w:r>
      <w:proofErr w:type="spellEnd"/>
      <w:r>
        <w:t>!(</w:t>
      </w:r>
      <w:proofErr w:type="gramEnd"/>
      <w:r>
        <w:t xml:space="preserve">…, </w:t>
      </w:r>
      <w:proofErr w:type="spellStart"/>
      <w:r>
        <w:t>listIt.next</w:t>
      </w:r>
      <w:proofErr w:type="spellEnd"/>
      <w:r>
        <w:t>());</w:t>
      </w:r>
    </w:p>
    <w:p w14:paraId="498FE700" w14:textId="01696960" w:rsidR="002D4187" w:rsidRDefault="00E41534" w:rsidP="00F70700">
      <w:pPr>
        <w:pStyle w:val="ListBullet"/>
        <w:numPr>
          <w:ilvl w:val="0"/>
          <w:numId w:val="0"/>
        </w:numPr>
        <w:ind w:left="2160"/>
      </w:pPr>
      <w:r>
        <w:t>…</w:t>
      </w:r>
    </w:p>
    <w:p w14:paraId="29BCD791" w14:textId="77777777" w:rsidR="003A7E83" w:rsidRDefault="003A7E83" w:rsidP="00F70700">
      <w:pPr>
        <w:pStyle w:val="ListBullet"/>
        <w:numPr>
          <w:ilvl w:val="0"/>
          <w:numId w:val="0"/>
        </w:numPr>
        <w:ind w:left="2160"/>
      </w:pPr>
    </w:p>
    <w:p w14:paraId="2CCB84A0" w14:textId="77E453B9" w:rsidR="003A7E83" w:rsidRDefault="003A7E83" w:rsidP="00F70700">
      <w:pPr>
        <w:pStyle w:val="ListBullet"/>
        <w:numPr>
          <w:ilvl w:val="0"/>
          <w:numId w:val="0"/>
        </w:numPr>
        <w:ind w:left="2160"/>
      </w:pPr>
      <w:r>
        <w:t xml:space="preserve">Here we needed to make </w:t>
      </w:r>
      <w:proofErr w:type="spellStart"/>
      <w:r>
        <w:t>listIt</w:t>
      </w:r>
      <w:proofErr w:type="spellEnd"/>
      <w:r>
        <w:t xml:space="preserve"> variable mutable as it changes the internal state </w:t>
      </w:r>
      <w:r w:rsidR="00A55671">
        <w:t xml:space="preserve">of the variable but </w:t>
      </w:r>
      <w:r w:rsidR="000056B9">
        <w:t>we don’t need to do this when we use for loop as it takes ownership of the iterator and made it mutable</w:t>
      </w:r>
      <w:r w:rsidR="00B7316E">
        <w:t xml:space="preserve"> automatically.</w:t>
      </w:r>
      <w:r w:rsidR="000056B9">
        <w:t xml:space="preserve"> </w:t>
      </w:r>
    </w:p>
    <w:p w14:paraId="06FC5C83" w14:textId="77777777" w:rsidR="009175D8" w:rsidRDefault="009175D8" w:rsidP="00F70700">
      <w:pPr>
        <w:pStyle w:val="ListBullet"/>
        <w:numPr>
          <w:ilvl w:val="0"/>
          <w:numId w:val="0"/>
        </w:numPr>
        <w:ind w:left="2160"/>
      </w:pPr>
    </w:p>
    <w:p w14:paraId="31D2E27B" w14:textId="4736D0FC" w:rsidR="009175D8" w:rsidRDefault="009175D8" w:rsidP="00F70700">
      <w:pPr>
        <w:pStyle w:val="ListBullet"/>
        <w:numPr>
          <w:ilvl w:val="0"/>
          <w:numId w:val="0"/>
        </w:numPr>
        <w:ind w:left="2160"/>
      </w:pPr>
      <w:r>
        <w:t xml:space="preserve">Many methods call next on </w:t>
      </w:r>
      <w:r w:rsidR="00AF7F9D">
        <w:t xml:space="preserve">iterators so this is why we need to manually define it if we implement its trait. Methods that call </w:t>
      </w:r>
      <w:proofErr w:type="gramStart"/>
      <w:r w:rsidR="00AF7F9D">
        <w:t>next(</w:t>
      </w:r>
      <w:proofErr w:type="gramEnd"/>
      <w:r w:rsidR="00AF7F9D">
        <w:t xml:space="preserve">) are called </w:t>
      </w:r>
      <w:r w:rsidR="00BC24CA">
        <w:t>consuming adaptors, as calling next() consumes the iterator.</w:t>
      </w:r>
      <w:r w:rsidR="0096309F">
        <w:t xml:space="preserve"> For ex.:</w:t>
      </w:r>
    </w:p>
    <w:p w14:paraId="13010E25" w14:textId="77777777" w:rsidR="0096309F" w:rsidRDefault="0096309F" w:rsidP="00F70700">
      <w:pPr>
        <w:pStyle w:val="ListBullet"/>
        <w:numPr>
          <w:ilvl w:val="0"/>
          <w:numId w:val="0"/>
        </w:numPr>
        <w:ind w:left="2160"/>
      </w:pPr>
    </w:p>
    <w:p w14:paraId="4EC94387" w14:textId="08EFDB16" w:rsidR="0096309F" w:rsidRDefault="0096309F" w:rsidP="00F70700">
      <w:pPr>
        <w:pStyle w:val="ListBullet"/>
        <w:numPr>
          <w:ilvl w:val="0"/>
          <w:numId w:val="0"/>
        </w:numPr>
        <w:ind w:left="2160"/>
      </w:pPr>
      <w:r>
        <w:t>let list=…;</w:t>
      </w:r>
    </w:p>
    <w:p w14:paraId="4DD5E2BF" w14:textId="6351BB01" w:rsidR="0096309F" w:rsidRDefault="0096309F" w:rsidP="00F70700">
      <w:pPr>
        <w:pStyle w:val="ListBullet"/>
        <w:numPr>
          <w:ilvl w:val="0"/>
          <w:numId w:val="0"/>
        </w:numPr>
        <w:ind w:left="2160"/>
      </w:pPr>
      <w:r>
        <w:t xml:space="preserve">let </w:t>
      </w:r>
      <w:proofErr w:type="spellStart"/>
      <w:r>
        <w:t>listIt</w:t>
      </w:r>
      <w:proofErr w:type="spellEnd"/>
      <w:r>
        <w:t>=…;</w:t>
      </w:r>
    </w:p>
    <w:p w14:paraId="38807C17" w14:textId="528C6C12" w:rsidR="0096309F" w:rsidRDefault="0096309F" w:rsidP="00F70700">
      <w:pPr>
        <w:pStyle w:val="ListBullet"/>
        <w:numPr>
          <w:ilvl w:val="0"/>
          <w:numId w:val="0"/>
        </w:numPr>
        <w:ind w:left="2160"/>
      </w:pPr>
      <w:r>
        <w:t xml:space="preserve">let </w:t>
      </w:r>
      <w:proofErr w:type="spellStart"/>
      <w:r>
        <w:t>sumVal</w:t>
      </w:r>
      <w:proofErr w:type="spellEnd"/>
      <w:r>
        <w:t xml:space="preserve">= </w:t>
      </w:r>
      <w:proofErr w:type="spellStart"/>
      <w:proofErr w:type="gramStart"/>
      <w:r>
        <w:t>listIt.sum</w:t>
      </w:r>
      <w:proofErr w:type="spellEnd"/>
      <w:r>
        <w:t>(</w:t>
      </w:r>
      <w:proofErr w:type="gramEnd"/>
      <w:r>
        <w:t xml:space="preserve">); //sum is a consuming adaptor that </w:t>
      </w:r>
      <w:r w:rsidR="00BA206C">
        <w:t xml:space="preserve">sums all the values in the sequence and returns </w:t>
      </w:r>
      <w:r w:rsidR="008F33CA">
        <w:t xml:space="preserve">value of type </w:t>
      </w:r>
      <w:r w:rsidR="00BA206C">
        <w:t>T</w:t>
      </w:r>
      <w:r w:rsidR="008F33CA">
        <w:t xml:space="preserve"> where T is </w:t>
      </w:r>
      <w:proofErr w:type="spellStart"/>
      <w:r w:rsidR="008F33CA">
        <w:t>vec</w:t>
      </w:r>
      <w:proofErr w:type="spellEnd"/>
      <w:r w:rsidR="008F33CA">
        <w:t>&lt;T&gt;</w:t>
      </w:r>
      <w:r w:rsidR="00BA206C">
        <w:t>.</w:t>
      </w:r>
    </w:p>
    <w:p w14:paraId="190E3852" w14:textId="77777777" w:rsidR="0096309F" w:rsidRDefault="0096309F" w:rsidP="00F70700">
      <w:pPr>
        <w:pStyle w:val="ListBullet"/>
        <w:numPr>
          <w:ilvl w:val="0"/>
          <w:numId w:val="0"/>
        </w:numPr>
        <w:ind w:left="2160"/>
      </w:pPr>
    </w:p>
    <w:p w14:paraId="50122E74" w14:textId="7E03D51D" w:rsidR="00BB7AD1" w:rsidRDefault="00FD0D3A" w:rsidP="001D191A">
      <w:pPr>
        <w:pStyle w:val="ListBullet"/>
        <w:numPr>
          <w:ilvl w:val="2"/>
          <w:numId w:val="1"/>
        </w:numPr>
      </w:pPr>
      <w:proofErr w:type="spellStart"/>
      <w:r>
        <w:lastRenderedPageBreak/>
        <w:t>iter</w:t>
      </w:r>
      <w:proofErr w:type="spellEnd"/>
      <w:r>
        <w:t xml:space="preserve"> variants: </w:t>
      </w:r>
      <w:proofErr w:type="spellStart"/>
      <w:proofErr w:type="gramStart"/>
      <w:r>
        <w:t>iter</w:t>
      </w:r>
      <w:proofErr w:type="spellEnd"/>
      <w:r>
        <w:t>(</w:t>
      </w:r>
      <w:proofErr w:type="gramEnd"/>
      <w:r>
        <w:t xml:space="preserve">) takes an immutable reference of all items. We can use </w:t>
      </w:r>
      <w:proofErr w:type="spellStart"/>
      <w:r>
        <w:t>into_</w:t>
      </w:r>
      <w:proofErr w:type="gramStart"/>
      <w:r>
        <w:t>iter</w:t>
      </w:r>
      <w:proofErr w:type="spellEnd"/>
      <w:r>
        <w:t>(</w:t>
      </w:r>
      <w:proofErr w:type="gramEnd"/>
      <w:r>
        <w:t>) to get</w:t>
      </w:r>
      <w:r w:rsidR="00033BFD">
        <w:t xml:space="preserve"> owned values (i.e., the iterator takes ownership of the sequence </w:t>
      </w:r>
      <w:r w:rsidR="00507E06">
        <w:t>and the values are owned by it</w:t>
      </w:r>
      <w:r w:rsidR="00033BFD">
        <w:t>)</w:t>
      </w:r>
      <w:r w:rsidR="00507E06">
        <w:t xml:space="preserve"> or </w:t>
      </w:r>
      <w:proofErr w:type="spellStart"/>
      <w:r w:rsidR="0043313D">
        <w:t>iter_mut</w:t>
      </w:r>
      <w:proofErr w:type="spellEnd"/>
      <w:r w:rsidR="0043313D">
        <w:t>() to get mutable reference of all items.</w:t>
      </w:r>
    </w:p>
    <w:p w14:paraId="5F3A0655" w14:textId="42D335F3" w:rsidR="00FD0D3A" w:rsidRDefault="00DB367B" w:rsidP="001D191A">
      <w:pPr>
        <w:pStyle w:val="ListBullet"/>
        <w:numPr>
          <w:ilvl w:val="2"/>
          <w:numId w:val="1"/>
        </w:numPr>
      </w:pPr>
      <w:r>
        <w:t xml:space="preserve">Iterator adaptors: Methods defined on the Iterator trait that don’t consume the iterator. They allow us to change an iterator into </w:t>
      </w:r>
      <w:r w:rsidR="00E138D7">
        <w:t>different kinds of iterators.</w:t>
      </w:r>
      <w:r w:rsidR="009340CE">
        <w:t xml:space="preserve"> Because iterators are lazy, we need to call a consuming adaptor on iterator adaptors to actually run </w:t>
      </w:r>
      <w:r w:rsidR="00C05607">
        <w:t xml:space="preserve">all the adaptors. </w:t>
      </w:r>
    </w:p>
    <w:p w14:paraId="3BFDF1A4" w14:textId="010A77E0" w:rsidR="0060315C" w:rsidRDefault="00DF078C" w:rsidP="00DF078C">
      <w:pPr>
        <w:pStyle w:val="ListBullet"/>
        <w:numPr>
          <w:ilvl w:val="0"/>
          <w:numId w:val="0"/>
        </w:numPr>
        <w:ind w:left="2160"/>
      </w:pPr>
      <w:r>
        <w:t>For ex.:</w:t>
      </w:r>
    </w:p>
    <w:p w14:paraId="516A99A4" w14:textId="77777777" w:rsidR="00DF078C" w:rsidRDefault="00DF078C" w:rsidP="00DF078C">
      <w:pPr>
        <w:pStyle w:val="ListBullet"/>
        <w:numPr>
          <w:ilvl w:val="0"/>
          <w:numId w:val="0"/>
        </w:numPr>
        <w:ind w:left="2160"/>
      </w:pPr>
      <w:r>
        <w:t>let list=…;</w:t>
      </w:r>
    </w:p>
    <w:p w14:paraId="01950B6A" w14:textId="77777777" w:rsidR="00DF078C" w:rsidRDefault="00DF078C" w:rsidP="00DF078C">
      <w:pPr>
        <w:pStyle w:val="ListBullet"/>
        <w:numPr>
          <w:ilvl w:val="0"/>
          <w:numId w:val="0"/>
        </w:numPr>
        <w:ind w:left="2160"/>
      </w:pPr>
      <w:r>
        <w:t xml:space="preserve">let </w:t>
      </w:r>
      <w:proofErr w:type="spellStart"/>
      <w:r>
        <w:t>listIt</w:t>
      </w:r>
      <w:proofErr w:type="spellEnd"/>
      <w:r>
        <w:t>=…;</w:t>
      </w:r>
    </w:p>
    <w:p w14:paraId="2C941D76" w14:textId="7B56121E" w:rsidR="00DF078C" w:rsidRDefault="008D3308" w:rsidP="00DF078C">
      <w:pPr>
        <w:pStyle w:val="ListBullet"/>
        <w:numPr>
          <w:ilvl w:val="0"/>
          <w:numId w:val="0"/>
        </w:numPr>
        <w:ind w:left="2160"/>
      </w:pPr>
      <w:proofErr w:type="spellStart"/>
      <w:r>
        <w:t>listIt.iter</w:t>
      </w:r>
      <w:proofErr w:type="spellEnd"/>
      <w:r>
        <w:t>(</w:t>
      </w:r>
      <w:proofErr w:type="gramStart"/>
      <w:r>
        <w:t>).map</w:t>
      </w:r>
      <w:proofErr w:type="gramEnd"/>
      <w:r>
        <w:t>(|x| 2*x);</w:t>
      </w:r>
    </w:p>
    <w:p w14:paraId="5EFD4900" w14:textId="77777777" w:rsidR="008D3308" w:rsidRDefault="008D3308" w:rsidP="00DF078C">
      <w:pPr>
        <w:pStyle w:val="ListBullet"/>
        <w:numPr>
          <w:ilvl w:val="0"/>
          <w:numId w:val="0"/>
        </w:numPr>
        <w:ind w:left="2160"/>
      </w:pPr>
    </w:p>
    <w:p w14:paraId="65BF4283" w14:textId="7313EA3A" w:rsidR="008D3308" w:rsidRDefault="008D3308" w:rsidP="00DF078C">
      <w:pPr>
        <w:pStyle w:val="ListBullet"/>
        <w:numPr>
          <w:ilvl w:val="0"/>
          <w:numId w:val="0"/>
        </w:numPr>
        <w:ind w:left="2160"/>
      </w:pPr>
      <w:r>
        <w:t>is a</w:t>
      </w:r>
      <w:r w:rsidR="00140A90">
        <w:t xml:space="preserve"> warning </w:t>
      </w:r>
      <w:r>
        <w:t>as map is an iterator adaptor</w:t>
      </w:r>
      <w:r w:rsidR="00140A90">
        <w:t xml:space="preserve"> and hence won’t do anything unless </w:t>
      </w:r>
      <w:r w:rsidR="00526794">
        <w:t xml:space="preserve">any consumer pushes it. </w:t>
      </w:r>
    </w:p>
    <w:p w14:paraId="4AA814EA" w14:textId="77777777" w:rsidR="00526794" w:rsidRDefault="00526794" w:rsidP="00526794">
      <w:pPr>
        <w:pStyle w:val="ListBullet"/>
        <w:numPr>
          <w:ilvl w:val="0"/>
          <w:numId w:val="0"/>
        </w:numPr>
        <w:ind w:left="2160"/>
      </w:pPr>
      <w:r>
        <w:t xml:space="preserve">let list2: </w:t>
      </w:r>
      <w:proofErr w:type="spellStart"/>
      <w:r>
        <w:t>Vec</w:t>
      </w:r>
      <w:proofErr w:type="spellEnd"/>
      <w:r>
        <w:t xml:space="preserve">&lt;_&gt; = </w:t>
      </w:r>
      <w:proofErr w:type="spellStart"/>
      <w:r>
        <w:t>listIt.iter</w:t>
      </w:r>
      <w:proofErr w:type="spellEnd"/>
      <w:r>
        <w:t>(</w:t>
      </w:r>
      <w:proofErr w:type="gramStart"/>
      <w:r>
        <w:t>).map</w:t>
      </w:r>
      <w:proofErr w:type="gramEnd"/>
      <w:r>
        <w:t>(|x| 2*x);</w:t>
      </w:r>
    </w:p>
    <w:p w14:paraId="513A98AE" w14:textId="48F0EA2C" w:rsidR="00526794" w:rsidRDefault="00526794" w:rsidP="00526794">
      <w:pPr>
        <w:pStyle w:val="ListBullet"/>
        <w:numPr>
          <w:ilvl w:val="0"/>
          <w:numId w:val="0"/>
        </w:numPr>
        <w:ind w:left="2160"/>
      </w:pPr>
      <w:r>
        <w:t xml:space="preserve">works, as it will be </w:t>
      </w:r>
      <w:proofErr w:type="gramStart"/>
      <w:r>
        <w:t>ran</w:t>
      </w:r>
      <w:proofErr w:type="gramEnd"/>
      <w:r>
        <w:t xml:space="preserve"> whenever list2 is </w:t>
      </w:r>
      <w:r w:rsidR="00531601">
        <w:t xml:space="preserve">accessed. </w:t>
      </w:r>
    </w:p>
    <w:p w14:paraId="6BC49C4C" w14:textId="2428E3AB" w:rsidR="00531601" w:rsidRDefault="00531601" w:rsidP="00531601">
      <w:pPr>
        <w:pStyle w:val="ListBullet"/>
        <w:numPr>
          <w:ilvl w:val="0"/>
          <w:numId w:val="0"/>
        </w:numPr>
        <w:ind w:left="2160"/>
      </w:pPr>
      <w:r>
        <w:t xml:space="preserve">let list2: </w:t>
      </w:r>
      <w:proofErr w:type="spellStart"/>
      <w:r>
        <w:t>Vec</w:t>
      </w:r>
      <w:proofErr w:type="spellEnd"/>
      <w:r>
        <w:t xml:space="preserve">&lt;_&gt; = </w:t>
      </w:r>
      <w:proofErr w:type="spellStart"/>
      <w:r>
        <w:t>listIt.iter</w:t>
      </w:r>
      <w:proofErr w:type="spellEnd"/>
      <w:r>
        <w:t>(</w:t>
      </w:r>
      <w:proofErr w:type="gramStart"/>
      <w:r>
        <w:t>).map</w:t>
      </w:r>
      <w:proofErr w:type="gramEnd"/>
      <w:r>
        <w:t>(|x| 2*x).collect();</w:t>
      </w:r>
    </w:p>
    <w:p w14:paraId="0D6D65FF" w14:textId="77777777" w:rsidR="00531601" w:rsidRDefault="00531601" w:rsidP="00526794">
      <w:pPr>
        <w:pStyle w:val="ListBullet"/>
        <w:numPr>
          <w:ilvl w:val="0"/>
          <w:numId w:val="0"/>
        </w:numPr>
        <w:ind w:left="2160"/>
      </w:pPr>
    </w:p>
    <w:p w14:paraId="1E9681C2" w14:textId="32F7AC61" w:rsidR="00531601" w:rsidRDefault="00531601" w:rsidP="00526794">
      <w:pPr>
        <w:pStyle w:val="ListBullet"/>
        <w:numPr>
          <w:ilvl w:val="0"/>
          <w:numId w:val="0"/>
        </w:numPr>
        <w:ind w:left="2160"/>
      </w:pPr>
      <w:r>
        <w:t>would drain the map right away</w:t>
      </w:r>
      <w:r w:rsidR="00853A11">
        <w:t xml:space="preserve"> as </w:t>
      </w:r>
      <w:proofErr w:type="gramStart"/>
      <w:r w:rsidR="00853A11">
        <w:t>collect(</w:t>
      </w:r>
      <w:proofErr w:type="gramEnd"/>
      <w:r w:rsidR="00853A11">
        <w:t>) is a consumer adaptor.</w:t>
      </w:r>
    </w:p>
    <w:p w14:paraId="4DF9BDBB" w14:textId="2D372602" w:rsidR="00526794" w:rsidRDefault="00526794" w:rsidP="00DF078C">
      <w:pPr>
        <w:pStyle w:val="ListBullet"/>
        <w:numPr>
          <w:ilvl w:val="0"/>
          <w:numId w:val="0"/>
        </w:numPr>
        <w:ind w:left="2160"/>
      </w:pPr>
    </w:p>
    <w:p w14:paraId="1B294A81" w14:textId="5663A194" w:rsidR="004853CC" w:rsidRDefault="00451301" w:rsidP="001D191A">
      <w:pPr>
        <w:pStyle w:val="ListBullet"/>
        <w:numPr>
          <w:ilvl w:val="2"/>
          <w:numId w:val="1"/>
        </w:numPr>
      </w:pPr>
      <w:r>
        <w:t xml:space="preserve">Closures in iterator adaptors: Since </w:t>
      </w:r>
      <w:r w:rsidR="0064470C">
        <w:t>closure capture values. Iterator adaptors that accept them become even more useful.</w:t>
      </w:r>
    </w:p>
    <w:p w14:paraId="2C5CB034" w14:textId="05E2142D" w:rsidR="0064470C" w:rsidRDefault="0064470C" w:rsidP="0064470C">
      <w:pPr>
        <w:pStyle w:val="ListBullet"/>
        <w:numPr>
          <w:ilvl w:val="0"/>
          <w:numId w:val="0"/>
        </w:numPr>
        <w:ind w:left="2160"/>
      </w:pPr>
      <w:r>
        <w:t>For ex.:</w:t>
      </w:r>
    </w:p>
    <w:p w14:paraId="47FA694E" w14:textId="1987362C" w:rsidR="0064470C" w:rsidRDefault="007805E1" w:rsidP="0064470C">
      <w:pPr>
        <w:pStyle w:val="ListBullet"/>
        <w:numPr>
          <w:ilvl w:val="0"/>
          <w:numId w:val="0"/>
        </w:numPr>
        <w:ind w:left="2160"/>
      </w:pPr>
      <w:r>
        <w:t>…</w:t>
      </w:r>
    </w:p>
    <w:p w14:paraId="21E08495" w14:textId="255B867D" w:rsidR="007805E1" w:rsidRDefault="007805E1" w:rsidP="0064470C">
      <w:pPr>
        <w:pStyle w:val="ListBullet"/>
        <w:numPr>
          <w:ilvl w:val="0"/>
          <w:numId w:val="0"/>
        </w:numPr>
        <w:ind w:left="2160"/>
      </w:pPr>
      <w:r>
        <w:t>let y=2;</w:t>
      </w:r>
    </w:p>
    <w:p w14:paraId="75898E33" w14:textId="163B558E" w:rsidR="007805E1" w:rsidRDefault="007805E1" w:rsidP="0064470C">
      <w:pPr>
        <w:pStyle w:val="ListBullet"/>
        <w:numPr>
          <w:ilvl w:val="0"/>
          <w:numId w:val="0"/>
        </w:numPr>
        <w:ind w:left="2160"/>
      </w:pPr>
      <w:r>
        <w:lastRenderedPageBreak/>
        <w:t xml:space="preserve">let list2= </w:t>
      </w:r>
      <w:proofErr w:type="spellStart"/>
      <w:proofErr w:type="gramStart"/>
      <w:r>
        <w:t>list.into</w:t>
      </w:r>
      <w:proofErr w:type="gramEnd"/>
      <w:r>
        <w:t>_iter</w:t>
      </w:r>
      <w:proofErr w:type="spellEnd"/>
      <w:r>
        <w:t>().filter(|x| x==y).collect();</w:t>
      </w:r>
    </w:p>
    <w:p w14:paraId="242B2906" w14:textId="2BC8AB5A" w:rsidR="007805E1" w:rsidRDefault="007805E1" w:rsidP="0064470C">
      <w:pPr>
        <w:pStyle w:val="ListBullet"/>
        <w:numPr>
          <w:ilvl w:val="0"/>
          <w:numId w:val="0"/>
        </w:numPr>
        <w:ind w:left="2160"/>
      </w:pPr>
    </w:p>
    <w:p w14:paraId="7815DC82" w14:textId="570634DF" w:rsidR="00C558EB" w:rsidRDefault="00C558EB" w:rsidP="0064470C">
      <w:pPr>
        <w:pStyle w:val="ListBullet"/>
        <w:numPr>
          <w:ilvl w:val="0"/>
          <w:numId w:val="0"/>
        </w:numPr>
        <w:ind w:left="2160"/>
      </w:pPr>
      <w:r>
        <w:t xml:space="preserve">works. Here, using </w:t>
      </w:r>
      <w:proofErr w:type="spellStart"/>
      <w:r>
        <w:t>into_</w:t>
      </w:r>
      <w:proofErr w:type="gramStart"/>
      <w:r>
        <w:t>iter</w:t>
      </w:r>
      <w:proofErr w:type="spellEnd"/>
      <w:r>
        <w:t>(</w:t>
      </w:r>
      <w:proofErr w:type="gramEnd"/>
      <w:r>
        <w:t xml:space="preserve">) passes the ownership to the iterator and hence </w:t>
      </w:r>
      <w:r w:rsidR="005E1CB6">
        <w:t xml:space="preserve">the filter method </w:t>
      </w:r>
      <w:r w:rsidR="003A50DF">
        <w:t>doesn’t need to create a new vector to return into list2.</w:t>
      </w:r>
    </w:p>
    <w:p w14:paraId="2E964C3B" w14:textId="77777777" w:rsidR="007805E1" w:rsidRDefault="007805E1" w:rsidP="0064470C">
      <w:pPr>
        <w:pStyle w:val="ListBullet"/>
        <w:numPr>
          <w:ilvl w:val="0"/>
          <w:numId w:val="0"/>
        </w:numPr>
        <w:ind w:left="2160"/>
      </w:pPr>
    </w:p>
    <w:p w14:paraId="53AFDD85" w14:textId="55BF4656" w:rsidR="00451301" w:rsidRDefault="00D26108" w:rsidP="001D191A">
      <w:pPr>
        <w:pStyle w:val="ListBullet"/>
        <w:numPr>
          <w:ilvl w:val="2"/>
          <w:numId w:val="1"/>
        </w:numPr>
      </w:pPr>
      <w:r>
        <w:t xml:space="preserve">Iterators vs loops: Iterators follow the zero-cost abstraction principle in Rust. </w:t>
      </w:r>
      <w:r w:rsidR="00A26C56">
        <w:t xml:space="preserve">This basically means unlike </w:t>
      </w:r>
      <w:proofErr w:type="gramStart"/>
      <w:r w:rsidR="00A26C56">
        <w:t>loops,</w:t>
      </w:r>
      <w:proofErr w:type="gramEnd"/>
      <w:r w:rsidR="00A26C56">
        <w:t xml:space="preserve"> iterators will always be the most efficient ways of iterating over sequences. They will always be equal, if not faster, than raw loops. </w:t>
      </w:r>
      <w:proofErr w:type="gramStart"/>
      <w:r w:rsidR="00A26C56">
        <w:t>So</w:t>
      </w:r>
      <w:proofErr w:type="gramEnd"/>
      <w:r w:rsidR="00A26C56">
        <w:t xml:space="preserve"> it is recommended to use iterators wherever loops are concerned. </w:t>
      </w:r>
      <w:r w:rsidR="006E4B50">
        <w:t>This is because iterators are unrolled</w:t>
      </w:r>
      <w:r w:rsidR="004C0E8E">
        <w:t xml:space="preserve">. Unrolling is an optimization that compilers perform by </w:t>
      </w:r>
      <w:r w:rsidR="00F72590">
        <w:t xml:space="preserve">unwrapping </w:t>
      </w:r>
      <w:r w:rsidR="004C0E8E">
        <w:t xml:space="preserve">fixed size loops into </w:t>
      </w:r>
      <w:r w:rsidR="00F72590">
        <w:t xml:space="preserve">individual pieces of code, so if a loop runs 12 </w:t>
      </w:r>
      <w:proofErr w:type="gramStart"/>
      <w:r w:rsidR="00F72590">
        <w:t>times</w:t>
      </w:r>
      <w:proofErr w:type="gramEnd"/>
      <w:r w:rsidR="00F72590">
        <w:t xml:space="preserve"> </w:t>
      </w:r>
      <w:proofErr w:type="spellStart"/>
      <w:r w:rsidR="00F72590">
        <w:t>then</w:t>
      </w:r>
      <w:proofErr w:type="spellEnd"/>
      <w:r w:rsidR="00F72590">
        <w:t xml:space="preserve"> 12 similar definitions are created.</w:t>
      </w:r>
      <w:r w:rsidR="006E4510">
        <w:t xml:space="preserve"> This allows the code to be directly picked up by CPU registers and be much faster than </w:t>
      </w:r>
      <w:r w:rsidR="00F41770">
        <w:t>waiting for a loop-controlling code.</w:t>
      </w:r>
    </w:p>
    <w:p w14:paraId="5A4DF15D" w14:textId="77777777" w:rsidR="00A26C56" w:rsidRDefault="00A26C56" w:rsidP="00A26C56">
      <w:pPr>
        <w:pStyle w:val="ListBullet"/>
        <w:numPr>
          <w:ilvl w:val="0"/>
          <w:numId w:val="0"/>
        </w:numPr>
        <w:ind w:left="432"/>
        <w:rPr>
          <w:lang w:val="en-IN" w:eastAsia="en-IN"/>
        </w:rPr>
      </w:pPr>
    </w:p>
    <w:p w14:paraId="7A2A5BA1" w14:textId="5D5460CD" w:rsidR="00A26C56" w:rsidRDefault="002411AE" w:rsidP="002411AE">
      <w:pPr>
        <w:pStyle w:val="ListBullet"/>
        <w:numPr>
          <w:ilvl w:val="0"/>
          <w:numId w:val="0"/>
        </w:numPr>
        <w:ind w:left="1440" w:firstLine="720"/>
        <w:rPr>
          <w:lang w:val="en-IN" w:eastAsia="en-IN"/>
        </w:rPr>
      </w:pPr>
      <w:r>
        <w:rPr>
          <w:lang w:val="en-IN" w:eastAsia="en-IN"/>
        </w:rPr>
        <w:t>“…</w:t>
      </w:r>
      <w:r w:rsidR="00A26C56" w:rsidRPr="00A26C56">
        <w:rPr>
          <w:lang w:val="en-IN" w:eastAsia="en-IN"/>
        </w:rPr>
        <w:t>zero-overhead principle: What you don’t use, you don’t pay for. And further: What you do use, you couldn’t hand code any better</w:t>
      </w:r>
      <w:r>
        <w:rPr>
          <w:lang w:val="en-IN" w:eastAsia="en-IN"/>
        </w:rPr>
        <w:t>.”</w:t>
      </w:r>
    </w:p>
    <w:p w14:paraId="275E6EB5" w14:textId="4AF8B516" w:rsidR="002411AE" w:rsidRDefault="002411AE" w:rsidP="002411AE">
      <w:pPr>
        <w:pStyle w:val="ListBullet"/>
        <w:numPr>
          <w:ilvl w:val="0"/>
          <w:numId w:val="47"/>
        </w:numPr>
        <w:rPr>
          <w:lang w:val="en-IN" w:eastAsia="en-IN"/>
        </w:rPr>
      </w:pPr>
      <w:r>
        <w:rPr>
          <w:lang w:val="en-IN" w:eastAsia="en-IN"/>
        </w:rPr>
        <w:t>Bjarne Stroustrup</w:t>
      </w:r>
    </w:p>
    <w:p w14:paraId="5B584C16" w14:textId="77777777" w:rsidR="002411AE" w:rsidRDefault="002411AE" w:rsidP="00003E04">
      <w:pPr>
        <w:pStyle w:val="ListBullet"/>
        <w:numPr>
          <w:ilvl w:val="0"/>
          <w:numId w:val="0"/>
        </w:numPr>
        <w:rPr>
          <w:lang w:val="en-IN" w:eastAsia="en-IN"/>
        </w:rPr>
      </w:pPr>
    </w:p>
    <w:p w14:paraId="175ADA63" w14:textId="77777777" w:rsidR="00003E04" w:rsidRPr="00A26C56" w:rsidRDefault="00003E04" w:rsidP="004E6251">
      <w:pPr>
        <w:pStyle w:val="ListBullet"/>
        <w:numPr>
          <w:ilvl w:val="0"/>
          <w:numId w:val="0"/>
        </w:numPr>
        <w:rPr>
          <w:lang w:val="en-IN" w:eastAsia="en-IN"/>
        </w:rPr>
      </w:pPr>
    </w:p>
    <w:p w14:paraId="3C1D19D7" w14:textId="77777777" w:rsidR="00A26C56" w:rsidRDefault="00A26C56" w:rsidP="004E6251">
      <w:pPr>
        <w:pStyle w:val="ListBullet"/>
        <w:numPr>
          <w:ilvl w:val="0"/>
          <w:numId w:val="0"/>
        </w:numPr>
        <w:ind w:left="2160"/>
      </w:pPr>
    </w:p>
    <w:p w14:paraId="2AAA9D90" w14:textId="77777777" w:rsidR="00D26108" w:rsidRDefault="00D26108" w:rsidP="001D191A">
      <w:pPr>
        <w:pStyle w:val="ListBullet"/>
        <w:numPr>
          <w:ilvl w:val="2"/>
          <w:numId w:val="1"/>
        </w:numPr>
      </w:pPr>
    </w:p>
    <w:p w14:paraId="3032B02A" w14:textId="77777777" w:rsidR="00C5335A" w:rsidRDefault="00C5335A" w:rsidP="00153F43">
      <w:pPr>
        <w:pStyle w:val="ListBullet"/>
        <w:numPr>
          <w:ilvl w:val="1"/>
          <w:numId w:val="1"/>
        </w:numPr>
      </w:pPr>
    </w:p>
    <w:p w14:paraId="02024249" w14:textId="77777777" w:rsidR="00C5335A" w:rsidRDefault="00C5335A" w:rsidP="00153F43">
      <w:pPr>
        <w:pStyle w:val="ListBullet"/>
        <w:numPr>
          <w:ilvl w:val="1"/>
          <w:numId w:val="1"/>
        </w:numPr>
      </w:pPr>
    </w:p>
    <w:p w14:paraId="29489430" w14:textId="64525178" w:rsidR="00153F43" w:rsidRDefault="00A161A0" w:rsidP="00C42FA2">
      <w:pPr>
        <w:pStyle w:val="ListBullet"/>
        <w:outlineLvl w:val="1"/>
      </w:pPr>
      <w:r>
        <w:t xml:space="preserve">Reading env </w:t>
      </w:r>
      <w:proofErr w:type="spellStart"/>
      <w:r>
        <w:t>args</w:t>
      </w:r>
      <w:proofErr w:type="spellEnd"/>
      <w:r>
        <w:t>: To do so,</w:t>
      </w:r>
    </w:p>
    <w:p w14:paraId="02940B8B" w14:textId="44EEFA42" w:rsidR="00A161A0" w:rsidRDefault="00CE5EAA" w:rsidP="00A161A0">
      <w:pPr>
        <w:pStyle w:val="ListBullet"/>
        <w:numPr>
          <w:ilvl w:val="0"/>
          <w:numId w:val="0"/>
        </w:numPr>
        <w:ind w:left="432"/>
      </w:pPr>
      <w:r>
        <w:t xml:space="preserve">use </w:t>
      </w:r>
      <w:proofErr w:type="gramStart"/>
      <w:r>
        <w:t>std::</w:t>
      </w:r>
      <w:proofErr w:type="gramEnd"/>
      <w:r>
        <w:t>env;</w:t>
      </w:r>
    </w:p>
    <w:p w14:paraId="6857A396" w14:textId="088AFA1B" w:rsidR="00CE5EAA" w:rsidRDefault="00CE5EAA" w:rsidP="00A161A0">
      <w:pPr>
        <w:pStyle w:val="ListBullet"/>
        <w:numPr>
          <w:ilvl w:val="0"/>
          <w:numId w:val="0"/>
        </w:numPr>
        <w:ind w:left="432"/>
      </w:pPr>
      <w:r>
        <w:lastRenderedPageBreak/>
        <w:t>…</w:t>
      </w:r>
    </w:p>
    <w:p w14:paraId="433A238D" w14:textId="0673E19A" w:rsidR="00CE5EAA" w:rsidRDefault="00CE5EAA" w:rsidP="00A161A0">
      <w:pPr>
        <w:pStyle w:val="ListBullet"/>
        <w:numPr>
          <w:ilvl w:val="0"/>
          <w:numId w:val="0"/>
        </w:numPr>
        <w:ind w:left="432"/>
      </w:pPr>
      <w:r>
        <w:t>let values</w:t>
      </w:r>
      <w:r w:rsidR="00482649">
        <w:t xml:space="preserve">: </w:t>
      </w:r>
      <w:proofErr w:type="spellStart"/>
      <w:r w:rsidR="00482649" w:rsidRPr="00482649">
        <w:t>Vec</w:t>
      </w:r>
      <w:proofErr w:type="spellEnd"/>
      <w:r w:rsidR="00482649" w:rsidRPr="00482649">
        <w:t>&lt;String&gt;</w:t>
      </w:r>
      <w:r>
        <w:t xml:space="preserve">= </w:t>
      </w:r>
      <w:proofErr w:type="gramStart"/>
      <w:r>
        <w:t>env::</w:t>
      </w:r>
      <w:proofErr w:type="spellStart"/>
      <w:proofErr w:type="gramEnd"/>
      <w:r>
        <w:t>args</w:t>
      </w:r>
      <w:proofErr w:type="spellEnd"/>
      <w:r>
        <w:t>().collect();</w:t>
      </w:r>
    </w:p>
    <w:p w14:paraId="3611B0A8" w14:textId="205C6859" w:rsidR="00CE5EAA" w:rsidRDefault="00CE5EAA" w:rsidP="00A161A0">
      <w:pPr>
        <w:pStyle w:val="ListBullet"/>
        <w:numPr>
          <w:ilvl w:val="0"/>
          <w:numId w:val="0"/>
        </w:numPr>
        <w:ind w:left="432"/>
      </w:pPr>
      <w:r>
        <w:t xml:space="preserve">//puts env </w:t>
      </w:r>
      <w:proofErr w:type="spellStart"/>
      <w:r>
        <w:t>args</w:t>
      </w:r>
      <w:proofErr w:type="spellEnd"/>
      <w:r>
        <w:t xml:space="preserve"> </w:t>
      </w:r>
      <w:r w:rsidR="005E6C0C">
        <w:t>as String objects into values.</w:t>
      </w:r>
    </w:p>
    <w:p w14:paraId="0ABFBEB4" w14:textId="5A21AFE9" w:rsidR="005E6C0C" w:rsidRDefault="005E6C0C" w:rsidP="00A161A0">
      <w:pPr>
        <w:pStyle w:val="ListBullet"/>
        <w:numPr>
          <w:ilvl w:val="0"/>
          <w:numId w:val="0"/>
        </w:numPr>
        <w:ind w:left="432"/>
      </w:pPr>
      <w:r>
        <w:t xml:space="preserve">To pass env </w:t>
      </w:r>
      <w:proofErr w:type="spellStart"/>
      <w:r>
        <w:t>args</w:t>
      </w:r>
      <w:proofErr w:type="spellEnd"/>
      <w:r>
        <w:t>,</w:t>
      </w:r>
    </w:p>
    <w:p w14:paraId="490E4100" w14:textId="77777777" w:rsidR="005E6C0C" w:rsidRDefault="005E6C0C" w:rsidP="00A161A0">
      <w:pPr>
        <w:pStyle w:val="ListBullet"/>
        <w:numPr>
          <w:ilvl w:val="0"/>
          <w:numId w:val="0"/>
        </w:numPr>
        <w:ind w:left="432"/>
      </w:pPr>
    </w:p>
    <w:p w14:paraId="37251453" w14:textId="07B0FB5D" w:rsidR="005E6C0C" w:rsidRDefault="005E6C0C" w:rsidP="00A161A0">
      <w:pPr>
        <w:pStyle w:val="ListBullet"/>
        <w:numPr>
          <w:ilvl w:val="0"/>
          <w:numId w:val="0"/>
        </w:numPr>
        <w:ind w:left="432"/>
      </w:pPr>
      <w:r>
        <w:t>cargo run arg1 arg2 …</w:t>
      </w:r>
    </w:p>
    <w:p w14:paraId="60EF3DDD" w14:textId="77777777" w:rsidR="005E6C0C" w:rsidRDefault="005E6C0C" w:rsidP="00A161A0">
      <w:pPr>
        <w:pStyle w:val="ListBullet"/>
        <w:numPr>
          <w:ilvl w:val="0"/>
          <w:numId w:val="0"/>
        </w:numPr>
        <w:ind w:left="432"/>
      </w:pPr>
    </w:p>
    <w:p w14:paraId="0DF2A810" w14:textId="228C5CD4" w:rsidR="006443D6" w:rsidRDefault="006443D6" w:rsidP="00A161A0">
      <w:pPr>
        <w:pStyle w:val="ListBullet"/>
        <w:numPr>
          <w:ilvl w:val="0"/>
          <w:numId w:val="0"/>
        </w:numPr>
        <w:ind w:left="432"/>
      </w:pPr>
      <w:r>
        <w:t xml:space="preserve">Sometimes env </w:t>
      </w:r>
      <w:proofErr w:type="spellStart"/>
      <w:r>
        <w:t>args</w:t>
      </w:r>
      <w:proofErr w:type="spellEnd"/>
      <w:r>
        <w:t xml:space="preserve"> can fail due to Unicode issues. To solve that we can use </w:t>
      </w:r>
      <w:proofErr w:type="spellStart"/>
      <w:r w:rsidR="00A022B8">
        <w:t>args_</w:t>
      </w:r>
      <w:proofErr w:type="gramStart"/>
      <w:r w:rsidR="00A022B8">
        <w:t>os</w:t>
      </w:r>
      <w:proofErr w:type="spellEnd"/>
      <w:r w:rsidR="00A022B8">
        <w:t>(</w:t>
      </w:r>
      <w:proofErr w:type="gramEnd"/>
      <w:r w:rsidR="00A022B8">
        <w:t>) instead</w:t>
      </w:r>
      <w:r>
        <w:t>,</w:t>
      </w:r>
      <w:r w:rsidR="00A022B8">
        <w:t xml:space="preserve"> this returns values of </w:t>
      </w:r>
      <w:proofErr w:type="spellStart"/>
      <w:r w:rsidR="00A022B8">
        <w:t>OsString</w:t>
      </w:r>
      <w:proofErr w:type="spellEnd"/>
      <w:r w:rsidR="00A022B8">
        <w:t xml:space="preserve"> typ</w:t>
      </w:r>
      <w:r w:rsidR="00163DB9">
        <w:t>e.</w:t>
      </w:r>
      <w:r>
        <w:t xml:space="preserve"> </w:t>
      </w:r>
    </w:p>
    <w:p w14:paraId="360C527B" w14:textId="77777777" w:rsidR="006443D6" w:rsidRDefault="006443D6" w:rsidP="00A161A0">
      <w:pPr>
        <w:pStyle w:val="ListBullet"/>
        <w:numPr>
          <w:ilvl w:val="0"/>
          <w:numId w:val="0"/>
        </w:numPr>
        <w:ind w:left="432"/>
      </w:pPr>
    </w:p>
    <w:p w14:paraId="6039753A" w14:textId="05F96FC0" w:rsidR="00A161A0" w:rsidRDefault="007B6328" w:rsidP="00C42FA2">
      <w:pPr>
        <w:pStyle w:val="ListBullet"/>
        <w:outlineLvl w:val="1"/>
      </w:pPr>
      <w:r>
        <w:t>Reading env vars: To do so,</w:t>
      </w:r>
    </w:p>
    <w:p w14:paraId="4BAAEA70" w14:textId="42FB8E42" w:rsidR="007B6328" w:rsidRDefault="002B0222" w:rsidP="007B6328">
      <w:pPr>
        <w:pStyle w:val="ListBullet"/>
        <w:numPr>
          <w:ilvl w:val="0"/>
          <w:numId w:val="0"/>
        </w:numPr>
        <w:ind w:left="432"/>
      </w:pPr>
      <w:r w:rsidRPr="002B0222">
        <w:t xml:space="preserve">use </w:t>
      </w:r>
      <w:proofErr w:type="gramStart"/>
      <w:r w:rsidRPr="002B0222">
        <w:t>std::</w:t>
      </w:r>
      <w:proofErr w:type="gramEnd"/>
      <w:r w:rsidRPr="002B0222">
        <w:t>env;</w:t>
      </w:r>
    </w:p>
    <w:p w14:paraId="161430BC" w14:textId="77777777" w:rsidR="002B0222" w:rsidRDefault="002B0222" w:rsidP="007B6328">
      <w:pPr>
        <w:pStyle w:val="ListBullet"/>
        <w:numPr>
          <w:ilvl w:val="0"/>
          <w:numId w:val="0"/>
        </w:numPr>
        <w:ind w:left="432"/>
      </w:pPr>
    </w:p>
    <w:p w14:paraId="1A4CCF3D" w14:textId="0EB154FC" w:rsidR="002B0222" w:rsidRDefault="002B0222" w:rsidP="007B6328">
      <w:pPr>
        <w:pStyle w:val="ListBullet"/>
        <w:numPr>
          <w:ilvl w:val="0"/>
          <w:numId w:val="0"/>
        </w:numPr>
        <w:ind w:left="432"/>
      </w:pPr>
      <w:r>
        <w:t xml:space="preserve">let </w:t>
      </w:r>
      <w:proofErr w:type="spellStart"/>
      <w:r>
        <w:t>val</w:t>
      </w:r>
      <w:proofErr w:type="spellEnd"/>
      <w:r>
        <w:t xml:space="preserve">= </w:t>
      </w:r>
      <w:proofErr w:type="gramStart"/>
      <w:r w:rsidRPr="002B0222">
        <w:t>env::</w:t>
      </w:r>
      <w:proofErr w:type="gramEnd"/>
      <w:r w:rsidRPr="002B0222">
        <w:t>var("</w:t>
      </w:r>
      <w:r>
        <w:t>MYENV_VAR</w:t>
      </w:r>
      <w:r w:rsidRPr="002B0222">
        <w:t>");</w:t>
      </w:r>
    </w:p>
    <w:p w14:paraId="1CD589A0" w14:textId="7E168B8B" w:rsidR="002B0222" w:rsidRDefault="002B0222" w:rsidP="007B6328">
      <w:pPr>
        <w:pStyle w:val="ListBullet"/>
        <w:numPr>
          <w:ilvl w:val="0"/>
          <w:numId w:val="0"/>
        </w:numPr>
        <w:ind w:left="432"/>
      </w:pPr>
      <w:r>
        <w:t xml:space="preserve">let </w:t>
      </w:r>
      <w:proofErr w:type="spellStart"/>
      <w:r>
        <w:t>isOk</w:t>
      </w:r>
      <w:proofErr w:type="spellEnd"/>
      <w:r>
        <w:t xml:space="preserve">= </w:t>
      </w:r>
      <w:proofErr w:type="spellStart"/>
      <w:r>
        <w:t>val.is_</w:t>
      </w:r>
      <w:proofErr w:type="gramStart"/>
      <w:r>
        <w:t>ok</w:t>
      </w:r>
      <w:proofErr w:type="spellEnd"/>
      <w:r>
        <w:t>(</w:t>
      </w:r>
      <w:proofErr w:type="gramEnd"/>
      <w:r>
        <w:t>);</w:t>
      </w:r>
    </w:p>
    <w:p w14:paraId="52C64805" w14:textId="77777777" w:rsidR="002B0222" w:rsidRDefault="002B0222" w:rsidP="007B6328">
      <w:pPr>
        <w:pStyle w:val="ListBullet"/>
        <w:numPr>
          <w:ilvl w:val="0"/>
          <w:numId w:val="0"/>
        </w:numPr>
        <w:ind w:left="432"/>
      </w:pPr>
    </w:p>
    <w:p w14:paraId="0F9719B2" w14:textId="04950305" w:rsidR="002B0222" w:rsidRDefault="002B0222" w:rsidP="007B6328">
      <w:pPr>
        <w:pStyle w:val="ListBullet"/>
        <w:numPr>
          <w:ilvl w:val="0"/>
          <w:numId w:val="0"/>
        </w:numPr>
        <w:ind w:left="432"/>
      </w:pPr>
      <w:r>
        <w:t xml:space="preserve">reads </w:t>
      </w:r>
      <w:r w:rsidR="001C33BD">
        <w:t xml:space="preserve">the given env var </w:t>
      </w:r>
      <w:r>
        <w:t xml:space="preserve">and </w:t>
      </w:r>
      <w:r w:rsidR="001C33BD">
        <w:t xml:space="preserve">returns </w:t>
      </w:r>
      <w:r>
        <w:t>Result</w:t>
      </w:r>
      <w:r w:rsidR="001C33BD">
        <w:t xml:space="preserve"> in val. </w:t>
      </w:r>
      <w:proofErr w:type="spellStart"/>
      <w:r w:rsidR="001C33BD">
        <w:t>is_</w:t>
      </w:r>
      <w:proofErr w:type="gramStart"/>
      <w:r w:rsidR="001C33BD">
        <w:t>ok</w:t>
      </w:r>
      <w:proofErr w:type="spellEnd"/>
      <w:r w:rsidR="001C33BD">
        <w:t>(</w:t>
      </w:r>
      <w:proofErr w:type="gramEnd"/>
      <w:r w:rsidR="001C33BD">
        <w:t xml:space="preserve">) returns true if the Result is </w:t>
      </w:r>
      <w:r w:rsidR="006C04F0">
        <w:t>Ok().</w:t>
      </w:r>
    </w:p>
    <w:p w14:paraId="75027428" w14:textId="421939A0" w:rsidR="00D00575" w:rsidRDefault="003D0035" w:rsidP="00C42FA2">
      <w:pPr>
        <w:pStyle w:val="ListBullet"/>
        <w:outlineLvl w:val="1"/>
      </w:pPr>
      <w:r>
        <w:t xml:space="preserve">Build Profiles: </w:t>
      </w:r>
      <w:r w:rsidR="00911472">
        <w:t>cargo build builds the dev build which is unoptimized but takes shorter to compile. cargo build –release builds in release mode which takes more compilation time but has more optimizations</w:t>
      </w:r>
      <w:r w:rsidR="00D20FB2">
        <w:t>.</w:t>
      </w:r>
    </w:p>
    <w:p w14:paraId="7837DAE3" w14:textId="596B9F8C" w:rsidR="00D20FB2" w:rsidRDefault="00D20FB2" w:rsidP="00D20FB2">
      <w:pPr>
        <w:pStyle w:val="ListBullet"/>
        <w:numPr>
          <w:ilvl w:val="1"/>
          <w:numId w:val="1"/>
        </w:numPr>
      </w:pPr>
      <w:r>
        <w:t>To configure build profiles:</w:t>
      </w:r>
    </w:p>
    <w:p w14:paraId="0066E72B" w14:textId="77777777" w:rsidR="00A214B8" w:rsidRDefault="00A214B8" w:rsidP="004E6251">
      <w:pPr>
        <w:pStyle w:val="ListBullet"/>
        <w:numPr>
          <w:ilvl w:val="0"/>
          <w:numId w:val="0"/>
        </w:numPr>
        <w:ind w:left="1440"/>
      </w:pPr>
      <w:r>
        <w:t>[</w:t>
      </w:r>
      <w:proofErr w:type="spellStart"/>
      <w:r>
        <w:t>profile.dev</w:t>
      </w:r>
      <w:proofErr w:type="spellEnd"/>
      <w:r>
        <w:t>]</w:t>
      </w:r>
    </w:p>
    <w:p w14:paraId="06BF0CF4" w14:textId="77777777" w:rsidR="00A214B8" w:rsidRDefault="00A214B8" w:rsidP="004E6251">
      <w:pPr>
        <w:pStyle w:val="ListBullet"/>
        <w:numPr>
          <w:ilvl w:val="0"/>
          <w:numId w:val="0"/>
        </w:numPr>
        <w:ind w:left="1440"/>
      </w:pPr>
      <w:r>
        <w:t>opt-level = 0</w:t>
      </w:r>
    </w:p>
    <w:p w14:paraId="6A60A62F" w14:textId="77777777" w:rsidR="00A214B8" w:rsidRDefault="00A214B8" w:rsidP="004E6251">
      <w:pPr>
        <w:pStyle w:val="ListBullet"/>
        <w:numPr>
          <w:ilvl w:val="0"/>
          <w:numId w:val="0"/>
        </w:numPr>
        <w:ind w:left="1440"/>
      </w:pPr>
    </w:p>
    <w:p w14:paraId="18D45479" w14:textId="77777777" w:rsidR="00A214B8" w:rsidRDefault="00A214B8" w:rsidP="004E6251">
      <w:pPr>
        <w:pStyle w:val="ListBullet"/>
        <w:numPr>
          <w:ilvl w:val="0"/>
          <w:numId w:val="0"/>
        </w:numPr>
        <w:ind w:left="1440"/>
      </w:pPr>
      <w:r>
        <w:t>[</w:t>
      </w:r>
      <w:proofErr w:type="spellStart"/>
      <w:proofErr w:type="gramStart"/>
      <w:r>
        <w:t>profile.release</w:t>
      </w:r>
      <w:proofErr w:type="spellEnd"/>
      <w:proofErr w:type="gramEnd"/>
      <w:r>
        <w:t>]</w:t>
      </w:r>
    </w:p>
    <w:p w14:paraId="405F7ABE" w14:textId="24B976BB" w:rsidR="00D20FB2" w:rsidRDefault="00A214B8" w:rsidP="00A214B8">
      <w:pPr>
        <w:pStyle w:val="ListBullet"/>
        <w:numPr>
          <w:ilvl w:val="0"/>
          <w:numId w:val="0"/>
        </w:numPr>
        <w:ind w:left="1440"/>
      </w:pPr>
      <w:r>
        <w:t>opt-level = 3</w:t>
      </w:r>
    </w:p>
    <w:p w14:paraId="6635D63A" w14:textId="77777777" w:rsidR="00A214B8" w:rsidRDefault="00A214B8" w:rsidP="00A214B8">
      <w:pPr>
        <w:pStyle w:val="ListBullet"/>
        <w:numPr>
          <w:ilvl w:val="0"/>
          <w:numId w:val="0"/>
        </w:numPr>
        <w:ind w:left="1440"/>
      </w:pPr>
    </w:p>
    <w:p w14:paraId="51F7D3D2" w14:textId="73C611F4" w:rsidR="00A214B8" w:rsidRDefault="00A214B8" w:rsidP="004E6251">
      <w:pPr>
        <w:pStyle w:val="ListBullet"/>
        <w:numPr>
          <w:ilvl w:val="0"/>
          <w:numId w:val="0"/>
        </w:numPr>
        <w:ind w:left="1440"/>
      </w:pPr>
      <w:r>
        <w:t xml:space="preserve">in </w:t>
      </w:r>
      <w:proofErr w:type="spellStart"/>
      <w:proofErr w:type="gramStart"/>
      <w:r>
        <w:t>cargo.toml</w:t>
      </w:r>
      <w:proofErr w:type="spellEnd"/>
      <w:proofErr w:type="gramEnd"/>
      <w:r>
        <w:t>. The lines following [</w:t>
      </w:r>
      <w:proofErr w:type="gramStart"/>
      <w:r>
        <w:t>profile.*</w:t>
      </w:r>
      <w:proofErr w:type="gramEnd"/>
      <w:r>
        <w:t>] describe the build profile behavior. opt-level defines the optimization level</w:t>
      </w:r>
      <w:r w:rsidR="00BF27B9">
        <w:t xml:space="preserve"> which goes from 0 to 3 where 3 takes the longest to compile and gives the best performance. Default for dev is 0 and release is 3.</w:t>
      </w:r>
    </w:p>
    <w:p w14:paraId="489B4AE1" w14:textId="77777777" w:rsidR="00D20FB2" w:rsidRDefault="00D20FB2" w:rsidP="004E6251">
      <w:pPr>
        <w:pStyle w:val="ListBullet"/>
        <w:numPr>
          <w:ilvl w:val="1"/>
          <w:numId w:val="1"/>
        </w:numPr>
      </w:pPr>
    </w:p>
    <w:p w14:paraId="25D54FE7" w14:textId="430A59A8" w:rsidR="00D00575" w:rsidRDefault="00E2257D" w:rsidP="00C42FA2">
      <w:pPr>
        <w:pStyle w:val="ListBullet"/>
        <w:outlineLvl w:val="1"/>
      </w:pPr>
      <w:r>
        <w:t xml:space="preserve">Publishing a crate: </w:t>
      </w:r>
      <w:r w:rsidR="00EE0EF2">
        <w:t>To publish a crate, first create an account on crates.io</w:t>
      </w:r>
      <w:r w:rsidR="00D85CBC">
        <w:t xml:space="preserve"> then get the API key and login </w:t>
      </w:r>
      <w:r w:rsidR="00A53597">
        <w:t xml:space="preserve">with </w:t>
      </w:r>
      <w:r w:rsidR="00D85CBC">
        <w:t>cargo login &lt;key&gt;</w:t>
      </w:r>
    </w:p>
    <w:p w14:paraId="68289CD6" w14:textId="3412E079" w:rsidR="002A6DDF" w:rsidRDefault="00157E84" w:rsidP="00157E84">
      <w:pPr>
        <w:pStyle w:val="ListBullet"/>
        <w:numPr>
          <w:ilvl w:val="0"/>
          <w:numId w:val="0"/>
        </w:numPr>
        <w:ind w:left="432"/>
      </w:pPr>
      <w:r>
        <w:t xml:space="preserve">The package name must </w:t>
      </w:r>
      <w:r w:rsidR="00E7486B">
        <w:t>be unique</w:t>
      </w:r>
      <w:r w:rsidR="00AC61F2">
        <w:t xml:space="preserve">. </w:t>
      </w:r>
    </w:p>
    <w:p w14:paraId="4D8193FF" w14:textId="0C6A183A" w:rsidR="002A6DDF" w:rsidRDefault="002A6DDF" w:rsidP="00157E84">
      <w:pPr>
        <w:pStyle w:val="ListBullet"/>
        <w:numPr>
          <w:ilvl w:val="0"/>
          <w:numId w:val="0"/>
        </w:numPr>
        <w:ind w:left="432"/>
      </w:pPr>
      <w:r>
        <w:t xml:space="preserve">We also need to define a </w:t>
      </w:r>
      <w:proofErr w:type="gramStart"/>
      <w:r>
        <w:t>license,</w:t>
      </w:r>
      <w:proofErr w:type="gramEnd"/>
      <w:r>
        <w:t xml:space="preserve"> we do both with</w:t>
      </w:r>
    </w:p>
    <w:p w14:paraId="186BF279" w14:textId="77777777" w:rsidR="00922FB8" w:rsidRDefault="00922F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621624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88"/>
          <w:sz w:val="17"/>
          <w:szCs w:val="17"/>
        </w:rPr>
        <w:t>package</w:t>
      </w:r>
      <w:r>
        <w:rPr>
          <w:rFonts w:ascii="Consolas" w:hAnsi="Consolas" w:cs="Courier New"/>
          <w:color w:val="666600"/>
          <w:sz w:val="17"/>
          <w:szCs w:val="17"/>
        </w:rPr>
        <w:t>]</w:t>
      </w:r>
    </w:p>
    <w:p w14:paraId="0041BE50" w14:textId="77777777" w:rsidR="00922FB8" w:rsidRDefault="00922F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6216241"/>
        <w:rPr>
          <w:rFonts w:ascii="Consolas" w:hAnsi="Consolas" w:cs="Courier New"/>
          <w:sz w:val="17"/>
          <w:szCs w:val="17"/>
        </w:rPr>
      </w:pP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guessing_game</w:t>
      </w:r>
      <w:proofErr w:type="spellEnd"/>
      <w:r>
        <w:rPr>
          <w:rFonts w:ascii="Consolas" w:hAnsi="Consolas" w:cs="Courier New"/>
          <w:color w:val="008800"/>
          <w:sz w:val="17"/>
          <w:szCs w:val="17"/>
        </w:rPr>
        <w:t>"</w:t>
      </w:r>
    </w:p>
    <w:p w14:paraId="752EB8EF" w14:textId="77777777" w:rsidR="00922FB8" w:rsidRDefault="00922F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6216241"/>
        <w:rPr>
          <w:rFonts w:ascii="Consolas" w:hAnsi="Consolas" w:cs="Courier New"/>
          <w:sz w:val="17"/>
          <w:szCs w:val="17"/>
        </w:rPr>
      </w:pPr>
      <w:r>
        <w:rPr>
          <w:rFonts w:ascii="Consolas" w:hAnsi="Consolas" w:cs="Courier New"/>
          <w:color w:val="000000"/>
          <w:sz w:val="17"/>
          <w:szCs w:val="17"/>
        </w:rPr>
        <w:t xml:space="preserve">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"0.1.0"</w:t>
      </w:r>
    </w:p>
    <w:p w14:paraId="1C7999AC" w14:textId="77777777" w:rsidR="00922FB8" w:rsidRDefault="00922F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6216241"/>
        <w:rPr>
          <w:rFonts w:ascii="Consolas" w:hAnsi="Consolas" w:cs="Courier New"/>
          <w:sz w:val="17"/>
          <w:szCs w:val="17"/>
        </w:rPr>
      </w:pPr>
      <w:r>
        <w:rPr>
          <w:rFonts w:ascii="Consolas" w:hAnsi="Consolas" w:cs="Courier New"/>
          <w:color w:val="000000"/>
          <w:sz w:val="17"/>
          <w:szCs w:val="17"/>
        </w:rPr>
        <w:t xml:space="preserve">edition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"2021"</w:t>
      </w:r>
    </w:p>
    <w:p w14:paraId="00090C1E" w14:textId="77777777" w:rsidR="00922FB8" w:rsidRDefault="00922F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6216241"/>
        <w:rPr>
          <w:rFonts w:ascii="Consolas" w:hAnsi="Consolas" w:cs="Courier New"/>
          <w:sz w:val="17"/>
          <w:szCs w:val="17"/>
        </w:rPr>
      </w:pPr>
      <w:r>
        <w:rPr>
          <w:rFonts w:ascii="Consolas" w:hAnsi="Consolas" w:cs="Courier New"/>
          <w:color w:val="000000"/>
          <w:sz w:val="17"/>
          <w:szCs w:val="17"/>
        </w:rPr>
        <w:t xml:space="preserve">description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 fun game where you guess what number the computer has chosen."</w:t>
      </w:r>
    </w:p>
    <w:p w14:paraId="762289F3" w14:textId="77777777" w:rsidR="00922FB8" w:rsidRDefault="00922F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36216241"/>
        <w:rPr>
          <w:rFonts w:ascii="Consolas" w:hAnsi="Consolas" w:cs="Courier New"/>
          <w:sz w:val="17"/>
          <w:szCs w:val="17"/>
        </w:rPr>
      </w:pPr>
      <w:r>
        <w:rPr>
          <w:rFonts w:ascii="Consolas" w:hAnsi="Consolas" w:cs="Courier New"/>
          <w:color w:val="000000"/>
          <w:sz w:val="17"/>
          <w:szCs w:val="17"/>
        </w:rPr>
        <w:t xml:space="preserve">license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"MIT OR Apache-2.0"</w:t>
      </w:r>
    </w:p>
    <w:p w14:paraId="222185A7" w14:textId="77777777" w:rsidR="00406ABB" w:rsidRDefault="00406ABB" w:rsidP="00157E84">
      <w:pPr>
        <w:pStyle w:val="ListBullet"/>
        <w:numPr>
          <w:ilvl w:val="0"/>
          <w:numId w:val="0"/>
        </w:numPr>
        <w:ind w:left="432"/>
      </w:pPr>
    </w:p>
    <w:p w14:paraId="5CFE6166" w14:textId="42A09EFD" w:rsidR="00406ABB" w:rsidRDefault="00406ABB" w:rsidP="00157E84">
      <w:pPr>
        <w:pStyle w:val="ListBullet"/>
        <w:numPr>
          <w:ilvl w:val="0"/>
          <w:numId w:val="0"/>
        </w:numPr>
        <w:ind w:left="432"/>
      </w:pPr>
      <w:r>
        <w:t xml:space="preserve">where license string can be gotten from </w:t>
      </w:r>
      <w:hyperlink r:id="rId16" w:history="1">
        <w:r w:rsidR="000974E4" w:rsidRPr="000B0B9F">
          <w:rPr>
            <w:rStyle w:val="Hyperlink"/>
          </w:rPr>
          <w:t>https://spdx.org/licenses/</w:t>
        </w:r>
      </w:hyperlink>
      <w:r w:rsidR="000974E4">
        <w:t xml:space="preserve">. </w:t>
      </w:r>
    </w:p>
    <w:p w14:paraId="088CFA04" w14:textId="7EB944EB" w:rsidR="007750B7" w:rsidRDefault="007750B7" w:rsidP="00157E84">
      <w:pPr>
        <w:pStyle w:val="ListBullet"/>
        <w:numPr>
          <w:ilvl w:val="0"/>
          <w:numId w:val="0"/>
        </w:numPr>
        <w:ind w:left="432"/>
      </w:pPr>
      <w:r>
        <w:t xml:space="preserve">We can use multiple with OR. </w:t>
      </w:r>
    </w:p>
    <w:p w14:paraId="2A5AB585" w14:textId="77777777" w:rsidR="00922FB8" w:rsidRDefault="00922FB8" w:rsidP="004E6251">
      <w:pPr>
        <w:pStyle w:val="ListBullet"/>
        <w:numPr>
          <w:ilvl w:val="0"/>
          <w:numId w:val="0"/>
        </w:numPr>
        <w:ind w:left="432" w:hanging="432"/>
      </w:pPr>
    </w:p>
    <w:p w14:paraId="4C5DD8AC" w14:textId="79159EFF" w:rsidR="00A53597" w:rsidRDefault="00AC61F2" w:rsidP="00157E84">
      <w:pPr>
        <w:pStyle w:val="ListBullet"/>
        <w:numPr>
          <w:ilvl w:val="0"/>
          <w:numId w:val="0"/>
        </w:numPr>
        <w:ind w:left="432"/>
      </w:pPr>
      <w:r>
        <w:t>Then we publish with</w:t>
      </w:r>
      <w:r w:rsidR="00950BC1">
        <w:t xml:space="preserve"> cargo publish.</w:t>
      </w:r>
    </w:p>
    <w:p w14:paraId="4CE94EDC" w14:textId="77777777" w:rsidR="004E2990" w:rsidRDefault="004E2990" w:rsidP="00157E84">
      <w:pPr>
        <w:pStyle w:val="ListBullet"/>
        <w:numPr>
          <w:ilvl w:val="0"/>
          <w:numId w:val="0"/>
        </w:numPr>
        <w:ind w:left="432"/>
      </w:pPr>
    </w:p>
    <w:p w14:paraId="1C59CCD9" w14:textId="0496F378" w:rsidR="004E2990" w:rsidRPr="004E6251" w:rsidRDefault="004E2990" w:rsidP="004E6251">
      <w:pPr>
        <w:pStyle w:val="ListBullet"/>
        <w:numPr>
          <w:ilvl w:val="0"/>
          <w:numId w:val="0"/>
        </w:numPr>
        <w:ind w:left="432"/>
        <w:rPr>
          <w:color w:val="DE4948" w:themeColor="accent2"/>
        </w:rPr>
      </w:pPr>
      <w:r w:rsidRPr="004E6251">
        <w:rPr>
          <w:color w:val="DE4948" w:themeColor="accent2"/>
        </w:rPr>
        <w:t>Crates published to crates.io cannot be deleted, ever.</w:t>
      </w:r>
    </w:p>
    <w:p w14:paraId="3B1D4225" w14:textId="35B26151" w:rsidR="00A53597" w:rsidRDefault="00215B14" w:rsidP="004E6251">
      <w:pPr>
        <w:pStyle w:val="ListBullet"/>
        <w:numPr>
          <w:ilvl w:val="0"/>
          <w:numId w:val="0"/>
        </w:numPr>
        <w:ind w:left="432"/>
      </w:pPr>
      <w:r>
        <w:t xml:space="preserve">They can only receive later versions with cargo publish when our account is logged in and </w:t>
      </w:r>
      <w:r w:rsidR="00344723">
        <w:t xml:space="preserve">name has already been created by us where the version number is incremented based on rules from </w:t>
      </w:r>
      <w:hyperlink r:id="rId17" w:history="1">
        <w:r w:rsidR="00344723" w:rsidRPr="000B0B9F">
          <w:rPr>
            <w:rStyle w:val="Hyperlink"/>
          </w:rPr>
          <w:t>https://semver.org/</w:t>
        </w:r>
      </w:hyperlink>
      <w:r w:rsidR="00344723">
        <w:t>.</w:t>
      </w:r>
      <w:r w:rsidR="00805E11">
        <w:t xml:space="preserve"> However, older versions will still persist.</w:t>
      </w:r>
      <w:r w:rsidR="00344723">
        <w:t xml:space="preserve"> </w:t>
      </w:r>
    </w:p>
    <w:p w14:paraId="7EDE0EB2" w14:textId="72288754" w:rsidR="00B129F8" w:rsidRDefault="00861393" w:rsidP="00861393">
      <w:pPr>
        <w:pStyle w:val="ListBullet"/>
        <w:numPr>
          <w:ilvl w:val="1"/>
          <w:numId w:val="1"/>
        </w:numPr>
      </w:pPr>
      <w:r>
        <w:t xml:space="preserve">yank: We can yank a version of a crate, </w:t>
      </w:r>
      <w:r w:rsidR="00B43158">
        <w:t xml:space="preserve">disallowing new packages from depending on that version. </w:t>
      </w:r>
      <w:r w:rsidR="008F77B0">
        <w:t>Packages already using it aren’t affected.</w:t>
      </w:r>
      <w:r w:rsidR="005A09E6">
        <w:t xml:space="preserve"> </w:t>
      </w:r>
    </w:p>
    <w:p w14:paraId="071C4725" w14:textId="5283CCCE" w:rsidR="005A09E6" w:rsidRDefault="005A09E6" w:rsidP="005A09E6">
      <w:pPr>
        <w:pStyle w:val="ListBullet"/>
        <w:numPr>
          <w:ilvl w:val="0"/>
          <w:numId w:val="0"/>
        </w:numPr>
        <w:ind w:left="1440"/>
      </w:pPr>
      <w:r>
        <w:t xml:space="preserve">To do so, </w:t>
      </w:r>
    </w:p>
    <w:p w14:paraId="41504F74" w14:textId="5D7990E1" w:rsidR="005A09E6" w:rsidRDefault="005A09E6" w:rsidP="005A09E6">
      <w:pPr>
        <w:pStyle w:val="ListBullet"/>
        <w:numPr>
          <w:ilvl w:val="0"/>
          <w:numId w:val="0"/>
        </w:numPr>
        <w:ind w:left="1440"/>
      </w:pPr>
      <w:r w:rsidRPr="005A09E6">
        <w:t>cargo yank --</w:t>
      </w:r>
      <w:proofErr w:type="spellStart"/>
      <w:r w:rsidRPr="005A09E6">
        <w:t>vers</w:t>
      </w:r>
      <w:proofErr w:type="spellEnd"/>
      <w:r w:rsidRPr="005A09E6">
        <w:t xml:space="preserve"> 1.0.1</w:t>
      </w:r>
    </w:p>
    <w:p w14:paraId="7A38A6B5" w14:textId="73463A63" w:rsidR="005A09E6" w:rsidRDefault="005A09E6" w:rsidP="005A09E6">
      <w:pPr>
        <w:pStyle w:val="ListBullet"/>
        <w:numPr>
          <w:ilvl w:val="0"/>
          <w:numId w:val="0"/>
        </w:numPr>
        <w:ind w:left="1440"/>
      </w:pPr>
      <w:r>
        <w:lastRenderedPageBreak/>
        <w:t>and</w:t>
      </w:r>
    </w:p>
    <w:p w14:paraId="32DEB9ED" w14:textId="0CEDE327" w:rsidR="005A09E6" w:rsidRDefault="005A09E6" w:rsidP="005A09E6">
      <w:pPr>
        <w:pStyle w:val="ListBullet"/>
        <w:numPr>
          <w:ilvl w:val="0"/>
          <w:numId w:val="0"/>
        </w:numPr>
        <w:ind w:left="1440"/>
      </w:pPr>
      <w:r w:rsidRPr="005A09E6">
        <w:t>cargo yank --</w:t>
      </w:r>
      <w:proofErr w:type="spellStart"/>
      <w:r w:rsidRPr="005A09E6">
        <w:t>vers</w:t>
      </w:r>
      <w:proofErr w:type="spellEnd"/>
      <w:r w:rsidRPr="005A09E6">
        <w:t xml:space="preserve"> 1.0.1</w:t>
      </w:r>
      <w:r>
        <w:t xml:space="preserve"> --undo </w:t>
      </w:r>
    </w:p>
    <w:p w14:paraId="55EDC518" w14:textId="1985529E" w:rsidR="005A09E6" w:rsidRDefault="005A09E6" w:rsidP="004E6251">
      <w:pPr>
        <w:pStyle w:val="ListBullet"/>
        <w:numPr>
          <w:ilvl w:val="0"/>
          <w:numId w:val="0"/>
        </w:numPr>
        <w:ind w:left="1440"/>
      </w:pPr>
      <w:r>
        <w:t xml:space="preserve">to </w:t>
      </w:r>
      <w:proofErr w:type="spellStart"/>
      <w:r>
        <w:t>unyank</w:t>
      </w:r>
      <w:proofErr w:type="spellEnd"/>
      <w:r>
        <w:t xml:space="preserve"> a version.</w:t>
      </w:r>
    </w:p>
    <w:p w14:paraId="438FCAEC" w14:textId="77777777" w:rsidR="00B43158" w:rsidRDefault="00B43158" w:rsidP="004E6251">
      <w:pPr>
        <w:pStyle w:val="ListBullet"/>
        <w:numPr>
          <w:ilvl w:val="1"/>
          <w:numId w:val="1"/>
        </w:numPr>
      </w:pPr>
    </w:p>
    <w:p w14:paraId="4CC6ED26" w14:textId="20E4798C" w:rsidR="00861393" w:rsidRDefault="00913AF0" w:rsidP="00C42FA2">
      <w:pPr>
        <w:pStyle w:val="ListBullet"/>
        <w:outlineLvl w:val="1"/>
      </w:pPr>
      <w:r>
        <w:t>cargo install: Installs a binary to be used</w:t>
      </w:r>
      <w:r w:rsidR="00FF301A">
        <w:t xml:space="preserve"> directly</w:t>
      </w:r>
      <w:r>
        <w:t>.</w:t>
      </w:r>
      <w:r w:rsidR="00FF301A">
        <w:t xml:space="preserve"> By default cargo install installs a binary to $Home</w:t>
      </w:r>
      <w:proofErr w:type="gramStart"/>
      <w:r w:rsidR="00FF301A">
        <w:t>/.cargo</w:t>
      </w:r>
      <w:proofErr w:type="gramEnd"/>
      <w:r w:rsidR="00FF301A">
        <w:t>/bin so we have to add that path to $PATH.</w:t>
      </w:r>
      <w:r w:rsidR="00706114">
        <w:t xml:space="preserve"> Only packages on crates.io that</w:t>
      </w:r>
      <w:r>
        <w:t xml:space="preserve"> </w:t>
      </w:r>
      <w:r w:rsidR="00706114">
        <w:t xml:space="preserve">are a binary can be installed like this. </w:t>
      </w:r>
    </w:p>
    <w:p w14:paraId="4168834E" w14:textId="0174B2B2" w:rsidR="00706114" w:rsidRDefault="00706114" w:rsidP="00706114">
      <w:pPr>
        <w:pStyle w:val="ListBullet"/>
        <w:numPr>
          <w:ilvl w:val="0"/>
          <w:numId w:val="0"/>
        </w:numPr>
        <w:ind w:left="432"/>
      </w:pPr>
      <w:r>
        <w:t>For ex.:</w:t>
      </w:r>
    </w:p>
    <w:p w14:paraId="67B2FAE4" w14:textId="371299AF" w:rsidR="00706114" w:rsidRDefault="00706114" w:rsidP="00706114">
      <w:pPr>
        <w:pStyle w:val="ListBullet"/>
        <w:numPr>
          <w:ilvl w:val="0"/>
          <w:numId w:val="0"/>
        </w:numPr>
        <w:ind w:left="432"/>
      </w:pPr>
      <w:r w:rsidRPr="00706114">
        <w:t xml:space="preserve">cargo install </w:t>
      </w:r>
      <w:proofErr w:type="spellStart"/>
      <w:r w:rsidRPr="00706114">
        <w:t>ripgrep</w:t>
      </w:r>
      <w:proofErr w:type="spellEnd"/>
    </w:p>
    <w:p w14:paraId="60968B62" w14:textId="77777777" w:rsidR="00706114" w:rsidRDefault="00706114" w:rsidP="00706114">
      <w:pPr>
        <w:pStyle w:val="ListBullet"/>
        <w:numPr>
          <w:ilvl w:val="0"/>
          <w:numId w:val="0"/>
        </w:numPr>
        <w:ind w:left="432"/>
      </w:pPr>
    </w:p>
    <w:p w14:paraId="3B68FBA9" w14:textId="5123EF0B" w:rsidR="00706114" w:rsidRDefault="00706114" w:rsidP="004E6251">
      <w:pPr>
        <w:pStyle w:val="ListBullet"/>
        <w:numPr>
          <w:ilvl w:val="0"/>
          <w:numId w:val="0"/>
        </w:numPr>
        <w:ind w:left="432"/>
      </w:pPr>
      <w:r>
        <w:t xml:space="preserve">installs </w:t>
      </w:r>
      <w:proofErr w:type="spellStart"/>
      <w:r>
        <w:t>rigrep</w:t>
      </w:r>
      <w:proofErr w:type="spellEnd"/>
      <w:r>
        <w:t>, a rust package for searching files</w:t>
      </w:r>
      <w:r w:rsidR="00A9615C">
        <w:t>.</w:t>
      </w:r>
    </w:p>
    <w:p w14:paraId="2801C6BE" w14:textId="48354570" w:rsidR="00913AF0" w:rsidRDefault="000727D0" w:rsidP="00C42FA2">
      <w:pPr>
        <w:pStyle w:val="ListBullet"/>
        <w:outlineLvl w:val="1"/>
      </w:pPr>
      <w:r>
        <w:t xml:space="preserve">Pointers: </w:t>
      </w:r>
      <w:r w:rsidR="00C6721A">
        <w:t xml:space="preserve">Just like in C++, points to an address in memory. </w:t>
      </w:r>
      <w:r w:rsidR="004D62CA">
        <w:t xml:space="preserve">The most basic kind of pointer is a reference denoted with </w:t>
      </w:r>
      <w:proofErr w:type="gramStart"/>
      <w:r w:rsidR="004D62CA">
        <w:t>&amp;</w:t>
      </w:r>
      <w:r w:rsidR="00B53C9C">
        <w:t xml:space="preserve"> .</w:t>
      </w:r>
      <w:proofErr w:type="gramEnd"/>
      <w:r w:rsidR="004D3D9E">
        <w:t xml:space="preserve"> They don’t</w:t>
      </w:r>
      <w:r w:rsidR="00677FE5">
        <w:t xml:space="preserve"> have a</w:t>
      </w:r>
      <w:r w:rsidR="00857449">
        <w:t xml:space="preserve">ny overhead and allow </w:t>
      </w:r>
      <w:r w:rsidR="003E4986">
        <w:t xml:space="preserve">addresses </w:t>
      </w:r>
      <w:r w:rsidR="00857449">
        <w:t xml:space="preserve">to be </w:t>
      </w:r>
      <w:r w:rsidR="003E4986">
        <w:t>passed around.</w:t>
      </w:r>
    </w:p>
    <w:p w14:paraId="57BDB877" w14:textId="339A3E43" w:rsidR="00FC12D6" w:rsidRDefault="00FC12D6" w:rsidP="00FC12D6">
      <w:pPr>
        <w:pStyle w:val="ListBullet"/>
        <w:numPr>
          <w:ilvl w:val="1"/>
          <w:numId w:val="1"/>
        </w:numPr>
      </w:pPr>
      <w:r>
        <w:t>Smart-Pointers:</w:t>
      </w:r>
      <w:r w:rsidR="00431636">
        <w:t xml:space="preserve"> In Rust, smart pointers are special pointers that not only point to a piece of memory but also </w:t>
      </w:r>
      <w:r w:rsidR="00915BAC">
        <w:t>have some sort of metadata and additional functionality such as clearing memory when no one is accessing them</w:t>
      </w:r>
      <w:r w:rsidR="00687765">
        <w:t>.</w:t>
      </w:r>
      <w:r w:rsidR="0044014B">
        <w:t xml:space="preserve"> String and vector are smart pointers in Rust.</w:t>
      </w:r>
      <w:r w:rsidR="0074242A">
        <w:t xml:space="preserve"> Smart-Pointers implement the </w:t>
      </w:r>
      <w:proofErr w:type="spellStart"/>
      <w:r w:rsidR="0074242A">
        <w:t>deref</w:t>
      </w:r>
      <w:proofErr w:type="spellEnd"/>
      <w:r w:rsidR="0074242A">
        <w:t xml:space="preserve"> and drop trait at the very least.</w:t>
      </w:r>
    </w:p>
    <w:p w14:paraId="223B10C7" w14:textId="72206000" w:rsidR="00AA0D89" w:rsidRDefault="00AA0D89" w:rsidP="00FC12D6">
      <w:pPr>
        <w:pStyle w:val="ListBullet"/>
        <w:numPr>
          <w:ilvl w:val="1"/>
          <w:numId w:val="1"/>
        </w:numPr>
      </w:pPr>
      <w:r>
        <w:t>Reference types vs. normal types: Reference types (&amp;i32) can’t be used with normal types (i32) because we need to first dereference their values to use them.</w:t>
      </w:r>
    </w:p>
    <w:p w14:paraId="7FBCD530" w14:textId="15C72AA5" w:rsidR="00AA0D89" w:rsidRDefault="00AA0D89" w:rsidP="00AA0D89">
      <w:pPr>
        <w:pStyle w:val="ListBullet"/>
        <w:numPr>
          <w:ilvl w:val="2"/>
          <w:numId w:val="1"/>
        </w:numPr>
      </w:pPr>
      <w:r>
        <w:t>Dereference operator: *</w:t>
      </w:r>
    </w:p>
    <w:p w14:paraId="1AF00A72" w14:textId="1DE2B890" w:rsidR="00AA0D89" w:rsidRDefault="00AA0D89" w:rsidP="00AA0D89">
      <w:pPr>
        <w:pStyle w:val="ListBullet"/>
        <w:numPr>
          <w:ilvl w:val="0"/>
          <w:numId w:val="0"/>
        </w:numPr>
        <w:ind w:left="2160"/>
      </w:pPr>
      <w:r>
        <w:t>For ex.:</w:t>
      </w:r>
    </w:p>
    <w:p w14:paraId="32252A77" w14:textId="5DFBD908" w:rsidR="00AA0D89" w:rsidRDefault="00AA0D89" w:rsidP="00AA0D89">
      <w:pPr>
        <w:pStyle w:val="ListBullet"/>
        <w:numPr>
          <w:ilvl w:val="0"/>
          <w:numId w:val="0"/>
        </w:numPr>
        <w:ind w:left="2160"/>
      </w:pPr>
      <w:r>
        <w:t>let a=2;</w:t>
      </w:r>
    </w:p>
    <w:p w14:paraId="293A08D0" w14:textId="4FAC793E" w:rsidR="00AA0D89" w:rsidRDefault="00AA0D89" w:rsidP="00AA0D89">
      <w:pPr>
        <w:pStyle w:val="ListBullet"/>
        <w:numPr>
          <w:ilvl w:val="0"/>
          <w:numId w:val="0"/>
        </w:numPr>
        <w:ind w:left="2160"/>
      </w:pPr>
      <w:r>
        <w:t>let b = &amp;a;</w:t>
      </w:r>
    </w:p>
    <w:p w14:paraId="6668F484" w14:textId="61DEB648" w:rsidR="00AA0D89" w:rsidRDefault="00AA0D89" w:rsidP="00AA0D89">
      <w:pPr>
        <w:pStyle w:val="ListBullet"/>
        <w:numPr>
          <w:ilvl w:val="0"/>
          <w:numId w:val="0"/>
        </w:numPr>
        <w:ind w:left="2160"/>
      </w:pPr>
      <w:r>
        <w:t>if(a==*b)</w:t>
      </w:r>
    </w:p>
    <w:p w14:paraId="01E330BB" w14:textId="77777777" w:rsidR="00CF007F" w:rsidRDefault="00CF007F" w:rsidP="00AA0D89">
      <w:pPr>
        <w:pStyle w:val="ListBullet"/>
        <w:numPr>
          <w:ilvl w:val="0"/>
          <w:numId w:val="0"/>
        </w:numPr>
        <w:ind w:left="2160"/>
      </w:pPr>
      <w:r>
        <w:t>{</w:t>
      </w:r>
    </w:p>
    <w:p w14:paraId="08120B23" w14:textId="690F1F00" w:rsidR="00CF007F" w:rsidRDefault="00CF007F" w:rsidP="00AA0D89">
      <w:pPr>
        <w:pStyle w:val="ListBullet"/>
        <w:numPr>
          <w:ilvl w:val="0"/>
          <w:numId w:val="0"/>
        </w:numPr>
        <w:ind w:left="2160"/>
      </w:pPr>
      <w:r>
        <w:lastRenderedPageBreak/>
        <w:t>…</w:t>
      </w:r>
    </w:p>
    <w:p w14:paraId="5B05EDD4" w14:textId="10B4C481" w:rsidR="00CF007F" w:rsidRDefault="00CF007F" w:rsidP="00AA0D89">
      <w:pPr>
        <w:pStyle w:val="ListBullet"/>
        <w:numPr>
          <w:ilvl w:val="0"/>
          <w:numId w:val="0"/>
        </w:numPr>
        <w:ind w:left="2160"/>
      </w:pPr>
      <w:r>
        <w:t>}</w:t>
      </w:r>
    </w:p>
    <w:p w14:paraId="24B551E2" w14:textId="77777777" w:rsidR="00CF007F" w:rsidRDefault="00CF007F" w:rsidP="00AA0D89">
      <w:pPr>
        <w:pStyle w:val="ListBullet"/>
        <w:numPr>
          <w:ilvl w:val="0"/>
          <w:numId w:val="0"/>
        </w:numPr>
        <w:ind w:left="2160"/>
      </w:pPr>
    </w:p>
    <w:p w14:paraId="06243E41" w14:textId="5FF99393" w:rsidR="00CF007F" w:rsidRDefault="00CF007F" w:rsidP="00AA0D89">
      <w:pPr>
        <w:pStyle w:val="ListBullet"/>
        <w:numPr>
          <w:ilvl w:val="0"/>
          <w:numId w:val="0"/>
        </w:numPr>
        <w:ind w:left="2160"/>
      </w:pPr>
      <w:r>
        <w:t>works</w:t>
      </w:r>
    </w:p>
    <w:p w14:paraId="4CB30B0D" w14:textId="32842C31" w:rsidR="002A47D4" w:rsidRDefault="002A47D4" w:rsidP="00AA0D89">
      <w:pPr>
        <w:pStyle w:val="ListBullet"/>
        <w:numPr>
          <w:ilvl w:val="0"/>
          <w:numId w:val="0"/>
        </w:numPr>
        <w:ind w:left="2160"/>
      </w:pPr>
      <w:r>
        <w:t>*</w:t>
      </w:r>
      <w:proofErr w:type="gramStart"/>
      <w:r>
        <w:t>var</w:t>
      </w:r>
      <w:proofErr w:type="gramEnd"/>
      <w:r>
        <w:t xml:space="preserve"> is just a shorthand form of </w:t>
      </w:r>
    </w:p>
    <w:p w14:paraId="558DE270" w14:textId="2870E64E" w:rsidR="002A47D4" w:rsidRDefault="002A47D4" w:rsidP="00AA0D89">
      <w:pPr>
        <w:pStyle w:val="ListBullet"/>
        <w:numPr>
          <w:ilvl w:val="0"/>
          <w:numId w:val="0"/>
        </w:numPr>
        <w:ind w:left="2160"/>
      </w:pPr>
      <w:r>
        <w:t>*(</w:t>
      </w:r>
      <w:proofErr w:type="spellStart"/>
      <w:proofErr w:type="gramStart"/>
      <w:r>
        <w:t>var.deref</w:t>
      </w:r>
      <w:proofErr w:type="spellEnd"/>
      <w:proofErr w:type="gramEnd"/>
      <w:r>
        <w:t>())</w:t>
      </w:r>
    </w:p>
    <w:p w14:paraId="53DE101D" w14:textId="0E4F0223" w:rsidR="006D20B9" w:rsidRDefault="006D20B9" w:rsidP="004E6251">
      <w:pPr>
        <w:pStyle w:val="ListBullet"/>
        <w:numPr>
          <w:ilvl w:val="0"/>
          <w:numId w:val="0"/>
        </w:numPr>
        <w:ind w:left="2160"/>
      </w:pPr>
      <w:r>
        <w:t xml:space="preserve">The reason another * exists is because it is a </w:t>
      </w:r>
      <w:r w:rsidR="000F099D">
        <w:t>reference too</w:t>
      </w:r>
      <w:r w:rsidR="00975171">
        <w:t>.</w:t>
      </w:r>
      <w:r w:rsidR="007418A7">
        <w:t xml:space="preserve"> </w:t>
      </w:r>
      <w:r w:rsidR="00975171">
        <w:t xml:space="preserve">The </w:t>
      </w:r>
      <w:proofErr w:type="spellStart"/>
      <w:r w:rsidR="00975171">
        <w:t>deref</w:t>
      </w:r>
      <w:proofErr w:type="spellEnd"/>
      <w:r w:rsidR="00975171">
        <w:t xml:space="preserve"> method returns a reference and that avoids copy/move</w:t>
      </w:r>
      <w:r w:rsidR="0093638F">
        <w:t xml:space="preserve"> of the value needlessly. </w:t>
      </w:r>
      <w:r w:rsidR="00624B23">
        <w:t xml:space="preserve">This isn’t an infinite reference loop, </w:t>
      </w:r>
      <w:r w:rsidR="006E7E7B">
        <w:t xml:space="preserve">as internally the </w:t>
      </w:r>
      <w:proofErr w:type="spellStart"/>
      <w:r w:rsidR="006E7E7B">
        <w:t>deref</w:t>
      </w:r>
      <w:proofErr w:type="spellEnd"/>
      <w:r w:rsidR="006E7E7B">
        <w:t xml:space="preserve"> trait </w:t>
      </w:r>
      <w:r w:rsidR="0060391C">
        <w:t xml:space="preserve">doesn’t use any more references. </w:t>
      </w:r>
    </w:p>
    <w:p w14:paraId="00B27D1F" w14:textId="5BFDDA97" w:rsidR="00AA0D89" w:rsidRDefault="00965C4D" w:rsidP="00AA0D89">
      <w:pPr>
        <w:pStyle w:val="ListBullet"/>
        <w:numPr>
          <w:ilvl w:val="2"/>
          <w:numId w:val="1"/>
        </w:numPr>
      </w:pPr>
      <w:r>
        <w:t xml:space="preserve">Custom type </w:t>
      </w:r>
      <w:proofErr w:type="gramStart"/>
      <w:r>
        <w:t>dereference</w:t>
      </w:r>
      <w:proofErr w:type="gramEnd"/>
      <w:r>
        <w:t xml:space="preserve">: We can create our own custom types and get their values using </w:t>
      </w:r>
      <w:proofErr w:type="spellStart"/>
      <w:r>
        <w:t>deref</w:t>
      </w:r>
      <w:proofErr w:type="spellEnd"/>
      <w:r>
        <w:t xml:space="preserve"> op </w:t>
      </w:r>
      <w:r w:rsidR="005156A1">
        <w:t>by implementing</w:t>
      </w:r>
      <w:r w:rsidR="001459C5">
        <w:t xml:space="preserve"> </w:t>
      </w:r>
      <w:proofErr w:type="spellStart"/>
      <w:r w:rsidR="001459C5">
        <w:t>deref</w:t>
      </w:r>
      <w:proofErr w:type="spellEnd"/>
      <w:r w:rsidR="001459C5">
        <w:t xml:space="preserve"> trait</w:t>
      </w:r>
      <w:r w:rsidR="005156A1">
        <w:t>.</w:t>
      </w:r>
    </w:p>
    <w:p w14:paraId="102599C3" w14:textId="3917F598" w:rsidR="005156A1" w:rsidRDefault="005156A1" w:rsidP="005156A1">
      <w:pPr>
        <w:pStyle w:val="ListBullet"/>
        <w:numPr>
          <w:ilvl w:val="0"/>
          <w:numId w:val="0"/>
        </w:numPr>
        <w:ind w:left="2160"/>
      </w:pPr>
      <w:r>
        <w:t>For ex.:</w:t>
      </w:r>
    </w:p>
    <w:p w14:paraId="5F8272EA"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proofErr w:type="spellStart"/>
      <w:r>
        <w:rPr>
          <w:rFonts w:ascii="Consolas" w:hAnsi="Consolas" w:cs="Courier New"/>
          <w:color w:val="660066"/>
          <w:sz w:val="17"/>
          <w:szCs w:val="17"/>
        </w:rPr>
        <w:t>MyBox</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T</w:t>
      </w:r>
      <w:r>
        <w:rPr>
          <w:rFonts w:ascii="Consolas" w:hAnsi="Consolas" w:cs="Courier New"/>
          <w:color w:val="666600"/>
          <w:sz w:val="17"/>
          <w:szCs w:val="17"/>
        </w:rPr>
        <w:t>);</w:t>
      </w:r>
    </w:p>
    <w:p w14:paraId="2A7F64F5"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w:t>
      </w:r>
    </w:p>
    <w:p w14:paraId="7450DEB2"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MyBox</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D7C4EBE"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88"/>
          <w:sz w:val="17"/>
          <w:szCs w:val="17"/>
        </w:rPr>
        <w:t>new</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MyBox</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4E5C770"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MyBox</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E20C330"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9ED0EC9"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666600"/>
          <w:sz w:val="17"/>
          <w:szCs w:val="17"/>
        </w:rPr>
        <w:t>}</w:t>
      </w:r>
    </w:p>
    <w:p w14:paraId="265D02B9"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w:t>
      </w:r>
    </w:p>
    <w:p w14:paraId="593E348B"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ops</w:t>
      </w:r>
      <w:r>
        <w:rPr>
          <w:rFonts w:ascii="Consolas" w:hAnsi="Consolas" w:cs="Courier New"/>
          <w:color w:val="666600"/>
          <w:sz w:val="17"/>
          <w:szCs w:val="17"/>
        </w:rPr>
        <w:t>::</w:t>
      </w:r>
      <w:r>
        <w:rPr>
          <w:rFonts w:ascii="Consolas" w:hAnsi="Consolas" w:cs="Courier New"/>
          <w:color w:val="660066"/>
          <w:sz w:val="17"/>
          <w:szCs w:val="17"/>
        </w:rPr>
        <w:t>Deref</w:t>
      </w:r>
      <w:r>
        <w:rPr>
          <w:rFonts w:ascii="Consolas" w:hAnsi="Consolas" w:cs="Courier New"/>
          <w:color w:val="666600"/>
          <w:sz w:val="17"/>
          <w:szCs w:val="17"/>
        </w:rPr>
        <w:t>;</w:t>
      </w:r>
    </w:p>
    <w:p w14:paraId="4272A152"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w:t>
      </w:r>
    </w:p>
    <w:p w14:paraId="42A3A50D"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Deref</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MyBox</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AFFAA88"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xml:space="preserve">    type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5D3DEFD5"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w:t>
      </w:r>
    </w:p>
    <w:p w14:paraId="2C26A2B6"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deref</w:t>
      </w:r>
      <w:proofErr w:type="spellEnd"/>
      <w:r>
        <w:rPr>
          <w:rFonts w:ascii="Consolas" w:hAnsi="Consolas" w:cs="Courier New"/>
          <w:color w:val="666600"/>
          <w:sz w:val="17"/>
          <w:szCs w:val="17"/>
        </w:rPr>
        <w:t>(&amp;</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&amp;</w:t>
      </w:r>
      <w:proofErr w:type="gramStart"/>
      <w:r>
        <w:rPr>
          <w:rFonts w:ascii="Consolas" w:hAnsi="Consolas" w:cs="Courier New"/>
          <w:color w:val="660066"/>
          <w:sz w:val="17"/>
          <w:szCs w:val="17"/>
        </w:rPr>
        <w:t>Self</w:t>
      </w:r>
      <w:r>
        <w:rPr>
          <w:rFonts w:ascii="Consolas" w:hAnsi="Consolas" w:cs="Courier New"/>
          <w:color w:val="666600"/>
          <w:sz w:val="17"/>
          <w:szCs w:val="17"/>
        </w:rPr>
        <w:t>::</w:t>
      </w:r>
      <w:proofErr w:type="gramEnd"/>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p>
    <w:p w14:paraId="613CDBE9"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&amp;</w:t>
      </w:r>
      <w:proofErr w:type="gramStart"/>
      <w:r>
        <w:rPr>
          <w:rFonts w:ascii="Consolas" w:hAnsi="Consolas" w:cs="Courier New"/>
          <w:color w:val="000088"/>
          <w:sz w:val="17"/>
          <w:szCs w:val="17"/>
        </w:rPr>
        <w:t>self</w:t>
      </w:r>
      <w:proofErr w:type="gramEnd"/>
      <w:r>
        <w:rPr>
          <w:rFonts w:ascii="Consolas" w:hAnsi="Consolas" w:cs="Courier New"/>
          <w:color w:val="666600"/>
          <w:sz w:val="17"/>
          <w:szCs w:val="17"/>
        </w:rPr>
        <w:t>.</w:t>
      </w:r>
      <w:r>
        <w:rPr>
          <w:rFonts w:ascii="Consolas" w:hAnsi="Consolas" w:cs="Courier New"/>
          <w:color w:val="006666"/>
          <w:sz w:val="17"/>
          <w:szCs w:val="17"/>
        </w:rPr>
        <w:t>0</w:t>
      </w:r>
    </w:p>
    <w:p w14:paraId="76CD5188"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DBDD115" w14:textId="77777777" w:rsidR="004A4354" w:rsidRDefault="004A4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7289346"/>
        <w:rPr>
          <w:rFonts w:ascii="Consolas" w:hAnsi="Consolas" w:cs="Courier New"/>
          <w:sz w:val="17"/>
          <w:szCs w:val="17"/>
        </w:rPr>
      </w:pPr>
      <w:r>
        <w:rPr>
          <w:rFonts w:ascii="Consolas" w:hAnsi="Consolas" w:cs="Courier New"/>
          <w:color w:val="666600"/>
          <w:sz w:val="17"/>
          <w:szCs w:val="17"/>
        </w:rPr>
        <w:t>}</w:t>
      </w:r>
    </w:p>
    <w:p w14:paraId="0C4DF2FC" w14:textId="473731DA" w:rsidR="005156A1" w:rsidRDefault="0008392A" w:rsidP="005156A1">
      <w:pPr>
        <w:pStyle w:val="ListBullet"/>
        <w:numPr>
          <w:ilvl w:val="0"/>
          <w:numId w:val="0"/>
        </w:numPr>
        <w:ind w:left="2160"/>
      </w:pPr>
      <w:r>
        <w:t xml:space="preserve">type Target = T defines the associated type </w:t>
      </w:r>
      <w:r w:rsidR="00AF7DED">
        <w:t xml:space="preserve">for the trait </w:t>
      </w:r>
      <w:r>
        <w:t>here.</w:t>
      </w:r>
      <w:r w:rsidR="00AF7DED">
        <w:t xml:space="preserve"> </w:t>
      </w:r>
    </w:p>
    <w:p w14:paraId="3F3A3337" w14:textId="15C655F8" w:rsidR="0042261C" w:rsidRDefault="0042261C" w:rsidP="005156A1">
      <w:pPr>
        <w:pStyle w:val="ListBullet"/>
        <w:numPr>
          <w:ilvl w:val="0"/>
          <w:numId w:val="0"/>
        </w:numPr>
        <w:ind w:left="2160"/>
      </w:pPr>
      <w:r>
        <w:t xml:space="preserve">When we call a value of type </w:t>
      </w:r>
      <w:proofErr w:type="spellStart"/>
      <w:r>
        <w:t>MyBox</w:t>
      </w:r>
      <w:proofErr w:type="spellEnd"/>
      <w:r>
        <w:t xml:space="preserve"> with *</w:t>
      </w:r>
      <w:r w:rsidR="00705240">
        <w:t xml:space="preserve"> then the </w:t>
      </w:r>
      <w:proofErr w:type="spellStart"/>
      <w:r w:rsidR="00705240">
        <w:t>fn</w:t>
      </w:r>
      <w:proofErr w:type="spellEnd"/>
      <w:r w:rsidR="00705240">
        <w:t xml:space="preserve"> </w:t>
      </w:r>
      <w:proofErr w:type="spellStart"/>
      <w:r w:rsidR="00705240">
        <w:t>deref</w:t>
      </w:r>
      <w:proofErr w:type="spellEnd"/>
      <w:r w:rsidR="00705240">
        <w:t xml:space="preserve"> is ran and the value in it is passed back</w:t>
      </w:r>
      <w:r w:rsidR="005E172C">
        <w:t xml:space="preserve">, this is because *var is actually a shorthand for </w:t>
      </w:r>
      <w:r w:rsidR="00654F51">
        <w:t>*(</w:t>
      </w:r>
      <w:proofErr w:type="spellStart"/>
      <w:proofErr w:type="gramStart"/>
      <w:r w:rsidR="00654F51">
        <w:t>var.deref</w:t>
      </w:r>
      <w:proofErr w:type="spellEnd"/>
      <w:proofErr w:type="gramEnd"/>
      <w:r w:rsidR="00654F51">
        <w:t>())</w:t>
      </w:r>
      <w:r w:rsidR="00705240">
        <w:t xml:space="preserve">. self.0 simply returns a reference to the first value of a tuple, </w:t>
      </w:r>
      <w:r w:rsidR="00243355">
        <w:t xml:space="preserve">which </w:t>
      </w:r>
      <w:proofErr w:type="spellStart"/>
      <w:r w:rsidR="00243355">
        <w:t>deref</w:t>
      </w:r>
      <w:proofErr w:type="spellEnd"/>
      <w:r w:rsidR="00243355">
        <w:t xml:space="preserve"> sees </w:t>
      </w:r>
      <w:proofErr w:type="spellStart"/>
      <w:r w:rsidR="00243355">
        <w:t>MyBox’s</w:t>
      </w:r>
      <w:proofErr w:type="spellEnd"/>
      <w:r w:rsidR="00243355">
        <w:t xml:space="preserve"> values as.</w:t>
      </w:r>
    </w:p>
    <w:p w14:paraId="00A52754" w14:textId="77777777" w:rsidR="00D01536" w:rsidRDefault="00D01536" w:rsidP="005156A1">
      <w:pPr>
        <w:pStyle w:val="ListBullet"/>
        <w:numPr>
          <w:ilvl w:val="0"/>
          <w:numId w:val="0"/>
        </w:numPr>
        <w:ind w:left="2160"/>
      </w:pPr>
    </w:p>
    <w:p w14:paraId="3D69DD8A" w14:textId="75CD6AE0" w:rsidR="00D01536" w:rsidRDefault="00D01536" w:rsidP="005156A1">
      <w:pPr>
        <w:pStyle w:val="ListBullet"/>
        <w:numPr>
          <w:ilvl w:val="0"/>
          <w:numId w:val="0"/>
        </w:numPr>
        <w:ind w:left="2160"/>
      </w:pPr>
      <w:r>
        <w:lastRenderedPageBreak/>
        <w:t>We can still dereference values with &amp;</w:t>
      </w:r>
      <w:r w:rsidR="00084E0D">
        <w:t xml:space="preserve"> however that has to be done manually and works only on references. When we implement the </w:t>
      </w:r>
      <w:proofErr w:type="spellStart"/>
      <w:r w:rsidR="00084E0D">
        <w:t>deref</w:t>
      </w:r>
      <w:proofErr w:type="spellEnd"/>
      <w:r w:rsidR="00084E0D">
        <w:t xml:space="preserve"> trait, </w:t>
      </w:r>
      <w:r w:rsidR="00D4309A">
        <w:t>the compiler can dereference normal values of the type as well and works on more than just references.</w:t>
      </w:r>
    </w:p>
    <w:p w14:paraId="03C43C40" w14:textId="77777777" w:rsidR="002A47D4" w:rsidRPr="0008392A" w:rsidRDefault="002A47D4" w:rsidP="004E6251">
      <w:pPr>
        <w:pStyle w:val="ListBullet"/>
        <w:numPr>
          <w:ilvl w:val="0"/>
          <w:numId w:val="0"/>
        </w:numPr>
        <w:ind w:left="2160"/>
      </w:pPr>
    </w:p>
    <w:p w14:paraId="7FA00F51" w14:textId="07412B5E" w:rsidR="00965C4D" w:rsidRDefault="00746974" w:rsidP="00AA0D89">
      <w:pPr>
        <w:pStyle w:val="ListBullet"/>
        <w:numPr>
          <w:ilvl w:val="2"/>
          <w:numId w:val="1"/>
        </w:numPr>
      </w:pPr>
      <w:r>
        <w:t xml:space="preserve">Deref coercion: Rust can automatically convert a reference from type A to type B if </w:t>
      </w:r>
      <w:r w:rsidR="00DE10D6">
        <w:t xml:space="preserve">type A implements the </w:t>
      </w:r>
      <w:proofErr w:type="spellStart"/>
      <w:r w:rsidR="00DE10D6">
        <w:t>deref</w:t>
      </w:r>
      <w:proofErr w:type="spellEnd"/>
      <w:r w:rsidR="00DE10D6">
        <w:t xml:space="preserve"> trait such that it returns type B.</w:t>
      </w:r>
      <w:r w:rsidR="00794BF3">
        <w:t xml:space="preserve"> Like &amp;String can be put into variables that need &amp;str.</w:t>
      </w:r>
      <w:r w:rsidR="00DE4731">
        <w:t xml:space="preserve"> </w:t>
      </w:r>
      <w:r w:rsidR="0063500D">
        <w:t>Deref coercion is pretty powerful as Rust can even chain coercions. For ex.:</w:t>
      </w:r>
    </w:p>
    <w:p w14:paraId="500D25E7" w14:textId="45C1446A" w:rsidR="0063500D" w:rsidRDefault="0063500D" w:rsidP="0063500D">
      <w:pPr>
        <w:pStyle w:val="ListBullet"/>
        <w:numPr>
          <w:ilvl w:val="0"/>
          <w:numId w:val="0"/>
        </w:numPr>
        <w:ind w:left="2160"/>
      </w:pPr>
      <w:r>
        <w:t xml:space="preserve">Using the </w:t>
      </w:r>
      <w:proofErr w:type="spellStart"/>
      <w:r>
        <w:t>MyBox</w:t>
      </w:r>
      <w:proofErr w:type="spellEnd"/>
      <w:r>
        <w:t xml:space="preserve"> type implemented above:</w:t>
      </w:r>
    </w:p>
    <w:p w14:paraId="6B3C1748" w14:textId="77777777" w:rsidR="0063500D" w:rsidRDefault="0063500D" w:rsidP="0063500D">
      <w:pPr>
        <w:pStyle w:val="ListBullet"/>
        <w:numPr>
          <w:ilvl w:val="0"/>
          <w:numId w:val="0"/>
        </w:numPr>
        <w:ind w:left="2160"/>
      </w:pPr>
    </w:p>
    <w:p w14:paraId="31CD38CA" w14:textId="697CA4AE" w:rsidR="0063500D" w:rsidRDefault="0063500D" w:rsidP="0063500D">
      <w:pPr>
        <w:pStyle w:val="ListBullet"/>
        <w:numPr>
          <w:ilvl w:val="0"/>
          <w:numId w:val="0"/>
        </w:numPr>
        <w:ind w:left="2160"/>
      </w:pPr>
      <w:r>
        <w:t xml:space="preserve">let </w:t>
      </w:r>
      <w:proofErr w:type="spellStart"/>
      <w:r w:rsidR="00B71FCB">
        <w:t>myb</w:t>
      </w:r>
      <w:proofErr w:type="spellEnd"/>
      <w:r w:rsidR="00B71FCB">
        <w:t xml:space="preserve">= </w:t>
      </w:r>
      <w:proofErr w:type="spellStart"/>
      <w:proofErr w:type="gramStart"/>
      <w:r w:rsidR="00B71FCB">
        <w:t>MyBox</w:t>
      </w:r>
      <w:proofErr w:type="spellEnd"/>
      <w:r w:rsidR="00B71FCB">
        <w:t>::</w:t>
      </w:r>
      <w:proofErr w:type="gramEnd"/>
      <w:r w:rsidR="00B71FCB">
        <w:t>new(String::from(“</w:t>
      </w:r>
      <w:proofErr w:type="spellStart"/>
      <w:r w:rsidR="00B71FCB">
        <w:t>yee</w:t>
      </w:r>
      <w:proofErr w:type="spellEnd"/>
      <w:r w:rsidR="00B71FCB">
        <w:t>”));</w:t>
      </w:r>
    </w:p>
    <w:p w14:paraId="78C0F9CD" w14:textId="2A62DFA2" w:rsidR="00B71FCB" w:rsidRDefault="00B71FCB" w:rsidP="0063500D">
      <w:pPr>
        <w:pStyle w:val="ListBullet"/>
        <w:numPr>
          <w:ilvl w:val="0"/>
          <w:numId w:val="0"/>
        </w:numPr>
        <w:ind w:left="2160"/>
      </w:pPr>
      <w:r>
        <w:t xml:space="preserve">let </w:t>
      </w:r>
      <w:proofErr w:type="spellStart"/>
      <w:r>
        <w:t>ya</w:t>
      </w:r>
      <w:proofErr w:type="spellEnd"/>
      <w:r>
        <w:t>: &amp;str= &amp;</w:t>
      </w:r>
      <w:proofErr w:type="spellStart"/>
      <w:r>
        <w:t>myb</w:t>
      </w:r>
      <w:proofErr w:type="spellEnd"/>
    </w:p>
    <w:p w14:paraId="2F096323" w14:textId="7496853A" w:rsidR="00C96E4C" w:rsidRDefault="00C96E4C" w:rsidP="0063500D">
      <w:pPr>
        <w:pStyle w:val="ListBullet"/>
        <w:numPr>
          <w:ilvl w:val="0"/>
          <w:numId w:val="0"/>
        </w:numPr>
        <w:ind w:left="2160"/>
      </w:pPr>
      <w:r>
        <w:t xml:space="preserve">let omega: &amp;str= </w:t>
      </w:r>
      <w:r w:rsidRPr="00C96E4C">
        <w:t>&amp;(*</w:t>
      </w:r>
      <w:proofErr w:type="gramStart"/>
      <w:r w:rsidRPr="00C96E4C">
        <w:t>m)[..]</w:t>
      </w:r>
      <w:proofErr w:type="gramEnd"/>
    </w:p>
    <w:p w14:paraId="1D2482F7" w14:textId="3B4F9671" w:rsidR="00B71FCB" w:rsidRDefault="00B71FCB" w:rsidP="0063500D">
      <w:pPr>
        <w:pStyle w:val="ListBullet"/>
        <w:numPr>
          <w:ilvl w:val="0"/>
          <w:numId w:val="0"/>
        </w:numPr>
        <w:ind w:left="2160"/>
      </w:pPr>
      <w:r>
        <w:t>works</w:t>
      </w:r>
    </w:p>
    <w:p w14:paraId="1A50B404" w14:textId="6C2AFB33" w:rsidR="00B71FCB" w:rsidRDefault="00B71FCB" w:rsidP="0063500D">
      <w:pPr>
        <w:pStyle w:val="ListBullet"/>
        <w:numPr>
          <w:ilvl w:val="0"/>
          <w:numId w:val="0"/>
        </w:numPr>
        <w:ind w:left="2160"/>
      </w:pPr>
      <w:proofErr w:type="spellStart"/>
      <w:r>
        <w:t>MyBox</w:t>
      </w:r>
      <w:proofErr w:type="spellEnd"/>
      <w:r>
        <w:t xml:space="preserve"> gets converted to String </w:t>
      </w:r>
      <w:r w:rsidR="00F9280C">
        <w:t xml:space="preserve">which </w:t>
      </w:r>
      <w:r>
        <w:t>gets converted to &amp;String which gets converted to &amp;str</w:t>
      </w:r>
      <w:r w:rsidR="009B759F">
        <w:t xml:space="preserve">. All because </w:t>
      </w:r>
      <w:proofErr w:type="spellStart"/>
      <w:r w:rsidR="009B759F">
        <w:t>MyBox</w:t>
      </w:r>
      <w:proofErr w:type="spellEnd"/>
      <w:r w:rsidR="009B759F">
        <w:t xml:space="preserve"> and String types implement </w:t>
      </w:r>
      <w:proofErr w:type="spellStart"/>
      <w:r w:rsidR="009B759F">
        <w:t>deref</w:t>
      </w:r>
      <w:proofErr w:type="spellEnd"/>
      <w:r w:rsidR="009B759F">
        <w:t xml:space="preserve"> trait and return values of type that the next </w:t>
      </w:r>
      <w:r w:rsidR="00D123DF">
        <w:t>function accepts</w:t>
      </w:r>
      <w:r w:rsidR="00972F24">
        <w:t>.</w:t>
      </w:r>
      <w:r w:rsidR="00D123DF">
        <w:t xml:space="preserve"> </w:t>
      </w:r>
      <w:r w:rsidR="00C96E4C">
        <w:t>‘omega’ shows how we would do it manually if Rust Coercion wasn’t a thing.</w:t>
      </w:r>
      <w:r w:rsidR="001B1DC6">
        <w:t xml:space="preserve"> </w:t>
      </w:r>
    </w:p>
    <w:p w14:paraId="7064BACC" w14:textId="77777777" w:rsidR="001B1DC6" w:rsidRDefault="001B1DC6" w:rsidP="0063500D">
      <w:pPr>
        <w:pStyle w:val="ListBullet"/>
        <w:numPr>
          <w:ilvl w:val="0"/>
          <w:numId w:val="0"/>
        </w:numPr>
        <w:ind w:left="2160"/>
      </w:pPr>
    </w:p>
    <w:p w14:paraId="53B3463A" w14:textId="56779E1E" w:rsidR="001B1DC6" w:rsidRPr="00972F24" w:rsidRDefault="001B1DC6" w:rsidP="0063500D">
      <w:pPr>
        <w:pStyle w:val="ListBullet"/>
        <w:numPr>
          <w:ilvl w:val="0"/>
          <w:numId w:val="0"/>
        </w:numPr>
        <w:ind w:left="2160"/>
      </w:pPr>
      <w:r>
        <w:t>Deref coercion is solved at compile time, so there is no runtime cost.</w:t>
      </w:r>
    </w:p>
    <w:p w14:paraId="55D0110F" w14:textId="77777777" w:rsidR="00794BF3" w:rsidRDefault="00794BF3" w:rsidP="004E6251">
      <w:pPr>
        <w:pStyle w:val="ListBullet"/>
        <w:numPr>
          <w:ilvl w:val="0"/>
          <w:numId w:val="0"/>
        </w:numPr>
      </w:pPr>
    </w:p>
    <w:p w14:paraId="22FEFDF4" w14:textId="1CFDFF73" w:rsidR="002A47D4" w:rsidRDefault="00084599" w:rsidP="00AA0D89">
      <w:pPr>
        <w:pStyle w:val="ListBullet"/>
        <w:numPr>
          <w:ilvl w:val="2"/>
          <w:numId w:val="1"/>
        </w:numPr>
      </w:pPr>
      <w:r>
        <w:t xml:space="preserve">Mutable Deref: </w:t>
      </w:r>
      <w:r w:rsidR="00AE3919">
        <w:t xml:space="preserve">Just like Deref trait, we have </w:t>
      </w:r>
      <w:r w:rsidR="00AE3919" w:rsidRPr="00AE3919">
        <w:t xml:space="preserve">use </w:t>
      </w:r>
      <w:proofErr w:type="gramStart"/>
      <w:r w:rsidR="00AE3919" w:rsidRPr="00AE3919">
        <w:t>std::</w:t>
      </w:r>
      <w:proofErr w:type="gramEnd"/>
      <w:r w:rsidR="00AE3919" w:rsidRPr="00AE3919">
        <w:t>ops::</w:t>
      </w:r>
      <w:proofErr w:type="spellStart"/>
      <w:r w:rsidR="00AE3919" w:rsidRPr="00AE3919">
        <w:t>Deref</w:t>
      </w:r>
      <w:r w:rsidR="00AE3919">
        <w:t>Mut</w:t>
      </w:r>
      <w:proofErr w:type="spellEnd"/>
      <w:r w:rsidR="00AE3919">
        <w:t xml:space="preserve">. This trait returns a mutable reference. </w:t>
      </w:r>
      <w:r w:rsidR="007358DA">
        <w:t xml:space="preserve">Rust </w:t>
      </w:r>
      <w:proofErr w:type="spellStart"/>
      <w:r w:rsidR="007358DA">
        <w:t>deref</w:t>
      </w:r>
      <w:proofErr w:type="spellEnd"/>
      <w:r w:rsidR="007358DA">
        <w:t xml:space="preserve"> coercion expects the following</w:t>
      </w:r>
      <w:r w:rsidR="008A0DA3">
        <w:t>:</w:t>
      </w:r>
    </w:p>
    <w:p w14:paraId="2F367AD4" w14:textId="77777777" w:rsidR="003C7923" w:rsidRPr="003C7923" w:rsidRDefault="003C7923" w:rsidP="004E6251">
      <w:pPr>
        <w:pStyle w:val="ListBullet"/>
        <w:numPr>
          <w:ilvl w:val="0"/>
          <w:numId w:val="0"/>
        </w:numPr>
        <w:ind w:left="2160"/>
      </w:pPr>
      <w:r w:rsidRPr="003C7923">
        <w:t>From &amp;T to &amp;U when T: Deref&lt;Target=U&gt;</w:t>
      </w:r>
    </w:p>
    <w:p w14:paraId="5812E9F6" w14:textId="77777777" w:rsidR="003C7923" w:rsidRPr="003C7923" w:rsidRDefault="003C7923" w:rsidP="004E6251">
      <w:pPr>
        <w:pStyle w:val="ListBullet"/>
        <w:numPr>
          <w:ilvl w:val="0"/>
          <w:numId w:val="0"/>
        </w:numPr>
        <w:ind w:left="2160"/>
      </w:pPr>
      <w:r w:rsidRPr="003C7923">
        <w:lastRenderedPageBreak/>
        <w:t xml:space="preserve">From &amp;mut T to &amp;mut U when T: </w:t>
      </w:r>
      <w:proofErr w:type="spellStart"/>
      <w:r w:rsidRPr="003C7923">
        <w:t>DerefMut</w:t>
      </w:r>
      <w:proofErr w:type="spellEnd"/>
      <w:r w:rsidRPr="003C7923">
        <w:t>&lt;Target=U&gt;</w:t>
      </w:r>
    </w:p>
    <w:p w14:paraId="15B1CE19" w14:textId="68A65F20" w:rsidR="008A0DA3" w:rsidRDefault="003C7923" w:rsidP="003C7923">
      <w:pPr>
        <w:pStyle w:val="ListBullet"/>
        <w:numPr>
          <w:ilvl w:val="0"/>
          <w:numId w:val="0"/>
        </w:numPr>
        <w:ind w:left="2160"/>
      </w:pPr>
      <w:r w:rsidRPr="003C7923">
        <w:t>From &amp;mut T to &amp;U when T: Deref&lt;Target=U&gt;</w:t>
      </w:r>
    </w:p>
    <w:p w14:paraId="5CC968A7" w14:textId="77777777" w:rsidR="00774CFD" w:rsidRDefault="00774CFD" w:rsidP="003C7923">
      <w:pPr>
        <w:pStyle w:val="ListBullet"/>
        <w:numPr>
          <w:ilvl w:val="0"/>
          <w:numId w:val="0"/>
        </w:numPr>
        <w:ind w:left="2160"/>
      </w:pPr>
    </w:p>
    <w:p w14:paraId="3CB3E1E3" w14:textId="19633F89" w:rsidR="00774CFD" w:rsidRPr="003C7923" w:rsidRDefault="00774CFD" w:rsidP="004E6251">
      <w:pPr>
        <w:pStyle w:val="ListBullet"/>
        <w:numPr>
          <w:ilvl w:val="0"/>
          <w:numId w:val="0"/>
        </w:numPr>
        <w:ind w:left="2160"/>
      </w:pPr>
      <w:r>
        <w:t xml:space="preserve">All simply say immutable ref -&gt; immutable ref, </w:t>
      </w:r>
      <w:r w:rsidR="00A43CD0">
        <w:t xml:space="preserve">mutable ref-&gt; mutable ref and mutable ref -&gt; immutable ref. The last is true because a mutable reference takes ownership of the data which means it </w:t>
      </w:r>
      <w:r w:rsidR="00026740">
        <w:t xml:space="preserve">only has 1 reference to the data and hence </w:t>
      </w:r>
      <w:r w:rsidR="0084606A">
        <w:t xml:space="preserve">it guarantees if the data changes no one is affected but the reverse is not true. Which means if a mutable ref wants to turn immutable then there’s no one </w:t>
      </w:r>
      <w:r w:rsidR="00D5794E">
        <w:t>to be affected by the change as immutability can be considered a subset of mutability.</w:t>
      </w:r>
    </w:p>
    <w:p w14:paraId="763D4795" w14:textId="79405923" w:rsidR="00300382" w:rsidRDefault="00300382" w:rsidP="00300382">
      <w:pPr>
        <w:pStyle w:val="ListBullet"/>
        <w:numPr>
          <w:ilvl w:val="2"/>
          <w:numId w:val="1"/>
        </w:numPr>
      </w:pPr>
      <w:r>
        <w:t xml:space="preserve">Pointers and the address problem: </w:t>
      </w:r>
    </w:p>
    <w:p w14:paraId="27F0075B" w14:textId="77777777" w:rsidR="00300382" w:rsidRDefault="00300382" w:rsidP="00300382">
      <w:pPr>
        <w:pStyle w:val="ListBullet"/>
        <w:numPr>
          <w:ilvl w:val="0"/>
          <w:numId w:val="0"/>
        </w:numPr>
        <w:ind w:left="2160"/>
      </w:pPr>
      <w:r>
        <w:rPr>
          <w:noProof/>
        </w:rPr>
        <w:drawing>
          <wp:inline distT="0" distB="0" distL="0" distR="0" wp14:anchorId="1F583038" wp14:editId="153E9802">
            <wp:extent cx="4465930" cy="2407594"/>
            <wp:effectExtent l="0" t="0" r="0" b="0"/>
            <wp:docPr id="7" name="Picture 7" descr="swap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p_proble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9207" cy="2414752"/>
                    </a:xfrm>
                    <a:prstGeom prst="rect">
                      <a:avLst/>
                    </a:prstGeom>
                    <a:noFill/>
                    <a:ln>
                      <a:noFill/>
                    </a:ln>
                  </pic:spPr>
                </pic:pic>
              </a:graphicData>
            </a:graphic>
          </wp:inline>
        </w:drawing>
      </w:r>
    </w:p>
    <w:p w14:paraId="3E56FB03" w14:textId="77777777" w:rsidR="00300382" w:rsidRDefault="00300382" w:rsidP="00300382">
      <w:pPr>
        <w:pStyle w:val="ListBullet"/>
        <w:numPr>
          <w:ilvl w:val="0"/>
          <w:numId w:val="0"/>
        </w:numPr>
        <w:ind w:left="2160"/>
      </w:pPr>
    </w:p>
    <w:p w14:paraId="29E86A79" w14:textId="77777777" w:rsidR="00300382" w:rsidRDefault="00300382" w:rsidP="00300382">
      <w:pPr>
        <w:pStyle w:val="ListBullet"/>
        <w:numPr>
          <w:ilvl w:val="0"/>
          <w:numId w:val="0"/>
        </w:numPr>
        <w:ind w:left="2160"/>
      </w:pPr>
      <w:r>
        <w:t xml:space="preserve">When we store a pointer as a type and then do a mem swap with another of the same type then the address the pointer is pointing to is indeed moved. But, the values at the address </w:t>
      </w:r>
      <w:proofErr w:type="spellStart"/>
      <w:r>
        <w:t>theirselves</w:t>
      </w:r>
      <w:proofErr w:type="spellEnd"/>
      <w:r>
        <w:t xml:space="preserve"> are moved too, this means the pointer is pointing to a location in memory that’s now occupied by the swapped type. </w:t>
      </w:r>
    </w:p>
    <w:p w14:paraId="154C9440" w14:textId="1A9131C0" w:rsidR="00915A64" w:rsidRDefault="00915A64" w:rsidP="00300382">
      <w:pPr>
        <w:pStyle w:val="ListBullet"/>
        <w:numPr>
          <w:ilvl w:val="0"/>
          <w:numId w:val="0"/>
        </w:numPr>
        <w:ind w:left="2160"/>
      </w:pPr>
      <w:r>
        <w:t xml:space="preserve">For this </w:t>
      </w:r>
      <w:proofErr w:type="gramStart"/>
      <w:r>
        <w:t>reason</w:t>
      </w:r>
      <w:proofErr w:type="gramEnd"/>
      <w:r>
        <w:t xml:space="preserve"> extra care must be taken with pointers.</w:t>
      </w:r>
    </w:p>
    <w:p w14:paraId="0A9E792A" w14:textId="54496944" w:rsidR="00C712E5" w:rsidRDefault="00C712E5" w:rsidP="00AA0D89">
      <w:pPr>
        <w:pStyle w:val="ListBullet"/>
        <w:numPr>
          <w:ilvl w:val="2"/>
          <w:numId w:val="1"/>
        </w:numPr>
      </w:pPr>
    </w:p>
    <w:p w14:paraId="1A336ABC" w14:textId="77777777" w:rsidR="0085117E" w:rsidRDefault="0085117E" w:rsidP="00AA0D89">
      <w:pPr>
        <w:pStyle w:val="ListBullet"/>
        <w:numPr>
          <w:ilvl w:val="2"/>
          <w:numId w:val="1"/>
        </w:numPr>
      </w:pPr>
    </w:p>
    <w:p w14:paraId="5708E5C1" w14:textId="75E7A8CB" w:rsidR="00FE1797" w:rsidRDefault="00FE1797" w:rsidP="00FE1797">
      <w:pPr>
        <w:pStyle w:val="ListBullet"/>
        <w:numPr>
          <w:ilvl w:val="1"/>
          <w:numId w:val="1"/>
        </w:numPr>
      </w:pPr>
      <w:r>
        <w:lastRenderedPageBreak/>
        <w:t xml:space="preserve">Drop Trait: </w:t>
      </w:r>
      <w:r w:rsidR="0085117E">
        <w:t xml:space="preserve">Just like </w:t>
      </w:r>
      <w:proofErr w:type="spellStart"/>
      <w:r w:rsidR="0085117E">
        <w:t>deref</w:t>
      </w:r>
      <w:proofErr w:type="spellEnd"/>
      <w:r w:rsidR="0085117E">
        <w:t xml:space="preserve"> trait, drop trait is a trait that smart-pointers implement.</w:t>
      </w:r>
      <w:r w:rsidR="00E420A8">
        <w:t xml:space="preserve"> This trait </w:t>
      </w:r>
      <w:r w:rsidR="00493312">
        <w:t xml:space="preserve">needs implementation for the drop method which takes a mutable copy of self and then runs some cleanup code. The drop method is called automatically by the Rust compiler when the scope of the type </w:t>
      </w:r>
      <w:r w:rsidR="00535109">
        <w:t>goes bust.</w:t>
      </w:r>
      <w:r w:rsidR="00282A66">
        <w:t xml:space="preserve"> Drop trait is included in the prelude. For ex.:</w:t>
      </w:r>
    </w:p>
    <w:p w14:paraId="4B84908C" w14:textId="7A184E6D" w:rsidR="00282A66" w:rsidRDefault="00C37F6D" w:rsidP="00282A66">
      <w:pPr>
        <w:pStyle w:val="ListBullet"/>
        <w:numPr>
          <w:ilvl w:val="0"/>
          <w:numId w:val="0"/>
        </w:numPr>
        <w:ind w:left="1440"/>
      </w:pPr>
      <w:r>
        <w:t xml:space="preserve">struct </w:t>
      </w:r>
      <w:proofErr w:type="gramStart"/>
      <w:r>
        <w:t>MyT{ yo</w:t>
      </w:r>
      <w:proofErr w:type="gramEnd"/>
      <w:r>
        <w:t>:i32 }</w:t>
      </w:r>
    </w:p>
    <w:p w14:paraId="4979F286" w14:textId="77777777" w:rsidR="00C37F6D" w:rsidRDefault="00C37F6D" w:rsidP="00282A66">
      <w:pPr>
        <w:pStyle w:val="ListBullet"/>
        <w:numPr>
          <w:ilvl w:val="0"/>
          <w:numId w:val="0"/>
        </w:numPr>
        <w:ind w:left="1440"/>
      </w:pPr>
      <w:proofErr w:type="spellStart"/>
      <w:r>
        <w:t>impl</w:t>
      </w:r>
      <w:proofErr w:type="spellEnd"/>
      <w:r>
        <w:t xml:space="preserve"> Drop for </w:t>
      </w:r>
      <w:proofErr w:type="spellStart"/>
      <w:r>
        <w:t>MyT</w:t>
      </w:r>
      <w:proofErr w:type="spellEnd"/>
      <w:r>
        <w:t xml:space="preserve"> {</w:t>
      </w:r>
    </w:p>
    <w:p w14:paraId="40EEE3B8" w14:textId="77777777" w:rsidR="00E76A20" w:rsidRDefault="00C37F6D" w:rsidP="00282A66">
      <w:pPr>
        <w:pStyle w:val="ListBullet"/>
        <w:numPr>
          <w:ilvl w:val="0"/>
          <w:numId w:val="0"/>
        </w:numPr>
        <w:ind w:left="1440"/>
      </w:pPr>
      <w:r>
        <w:tab/>
      </w:r>
      <w:proofErr w:type="spellStart"/>
      <w:r>
        <w:t>fn</w:t>
      </w:r>
      <w:proofErr w:type="spellEnd"/>
      <w:r>
        <w:t xml:space="preserve"> </w:t>
      </w:r>
      <w:proofErr w:type="gramStart"/>
      <w:r>
        <w:t>drop(</w:t>
      </w:r>
      <w:proofErr w:type="gramEnd"/>
      <w:r w:rsidR="00E76A20">
        <w:t>&amp;mut self</w:t>
      </w:r>
      <w:r>
        <w:t>)</w:t>
      </w:r>
      <w:r w:rsidR="00E76A20">
        <w:t xml:space="preserve"> {</w:t>
      </w:r>
    </w:p>
    <w:p w14:paraId="2F981BA7" w14:textId="1E6868F0" w:rsidR="00E76A20" w:rsidRDefault="00E76A20" w:rsidP="00E76A20">
      <w:pPr>
        <w:pStyle w:val="ListBullet"/>
        <w:numPr>
          <w:ilvl w:val="0"/>
          <w:numId w:val="0"/>
        </w:numPr>
        <w:ind w:left="1440" w:firstLine="720"/>
      </w:pPr>
      <w:r>
        <w:tab/>
        <w:t xml:space="preserve">//do something with </w:t>
      </w:r>
      <w:proofErr w:type="spellStart"/>
      <w:r>
        <w:t>self.yo</w:t>
      </w:r>
      <w:proofErr w:type="spellEnd"/>
      <w:r>
        <w:t xml:space="preserve">. </w:t>
      </w:r>
    </w:p>
    <w:p w14:paraId="2078109E" w14:textId="27A2E782" w:rsidR="00C37F6D" w:rsidRDefault="00E76A20" w:rsidP="004E6251">
      <w:pPr>
        <w:pStyle w:val="ListBullet"/>
        <w:numPr>
          <w:ilvl w:val="0"/>
          <w:numId w:val="0"/>
        </w:numPr>
        <w:ind w:left="1440" w:firstLine="720"/>
      </w:pPr>
      <w:r>
        <w:t>}</w:t>
      </w:r>
    </w:p>
    <w:p w14:paraId="635E041B" w14:textId="6659DCCA" w:rsidR="00C37F6D" w:rsidRDefault="00C37F6D" w:rsidP="00282A66">
      <w:pPr>
        <w:pStyle w:val="ListBullet"/>
        <w:numPr>
          <w:ilvl w:val="0"/>
          <w:numId w:val="0"/>
        </w:numPr>
        <w:ind w:left="1440"/>
      </w:pPr>
      <w:r>
        <w:t>}</w:t>
      </w:r>
    </w:p>
    <w:p w14:paraId="42E888E3" w14:textId="77777777" w:rsidR="00DF50EA" w:rsidRDefault="00DF50EA" w:rsidP="00282A66">
      <w:pPr>
        <w:pStyle w:val="ListBullet"/>
        <w:numPr>
          <w:ilvl w:val="0"/>
          <w:numId w:val="0"/>
        </w:numPr>
        <w:ind w:left="1440"/>
      </w:pPr>
    </w:p>
    <w:p w14:paraId="1A92AC97" w14:textId="406D1AB9" w:rsidR="00DF50EA" w:rsidRDefault="00DF50EA" w:rsidP="00282A66">
      <w:pPr>
        <w:pStyle w:val="ListBullet"/>
        <w:numPr>
          <w:ilvl w:val="0"/>
          <w:numId w:val="0"/>
        </w:numPr>
        <w:ind w:left="1440"/>
      </w:pPr>
      <w:r>
        <w:t xml:space="preserve">We don’t need to remove </w:t>
      </w:r>
      <w:r w:rsidR="00F068F9">
        <w:t>primitives by ourself.</w:t>
      </w:r>
      <w:r w:rsidR="00013861">
        <w:t xml:space="preserve"> The drop method is aka destructor.</w:t>
      </w:r>
    </w:p>
    <w:p w14:paraId="79CF0250" w14:textId="77777777" w:rsidR="00016782" w:rsidRDefault="00016782" w:rsidP="00282A66">
      <w:pPr>
        <w:pStyle w:val="ListBullet"/>
        <w:numPr>
          <w:ilvl w:val="0"/>
          <w:numId w:val="0"/>
        </w:numPr>
        <w:ind w:left="1440"/>
      </w:pPr>
    </w:p>
    <w:p w14:paraId="1D9C0A63" w14:textId="650D16C1" w:rsidR="00016782" w:rsidRDefault="00016782" w:rsidP="004E6251">
      <w:pPr>
        <w:pStyle w:val="ListBullet"/>
        <w:numPr>
          <w:ilvl w:val="0"/>
          <w:numId w:val="0"/>
        </w:numPr>
        <w:ind w:left="1440"/>
      </w:pPr>
      <w:r>
        <w:t>Variables in Rust are deallocated in the reverse order of their creation.</w:t>
      </w:r>
    </w:p>
    <w:p w14:paraId="72591B6E" w14:textId="161D4555" w:rsidR="00493312" w:rsidRDefault="003B629D" w:rsidP="008568A5">
      <w:pPr>
        <w:pStyle w:val="ListBullet"/>
        <w:numPr>
          <w:ilvl w:val="2"/>
          <w:numId w:val="1"/>
        </w:numPr>
      </w:pPr>
      <w:r>
        <w:t xml:space="preserve">Explicit drop: </w:t>
      </w:r>
      <w:r w:rsidR="008568A5">
        <w:t>We can’t explicitly call the destructor for any type.</w:t>
      </w:r>
      <w:r w:rsidR="006C1B67">
        <w:t xml:space="preserve"> This is to avoid the double free error which would happen as Rust automatically calls the destructor at the end of the scop</w:t>
      </w:r>
      <w:r w:rsidR="00760D31">
        <w:t>e.</w:t>
      </w:r>
      <w:r>
        <w:t xml:space="preserve"> </w:t>
      </w:r>
      <w:r w:rsidR="00747B3A">
        <w:t xml:space="preserve">However, if we really need to </w:t>
      </w:r>
      <w:proofErr w:type="spellStart"/>
      <w:r w:rsidR="00747B3A">
        <w:t>explicity</w:t>
      </w:r>
      <w:proofErr w:type="spellEnd"/>
      <w:r w:rsidR="00747B3A">
        <w:t xml:space="preserve"> drop a </w:t>
      </w:r>
      <w:r w:rsidR="002E0EED">
        <w:t xml:space="preserve">value we use the </w:t>
      </w:r>
      <w:proofErr w:type="gramStart"/>
      <w:r w:rsidR="002E0EED">
        <w:t>std::</w:t>
      </w:r>
      <w:proofErr w:type="gramEnd"/>
      <w:r w:rsidR="002E0EED">
        <w:t>mem::drop method. It is included in the prelude so,</w:t>
      </w:r>
    </w:p>
    <w:p w14:paraId="31FD8287" w14:textId="77777777" w:rsidR="002E0EED" w:rsidRDefault="002E0EED" w:rsidP="002E0EED">
      <w:pPr>
        <w:pStyle w:val="ListBullet"/>
        <w:numPr>
          <w:ilvl w:val="0"/>
          <w:numId w:val="0"/>
        </w:numPr>
        <w:ind w:left="2160"/>
      </w:pPr>
    </w:p>
    <w:p w14:paraId="224B3F4E" w14:textId="70D05958" w:rsidR="002E0EED" w:rsidRDefault="002E0EED" w:rsidP="002E0EED">
      <w:pPr>
        <w:pStyle w:val="ListBullet"/>
        <w:numPr>
          <w:ilvl w:val="0"/>
          <w:numId w:val="0"/>
        </w:numPr>
        <w:ind w:left="2160"/>
      </w:pPr>
      <w:r>
        <w:t xml:space="preserve">let </w:t>
      </w:r>
      <w:proofErr w:type="spellStart"/>
      <w:r>
        <w:t>myVar</w:t>
      </w:r>
      <w:proofErr w:type="spellEnd"/>
      <w:r>
        <w:t>=…;</w:t>
      </w:r>
    </w:p>
    <w:p w14:paraId="1FDCDEF2" w14:textId="7B1A885E" w:rsidR="002E0EED" w:rsidRDefault="002E0EED" w:rsidP="002E0EED">
      <w:pPr>
        <w:pStyle w:val="ListBullet"/>
        <w:numPr>
          <w:ilvl w:val="0"/>
          <w:numId w:val="0"/>
        </w:numPr>
        <w:ind w:left="2160"/>
      </w:pPr>
      <w:r>
        <w:t>drop(</w:t>
      </w:r>
      <w:proofErr w:type="spellStart"/>
      <w:r>
        <w:t>myVar</w:t>
      </w:r>
      <w:proofErr w:type="spellEnd"/>
      <w:r>
        <w:t>);</w:t>
      </w:r>
    </w:p>
    <w:p w14:paraId="2E0504CB" w14:textId="18BD0582" w:rsidR="002E0EED" w:rsidRDefault="002E0EED" w:rsidP="002E0EED">
      <w:pPr>
        <w:pStyle w:val="ListBullet"/>
        <w:numPr>
          <w:ilvl w:val="0"/>
          <w:numId w:val="0"/>
        </w:numPr>
        <w:ind w:left="2160"/>
      </w:pPr>
      <w:r>
        <w:t xml:space="preserve">works and drops the instance, if it </w:t>
      </w:r>
      <w:r w:rsidR="003E1DAF">
        <w:t xml:space="preserve">implements the Drop trait then the traits </w:t>
      </w:r>
      <w:proofErr w:type="gramStart"/>
      <w:r w:rsidR="003E1DAF">
        <w:t>drop(</w:t>
      </w:r>
      <w:proofErr w:type="gramEnd"/>
      <w:r w:rsidR="003E1DAF">
        <w:t>) method is called as well.</w:t>
      </w:r>
    </w:p>
    <w:p w14:paraId="7081712A" w14:textId="1C80BD62" w:rsidR="009B3F70" w:rsidRDefault="009B3F70" w:rsidP="002E0EED">
      <w:pPr>
        <w:pStyle w:val="ListBullet"/>
        <w:numPr>
          <w:ilvl w:val="0"/>
          <w:numId w:val="0"/>
        </w:numPr>
        <w:ind w:left="2160"/>
      </w:pPr>
      <w:r>
        <w:t>Rust still ensures the validity of references and values at compile time using its ownership system so explicitly calling drop doesn’t cause any negative effects.</w:t>
      </w:r>
    </w:p>
    <w:p w14:paraId="2DAB0086" w14:textId="0B0CB6B6" w:rsidR="00AD122A" w:rsidRDefault="00AD122A" w:rsidP="002E0EED">
      <w:pPr>
        <w:pStyle w:val="ListBullet"/>
        <w:numPr>
          <w:ilvl w:val="0"/>
          <w:numId w:val="0"/>
        </w:numPr>
        <w:ind w:left="2160"/>
      </w:pPr>
      <w:r>
        <w:lastRenderedPageBreak/>
        <w:t>For primitives, drop does nothing.</w:t>
      </w:r>
    </w:p>
    <w:p w14:paraId="44EE1442" w14:textId="77777777" w:rsidR="002E0EED" w:rsidRDefault="002E0EED" w:rsidP="004E6251">
      <w:pPr>
        <w:pStyle w:val="ListBullet"/>
        <w:numPr>
          <w:ilvl w:val="0"/>
          <w:numId w:val="0"/>
        </w:numPr>
        <w:ind w:left="2160"/>
      </w:pPr>
    </w:p>
    <w:p w14:paraId="62037A59" w14:textId="77777777" w:rsidR="008568A5" w:rsidRDefault="008568A5" w:rsidP="004E6251">
      <w:pPr>
        <w:pStyle w:val="ListBullet"/>
        <w:numPr>
          <w:ilvl w:val="2"/>
          <w:numId w:val="1"/>
        </w:numPr>
      </w:pPr>
    </w:p>
    <w:p w14:paraId="1C553AE3" w14:textId="33781E9C" w:rsidR="00431636" w:rsidRDefault="006861D0" w:rsidP="00FC12D6">
      <w:pPr>
        <w:pStyle w:val="ListBullet"/>
        <w:numPr>
          <w:ilvl w:val="1"/>
          <w:numId w:val="1"/>
        </w:numPr>
      </w:pPr>
      <w:r>
        <w:t>Types of Smart-Pointers in Rust:</w:t>
      </w:r>
    </w:p>
    <w:p w14:paraId="2B7F36C5" w14:textId="35E3DF45" w:rsidR="00815A7C" w:rsidRDefault="00815A7C" w:rsidP="00815A7C">
      <w:pPr>
        <w:pStyle w:val="ListBullet"/>
        <w:numPr>
          <w:ilvl w:val="2"/>
          <w:numId w:val="1"/>
        </w:numPr>
      </w:pPr>
      <w:r>
        <w:t>Box&lt;T&gt;:</w:t>
      </w:r>
      <w:r w:rsidR="00FF2323">
        <w:t xml:space="preserve"> Simple type with no overhead that stores values on the heap. </w:t>
      </w:r>
      <w:r w:rsidR="00BA0002">
        <w:t>For ex.:</w:t>
      </w:r>
    </w:p>
    <w:p w14:paraId="4C0A8DD6" w14:textId="3B5A2B42" w:rsidR="00BA0002" w:rsidRDefault="00BA0002" w:rsidP="00BA0002">
      <w:pPr>
        <w:pStyle w:val="ListBullet"/>
        <w:numPr>
          <w:ilvl w:val="0"/>
          <w:numId w:val="0"/>
        </w:numPr>
        <w:ind w:left="2160"/>
      </w:pPr>
      <w:r>
        <w:t xml:space="preserve">let </w:t>
      </w:r>
      <w:proofErr w:type="spellStart"/>
      <w:r>
        <w:t>sBox</w:t>
      </w:r>
      <w:proofErr w:type="spellEnd"/>
      <w:r>
        <w:t xml:space="preserve">= </w:t>
      </w:r>
      <w:proofErr w:type="gramStart"/>
      <w:r>
        <w:t>Box::</w:t>
      </w:r>
      <w:proofErr w:type="gramEnd"/>
      <w:r>
        <w:t>new(5);</w:t>
      </w:r>
    </w:p>
    <w:p w14:paraId="12B9F318" w14:textId="133D8B0F" w:rsidR="00BA0002" w:rsidRDefault="00C16EEA" w:rsidP="00BA0002">
      <w:pPr>
        <w:pStyle w:val="ListBullet"/>
        <w:numPr>
          <w:ilvl w:val="0"/>
          <w:numId w:val="0"/>
        </w:numPr>
        <w:ind w:left="2160"/>
      </w:pPr>
      <w:r>
        <w:t xml:space="preserve">and access the value with </w:t>
      </w:r>
      <w:proofErr w:type="spellStart"/>
      <w:r>
        <w:t>sBox</w:t>
      </w:r>
      <w:proofErr w:type="spellEnd"/>
      <w:r>
        <w:t>.</w:t>
      </w:r>
    </w:p>
    <w:p w14:paraId="44CD5375" w14:textId="013C36E5" w:rsidR="001C678F" w:rsidRDefault="001C678F" w:rsidP="00BA0002">
      <w:pPr>
        <w:pStyle w:val="ListBullet"/>
        <w:numPr>
          <w:ilvl w:val="0"/>
          <w:numId w:val="0"/>
        </w:numPr>
        <w:ind w:left="2160"/>
      </w:pPr>
      <w:r>
        <w:t>It automatically gets deallocated (along with the value) at the end of the scope.</w:t>
      </w:r>
    </w:p>
    <w:p w14:paraId="49A0E0A8" w14:textId="77777777" w:rsidR="0008632D" w:rsidRDefault="0008632D" w:rsidP="00BA0002">
      <w:pPr>
        <w:pStyle w:val="ListBullet"/>
        <w:numPr>
          <w:ilvl w:val="0"/>
          <w:numId w:val="0"/>
        </w:numPr>
        <w:ind w:left="2160"/>
      </w:pPr>
    </w:p>
    <w:p w14:paraId="7EDC75C5" w14:textId="77777777" w:rsidR="001C678F" w:rsidRDefault="001C678F" w:rsidP="004E6251">
      <w:pPr>
        <w:pStyle w:val="ListBullet"/>
        <w:numPr>
          <w:ilvl w:val="0"/>
          <w:numId w:val="0"/>
        </w:numPr>
        <w:ind w:left="2160"/>
      </w:pPr>
    </w:p>
    <w:p w14:paraId="7CCCF59F" w14:textId="2473A88B" w:rsidR="00FF2323" w:rsidRDefault="0008632D">
      <w:pPr>
        <w:pStyle w:val="ListBullet"/>
        <w:numPr>
          <w:ilvl w:val="3"/>
          <w:numId w:val="1"/>
        </w:numPr>
      </w:pPr>
      <w:r>
        <w:t xml:space="preserve">Recursive Type: Boxes are useful in storing recursive type. This is a type </w:t>
      </w:r>
      <w:r w:rsidR="00F84CA3">
        <w:t>whose value can have another value of same type as part of itself.</w:t>
      </w:r>
    </w:p>
    <w:p w14:paraId="4D8C7B6E" w14:textId="2EA99252" w:rsidR="00FC7D0E" w:rsidRDefault="00FC7D0E" w:rsidP="00FC7D0E">
      <w:pPr>
        <w:pStyle w:val="ListBullet"/>
        <w:numPr>
          <w:ilvl w:val="0"/>
          <w:numId w:val="0"/>
        </w:numPr>
        <w:ind w:left="2880"/>
      </w:pPr>
      <w:r>
        <w:t>For ex.:</w:t>
      </w:r>
    </w:p>
    <w:p w14:paraId="3C9EA0ED" w14:textId="77777777" w:rsidR="006C651E" w:rsidRDefault="006C651E" w:rsidP="004E6251">
      <w:pPr>
        <w:pStyle w:val="ListBullet"/>
        <w:numPr>
          <w:ilvl w:val="0"/>
          <w:numId w:val="0"/>
        </w:numPr>
        <w:ind w:left="2880"/>
      </w:pPr>
      <w:proofErr w:type="spellStart"/>
      <w:r>
        <w:t>enum</w:t>
      </w:r>
      <w:proofErr w:type="spellEnd"/>
      <w:r>
        <w:t xml:space="preserve"> List {</w:t>
      </w:r>
    </w:p>
    <w:p w14:paraId="2C906CDB" w14:textId="77777777" w:rsidR="006C651E" w:rsidRDefault="006C651E" w:rsidP="004E6251">
      <w:pPr>
        <w:pStyle w:val="ListBullet"/>
        <w:numPr>
          <w:ilvl w:val="0"/>
          <w:numId w:val="0"/>
        </w:numPr>
        <w:ind w:left="2880"/>
      </w:pPr>
      <w:r>
        <w:t xml:space="preserve">    </w:t>
      </w:r>
      <w:proofErr w:type="gramStart"/>
      <w:r>
        <w:t>Cons(</w:t>
      </w:r>
      <w:proofErr w:type="gramEnd"/>
      <w:r>
        <w:t>i32, List),</w:t>
      </w:r>
    </w:p>
    <w:p w14:paraId="3BACCF59" w14:textId="77777777" w:rsidR="006C651E" w:rsidRDefault="006C651E" w:rsidP="004E6251">
      <w:pPr>
        <w:pStyle w:val="ListBullet"/>
        <w:numPr>
          <w:ilvl w:val="0"/>
          <w:numId w:val="0"/>
        </w:numPr>
        <w:ind w:left="2880"/>
      </w:pPr>
      <w:r>
        <w:t xml:space="preserve">    Nil,</w:t>
      </w:r>
    </w:p>
    <w:p w14:paraId="6E38A43F" w14:textId="6F9B4F3D" w:rsidR="00FC7D0E" w:rsidRDefault="006C651E" w:rsidP="006C651E">
      <w:pPr>
        <w:pStyle w:val="ListBullet"/>
        <w:numPr>
          <w:ilvl w:val="0"/>
          <w:numId w:val="0"/>
        </w:numPr>
        <w:ind w:left="2880"/>
      </w:pPr>
      <w:r>
        <w:t>}</w:t>
      </w:r>
    </w:p>
    <w:p w14:paraId="5957702A" w14:textId="77777777" w:rsidR="006C651E" w:rsidRDefault="006C651E" w:rsidP="006C651E">
      <w:pPr>
        <w:pStyle w:val="ListBullet"/>
        <w:numPr>
          <w:ilvl w:val="0"/>
          <w:numId w:val="0"/>
        </w:numPr>
        <w:ind w:left="2880"/>
      </w:pPr>
    </w:p>
    <w:p w14:paraId="10495EAC" w14:textId="6B2CA8B8" w:rsidR="006C651E" w:rsidRDefault="006C651E" w:rsidP="006C651E">
      <w:pPr>
        <w:pStyle w:val="ListBullet"/>
        <w:numPr>
          <w:ilvl w:val="0"/>
          <w:numId w:val="0"/>
        </w:numPr>
        <w:ind w:left="2880"/>
      </w:pPr>
      <w:r>
        <w:t>Here Nil is just a value</w:t>
      </w:r>
      <w:r w:rsidR="00AD3100">
        <w:t xml:space="preserve"> of type List</w:t>
      </w:r>
      <w:r w:rsidR="00A2022A">
        <w:t>.</w:t>
      </w:r>
    </w:p>
    <w:p w14:paraId="0592900C" w14:textId="77777777" w:rsidR="000C78E0" w:rsidRDefault="000C78E0" w:rsidP="006C651E">
      <w:pPr>
        <w:pStyle w:val="ListBullet"/>
        <w:numPr>
          <w:ilvl w:val="0"/>
          <w:numId w:val="0"/>
        </w:numPr>
        <w:ind w:left="2880"/>
      </w:pPr>
    </w:p>
    <w:p w14:paraId="595836B9" w14:textId="3C6465FC" w:rsidR="000C78E0" w:rsidRDefault="000C78E0" w:rsidP="006C651E">
      <w:pPr>
        <w:pStyle w:val="ListBullet"/>
        <w:numPr>
          <w:ilvl w:val="0"/>
          <w:numId w:val="0"/>
        </w:numPr>
        <w:ind w:left="2880"/>
      </w:pPr>
      <w:r>
        <w:t xml:space="preserve">let list= </w:t>
      </w:r>
      <w:r w:rsidR="00BC70C2">
        <w:t>Cons</w:t>
      </w:r>
      <w:r>
        <w:t>(</w:t>
      </w:r>
      <w:proofErr w:type="gramStart"/>
      <w:r>
        <w:t>1,</w:t>
      </w:r>
      <w:r w:rsidR="00BC70C2">
        <w:t>Cons</w:t>
      </w:r>
      <w:proofErr w:type="gramEnd"/>
      <w:r>
        <w:t>(2,</w:t>
      </w:r>
      <w:r w:rsidR="00BC70C2">
        <w:t>Cons</w:t>
      </w:r>
      <w:r>
        <w:t>(3,Nil)));</w:t>
      </w:r>
    </w:p>
    <w:p w14:paraId="24AC0048" w14:textId="5B7B6CD1" w:rsidR="00C95FF3" w:rsidRDefault="00C95FF3" w:rsidP="006C651E">
      <w:pPr>
        <w:pStyle w:val="ListBullet"/>
        <w:numPr>
          <w:ilvl w:val="0"/>
          <w:numId w:val="0"/>
        </w:numPr>
        <w:ind w:left="2880"/>
      </w:pPr>
      <w:r>
        <w:t>This is a data type in Lisp called Cons (constructor function)</w:t>
      </w:r>
      <w:r w:rsidR="00233611">
        <w:t xml:space="preserve">. But it’d fail to compile in Rust as it can’t check </w:t>
      </w:r>
      <w:proofErr w:type="gramStart"/>
      <w:r w:rsidR="00233611">
        <w:t>it’s</w:t>
      </w:r>
      <w:proofErr w:type="gramEnd"/>
      <w:r w:rsidR="00233611">
        <w:t xml:space="preserve"> total size at compile time. </w:t>
      </w:r>
    </w:p>
    <w:p w14:paraId="61D838AA" w14:textId="4C33DB97" w:rsidR="00BC70C2" w:rsidRDefault="00BC70C2" w:rsidP="006C651E">
      <w:pPr>
        <w:pStyle w:val="ListBullet"/>
        <w:numPr>
          <w:ilvl w:val="0"/>
          <w:numId w:val="0"/>
        </w:numPr>
        <w:ind w:left="2880"/>
      </w:pPr>
      <w:r>
        <w:lastRenderedPageBreak/>
        <w:t>This is because</w:t>
      </w:r>
      <w:r w:rsidR="00383CD0">
        <w:t xml:space="preserve"> when Rust tries to measure the size of a</w:t>
      </w:r>
      <w:r w:rsidR="004E4955">
        <w:t xml:space="preserve">n </w:t>
      </w:r>
      <w:proofErr w:type="spellStart"/>
      <w:r w:rsidR="004E4955">
        <w:t>enum</w:t>
      </w:r>
      <w:proofErr w:type="spellEnd"/>
      <w:r w:rsidR="004E4955">
        <w:t xml:space="preserve"> type, it looks at all its fields and sees which field takes the most size and that’s the size of the </w:t>
      </w:r>
      <w:proofErr w:type="spellStart"/>
      <w:r w:rsidR="004E4955">
        <w:t>enum</w:t>
      </w:r>
      <w:proofErr w:type="spellEnd"/>
      <w:r w:rsidR="004E4955">
        <w:t xml:space="preserve"> type. However, with a recursive </w:t>
      </w:r>
      <w:proofErr w:type="spellStart"/>
      <w:r w:rsidR="004E4955">
        <w:t>enum</w:t>
      </w:r>
      <w:proofErr w:type="spellEnd"/>
      <w:r w:rsidR="004E4955">
        <w:t xml:space="preserve">, it’d need to check </w:t>
      </w:r>
      <w:r w:rsidR="00AD6491">
        <w:t xml:space="preserve">the same type infinitely. </w:t>
      </w:r>
      <w:r w:rsidR="00AD6491">
        <w:br/>
      </w:r>
      <w:r w:rsidR="00AD6491" w:rsidRPr="00AD6491">
        <w:rPr>
          <w:noProof/>
        </w:rPr>
        <w:drawing>
          <wp:inline distT="0" distB="0" distL="0" distR="0" wp14:anchorId="7C7C0798" wp14:editId="3C62D7ED">
            <wp:extent cx="1792224" cy="163667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1872" cy="1645483"/>
                    </a:xfrm>
                    <a:prstGeom prst="rect">
                      <a:avLst/>
                    </a:prstGeom>
                  </pic:spPr>
                </pic:pic>
              </a:graphicData>
            </a:graphic>
          </wp:inline>
        </w:drawing>
      </w:r>
    </w:p>
    <w:p w14:paraId="1A749901" w14:textId="77777777" w:rsidR="000C78E0" w:rsidRDefault="000C78E0" w:rsidP="006C651E">
      <w:pPr>
        <w:pStyle w:val="ListBullet"/>
        <w:numPr>
          <w:ilvl w:val="0"/>
          <w:numId w:val="0"/>
        </w:numPr>
        <w:ind w:left="2880"/>
      </w:pPr>
    </w:p>
    <w:p w14:paraId="4CB1A1CD" w14:textId="77777777" w:rsidR="00470842" w:rsidRDefault="003C5BFC" w:rsidP="006C651E">
      <w:pPr>
        <w:pStyle w:val="ListBullet"/>
        <w:numPr>
          <w:ilvl w:val="0"/>
          <w:numId w:val="0"/>
        </w:numPr>
        <w:ind w:left="2880"/>
      </w:pPr>
      <w:r>
        <w:t>To fix this issue</w:t>
      </w:r>
      <w:r w:rsidR="00BF7C07">
        <w:t xml:space="preserve"> we can use Box&lt;T&gt; as the size of a pointer is know</w:t>
      </w:r>
      <w:r w:rsidR="00470842">
        <w:t>n</w:t>
      </w:r>
      <w:r>
        <w:t>,</w:t>
      </w:r>
    </w:p>
    <w:p w14:paraId="2D5A7D3C" w14:textId="77777777" w:rsidR="00470842" w:rsidRDefault="00470842" w:rsidP="006C651E">
      <w:pPr>
        <w:pStyle w:val="ListBullet"/>
        <w:numPr>
          <w:ilvl w:val="0"/>
          <w:numId w:val="0"/>
        </w:numPr>
        <w:ind w:left="2880"/>
      </w:pPr>
      <w:proofErr w:type="spellStart"/>
      <w:r>
        <w:t>enum</w:t>
      </w:r>
      <w:proofErr w:type="spellEnd"/>
      <w:r>
        <w:t xml:space="preserve"> </w:t>
      </w:r>
      <w:proofErr w:type="gramStart"/>
      <w:r>
        <w:t>List{</w:t>
      </w:r>
      <w:proofErr w:type="gramEnd"/>
    </w:p>
    <w:p w14:paraId="5A81FF59" w14:textId="4DA462CD" w:rsidR="00470842" w:rsidRDefault="00470842" w:rsidP="006C651E">
      <w:pPr>
        <w:pStyle w:val="ListBullet"/>
        <w:numPr>
          <w:ilvl w:val="0"/>
          <w:numId w:val="0"/>
        </w:numPr>
        <w:ind w:left="2880"/>
      </w:pPr>
      <w:r>
        <w:tab/>
      </w:r>
      <w:proofErr w:type="gramStart"/>
      <w:r>
        <w:t>Cons(</w:t>
      </w:r>
      <w:proofErr w:type="gramEnd"/>
      <w:r>
        <w:t>i32, Box&lt;List&gt;),</w:t>
      </w:r>
    </w:p>
    <w:p w14:paraId="62659D57" w14:textId="2FE9877B" w:rsidR="00470842" w:rsidRDefault="00470842" w:rsidP="006C651E">
      <w:pPr>
        <w:pStyle w:val="ListBullet"/>
        <w:numPr>
          <w:ilvl w:val="0"/>
          <w:numId w:val="0"/>
        </w:numPr>
        <w:ind w:left="2880"/>
      </w:pPr>
      <w:r>
        <w:tab/>
        <w:t>Nil,</w:t>
      </w:r>
    </w:p>
    <w:p w14:paraId="4439A756" w14:textId="03832DD5" w:rsidR="000D617D" w:rsidRDefault="00470842" w:rsidP="006C651E">
      <w:pPr>
        <w:pStyle w:val="ListBullet"/>
        <w:numPr>
          <w:ilvl w:val="0"/>
          <w:numId w:val="0"/>
        </w:numPr>
        <w:ind w:left="2880"/>
      </w:pPr>
      <w:r>
        <w:t>}</w:t>
      </w:r>
      <w:r w:rsidR="003C5BFC">
        <w:t xml:space="preserve"> </w:t>
      </w:r>
    </w:p>
    <w:p w14:paraId="11F7FC94" w14:textId="687DB236" w:rsidR="00246748" w:rsidRDefault="00246748" w:rsidP="006C651E">
      <w:pPr>
        <w:pStyle w:val="ListBullet"/>
        <w:numPr>
          <w:ilvl w:val="0"/>
          <w:numId w:val="0"/>
        </w:numPr>
        <w:ind w:left="2880"/>
      </w:pPr>
      <w:r w:rsidRPr="00246748">
        <w:t xml:space="preserve">let list = </w:t>
      </w:r>
      <w:proofErr w:type="gramStart"/>
      <w:r w:rsidRPr="00246748">
        <w:t>Cons(</w:t>
      </w:r>
      <w:proofErr w:type="gramEnd"/>
      <w:r w:rsidRPr="00246748">
        <w:t>1, Box::new(Cons(2, Box::new(Cons(3, Box::new(Nil))))));</w:t>
      </w:r>
    </w:p>
    <w:p w14:paraId="2D9C549A" w14:textId="087B991A" w:rsidR="00246748" w:rsidRDefault="00657C6C" w:rsidP="006C651E">
      <w:pPr>
        <w:pStyle w:val="ListBullet"/>
        <w:numPr>
          <w:ilvl w:val="0"/>
          <w:numId w:val="0"/>
        </w:numPr>
        <w:ind w:left="2880"/>
      </w:pPr>
      <w:r w:rsidRPr="00657C6C">
        <w:rPr>
          <w:noProof/>
        </w:rPr>
        <w:drawing>
          <wp:inline distT="0" distB="0" distL="0" distR="0" wp14:anchorId="08AD2AA1" wp14:editId="68EF1B96">
            <wp:extent cx="1673426" cy="1572768"/>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9107" cy="1578108"/>
                    </a:xfrm>
                    <a:prstGeom prst="rect">
                      <a:avLst/>
                    </a:prstGeom>
                  </pic:spPr>
                </pic:pic>
              </a:graphicData>
            </a:graphic>
          </wp:inline>
        </w:drawing>
      </w:r>
    </w:p>
    <w:p w14:paraId="49E92DD0" w14:textId="77777777" w:rsidR="00657C6C" w:rsidRDefault="00657C6C" w:rsidP="006C651E">
      <w:pPr>
        <w:pStyle w:val="ListBullet"/>
        <w:numPr>
          <w:ilvl w:val="0"/>
          <w:numId w:val="0"/>
        </w:numPr>
        <w:ind w:left="2880"/>
      </w:pPr>
    </w:p>
    <w:p w14:paraId="425C5BA7" w14:textId="3BAD9807" w:rsidR="00657C6C" w:rsidRDefault="00D541EA" w:rsidP="006C651E">
      <w:pPr>
        <w:pStyle w:val="ListBullet"/>
        <w:numPr>
          <w:ilvl w:val="0"/>
          <w:numId w:val="0"/>
        </w:numPr>
        <w:ind w:left="2880"/>
      </w:pPr>
      <w:r>
        <w:t xml:space="preserve">Box implements </w:t>
      </w:r>
      <w:proofErr w:type="spellStart"/>
      <w:r>
        <w:t>deref</w:t>
      </w:r>
      <w:proofErr w:type="spellEnd"/>
      <w:r>
        <w:t xml:space="preserve"> and drop trait.</w:t>
      </w:r>
    </w:p>
    <w:p w14:paraId="2A98B0D8" w14:textId="77777777" w:rsidR="004D190D" w:rsidRDefault="004D190D" w:rsidP="004E6251">
      <w:pPr>
        <w:pStyle w:val="ListBullet"/>
        <w:numPr>
          <w:ilvl w:val="0"/>
          <w:numId w:val="0"/>
        </w:numPr>
        <w:ind w:left="2880"/>
      </w:pPr>
    </w:p>
    <w:p w14:paraId="029B03AF" w14:textId="61DA07E2" w:rsidR="00FC7D0E" w:rsidRDefault="00A122A7" w:rsidP="000B0557">
      <w:pPr>
        <w:pStyle w:val="ListBullet"/>
        <w:numPr>
          <w:ilvl w:val="3"/>
          <w:numId w:val="1"/>
        </w:numPr>
      </w:pPr>
      <w:r>
        <w:lastRenderedPageBreak/>
        <w:t xml:space="preserve">We can dereference values with the </w:t>
      </w:r>
      <w:proofErr w:type="spellStart"/>
      <w:r>
        <w:t>deref</w:t>
      </w:r>
      <w:proofErr w:type="spellEnd"/>
      <w:r>
        <w:t xml:space="preserve"> op.</w:t>
      </w:r>
    </w:p>
    <w:p w14:paraId="42734457" w14:textId="77777777" w:rsidR="00A122A7" w:rsidRDefault="00A122A7" w:rsidP="004E6251">
      <w:pPr>
        <w:pStyle w:val="ListBullet"/>
        <w:numPr>
          <w:ilvl w:val="3"/>
          <w:numId w:val="1"/>
        </w:numPr>
      </w:pPr>
    </w:p>
    <w:p w14:paraId="00474493" w14:textId="7C2736A7" w:rsidR="0008632D" w:rsidRDefault="00A446FF" w:rsidP="00815A7C">
      <w:pPr>
        <w:pStyle w:val="ListBullet"/>
        <w:numPr>
          <w:ilvl w:val="2"/>
          <w:numId w:val="1"/>
        </w:numPr>
      </w:pPr>
      <w:r>
        <w:t xml:space="preserve"> </w:t>
      </w:r>
      <w:proofErr w:type="spellStart"/>
      <w:r w:rsidR="009647E4">
        <w:t>R</w:t>
      </w:r>
      <w:r w:rsidR="00D06FB8">
        <w:t>c</w:t>
      </w:r>
      <w:proofErr w:type="spellEnd"/>
      <w:r w:rsidR="00D06FB8">
        <w:t xml:space="preserve">&lt;T&gt;: It is known as Reference Counter. It’s just like </w:t>
      </w:r>
      <w:proofErr w:type="spellStart"/>
      <w:r w:rsidR="00D06FB8">
        <w:t>SharedPtr</w:t>
      </w:r>
      <w:proofErr w:type="spellEnd"/>
      <w:r w:rsidR="00D06FB8">
        <w:t xml:space="preserve"> in C++ and keeps count of all its references. This allows multiple references to the same value </w:t>
      </w:r>
      <w:r w:rsidR="00DD3F51">
        <w:t>on the heap</w:t>
      </w:r>
      <w:r w:rsidR="00831C9A">
        <w:t xml:space="preserve">. </w:t>
      </w:r>
    </w:p>
    <w:p w14:paraId="56272A56" w14:textId="677A2DD1" w:rsidR="002870F7" w:rsidRDefault="002870F7" w:rsidP="002870F7">
      <w:pPr>
        <w:pStyle w:val="ListBullet"/>
        <w:numPr>
          <w:ilvl w:val="0"/>
          <w:numId w:val="0"/>
        </w:numPr>
        <w:ind w:left="2160"/>
      </w:pPr>
      <w:r>
        <w:t>For ex.:</w:t>
      </w:r>
    </w:p>
    <w:p w14:paraId="10F16B7C" w14:textId="77BC1ADE" w:rsidR="002870F7" w:rsidRDefault="002870F7" w:rsidP="002870F7">
      <w:pPr>
        <w:pStyle w:val="ListBullet"/>
        <w:numPr>
          <w:ilvl w:val="0"/>
          <w:numId w:val="0"/>
        </w:numPr>
        <w:ind w:left="2160"/>
      </w:pPr>
      <w:r w:rsidRPr="002870F7">
        <w:t xml:space="preserve">use </w:t>
      </w:r>
      <w:proofErr w:type="gramStart"/>
      <w:r w:rsidRPr="002870F7">
        <w:t>std::</w:t>
      </w:r>
      <w:proofErr w:type="spellStart"/>
      <w:proofErr w:type="gramEnd"/>
      <w:r w:rsidRPr="002870F7">
        <w:t>rc</w:t>
      </w:r>
      <w:proofErr w:type="spellEnd"/>
      <w:r w:rsidRPr="002870F7">
        <w:t>::</w:t>
      </w:r>
      <w:proofErr w:type="spellStart"/>
      <w:r w:rsidRPr="002870F7">
        <w:t>Rc</w:t>
      </w:r>
      <w:proofErr w:type="spellEnd"/>
      <w:r w:rsidRPr="002870F7">
        <w:t>;</w:t>
      </w:r>
    </w:p>
    <w:p w14:paraId="68A378D5" w14:textId="77777777" w:rsidR="002870F7" w:rsidRDefault="002870F7" w:rsidP="002870F7">
      <w:pPr>
        <w:pStyle w:val="ListBullet"/>
        <w:numPr>
          <w:ilvl w:val="0"/>
          <w:numId w:val="0"/>
        </w:numPr>
        <w:ind w:left="2160"/>
      </w:pPr>
    </w:p>
    <w:p w14:paraId="01458AF9" w14:textId="43D38C8B" w:rsidR="002870F7" w:rsidRDefault="002870F7" w:rsidP="002870F7">
      <w:pPr>
        <w:pStyle w:val="ListBullet"/>
        <w:numPr>
          <w:ilvl w:val="0"/>
          <w:numId w:val="0"/>
        </w:numPr>
        <w:ind w:left="2160"/>
      </w:pPr>
      <w:r>
        <w:t xml:space="preserve">let a= </w:t>
      </w:r>
      <w:proofErr w:type="spellStart"/>
      <w:proofErr w:type="gramStart"/>
      <w:r>
        <w:t>Rc</w:t>
      </w:r>
      <w:proofErr w:type="spellEnd"/>
      <w:r>
        <w:t>::</w:t>
      </w:r>
      <w:proofErr w:type="gramEnd"/>
      <w:r>
        <w:t>new(10);</w:t>
      </w:r>
    </w:p>
    <w:p w14:paraId="58CFE039" w14:textId="55F967C3" w:rsidR="002870F7" w:rsidRDefault="002870F7" w:rsidP="002870F7">
      <w:pPr>
        <w:pStyle w:val="ListBullet"/>
        <w:numPr>
          <w:ilvl w:val="0"/>
          <w:numId w:val="0"/>
        </w:numPr>
        <w:ind w:left="2160"/>
      </w:pPr>
      <w:r>
        <w:t xml:space="preserve">let b= </w:t>
      </w:r>
      <w:proofErr w:type="spellStart"/>
      <w:proofErr w:type="gramStart"/>
      <w:r w:rsidR="007E14DD">
        <w:t>Rc</w:t>
      </w:r>
      <w:proofErr w:type="spellEnd"/>
      <w:r w:rsidR="007E14DD">
        <w:t>::</w:t>
      </w:r>
      <w:proofErr w:type="gramEnd"/>
      <w:r w:rsidR="007E14DD">
        <w:t>clone(&amp;a);</w:t>
      </w:r>
    </w:p>
    <w:p w14:paraId="179FEDD2" w14:textId="49125432" w:rsidR="00795A77" w:rsidRDefault="00795A77" w:rsidP="002870F7">
      <w:pPr>
        <w:pStyle w:val="ListBullet"/>
        <w:numPr>
          <w:ilvl w:val="0"/>
          <w:numId w:val="0"/>
        </w:numPr>
        <w:ind w:left="2160"/>
      </w:pPr>
      <w:r>
        <w:t>…</w:t>
      </w:r>
    </w:p>
    <w:p w14:paraId="57B42391" w14:textId="1D0DA28B" w:rsidR="00353F2E" w:rsidRDefault="00353F2E" w:rsidP="002870F7">
      <w:pPr>
        <w:pStyle w:val="ListBullet"/>
        <w:numPr>
          <w:ilvl w:val="0"/>
          <w:numId w:val="0"/>
        </w:numPr>
        <w:ind w:left="2160"/>
      </w:pPr>
      <w:r>
        <w:t xml:space="preserve">We use </w:t>
      </w:r>
      <w:proofErr w:type="spellStart"/>
      <w:proofErr w:type="gramStart"/>
      <w:r>
        <w:t>Rc</w:t>
      </w:r>
      <w:proofErr w:type="spellEnd"/>
      <w:r>
        <w:t>::</w:t>
      </w:r>
      <w:proofErr w:type="gramEnd"/>
      <w:r>
        <w:t xml:space="preserve">clone() instead of </w:t>
      </w:r>
      <w:proofErr w:type="spellStart"/>
      <w:r>
        <w:t>a.clone</w:t>
      </w:r>
      <w:proofErr w:type="spellEnd"/>
      <w:r>
        <w:t xml:space="preserve">() as the former increments the reference counter by 1 </w:t>
      </w:r>
      <w:r w:rsidR="00AD01C6">
        <w:t xml:space="preserve">(so it’d be 2 in this case as new start it at 1) </w:t>
      </w:r>
      <w:r>
        <w:t>and returns a reference</w:t>
      </w:r>
      <w:r w:rsidR="008E25FD">
        <w:t xml:space="preserve"> but the latter deep-copies the value and doesn’t increase the counter.</w:t>
      </w:r>
    </w:p>
    <w:p w14:paraId="52D61137" w14:textId="11F0CE1E" w:rsidR="00AD01C6" w:rsidRDefault="00AD01C6" w:rsidP="002870F7">
      <w:pPr>
        <w:pStyle w:val="ListBullet"/>
        <w:numPr>
          <w:ilvl w:val="0"/>
          <w:numId w:val="0"/>
        </w:numPr>
        <w:ind w:left="2160"/>
      </w:pPr>
      <w:r>
        <w:t>b might go out of scope</w:t>
      </w:r>
      <w:r w:rsidR="001D2F43">
        <w:t>, in which case the count drops by 1.</w:t>
      </w:r>
    </w:p>
    <w:p w14:paraId="28CD27C8" w14:textId="41077114" w:rsidR="00A52851" w:rsidRDefault="00A52851" w:rsidP="004E6251">
      <w:pPr>
        <w:pStyle w:val="ListBullet"/>
        <w:numPr>
          <w:ilvl w:val="0"/>
          <w:numId w:val="0"/>
        </w:numPr>
        <w:ind w:left="2160"/>
      </w:pPr>
      <w:r>
        <w:t xml:space="preserve">Using </w:t>
      </w:r>
      <w:proofErr w:type="spellStart"/>
      <w:r>
        <w:t>Rc</w:t>
      </w:r>
      <w:proofErr w:type="spellEnd"/>
      <w:r>
        <w:t xml:space="preserve">&lt;T&gt; allows a single value on heap to have multiple owners and </w:t>
      </w:r>
      <w:proofErr w:type="spellStart"/>
      <w:r>
        <w:t>Rc</w:t>
      </w:r>
      <w:proofErr w:type="spellEnd"/>
      <w:r>
        <w:t xml:space="preserve"> itself only goes out of scope when all the owners die.</w:t>
      </w:r>
      <w:r w:rsidR="00AE4B77">
        <w:t xml:space="preserve"> </w:t>
      </w:r>
      <w:proofErr w:type="spellStart"/>
      <w:r w:rsidR="00AE4B77">
        <w:t>Rc</w:t>
      </w:r>
      <w:proofErr w:type="spellEnd"/>
      <w:r w:rsidR="00AE4B77">
        <w:t xml:space="preserve">&lt;T&gt; is only usable with immutable </w:t>
      </w:r>
      <w:r w:rsidR="005271B8">
        <w:t>references.</w:t>
      </w:r>
    </w:p>
    <w:p w14:paraId="0DFA72A7" w14:textId="7A9A3113" w:rsidR="0008632D" w:rsidRDefault="009A372E" w:rsidP="00D327BF">
      <w:pPr>
        <w:pStyle w:val="ListBullet"/>
        <w:numPr>
          <w:ilvl w:val="3"/>
          <w:numId w:val="1"/>
        </w:numPr>
      </w:pPr>
      <w:proofErr w:type="spellStart"/>
      <w:r>
        <w:t>strong_count</w:t>
      </w:r>
      <w:proofErr w:type="spellEnd"/>
      <w:r>
        <w:t xml:space="preserve">: </w:t>
      </w:r>
      <w:proofErr w:type="spellStart"/>
      <w:proofErr w:type="gramStart"/>
      <w:r>
        <w:t>Rc</w:t>
      </w:r>
      <w:proofErr w:type="spellEnd"/>
      <w:r>
        <w:t>::</w:t>
      </w:r>
      <w:proofErr w:type="spellStart"/>
      <w:proofErr w:type="gramEnd"/>
      <w:r>
        <w:t>strong_count</w:t>
      </w:r>
      <w:proofErr w:type="spellEnd"/>
      <w:r>
        <w:t>(&lt;var&gt;) where var could be like &amp;a</w:t>
      </w:r>
      <w:r w:rsidR="0032352E">
        <w:t xml:space="preserve"> returns an i32 representing the count of references.</w:t>
      </w:r>
    </w:p>
    <w:p w14:paraId="588EB120" w14:textId="2F39CB24" w:rsidR="009E1812" w:rsidRDefault="009E1812" w:rsidP="004E6251">
      <w:pPr>
        <w:pStyle w:val="ListBullet"/>
        <w:numPr>
          <w:ilvl w:val="0"/>
          <w:numId w:val="0"/>
        </w:numPr>
        <w:ind w:left="2880"/>
      </w:pPr>
      <w:r>
        <w:t xml:space="preserve">Only when the strong count hits 0 is the </w:t>
      </w:r>
      <w:proofErr w:type="spellStart"/>
      <w:r>
        <w:t>Rc</w:t>
      </w:r>
      <w:proofErr w:type="spellEnd"/>
      <w:r>
        <w:t xml:space="preserve"> </w:t>
      </w:r>
      <w:r w:rsidR="00E027B0">
        <w:t>dropped</w:t>
      </w:r>
      <w:r>
        <w:t>.</w:t>
      </w:r>
    </w:p>
    <w:p w14:paraId="7EC38326" w14:textId="58742F09" w:rsidR="00D327BF" w:rsidRDefault="000C53A4" w:rsidP="00D327BF">
      <w:pPr>
        <w:pStyle w:val="ListBullet"/>
        <w:numPr>
          <w:ilvl w:val="3"/>
          <w:numId w:val="1"/>
        </w:numPr>
      </w:pPr>
      <w:r>
        <w:t xml:space="preserve">Weak&lt;T&gt;: </w:t>
      </w:r>
      <w:proofErr w:type="spellStart"/>
      <w:r w:rsidR="009E1812">
        <w:t>Rc</w:t>
      </w:r>
      <w:proofErr w:type="spellEnd"/>
      <w:r w:rsidR="009E1812">
        <w:t xml:space="preserve"> and </w:t>
      </w:r>
      <w:proofErr w:type="spellStart"/>
      <w:r w:rsidR="009E1812">
        <w:t>RefCell</w:t>
      </w:r>
      <w:proofErr w:type="spellEnd"/>
      <w:r w:rsidR="009E1812">
        <w:t xml:space="preserve"> together can lead to a recursive reference loop which means the strong count would never hit 0 and hence </w:t>
      </w:r>
      <w:proofErr w:type="spellStart"/>
      <w:r w:rsidR="009E1812">
        <w:t>Rc</w:t>
      </w:r>
      <w:proofErr w:type="spellEnd"/>
      <w:r w:rsidR="009E1812">
        <w:t xml:space="preserve"> will never be cleaned up.</w:t>
      </w:r>
    </w:p>
    <w:p w14:paraId="435BC827" w14:textId="3A476A8E" w:rsidR="00EA0D38" w:rsidRDefault="00EA0D38" w:rsidP="00EA0D38">
      <w:pPr>
        <w:pStyle w:val="ListBullet"/>
        <w:numPr>
          <w:ilvl w:val="0"/>
          <w:numId w:val="0"/>
        </w:numPr>
        <w:ind w:left="2880"/>
      </w:pPr>
      <w:r>
        <w:t xml:space="preserve">However, Weak&lt;T&gt; doesn’t increase the strong count and hence the </w:t>
      </w:r>
      <w:proofErr w:type="spellStart"/>
      <w:r>
        <w:t>Rc</w:t>
      </w:r>
      <w:proofErr w:type="spellEnd"/>
      <w:r>
        <w:t xml:space="preserve"> can be dropped even if it has relying references. </w:t>
      </w:r>
      <w:r w:rsidR="00612A11">
        <w:t>To do so,</w:t>
      </w:r>
    </w:p>
    <w:p w14:paraId="1F83893B" w14:textId="231C8957" w:rsidR="004844D0" w:rsidRDefault="001823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09123248"/>
        <w:rPr>
          <w:rFonts w:ascii="Consolas" w:hAnsi="Consolas" w:cs="Courier New"/>
          <w:sz w:val="17"/>
          <w:szCs w:val="17"/>
        </w:rPr>
      </w:pPr>
      <w:r>
        <w:rPr>
          <w:rFonts w:ascii="Consolas" w:hAnsi="Consolas" w:cs="Courier New"/>
          <w:color w:val="000088"/>
          <w:sz w:val="17"/>
          <w:szCs w:val="17"/>
        </w:rPr>
        <w:t xml:space="preserve">    </w:t>
      </w:r>
      <w:r w:rsidR="004844D0">
        <w:rPr>
          <w:rFonts w:ascii="Consolas" w:hAnsi="Consolas" w:cs="Courier New"/>
          <w:color w:val="000088"/>
          <w:sz w:val="17"/>
          <w:szCs w:val="17"/>
        </w:rPr>
        <w:t>let</w:t>
      </w:r>
      <w:r w:rsidR="004844D0">
        <w:rPr>
          <w:rFonts w:ascii="Consolas" w:hAnsi="Consolas" w:cs="Courier New"/>
          <w:color w:val="000000"/>
          <w:sz w:val="17"/>
          <w:szCs w:val="17"/>
        </w:rPr>
        <w:t xml:space="preserve"> a</w:t>
      </w:r>
      <w:r w:rsidR="004844D0">
        <w:rPr>
          <w:rFonts w:ascii="Consolas" w:hAnsi="Consolas" w:cs="Courier New"/>
          <w:color w:val="666600"/>
          <w:sz w:val="17"/>
          <w:szCs w:val="17"/>
        </w:rPr>
        <w:t>=</w:t>
      </w:r>
      <w:r w:rsidR="004844D0">
        <w:rPr>
          <w:rFonts w:ascii="Consolas" w:hAnsi="Consolas" w:cs="Courier New"/>
          <w:color w:val="000000"/>
          <w:sz w:val="17"/>
          <w:szCs w:val="17"/>
        </w:rPr>
        <w:t xml:space="preserve"> </w:t>
      </w:r>
      <w:proofErr w:type="spellStart"/>
      <w:proofErr w:type="gramStart"/>
      <w:r w:rsidR="004844D0">
        <w:rPr>
          <w:rFonts w:ascii="Consolas" w:hAnsi="Consolas" w:cs="Courier New"/>
          <w:color w:val="660066"/>
          <w:sz w:val="17"/>
          <w:szCs w:val="17"/>
        </w:rPr>
        <w:t>Rc</w:t>
      </w:r>
      <w:proofErr w:type="spellEnd"/>
      <w:r w:rsidR="004844D0">
        <w:rPr>
          <w:rFonts w:ascii="Consolas" w:hAnsi="Consolas" w:cs="Courier New"/>
          <w:color w:val="666600"/>
          <w:sz w:val="17"/>
          <w:szCs w:val="17"/>
        </w:rPr>
        <w:t>::</w:t>
      </w:r>
      <w:proofErr w:type="gramEnd"/>
      <w:r w:rsidR="004844D0">
        <w:rPr>
          <w:rFonts w:ascii="Consolas" w:hAnsi="Consolas" w:cs="Courier New"/>
          <w:color w:val="000088"/>
          <w:sz w:val="17"/>
          <w:szCs w:val="17"/>
        </w:rPr>
        <w:t>new</w:t>
      </w:r>
      <w:r w:rsidR="004844D0">
        <w:rPr>
          <w:rFonts w:ascii="Consolas" w:hAnsi="Consolas" w:cs="Courier New"/>
          <w:color w:val="666600"/>
          <w:sz w:val="17"/>
          <w:szCs w:val="17"/>
        </w:rPr>
        <w:t>(</w:t>
      </w:r>
      <w:r w:rsidR="004844D0">
        <w:rPr>
          <w:rFonts w:ascii="Consolas" w:hAnsi="Consolas" w:cs="Courier New"/>
          <w:color w:val="006666"/>
          <w:sz w:val="17"/>
          <w:szCs w:val="17"/>
        </w:rPr>
        <w:t>2</w:t>
      </w:r>
      <w:r w:rsidR="004844D0">
        <w:rPr>
          <w:rFonts w:ascii="Consolas" w:hAnsi="Consolas" w:cs="Courier New"/>
          <w:color w:val="666600"/>
          <w:sz w:val="17"/>
          <w:szCs w:val="17"/>
        </w:rPr>
        <w:t>);</w:t>
      </w:r>
    </w:p>
    <w:p w14:paraId="14346D6F" w14:textId="77777777" w:rsidR="004844D0" w:rsidRDefault="004844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091232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Rc</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downgrade</w:t>
      </w:r>
      <w:r>
        <w:rPr>
          <w:rFonts w:ascii="Consolas" w:hAnsi="Consolas" w:cs="Courier New"/>
          <w:color w:val="666600"/>
          <w:sz w:val="17"/>
          <w:szCs w:val="17"/>
        </w:rPr>
        <w:t>(&amp;</w:t>
      </w:r>
      <w:r>
        <w:rPr>
          <w:rFonts w:ascii="Consolas" w:hAnsi="Consolas" w:cs="Courier New"/>
          <w:color w:val="000000"/>
          <w:sz w:val="17"/>
          <w:szCs w:val="17"/>
        </w:rPr>
        <w:t>a</w:t>
      </w:r>
      <w:r>
        <w:rPr>
          <w:rFonts w:ascii="Consolas" w:hAnsi="Consolas" w:cs="Courier New"/>
          <w:color w:val="666600"/>
          <w:sz w:val="17"/>
          <w:szCs w:val="17"/>
        </w:rPr>
        <w:t>);</w:t>
      </w:r>
    </w:p>
    <w:p w14:paraId="3A56FC5D" w14:textId="77777777" w:rsidR="004844D0" w:rsidRDefault="004844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09123248"/>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let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upgrade</w:t>
      </w:r>
      <w:proofErr w:type="spellEnd"/>
      <w:proofErr w:type="gramEnd"/>
      <w:r>
        <w:rPr>
          <w:rFonts w:ascii="Consolas" w:hAnsi="Consolas" w:cs="Courier New"/>
          <w:color w:val="666600"/>
          <w:sz w:val="17"/>
          <w:szCs w:val="17"/>
        </w:rPr>
        <w:t>();</w:t>
      </w:r>
    </w:p>
    <w:p w14:paraId="361C48BD" w14:textId="77777777" w:rsidR="004844D0" w:rsidRDefault="004844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09123248"/>
        <w:rPr>
          <w:rFonts w:ascii="Consolas" w:hAnsi="Consolas" w:cs="Courier New"/>
          <w:sz w:val="17"/>
          <w:szCs w:val="17"/>
        </w:rPr>
      </w:pPr>
      <w:r>
        <w:rPr>
          <w:rFonts w:ascii="Consolas" w:hAnsi="Consolas" w:cs="Courier New"/>
          <w:color w:val="000000"/>
          <w:sz w:val="17"/>
          <w:szCs w:val="17"/>
        </w:rPr>
        <w:t xml:space="preserve">    </w:t>
      </w:r>
    </w:p>
    <w:p w14:paraId="34F75299" w14:textId="77777777" w:rsidR="004844D0" w:rsidRDefault="004844D0" w:rsidP="00EA0D38">
      <w:pPr>
        <w:pStyle w:val="ListBullet"/>
        <w:numPr>
          <w:ilvl w:val="0"/>
          <w:numId w:val="0"/>
        </w:numPr>
        <w:ind w:left="2880"/>
      </w:pPr>
    </w:p>
    <w:p w14:paraId="7B228839" w14:textId="34E8CC7D" w:rsidR="00B2086F" w:rsidRDefault="00B2086F" w:rsidP="00EA0D38">
      <w:pPr>
        <w:pStyle w:val="ListBullet"/>
        <w:numPr>
          <w:ilvl w:val="0"/>
          <w:numId w:val="0"/>
        </w:numPr>
        <w:ind w:left="2880"/>
      </w:pPr>
      <w:r>
        <w:t>Here b gets a value of type Weak&lt;i32&gt;.</w:t>
      </w:r>
    </w:p>
    <w:p w14:paraId="41908740" w14:textId="3A565152" w:rsidR="00B2086F" w:rsidRDefault="00B2086F" w:rsidP="00EA0D38">
      <w:pPr>
        <w:pStyle w:val="ListBullet"/>
        <w:numPr>
          <w:ilvl w:val="0"/>
          <w:numId w:val="0"/>
        </w:numPr>
        <w:ind w:left="2880"/>
      </w:pPr>
      <w:r>
        <w:t>This means ‘a’ can ge</w:t>
      </w:r>
      <w:r w:rsidR="00191469">
        <w:t xml:space="preserve">t dropped even while b has a reference to it. upgrade </w:t>
      </w:r>
      <w:r w:rsidR="00886B33">
        <w:t xml:space="preserve">upgrades the Weak to a </w:t>
      </w:r>
      <w:proofErr w:type="spellStart"/>
      <w:r w:rsidR="00886B33">
        <w:t>Rc</w:t>
      </w:r>
      <w:proofErr w:type="spellEnd"/>
      <w:r w:rsidR="00886B33">
        <w:t>&lt;T&gt; reference again, however since the value may have been dropped it returns an Option&lt;</w:t>
      </w:r>
      <w:proofErr w:type="spellStart"/>
      <w:r w:rsidR="00886B33">
        <w:t>Rc</w:t>
      </w:r>
      <w:proofErr w:type="spellEnd"/>
      <w:r w:rsidR="00886B33">
        <w:t>&lt;i32&gt;&gt;.</w:t>
      </w:r>
    </w:p>
    <w:p w14:paraId="65F3C804" w14:textId="7242E2B6" w:rsidR="00D327BF" w:rsidRDefault="00395DC8" w:rsidP="00D327BF">
      <w:pPr>
        <w:pStyle w:val="ListBullet"/>
        <w:numPr>
          <w:ilvl w:val="3"/>
          <w:numId w:val="1"/>
        </w:numPr>
      </w:pPr>
      <w:proofErr w:type="spellStart"/>
      <w:r>
        <w:t>weak_count</w:t>
      </w:r>
      <w:proofErr w:type="spellEnd"/>
      <w:r>
        <w:t xml:space="preserve">: Just like </w:t>
      </w:r>
      <w:proofErr w:type="spellStart"/>
      <w:r>
        <w:t>strong_count</w:t>
      </w:r>
      <w:proofErr w:type="spellEnd"/>
      <w:r>
        <w:t xml:space="preserve"> returns the strong counter, </w:t>
      </w:r>
      <w:proofErr w:type="spellStart"/>
      <w:r>
        <w:t>weak_count</w:t>
      </w:r>
      <w:proofErr w:type="spellEnd"/>
      <w:r>
        <w:t xml:space="preserve"> returns the weak counter</w:t>
      </w:r>
      <w:r w:rsidR="00156DF6">
        <w:t xml:space="preserve"> of an </w:t>
      </w:r>
      <w:proofErr w:type="spellStart"/>
      <w:r w:rsidR="00156DF6">
        <w:t>Rc</w:t>
      </w:r>
      <w:proofErr w:type="spellEnd"/>
      <w:r w:rsidR="00156DF6">
        <w:t>.</w:t>
      </w:r>
    </w:p>
    <w:p w14:paraId="30940F7B" w14:textId="3380AA49" w:rsidR="00395DC8" w:rsidRDefault="00395DC8" w:rsidP="004E6251">
      <w:pPr>
        <w:pStyle w:val="ListBullet"/>
        <w:numPr>
          <w:ilvl w:val="0"/>
          <w:numId w:val="0"/>
        </w:numPr>
        <w:ind w:left="2880"/>
      </w:pPr>
    </w:p>
    <w:p w14:paraId="73341610" w14:textId="41044348" w:rsidR="008506BE" w:rsidRPr="008506BE" w:rsidRDefault="008506BE" w:rsidP="008506BE">
      <w:pPr>
        <w:pStyle w:val="ListParagraph"/>
        <w:numPr>
          <w:ilvl w:val="3"/>
          <w:numId w:val="1"/>
        </w:numPr>
      </w:pPr>
      <w:r w:rsidRPr="008506BE">
        <w:t xml:space="preserve">Almost all Rust types implement the Send trait, but </w:t>
      </w:r>
      <w:proofErr w:type="spellStart"/>
      <w:r w:rsidRPr="008506BE">
        <w:t>Rc</w:t>
      </w:r>
      <w:proofErr w:type="spellEnd"/>
      <w:r w:rsidRPr="008506BE">
        <w:t xml:space="preserve">&lt;T&gt; doesn’t. This is because if a </w:t>
      </w:r>
      <w:proofErr w:type="spellStart"/>
      <w:r w:rsidRPr="008506BE">
        <w:t>Rc</w:t>
      </w:r>
      <w:proofErr w:type="spellEnd"/>
      <w:r w:rsidRPr="008506BE">
        <w:t>&lt;T&gt; is cloned and then sent to a different thread, then both might try to update the same count for a new reference which poses concurrency problems.</w:t>
      </w:r>
    </w:p>
    <w:p w14:paraId="018EAF3F" w14:textId="77777777" w:rsidR="008506BE" w:rsidRDefault="008506BE">
      <w:pPr>
        <w:pStyle w:val="ListBullet"/>
        <w:numPr>
          <w:ilvl w:val="3"/>
          <w:numId w:val="1"/>
        </w:numPr>
      </w:pPr>
    </w:p>
    <w:p w14:paraId="788992F5" w14:textId="77777777" w:rsidR="008506BE" w:rsidRDefault="008506BE" w:rsidP="004E6251">
      <w:pPr>
        <w:pStyle w:val="ListBullet"/>
        <w:numPr>
          <w:ilvl w:val="3"/>
          <w:numId w:val="1"/>
        </w:numPr>
      </w:pPr>
    </w:p>
    <w:p w14:paraId="22FD73FB" w14:textId="76ADF3F1" w:rsidR="009A372E" w:rsidRDefault="00D327BF">
      <w:pPr>
        <w:pStyle w:val="ListBullet"/>
        <w:numPr>
          <w:ilvl w:val="2"/>
          <w:numId w:val="1"/>
        </w:numPr>
      </w:pPr>
      <w:proofErr w:type="spellStart"/>
      <w:r>
        <w:t>RefCell</w:t>
      </w:r>
      <w:proofErr w:type="spellEnd"/>
      <w:r>
        <w:t>&lt;T&gt;:</w:t>
      </w:r>
      <w:r w:rsidR="006C431B">
        <w:t xml:space="preserve"> </w:t>
      </w:r>
      <w:r w:rsidR="00E229BE">
        <w:t xml:space="preserve">It uses the interior mutability design pattern of Rust. This design pattern </w:t>
      </w:r>
      <w:r w:rsidR="00790824">
        <w:t xml:space="preserve">allows immutable references to be able to mutate data internally. As this violates the ownership rules, </w:t>
      </w:r>
      <w:r w:rsidR="0053237B">
        <w:t xml:space="preserve">internally </w:t>
      </w:r>
      <w:r w:rsidR="00790824">
        <w:t>it is a part of unsafe Rust</w:t>
      </w:r>
      <w:r w:rsidR="00B90AD0">
        <w:t xml:space="preserve">. </w:t>
      </w:r>
      <w:r w:rsidR="00AC5727">
        <w:t xml:space="preserve">While unsafe code can be used normally, it requires the developer to ensure </w:t>
      </w:r>
      <w:r w:rsidR="00BA7B35">
        <w:t>bugs don’t occur at runtime such as data races.</w:t>
      </w:r>
      <w:r w:rsidR="00034E72">
        <w:t xml:space="preserve"> </w:t>
      </w:r>
      <w:r w:rsidR="00034E72">
        <w:br/>
        <w:t xml:space="preserve">Rust is inherently conservative with </w:t>
      </w:r>
      <w:proofErr w:type="gramStart"/>
      <w:r w:rsidR="00034E72">
        <w:t>its</w:t>
      </w:r>
      <w:proofErr w:type="gramEnd"/>
      <w:r w:rsidR="00034E72">
        <w:t xml:space="preserve"> b</w:t>
      </w:r>
      <w:r w:rsidR="004270A8">
        <w:t xml:space="preserve">orrow rules. Sometimes even if a correct program is </w:t>
      </w:r>
      <w:proofErr w:type="gramStart"/>
      <w:r w:rsidR="004270A8">
        <w:t>ran</w:t>
      </w:r>
      <w:proofErr w:type="gramEnd"/>
      <w:r w:rsidR="004270A8">
        <w:t>, it may not follow its rules and hence prevent Rust from compiling it.</w:t>
      </w:r>
      <w:r w:rsidR="00A71FD6">
        <w:t xml:space="preserve"> This is why unsafe code is allowed, as the checks are then passed over to runtime where if the code causes an issue, it panics and crashes the program.</w:t>
      </w:r>
      <w:r w:rsidR="00A82617">
        <w:t xml:space="preserve"> </w:t>
      </w:r>
    </w:p>
    <w:p w14:paraId="6C40886A" w14:textId="56159AEC" w:rsidR="005160E1" w:rsidRDefault="000B3C58" w:rsidP="005160E1">
      <w:pPr>
        <w:pStyle w:val="ListBullet"/>
        <w:numPr>
          <w:ilvl w:val="3"/>
          <w:numId w:val="1"/>
        </w:numPr>
      </w:pPr>
      <w:r>
        <w:t xml:space="preserve">Using </w:t>
      </w:r>
      <w:proofErr w:type="spellStart"/>
      <w:r>
        <w:t>RefCell</w:t>
      </w:r>
      <w:proofErr w:type="spellEnd"/>
      <w:r>
        <w:t xml:space="preserve">: We use it just like </w:t>
      </w:r>
      <w:proofErr w:type="spellStart"/>
      <w:r>
        <w:t>Rc</w:t>
      </w:r>
      <w:proofErr w:type="spellEnd"/>
      <w:r>
        <w:t>&lt;T&gt;</w:t>
      </w:r>
      <w:r w:rsidR="00337108">
        <w:t xml:space="preserve">. </w:t>
      </w:r>
      <w:proofErr w:type="spellStart"/>
      <w:proofErr w:type="gramStart"/>
      <w:r w:rsidR="00337108">
        <w:t>RefCell</w:t>
      </w:r>
      <w:proofErr w:type="spellEnd"/>
      <w:r w:rsidR="00337108">
        <w:t>::</w:t>
      </w:r>
      <w:proofErr w:type="gramEnd"/>
      <w:r w:rsidR="00337108">
        <w:t xml:space="preserve">new(&lt;value&gt;) and then borrow mutable copies with </w:t>
      </w:r>
      <w:r w:rsidR="00CC406F">
        <w:lastRenderedPageBreak/>
        <w:t>.</w:t>
      </w:r>
      <w:proofErr w:type="spellStart"/>
      <w:r w:rsidR="00CC406F">
        <w:t>borrow_mut</w:t>
      </w:r>
      <w:proofErr w:type="spellEnd"/>
      <w:r w:rsidR="00CC406F">
        <w:t xml:space="preserve">() which returns a </w:t>
      </w:r>
      <w:proofErr w:type="spellStart"/>
      <w:r w:rsidR="00CC406F">
        <w:t>RefMut</w:t>
      </w:r>
      <w:proofErr w:type="spellEnd"/>
      <w:r w:rsidR="00CC406F">
        <w:t xml:space="preserve">&lt;T&gt; object and can be used to modify the internal value. </w:t>
      </w:r>
    </w:p>
    <w:p w14:paraId="1683BB08" w14:textId="616F9FF3" w:rsidR="00CC406F" w:rsidRDefault="00CC406F" w:rsidP="00CC406F">
      <w:pPr>
        <w:pStyle w:val="ListBullet"/>
        <w:numPr>
          <w:ilvl w:val="0"/>
          <w:numId w:val="0"/>
        </w:numPr>
        <w:ind w:left="2880"/>
      </w:pPr>
      <w:r>
        <w:t>The borrow checking rules are implemented</w:t>
      </w:r>
      <w:r w:rsidR="00C15BAE">
        <w:t xml:space="preserve"> at runtime for </w:t>
      </w:r>
      <w:proofErr w:type="spellStart"/>
      <w:r w:rsidR="00C15BAE">
        <w:t>RefCell</w:t>
      </w:r>
      <w:proofErr w:type="spellEnd"/>
      <w:r w:rsidR="00C15BAE">
        <w:t>.</w:t>
      </w:r>
    </w:p>
    <w:p w14:paraId="0AACED02" w14:textId="59DF0417" w:rsidR="00E063CB" w:rsidRDefault="00E063CB" w:rsidP="00CC406F">
      <w:pPr>
        <w:pStyle w:val="ListBullet"/>
        <w:numPr>
          <w:ilvl w:val="0"/>
          <w:numId w:val="0"/>
        </w:numPr>
        <w:ind w:left="2880"/>
      </w:pPr>
      <w:r>
        <w:t>For example:</w:t>
      </w:r>
    </w:p>
    <w:p w14:paraId="03073450" w14:textId="77777777" w:rsidR="00E063CB" w:rsidRDefault="00E063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95363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RefCell</w:t>
      </w:r>
      <w:proofErr w:type="spellEnd"/>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66E9EBA" w14:textId="77777777" w:rsidR="00E063CB" w:rsidRDefault="00E063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95363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a</w:t>
      </w:r>
      <w:r>
        <w:rPr>
          <w:rFonts w:ascii="Consolas" w:hAnsi="Consolas" w:cs="Courier New"/>
          <w:color w:val="666600"/>
          <w:sz w:val="17"/>
          <w:szCs w:val="17"/>
        </w:rPr>
        <w:t>;</w:t>
      </w:r>
    </w:p>
    <w:p w14:paraId="1CCC3239" w14:textId="77777777" w:rsidR="00E063CB" w:rsidRDefault="00E063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95363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borrow</w:t>
      </w:r>
      <w:proofErr w:type="gramEnd"/>
      <w:r>
        <w:rPr>
          <w:rFonts w:ascii="Consolas" w:hAnsi="Consolas" w:cs="Courier New"/>
          <w:color w:val="000000"/>
          <w:sz w:val="17"/>
          <w:szCs w:val="17"/>
        </w:rPr>
        <w:t>_mut</w:t>
      </w:r>
      <w:proofErr w:type="spellEnd"/>
      <w:r>
        <w:rPr>
          <w:rFonts w:ascii="Consolas" w:hAnsi="Consolas" w:cs="Courier New"/>
          <w:color w:val="666600"/>
          <w:sz w:val="17"/>
          <w:szCs w:val="17"/>
        </w:rPr>
        <w:t>();</w:t>
      </w:r>
    </w:p>
    <w:p w14:paraId="60AF675B" w14:textId="77777777" w:rsidR="00E063CB" w:rsidRDefault="00E063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95363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1128D3C4" w14:textId="2D830446" w:rsidR="00E063CB" w:rsidRDefault="00723782" w:rsidP="004E6251">
      <w:pPr>
        <w:pStyle w:val="ListBullet"/>
        <w:numPr>
          <w:ilvl w:val="0"/>
          <w:numId w:val="0"/>
        </w:numPr>
        <w:ind w:left="2880"/>
      </w:pPr>
      <w:r>
        <w:t>works.</w:t>
      </w:r>
    </w:p>
    <w:p w14:paraId="444EAFED" w14:textId="781D5FFC" w:rsidR="00980C31" w:rsidRDefault="00BB0AB5" w:rsidP="004E6251">
      <w:pPr>
        <w:pStyle w:val="ListBullet"/>
        <w:numPr>
          <w:ilvl w:val="2"/>
          <w:numId w:val="1"/>
        </w:numPr>
      </w:pPr>
      <w:r>
        <w:t xml:space="preserve">Cell&lt;T&gt;: Just like </w:t>
      </w:r>
      <w:proofErr w:type="spellStart"/>
      <w:r>
        <w:t>RefCell</w:t>
      </w:r>
      <w:proofErr w:type="spellEnd"/>
      <w:r>
        <w:t xml:space="preserve"> but instead of references it internally creates new copies.</w:t>
      </w:r>
    </w:p>
    <w:p w14:paraId="2B53C08A" w14:textId="77777777" w:rsidR="005160E1" w:rsidRDefault="005160E1" w:rsidP="004E6251">
      <w:pPr>
        <w:pStyle w:val="ListBullet"/>
        <w:numPr>
          <w:ilvl w:val="3"/>
          <w:numId w:val="1"/>
        </w:numPr>
      </w:pPr>
    </w:p>
    <w:p w14:paraId="238DDAC8" w14:textId="004A3E00" w:rsidR="00E229BE" w:rsidRDefault="009F238A">
      <w:pPr>
        <w:pStyle w:val="ListBullet"/>
        <w:numPr>
          <w:ilvl w:val="2"/>
          <w:numId w:val="1"/>
        </w:numPr>
      </w:pPr>
      <w:r>
        <w:t xml:space="preserve">Arc&lt;T&gt;: Just like </w:t>
      </w:r>
      <w:proofErr w:type="spellStart"/>
      <w:r>
        <w:t>Rc</w:t>
      </w:r>
      <w:proofErr w:type="spellEnd"/>
      <w:r>
        <w:t xml:space="preserve"> but uses Atomics.</w:t>
      </w:r>
    </w:p>
    <w:p w14:paraId="1C7DD620" w14:textId="77777777" w:rsidR="008322D4" w:rsidRDefault="008322D4" w:rsidP="004E6251">
      <w:pPr>
        <w:pStyle w:val="ListBullet"/>
        <w:numPr>
          <w:ilvl w:val="2"/>
          <w:numId w:val="1"/>
        </w:numPr>
      </w:pPr>
    </w:p>
    <w:p w14:paraId="42AB4681" w14:textId="72C8C75A" w:rsidR="006861D0" w:rsidRDefault="00AE3469">
      <w:pPr>
        <w:pStyle w:val="ListBullet"/>
        <w:numPr>
          <w:ilvl w:val="1"/>
          <w:numId w:val="1"/>
        </w:numPr>
      </w:pPr>
      <w:r>
        <w:t xml:space="preserve"> </w:t>
      </w:r>
    </w:p>
    <w:p w14:paraId="52AEF75E" w14:textId="77777777" w:rsidR="00AE3469" w:rsidRDefault="00AE3469" w:rsidP="004E6251">
      <w:pPr>
        <w:pStyle w:val="ListBullet"/>
        <w:numPr>
          <w:ilvl w:val="1"/>
          <w:numId w:val="1"/>
        </w:numPr>
      </w:pPr>
    </w:p>
    <w:p w14:paraId="4E9E2A1F" w14:textId="4CE75465" w:rsidR="00114F48" w:rsidRDefault="00391EF2" w:rsidP="00C42FA2">
      <w:pPr>
        <w:pStyle w:val="ListBullet"/>
        <w:outlineLvl w:val="1"/>
      </w:pPr>
      <w:r>
        <w:t xml:space="preserve">Fearless Concurrency: Rust’s </w:t>
      </w:r>
      <w:r w:rsidR="00E223D9">
        <w:t xml:space="preserve">type system along with its ownership system is also effective against concurrency related issues. As such, Rust compiler can tackle most </w:t>
      </w:r>
      <w:r w:rsidR="00E71F08">
        <w:t>issues we may face with concurrency early on in compilation itself.</w:t>
      </w:r>
      <w:r w:rsidR="006D115B">
        <w:t xml:space="preserve"> This is the reason why Rust’s concurrency can be called fearless.</w:t>
      </w:r>
    </w:p>
    <w:p w14:paraId="0C5C9958" w14:textId="05C1CC63" w:rsidR="001048C3" w:rsidRDefault="00F822D6" w:rsidP="001048C3">
      <w:pPr>
        <w:pStyle w:val="ListBullet"/>
        <w:numPr>
          <w:ilvl w:val="1"/>
          <w:numId w:val="1"/>
        </w:numPr>
      </w:pPr>
      <w:r>
        <w:t xml:space="preserve">Threads and Processes: </w:t>
      </w:r>
      <w:r w:rsidR="00861909">
        <w:t xml:space="preserve">A process is an individual program, whereas threads are part of the program that it has spun up on individual components. </w:t>
      </w:r>
      <w:r w:rsidR="00153BB8">
        <w:t xml:space="preserve">A single program is by default, single threaded. </w:t>
      </w:r>
    </w:p>
    <w:p w14:paraId="3D1F9928" w14:textId="7BD2C471" w:rsidR="007D1738" w:rsidRPr="00C67662" w:rsidRDefault="007F3E6E" w:rsidP="00C67662">
      <w:pPr>
        <w:pStyle w:val="ListBullet"/>
        <w:numPr>
          <w:ilvl w:val="2"/>
          <w:numId w:val="1"/>
        </w:numPr>
        <w:rPr>
          <w:sz w:val="17"/>
          <w:szCs w:val="17"/>
        </w:rPr>
      </w:pPr>
      <w:r>
        <w:t>Spawn and sleep: To spawn a</w:t>
      </w:r>
      <w:r w:rsidR="004E71D6">
        <w:t xml:space="preserve"> thread in Rust,</w:t>
      </w:r>
    </w:p>
    <w:p w14:paraId="1F75A370"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660066"/>
          <w:sz w:val="17"/>
          <w:szCs w:val="17"/>
        </w:rPr>
        <w:t>Duration</w:t>
      </w:r>
      <w:r>
        <w:rPr>
          <w:rFonts w:ascii="Consolas" w:hAnsi="Consolas" w:cs="Courier New"/>
          <w:color w:val="666600"/>
          <w:sz w:val="17"/>
          <w:szCs w:val="17"/>
        </w:rPr>
        <w:t>};</w:t>
      </w:r>
    </w:p>
    <w:p w14:paraId="7F0BD4CD"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03EFC9DE"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p>
    <w:p w14:paraId="211FF3D6" w14:textId="59C8312C"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bookmarkStart w:id="3" w:name="_Hlk109482974"/>
      <w:proofErr w:type="spellStart"/>
      <w:r>
        <w:rPr>
          <w:rFonts w:ascii="Consolas" w:hAnsi="Consolas" w:cs="Courier New"/>
          <w:color w:val="000000"/>
          <w:sz w:val="17"/>
          <w:szCs w:val="17"/>
        </w:rPr>
        <w:t>a</w:t>
      </w:r>
      <w:r w:rsidR="0008212A">
        <w:rPr>
          <w:rFonts w:ascii="Consolas" w:hAnsi="Consolas" w:cs="Courier New"/>
          <w:color w:val="000000"/>
          <w:sz w:val="17"/>
          <w:szCs w:val="17"/>
        </w:rPr>
        <w:t>Handle</w:t>
      </w:r>
      <w:bookmarkEnd w:id="3"/>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w:t>
      </w:r>
      <w:r>
        <w:rPr>
          <w:rFonts w:ascii="Consolas" w:hAnsi="Consolas" w:cs="Courier New"/>
          <w:color w:val="666600"/>
          <w:sz w:val="17"/>
          <w:szCs w:val="17"/>
        </w:rPr>
        <w:t>::</w:t>
      </w:r>
      <w:proofErr w:type="gramEnd"/>
      <w:r>
        <w:rPr>
          <w:rFonts w:ascii="Consolas" w:hAnsi="Consolas" w:cs="Courier New"/>
          <w:color w:val="000000"/>
          <w:sz w:val="17"/>
          <w:szCs w:val="17"/>
        </w:rPr>
        <w:t>spawn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DA1655"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yo</w:t>
      </w:r>
      <w:proofErr w:type="spellEnd"/>
      <w:r>
        <w:rPr>
          <w:rFonts w:ascii="Consolas" w:hAnsi="Consolas" w:cs="Courier New"/>
          <w:color w:val="008800"/>
          <w:sz w:val="17"/>
          <w:szCs w:val="17"/>
        </w:rPr>
        <w:t>"</w:t>
      </w:r>
      <w:r>
        <w:rPr>
          <w:rFonts w:ascii="Consolas" w:hAnsi="Consolas" w:cs="Courier New"/>
          <w:color w:val="666600"/>
          <w:sz w:val="17"/>
          <w:szCs w:val="17"/>
        </w:rPr>
        <w:t>);</w:t>
      </w:r>
    </w:p>
    <w:p w14:paraId="0697A08F"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w:t>
      </w:r>
    </w:p>
    <w:p w14:paraId="01F75416"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8618412"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014633C"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92FC436"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w:t>
      </w:r>
    </w:p>
    <w:p w14:paraId="48872AE3"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enddd</w:t>
      </w:r>
      <w:proofErr w:type="spellEnd"/>
      <w:r>
        <w:rPr>
          <w:rFonts w:ascii="Consolas" w:hAnsi="Consolas" w:cs="Courier New"/>
          <w:color w:val="008800"/>
          <w:sz w:val="17"/>
          <w:szCs w:val="17"/>
        </w:rPr>
        <w:t>"</w:t>
      </w:r>
      <w:r>
        <w:rPr>
          <w:rFonts w:ascii="Consolas" w:hAnsi="Consolas" w:cs="Courier New"/>
          <w:color w:val="666600"/>
          <w:sz w:val="17"/>
          <w:szCs w:val="17"/>
        </w:rPr>
        <w:t>);</w:t>
      </w:r>
    </w:p>
    <w:p w14:paraId="048531C4"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thread</w:t>
      </w:r>
      <w:r>
        <w:rPr>
          <w:rFonts w:ascii="Consolas" w:hAnsi="Consolas" w:cs="Courier New"/>
          <w:color w:val="666600"/>
          <w:sz w:val="17"/>
          <w:szCs w:val="17"/>
        </w:rPr>
        <w:t>::</w:t>
      </w:r>
      <w:proofErr w:type="gramEnd"/>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660066"/>
          <w:sz w:val="17"/>
          <w:szCs w:val="17"/>
        </w:rPr>
        <w:t>Duration</w:t>
      </w:r>
      <w:r>
        <w:rPr>
          <w:rFonts w:ascii="Consolas" w:hAnsi="Consolas" w:cs="Courier New"/>
          <w:color w:val="666600"/>
          <w:sz w:val="17"/>
          <w:szCs w:val="17"/>
        </w:rPr>
        <w:t>::</w:t>
      </w:r>
      <w:proofErr w:type="spellStart"/>
      <w:r>
        <w:rPr>
          <w:rFonts w:ascii="Consolas" w:hAnsi="Consolas" w:cs="Courier New"/>
          <w:color w:val="000000"/>
          <w:sz w:val="17"/>
          <w:szCs w:val="17"/>
        </w:rPr>
        <w:t>from_millis</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04D2E3E1"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000000"/>
          <w:sz w:val="17"/>
          <w:szCs w:val="17"/>
        </w:rPr>
        <w:lastRenderedPageBreak/>
        <w:t> </w:t>
      </w:r>
    </w:p>
    <w:p w14:paraId="297CE0A4" w14:textId="77777777" w:rsidR="007D1738" w:rsidRDefault="007D17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00177536"/>
        <w:rPr>
          <w:rFonts w:ascii="Consolas" w:hAnsi="Consolas" w:cs="Courier New"/>
          <w:sz w:val="17"/>
          <w:szCs w:val="17"/>
        </w:rPr>
      </w:pPr>
      <w:r>
        <w:rPr>
          <w:rFonts w:ascii="Consolas" w:hAnsi="Consolas" w:cs="Courier New"/>
          <w:color w:val="666600"/>
          <w:sz w:val="17"/>
          <w:szCs w:val="17"/>
        </w:rPr>
        <w:t>}</w:t>
      </w:r>
    </w:p>
    <w:p w14:paraId="28E8680D" w14:textId="77777777" w:rsidR="00617890" w:rsidRDefault="00617890" w:rsidP="006426C5">
      <w:pPr>
        <w:pStyle w:val="ListBullet"/>
        <w:numPr>
          <w:ilvl w:val="0"/>
          <w:numId w:val="0"/>
        </w:numPr>
        <w:ind w:left="1440"/>
      </w:pPr>
    </w:p>
    <w:p w14:paraId="6854E04D" w14:textId="56EEE222" w:rsidR="00617890" w:rsidRDefault="002B397A" w:rsidP="006426C5">
      <w:pPr>
        <w:pStyle w:val="ListBullet"/>
        <w:numPr>
          <w:ilvl w:val="0"/>
          <w:numId w:val="0"/>
        </w:numPr>
        <w:ind w:left="1440"/>
      </w:pPr>
      <w:r>
        <w:t>‘</w:t>
      </w:r>
      <w:proofErr w:type="spellStart"/>
      <w:r w:rsidR="0008212A" w:rsidRPr="0008212A">
        <w:t>aHandle</w:t>
      </w:r>
      <w:proofErr w:type="spellEnd"/>
      <w:r>
        <w:t>’</w:t>
      </w:r>
      <w:r w:rsidR="00617890">
        <w:t xml:space="preserve"> will get a </w:t>
      </w:r>
      <w:proofErr w:type="spellStart"/>
      <w:r w:rsidR="00617890">
        <w:t>JoinHandle</w:t>
      </w:r>
      <w:proofErr w:type="spellEnd"/>
      <w:proofErr w:type="gramStart"/>
      <w:r w:rsidR="00617890">
        <w:t>&lt;(</w:t>
      </w:r>
      <w:proofErr w:type="gramEnd"/>
      <w:r w:rsidR="00617890">
        <w:t>)&gt; type here</w:t>
      </w:r>
      <w:r w:rsidR="00874975">
        <w:t>, i.e. it owns the value</w:t>
      </w:r>
      <w:r w:rsidR="00DB43BB">
        <w:t>. If we return a value from the closure, it will pick that type instead.</w:t>
      </w:r>
      <w:r w:rsidR="001B2CA6">
        <w:t xml:space="preserve"> </w:t>
      </w:r>
    </w:p>
    <w:p w14:paraId="44862D71" w14:textId="080B8A9F" w:rsidR="001B2CA6" w:rsidRDefault="001B2CA6" w:rsidP="006426C5">
      <w:pPr>
        <w:pStyle w:val="ListBullet"/>
        <w:numPr>
          <w:ilvl w:val="0"/>
          <w:numId w:val="0"/>
        </w:numPr>
        <w:ind w:left="1440"/>
      </w:pPr>
      <w:proofErr w:type="gramStart"/>
      <w:r>
        <w:t>This prints</w:t>
      </w:r>
      <w:proofErr w:type="gramEnd"/>
      <w:r>
        <w:t xml:space="preserve"> </w:t>
      </w:r>
      <w:r>
        <w:br/>
      </w:r>
      <w:proofErr w:type="spellStart"/>
      <w:r>
        <w:t>enddd</w:t>
      </w:r>
      <w:proofErr w:type="spellEnd"/>
      <w:r>
        <w:t xml:space="preserve"> </w:t>
      </w:r>
    </w:p>
    <w:p w14:paraId="3E373DC5" w14:textId="75E0BDA9" w:rsidR="002B397A" w:rsidRDefault="001B2CA6" w:rsidP="006426C5">
      <w:pPr>
        <w:pStyle w:val="ListBullet"/>
        <w:numPr>
          <w:ilvl w:val="0"/>
          <w:numId w:val="0"/>
        </w:numPr>
        <w:ind w:left="1440"/>
      </w:pPr>
      <w:proofErr w:type="spellStart"/>
      <w:r>
        <w:t>yo</w:t>
      </w:r>
      <w:proofErr w:type="spellEnd"/>
      <w:r>
        <w:br/>
        <w:t>1</w:t>
      </w:r>
      <w:r>
        <w:br/>
        <w:t>…</w:t>
      </w:r>
    </w:p>
    <w:p w14:paraId="5A0AD9AD" w14:textId="6079A87B" w:rsidR="00B1379C" w:rsidRDefault="00B1379C" w:rsidP="004E6251">
      <w:pPr>
        <w:pStyle w:val="ListBullet"/>
        <w:numPr>
          <w:ilvl w:val="0"/>
          <w:numId w:val="0"/>
        </w:numPr>
        <w:ind w:left="1440"/>
      </w:pPr>
      <w:r>
        <w:t xml:space="preserve">Threads are started </w:t>
      </w:r>
      <w:r w:rsidR="00B16E9A">
        <w:t xml:space="preserve">by the OS scheduler so it is not certain when </w:t>
      </w:r>
      <w:r w:rsidR="00B23524">
        <w:t>thread in b is spun up, however</w:t>
      </w:r>
      <w:r>
        <w:t xml:space="preserve"> main thread doesn’t wait for these threads to finish up</w:t>
      </w:r>
      <w:r w:rsidR="009D559F">
        <w:t xml:space="preserve"> meaning the thread may still have work left if ran like this.</w:t>
      </w:r>
    </w:p>
    <w:p w14:paraId="5CA5CEAA" w14:textId="504192D9" w:rsidR="007F3E6E" w:rsidRDefault="000025E2" w:rsidP="004E6251">
      <w:pPr>
        <w:pStyle w:val="ListBullet"/>
        <w:numPr>
          <w:ilvl w:val="2"/>
          <w:numId w:val="1"/>
        </w:numPr>
      </w:pPr>
      <w:r>
        <w:t xml:space="preserve">Join: Calling join on a </w:t>
      </w:r>
      <w:proofErr w:type="spellStart"/>
      <w:r>
        <w:t>JoinHand</w:t>
      </w:r>
      <w:r w:rsidR="0028558A">
        <w:t>le</w:t>
      </w:r>
      <w:proofErr w:type="spellEnd"/>
      <w:r w:rsidR="0028558A">
        <w:t xml:space="preserve"> will </w:t>
      </w:r>
      <w:r w:rsidR="00FA0636">
        <w:t xml:space="preserve">start its thread and </w:t>
      </w:r>
      <w:r w:rsidR="0028558A">
        <w:t>pause the thread calling join until the thread is finished doing its work. For ex.:</w:t>
      </w:r>
    </w:p>
    <w:p w14:paraId="7598F02A" w14:textId="2985D13C" w:rsidR="0028558A" w:rsidRDefault="0028558A" w:rsidP="0028558A">
      <w:pPr>
        <w:pStyle w:val="ListBullet"/>
        <w:numPr>
          <w:ilvl w:val="0"/>
          <w:numId w:val="0"/>
        </w:numPr>
        <w:ind w:left="1440"/>
      </w:pPr>
      <w:proofErr w:type="spellStart"/>
      <w:r w:rsidRPr="0028558A">
        <w:t>aHandle</w:t>
      </w:r>
      <w:proofErr w:type="spellEnd"/>
      <w:r>
        <w:t xml:space="preserve">= </w:t>
      </w:r>
      <w:r w:rsidR="00170F71">
        <w:t>…</w:t>
      </w:r>
    </w:p>
    <w:p w14:paraId="02400B34" w14:textId="407F2FAA" w:rsidR="00170F71" w:rsidRDefault="00170F71" w:rsidP="0028558A">
      <w:pPr>
        <w:pStyle w:val="ListBullet"/>
        <w:numPr>
          <w:ilvl w:val="0"/>
          <w:numId w:val="0"/>
        </w:numPr>
        <w:ind w:left="1440"/>
      </w:pPr>
      <w:proofErr w:type="spellStart"/>
      <w:r>
        <w:t>aHandle.join</w:t>
      </w:r>
      <w:proofErr w:type="spellEnd"/>
      <w:r>
        <w:t>(</w:t>
      </w:r>
      <w:proofErr w:type="gramStart"/>
      <w:r>
        <w:t>).unwrap</w:t>
      </w:r>
      <w:proofErr w:type="gramEnd"/>
      <w:r>
        <w:t>();</w:t>
      </w:r>
    </w:p>
    <w:p w14:paraId="7E8617BF" w14:textId="77777777" w:rsidR="008E304C" w:rsidRDefault="008E304C" w:rsidP="0028558A">
      <w:pPr>
        <w:pStyle w:val="ListBullet"/>
        <w:numPr>
          <w:ilvl w:val="0"/>
          <w:numId w:val="0"/>
        </w:numPr>
        <w:ind w:left="1440"/>
      </w:pPr>
    </w:p>
    <w:p w14:paraId="26644180" w14:textId="6B79823D" w:rsidR="008E304C" w:rsidRDefault="002662CA" w:rsidP="004E6251">
      <w:pPr>
        <w:pStyle w:val="ListBullet"/>
        <w:numPr>
          <w:ilvl w:val="0"/>
          <w:numId w:val="0"/>
        </w:numPr>
        <w:ind w:left="1440"/>
      </w:pPr>
      <w:r>
        <w:t xml:space="preserve">starts the thread in </w:t>
      </w:r>
      <w:proofErr w:type="spellStart"/>
      <w:r>
        <w:t>aHandle</w:t>
      </w:r>
      <w:proofErr w:type="spellEnd"/>
      <w:r>
        <w:t xml:space="preserve"> and </w:t>
      </w:r>
      <w:r w:rsidR="008E304C">
        <w:t xml:space="preserve">blocks the </w:t>
      </w:r>
      <w:r>
        <w:t xml:space="preserve">main </w:t>
      </w:r>
      <w:r w:rsidR="008E304C">
        <w:t xml:space="preserve">thread until </w:t>
      </w:r>
      <w:proofErr w:type="spellStart"/>
      <w:r w:rsidR="008E304C">
        <w:t>aHandle</w:t>
      </w:r>
      <w:proofErr w:type="spellEnd"/>
      <w:r w:rsidR="008E304C">
        <w:t xml:space="preserve"> thread finishes.</w:t>
      </w:r>
      <w:r w:rsidR="006F7A2A">
        <w:t xml:space="preserve"> Since join returns a Result&lt;</w:t>
      </w:r>
      <w:proofErr w:type="gramStart"/>
      <w:r w:rsidR="006F7A2A">
        <w:t>T,K</w:t>
      </w:r>
      <w:proofErr w:type="gramEnd"/>
      <w:r w:rsidR="006F7A2A">
        <w:t xml:space="preserve">&gt;, we use the unwrap to </w:t>
      </w:r>
      <w:r w:rsidR="00F548B1">
        <w:t>get the value returned by the closure. If the thread failed for any reason, it returns a</w:t>
      </w:r>
      <w:r w:rsidR="000218B6">
        <w:t>n Err instead of an Ok</w:t>
      </w:r>
      <w:r w:rsidR="00D22D13">
        <w:t>.</w:t>
      </w:r>
    </w:p>
    <w:p w14:paraId="54029490" w14:textId="48CCF056" w:rsidR="007F3E6E" w:rsidRDefault="00D9067B" w:rsidP="004E6251">
      <w:pPr>
        <w:pStyle w:val="ListBullet"/>
        <w:numPr>
          <w:ilvl w:val="2"/>
          <w:numId w:val="1"/>
        </w:numPr>
      </w:pPr>
      <w:r>
        <w:t>Move closure:</w:t>
      </w:r>
      <w:r w:rsidR="00CA0F84">
        <w:t xml:space="preserve"> If we use capture values in the closure, </w:t>
      </w:r>
      <w:r w:rsidR="003C6742">
        <w:t xml:space="preserve">then it is a lifetime issue as the owner might die before the thread is even ran. </w:t>
      </w:r>
      <w:r w:rsidR="007351CD">
        <w:t>To counter this, we can explicitly pass ownership to the closure and hence ensure the value’s lifetime. However, this means the value won’t be usable outside the closure.</w:t>
      </w:r>
      <w:r w:rsidR="003520C9">
        <w:t xml:space="preserve"> For ex.:</w:t>
      </w:r>
    </w:p>
    <w:p w14:paraId="1DC9B452"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thread</w:t>
      </w:r>
      <w:r>
        <w:rPr>
          <w:rFonts w:ascii="Consolas" w:hAnsi="Consolas" w:cs="Courier New"/>
          <w:color w:val="666600"/>
          <w:sz w:val="17"/>
          <w:szCs w:val="17"/>
        </w:rPr>
        <w:t>;</w:t>
      </w:r>
    </w:p>
    <w:p w14:paraId="5E176502"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t> </w:t>
      </w:r>
    </w:p>
    <w:p w14:paraId="428AF8E9"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7BCDCC"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v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7092EC10"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t> </w:t>
      </w:r>
    </w:p>
    <w:p w14:paraId="4F7723AA"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handle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w:t>
      </w:r>
      <w:r>
        <w:rPr>
          <w:rFonts w:ascii="Consolas" w:hAnsi="Consolas" w:cs="Courier New"/>
          <w:color w:val="666600"/>
          <w:sz w:val="17"/>
          <w:szCs w:val="17"/>
        </w:rPr>
        <w:t>::</w:t>
      </w:r>
      <w:proofErr w:type="gramEnd"/>
      <w:r>
        <w:rPr>
          <w:rFonts w:ascii="Consolas" w:hAnsi="Consolas" w:cs="Courier New"/>
          <w:color w:val="000000"/>
          <w:sz w:val="17"/>
          <w:szCs w:val="17"/>
        </w:rPr>
        <w:t>spawn</w:t>
      </w:r>
      <w:r>
        <w:rPr>
          <w:rFonts w:ascii="Consolas" w:hAnsi="Consolas" w:cs="Courier New"/>
          <w:color w:val="666600"/>
          <w:sz w:val="17"/>
          <w:szCs w:val="17"/>
        </w:rPr>
        <w:t>(</w:t>
      </w:r>
      <w:r>
        <w:rPr>
          <w:rFonts w:ascii="Consolas" w:hAnsi="Consolas" w:cs="Courier New"/>
          <w:color w:val="000000"/>
          <w:sz w:val="17"/>
          <w:szCs w:val="17"/>
        </w:rPr>
        <w:t xml:space="preserve">move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A0025B"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lastRenderedPageBreak/>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"Here's a vector: {:?}"</w:t>
      </w:r>
      <w:r>
        <w:rPr>
          <w:rFonts w:ascii="Consolas" w:hAnsi="Consolas" w:cs="Courier New"/>
          <w:color w:val="666600"/>
          <w:sz w:val="17"/>
          <w:szCs w:val="17"/>
        </w:rPr>
        <w:t>,</w:t>
      </w:r>
      <w:r>
        <w:rPr>
          <w:rFonts w:ascii="Consolas" w:hAnsi="Consolas" w:cs="Courier New"/>
          <w:color w:val="000000"/>
          <w:sz w:val="17"/>
          <w:szCs w:val="17"/>
        </w:rPr>
        <w:t xml:space="preserve"> v</w:t>
      </w:r>
      <w:r>
        <w:rPr>
          <w:rFonts w:ascii="Consolas" w:hAnsi="Consolas" w:cs="Courier New"/>
          <w:color w:val="666600"/>
          <w:sz w:val="17"/>
          <w:szCs w:val="17"/>
        </w:rPr>
        <w:t>);</w:t>
      </w:r>
    </w:p>
    <w:p w14:paraId="1D872F7B"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6355407"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t> </w:t>
      </w:r>
    </w:p>
    <w:p w14:paraId="26E58249"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handle</w:t>
      </w:r>
      <w:r>
        <w:rPr>
          <w:rFonts w:ascii="Consolas" w:hAnsi="Consolas" w:cs="Courier New"/>
          <w:color w:val="666600"/>
          <w:sz w:val="17"/>
          <w:szCs w:val="17"/>
        </w:rPr>
        <w:t>.</w:t>
      </w:r>
      <w:r>
        <w:rPr>
          <w:rFonts w:ascii="Consolas" w:hAnsi="Consolas" w:cs="Courier New"/>
          <w:color w:val="000088"/>
          <w:sz w:val="17"/>
          <w:szCs w:val="17"/>
        </w:rPr>
        <w:t>join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unwrap</w:t>
      </w:r>
      <w:r>
        <w:rPr>
          <w:rFonts w:ascii="Consolas" w:hAnsi="Consolas" w:cs="Courier New"/>
          <w:color w:val="666600"/>
          <w:sz w:val="17"/>
          <w:szCs w:val="17"/>
        </w:rPr>
        <w:t>();</w:t>
      </w:r>
    </w:p>
    <w:p w14:paraId="4DC3FA05" w14:textId="77777777" w:rsidR="00592BA0" w:rsidRDefault="00592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5024511"/>
        <w:rPr>
          <w:rFonts w:ascii="Consolas" w:hAnsi="Consolas" w:cs="Courier New"/>
          <w:sz w:val="17"/>
          <w:szCs w:val="17"/>
        </w:rPr>
      </w:pPr>
      <w:r>
        <w:rPr>
          <w:rFonts w:ascii="Consolas" w:hAnsi="Consolas" w:cs="Courier New"/>
          <w:color w:val="666600"/>
          <w:sz w:val="17"/>
          <w:szCs w:val="17"/>
        </w:rPr>
        <w:t>}</w:t>
      </w:r>
    </w:p>
    <w:p w14:paraId="4B6D91DA" w14:textId="626DB856" w:rsidR="003520C9" w:rsidRDefault="006711F0" w:rsidP="004E6251">
      <w:pPr>
        <w:pStyle w:val="ListBullet"/>
        <w:numPr>
          <w:ilvl w:val="0"/>
          <w:numId w:val="0"/>
        </w:numPr>
        <w:ind w:left="1440"/>
      </w:pPr>
      <w:r>
        <w:t>works, but non-move closure wouldn’t work here.</w:t>
      </w:r>
    </w:p>
    <w:p w14:paraId="6F3CF310" w14:textId="13621AB5" w:rsidR="00A626B1" w:rsidRDefault="00A626B1" w:rsidP="001048C3">
      <w:pPr>
        <w:pStyle w:val="ListBullet"/>
        <w:numPr>
          <w:ilvl w:val="1"/>
          <w:numId w:val="1"/>
        </w:numPr>
      </w:pPr>
      <w:r>
        <w:t xml:space="preserve">Atomic types: Atomic types in </w:t>
      </w:r>
      <w:proofErr w:type="gramStart"/>
      <w:r>
        <w:t>std::</w:t>
      </w:r>
      <w:proofErr w:type="gramEnd"/>
      <w:r>
        <w:t xml:space="preserve">sync::atomic are similar to their normal counterparts, like </w:t>
      </w:r>
      <w:proofErr w:type="spellStart"/>
      <w:r>
        <w:t>Rc</w:t>
      </w:r>
      <w:proofErr w:type="spellEnd"/>
      <w:r>
        <w:t xml:space="preserve">&lt;T&gt; and Arc&lt;T&gt; but the difference is that atomic types use atomics, which ensure the data type can be passed between threads safely and </w:t>
      </w:r>
      <w:r w:rsidR="00317AA1">
        <w:t xml:space="preserve">internal state won’t be disturbed with multiple operations on it. Unlike their normal counterparts, atomics </w:t>
      </w:r>
      <w:proofErr w:type="gramStart"/>
      <w:r w:rsidR="00317AA1">
        <w:t>incur</w:t>
      </w:r>
      <w:proofErr w:type="gramEnd"/>
      <w:r w:rsidR="00317AA1">
        <w:t xml:space="preserve"> a performance penalty, which is why they are only used when concurrency is of paramount importance.</w:t>
      </w:r>
    </w:p>
    <w:p w14:paraId="107871A8" w14:textId="149690C8" w:rsidR="00D9067B" w:rsidRDefault="009C1315" w:rsidP="001048C3">
      <w:pPr>
        <w:pStyle w:val="ListBullet"/>
        <w:numPr>
          <w:ilvl w:val="1"/>
          <w:numId w:val="1"/>
        </w:numPr>
      </w:pPr>
      <w:r>
        <w:t>Channels: Just like Go, Rust also believes in message passing to share memory between threads.</w:t>
      </w:r>
      <w:r w:rsidR="00D22D13">
        <w:t xml:space="preserve"> A channel has an input end/transmitter end and a receiver</w:t>
      </w:r>
      <w:r w:rsidR="00F01DC4">
        <w:t xml:space="preserve"> end. </w:t>
      </w:r>
    </w:p>
    <w:p w14:paraId="3E32544E" w14:textId="13CD47D9" w:rsidR="00FE2490" w:rsidRDefault="00D22D13" w:rsidP="00FE2490">
      <w:pPr>
        <w:pStyle w:val="ListBullet"/>
        <w:numPr>
          <w:ilvl w:val="0"/>
          <w:numId w:val="0"/>
        </w:numPr>
        <w:ind w:left="1440"/>
      </w:pPr>
      <w:r>
        <w:t>To create a channel</w:t>
      </w:r>
      <w:r w:rsidR="00627382">
        <w:t xml:space="preserve">, we use the </w:t>
      </w:r>
      <w:proofErr w:type="gramStart"/>
      <w:r w:rsidR="00627382">
        <w:t>std::</w:t>
      </w:r>
      <w:proofErr w:type="gramEnd"/>
      <w:r w:rsidR="00627382">
        <w:t>sync crate.</w:t>
      </w:r>
    </w:p>
    <w:p w14:paraId="46C938B4" w14:textId="4FD07A67" w:rsidR="00627382" w:rsidRDefault="00627382" w:rsidP="00FE2490">
      <w:pPr>
        <w:pStyle w:val="ListBullet"/>
        <w:numPr>
          <w:ilvl w:val="0"/>
          <w:numId w:val="0"/>
        </w:numPr>
        <w:ind w:left="1440"/>
      </w:pPr>
      <w:r>
        <w:t>For ex.:</w:t>
      </w:r>
    </w:p>
    <w:p w14:paraId="453C5EE3" w14:textId="4739FCE1" w:rsidR="00627382" w:rsidRDefault="00627382" w:rsidP="00FE2490">
      <w:pPr>
        <w:pStyle w:val="ListBullet"/>
        <w:numPr>
          <w:ilvl w:val="0"/>
          <w:numId w:val="0"/>
        </w:numPr>
        <w:ind w:left="1440"/>
      </w:pPr>
      <w:proofErr w:type="gramStart"/>
      <w:r>
        <w:t>std::</w:t>
      </w:r>
      <w:proofErr w:type="gramEnd"/>
      <w:r>
        <w:t>sync::</w:t>
      </w:r>
      <w:proofErr w:type="spellStart"/>
      <w:r>
        <w:t>mpsc</w:t>
      </w:r>
      <w:proofErr w:type="spellEnd"/>
      <w:r>
        <w:t>;</w:t>
      </w:r>
    </w:p>
    <w:p w14:paraId="25F273BF" w14:textId="77777777" w:rsidR="00627382" w:rsidRDefault="00627382" w:rsidP="00FE2490">
      <w:pPr>
        <w:pStyle w:val="ListBullet"/>
        <w:numPr>
          <w:ilvl w:val="0"/>
          <w:numId w:val="0"/>
        </w:numPr>
        <w:ind w:left="1440"/>
      </w:pPr>
    </w:p>
    <w:p w14:paraId="7E4CD80C" w14:textId="3A7BA368" w:rsidR="00627382" w:rsidRDefault="00627382" w:rsidP="00FE2490">
      <w:pPr>
        <w:pStyle w:val="ListBullet"/>
        <w:numPr>
          <w:ilvl w:val="0"/>
          <w:numId w:val="0"/>
        </w:numPr>
        <w:ind w:left="1440"/>
      </w:pPr>
      <w:r>
        <w:t>let (</w:t>
      </w:r>
      <w:proofErr w:type="spellStart"/>
      <w:proofErr w:type="gramStart"/>
      <w:r>
        <w:t>tx,</w:t>
      </w:r>
      <w:r w:rsidR="008F4AB0">
        <w:t>rx</w:t>
      </w:r>
      <w:proofErr w:type="spellEnd"/>
      <w:proofErr w:type="gramEnd"/>
      <w:r>
        <w:t>)</w:t>
      </w:r>
      <w:r w:rsidR="008F4AB0">
        <w:t xml:space="preserve">= </w:t>
      </w:r>
      <w:proofErr w:type="spellStart"/>
      <w:r w:rsidR="008F4AB0">
        <w:t>mpsc.channe</w:t>
      </w:r>
      <w:proofErr w:type="spellEnd"/>
      <w:r w:rsidR="008F4AB0">
        <w:t>();</w:t>
      </w:r>
    </w:p>
    <w:p w14:paraId="6EC64C28" w14:textId="77777777" w:rsidR="008F4AB0" w:rsidRDefault="008F4AB0" w:rsidP="00FE2490">
      <w:pPr>
        <w:pStyle w:val="ListBullet"/>
        <w:numPr>
          <w:ilvl w:val="0"/>
          <w:numId w:val="0"/>
        </w:numPr>
        <w:ind w:left="1440"/>
      </w:pPr>
      <w:proofErr w:type="gramStart"/>
      <w:r>
        <w:t>thread::</w:t>
      </w:r>
      <w:proofErr w:type="gramEnd"/>
      <w:r>
        <w:t>spawn(move|| {</w:t>
      </w:r>
    </w:p>
    <w:p w14:paraId="553DBF4E" w14:textId="31CECDEE" w:rsidR="008F4AB0" w:rsidRDefault="008F4AB0" w:rsidP="00FE2490">
      <w:pPr>
        <w:pStyle w:val="ListBullet"/>
        <w:numPr>
          <w:ilvl w:val="0"/>
          <w:numId w:val="0"/>
        </w:numPr>
        <w:ind w:left="1440"/>
      </w:pPr>
      <w:r>
        <w:tab/>
        <w:t>…</w:t>
      </w:r>
    </w:p>
    <w:p w14:paraId="668A785F" w14:textId="476EDBD2" w:rsidR="008F4AB0" w:rsidRDefault="008F4AB0" w:rsidP="00FE2490">
      <w:pPr>
        <w:pStyle w:val="ListBullet"/>
        <w:numPr>
          <w:ilvl w:val="0"/>
          <w:numId w:val="0"/>
        </w:numPr>
        <w:ind w:left="1440"/>
      </w:pPr>
      <w:r>
        <w:tab/>
      </w:r>
      <w:proofErr w:type="spellStart"/>
      <w:proofErr w:type="gramStart"/>
      <w:r>
        <w:t>tx.send</w:t>
      </w:r>
      <w:proofErr w:type="spellEnd"/>
      <w:proofErr w:type="gramEnd"/>
      <w:r>
        <w:t>(22).unwrap();</w:t>
      </w:r>
    </w:p>
    <w:p w14:paraId="78F5FA9E" w14:textId="486491E4" w:rsidR="008F4AB0" w:rsidRDefault="008F4AB0" w:rsidP="00FE2490">
      <w:pPr>
        <w:pStyle w:val="ListBullet"/>
        <w:numPr>
          <w:ilvl w:val="0"/>
          <w:numId w:val="0"/>
        </w:numPr>
        <w:ind w:left="1440"/>
      </w:pPr>
      <w:r>
        <w:t>});</w:t>
      </w:r>
    </w:p>
    <w:p w14:paraId="4E588338" w14:textId="01EA0F8E" w:rsidR="00261AA3" w:rsidRDefault="00261AA3" w:rsidP="00261AA3">
      <w:pPr>
        <w:pStyle w:val="ListBullet"/>
        <w:numPr>
          <w:ilvl w:val="0"/>
          <w:numId w:val="0"/>
        </w:numPr>
      </w:pPr>
      <w:r>
        <w:tab/>
      </w:r>
      <w:r>
        <w:tab/>
      </w:r>
      <w:r w:rsidR="007A796E">
        <w:t xml:space="preserve">let </w:t>
      </w:r>
      <w:proofErr w:type="spellStart"/>
      <w:r w:rsidR="007A796E">
        <w:t>rcvd</w:t>
      </w:r>
      <w:proofErr w:type="spellEnd"/>
      <w:r w:rsidR="007A796E">
        <w:t xml:space="preserve">= </w:t>
      </w:r>
      <w:proofErr w:type="spellStart"/>
      <w:proofErr w:type="gramStart"/>
      <w:r w:rsidR="007A796E">
        <w:t>rx.recv</w:t>
      </w:r>
      <w:proofErr w:type="spellEnd"/>
      <w:proofErr w:type="gramEnd"/>
      <w:r w:rsidR="007A796E">
        <w:t>().unwrap();</w:t>
      </w:r>
    </w:p>
    <w:p w14:paraId="00684EA8" w14:textId="02B61B46" w:rsidR="007A796E" w:rsidRDefault="007A796E" w:rsidP="00261AA3">
      <w:pPr>
        <w:pStyle w:val="ListBullet"/>
        <w:numPr>
          <w:ilvl w:val="0"/>
          <w:numId w:val="0"/>
        </w:numPr>
      </w:pPr>
      <w:r>
        <w:tab/>
      </w:r>
      <w:r>
        <w:tab/>
      </w:r>
      <w:proofErr w:type="spellStart"/>
      <w:proofErr w:type="gramStart"/>
      <w:r>
        <w:t>println</w:t>
      </w:r>
      <w:proofErr w:type="spellEnd"/>
      <w:r>
        <w:t>!(</w:t>
      </w:r>
      <w:proofErr w:type="gramEnd"/>
      <w:r>
        <w:t xml:space="preserve">…, </w:t>
      </w:r>
      <w:proofErr w:type="spellStart"/>
      <w:r>
        <w:t>rcvd</w:t>
      </w:r>
      <w:proofErr w:type="spellEnd"/>
      <w:r>
        <w:t>);</w:t>
      </w:r>
    </w:p>
    <w:p w14:paraId="72B4701D" w14:textId="58E517C9" w:rsidR="000233A9" w:rsidRDefault="000233A9" w:rsidP="00261AA3">
      <w:pPr>
        <w:pStyle w:val="ListBullet"/>
        <w:numPr>
          <w:ilvl w:val="0"/>
          <w:numId w:val="0"/>
        </w:numPr>
      </w:pPr>
      <w:r>
        <w:tab/>
      </w:r>
      <w:r>
        <w:tab/>
      </w:r>
    </w:p>
    <w:p w14:paraId="7508E756" w14:textId="4BBB2B9F" w:rsidR="000233A9" w:rsidRDefault="000233A9">
      <w:pPr>
        <w:pStyle w:val="ListBullet"/>
        <w:numPr>
          <w:ilvl w:val="0"/>
          <w:numId w:val="0"/>
        </w:numPr>
      </w:pPr>
      <w:r>
        <w:tab/>
      </w:r>
      <w:r>
        <w:tab/>
        <w:t>Here, (</w:t>
      </w:r>
      <w:proofErr w:type="spellStart"/>
      <w:proofErr w:type="gramStart"/>
      <w:r>
        <w:t>tx,rx</w:t>
      </w:r>
      <w:proofErr w:type="spellEnd"/>
      <w:proofErr w:type="gramEnd"/>
      <w:r>
        <w:t xml:space="preserve">) gets the transmitter and receiver types from </w:t>
      </w:r>
      <w:proofErr w:type="spellStart"/>
      <w:r>
        <w:t>mpsc.channel</w:t>
      </w:r>
      <w:proofErr w:type="spellEnd"/>
      <w:r>
        <w:t xml:space="preserve">() where </w:t>
      </w:r>
      <w:proofErr w:type="spellStart"/>
      <w:r>
        <w:t>mpsc</w:t>
      </w:r>
      <w:proofErr w:type="spellEnd"/>
      <w:r>
        <w:t xml:space="preserve"> stands for multiple producer single consumer. </w:t>
      </w:r>
      <w:proofErr w:type="spellStart"/>
      <w:r w:rsidR="00B16E9A">
        <w:t>tx</w:t>
      </w:r>
      <w:proofErr w:type="spellEnd"/>
      <w:r w:rsidR="00B16E9A">
        <w:t xml:space="preserve"> sends a value in the channel and </w:t>
      </w:r>
      <w:proofErr w:type="spellStart"/>
      <w:proofErr w:type="gramStart"/>
      <w:r w:rsidR="00B16E9A">
        <w:t>rx.recv</w:t>
      </w:r>
      <w:proofErr w:type="spellEnd"/>
      <w:proofErr w:type="gramEnd"/>
      <w:r w:rsidR="00B16E9A">
        <w:t xml:space="preserve">() blocks the main thread until </w:t>
      </w:r>
      <w:r w:rsidR="00314FEA">
        <w:t xml:space="preserve">it </w:t>
      </w:r>
      <w:proofErr w:type="spellStart"/>
      <w:r w:rsidR="00314FEA">
        <w:t>it</w:t>
      </w:r>
      <w:proofErr w:type="spellEnd"/>
      <w:r w:rsidR="00314FEA">
        <w:t xml:space="preserve"> receives a value in its channel, </w:t>
      </w:r>
      <w:r w:rsidR="00314FEA">
        <w:lastRenderedPageBreak/>
        <w:t xml:space="preserve">i.e., in this case when </w:t>
      </w:r>
      <w:r w:rsidR="00B16E9A">
        <w:t xml:space="preserve">this thread runs and </w:t>
      </w:r>
      <w:r w:rsidR="00762DD0">
        <w:t>sends the value in the channel.</w:t>
      </w:r>
      <w:r w:rsidR="00BA1B82">
        <w:t xml:space="preserve"> </w:t>
      </w:r>
      <w:proofErr w:type="spellStart"/>
      <w:r w:rsidR="00BA1B82">
        <w:t>recv</w:t>
      </w:r>
      <w:proofErr w:type="spellEnd"/>
      <w:r w:rsidR="00BA1B82">
        <w:t xml:space="preserve"> also returns a Result type.</w:t>
      </w:r>
      <w:r w:rsidR="00CD7526">
        <w:t xml:space="preserve"> </w:t>
      </w:r>
      <w:r w:rsidR="00FA5072">
        <w:t xml:space="preserve">There’s also the non-blocking variant of </w:t>
      </w:r>
      <w:proofErr w:type="spellStart"/>
      <w:r w:rsidR="00FA5072">
        <w:t>recv</w:t>
      </w:r>
      <w:proofErr w:type="spellEnd"/>
      <w:r w:rsidR="00FA5072">
        <w:t xml:space="preserve">, </w:t>
      </w:r>
      <w:proofErr w:type="spellStart"/>
      <w:r w:rsidR="00FA5072">
        <w:t>try_</w:t>
      </w:r>
      <w:proofErr w:type="gramStart"/>
      <w:r w:rsidR="00FA5072">
        <w:t>recv</w:t>
      </w:r>
      <w:proofErr w:type="spellEnd"/>
      <w:r w:rsidR="00FA5072">
        <w:t>(</w:t>
      </w:r>
      <w:proofErr w:type="gramEnd"/>
      <w:r w:rsidR="00FA5072">
        <w:t xml:space="preserve">) which doesn’t block and immediately returns Result. </w:t>
      </w:r>
    </w:p>
    <w:p w14:paraId="43353ED6" w14:textId="77777777" w:rsidR="00136C72" w:rsidRDefault="00136C72">
      <w:pPr>
        <w:pStyle w:val="ListBullet"/>
        <w:numPr>
          <w:ilvl w:val="0"/>
          <w:numId w:val="0"/>
        </w:numPr>
      </w:pPr>
    </w:p>
    <w:p w14:paraId="4F3470E7" w14:textId="333054BD" w:rsidR="005C5E69" w:rsidRPr="00CD7526" w:rsidRDefault="005C5E69" w:rsidP="004E6251">
      <w:pPr>
        <w:pStyle w:val="ListBullet"/>
        <w:numPr>
          <w:ilvl w:val="0"/>
          <w:numId w:val="0"/>
        </w:numPr>
      </w:pPr>
      <w:r>
        <w:t xml:space="preserve">Values given to </w:t>
      </w:r>
      <w:proofErr w:type="gramStart"/>
      <w:r>
        <w:t>send(</w:t>
      </w:r>
      <w:proofErr w:type="gramEnd"/>
      <w:r>
        <w:t xml:space="preserve">) have their ownership transferred to the channel. </w:t>
      </w:r>
      <w:proofErr w:type="gramStart"/>
      <w:r>
        <w:t>So</w:t>
      </w:r>
      <w:proofErr w:type="gramEnd"/>
      <w:r>
        <w:t xml:space="preserve"> if we pass a variable like send(value) then value’s ownership is passed to the channel (even without using references).</w:t>
      </w:r>
      <w:r w:rsidR="00786153">
        <w:t xml:space="preserve"> </w:t>
      </w:r>
      <w:proofErr w:type="gramStart"/>
      <w:r w:rsidR="00786153">
        <w:t>send(</w:t>
      </w:r>
      <w:proofErr w:type="gramEnd"/>
      <w:r w:rsidR="00786153">
        <w:t xml:space="preserve">) </w:t>
      </w:r>
      <w:r w:rsidR="00DC55B6">
        <w:t xml:space="preserve">returns a </w:t>
      </w:r>
      <w:proofErr w:type="spellStart"/>
      <w:r w:rsidR="00DC55B6">
        <w:t>Resut</w:t>
      </w:r>
      <w:proofErr w:type="spellEnd"/>
      <w:r w:rsidR="00DC55B6">
        <w:t xml:space="preserve">, which tells </w:t>
      </w:r>
      <w:r w:rsidR="0071797E">
        <w:t xml:space="preserve">if it was able to send the value. By using </w:t>
      </w:r>
      <w:proofErr w:type="gramStart"/>
      <w:r w:rsidR="0071797E">
        <w:t>unwrap(</w:t>
      </w:r>
      <w:proofErr w:type="gramEnd"/>
      <w:r w:rsidR="0071797E">
        <w:t xml:space="preserve">) we make sure </w:t>
      </w:r>
      <w:r w:rsidR="00272CEB">
        <w:t xml:space="preserve">it throws if it fails. </w:t>
      </w:r>
      <w:r w:rsidR="00467685">
        <w:t xml:space="preserve">We also, move the Send object as the thread needs ownership of the channel to </w:t>
      </w:r>
      <w:r w:rsidR="0076524B">
        <w:t>work with it.</w:t>
      </w:r>
    </w:p>
    <w:p w14:paraId="373A8FEF" w14:textId="77777777" w:rsidR="00627382" w:rsidRDefault="00627382" w:rsidP="004E6251">
      <w:pPr>
        <w:pStyle w:val="ListBullet"/>
        <w:numPr>
          <w:ilvl w:val="0"/>
          <w:numId w:val="0"/>
        </w:numPr>
        <w:ind w:left="1440"/>
      </w:pPr>
    </w:p>
    <w:p w14:paraId="403294B1" w14:textId="57AE9B38" w:rsidR="00133151" w:rsidRDefault="0024709A" w:rsidP="00F07FA5">
      <w:pPr>
        <w:pStyle w:val="ListBullet"/>
        <w:numPr>
          <w:ilvl w:val="2"/>
          <w:numId w:val="1"/>
        </w:numPr>
      </w:pPr>
      <w:r>
        <w:t>Sing</w:t>
      </w:r>
      <w:r w:rsidR="00157B80">
        <w:t>le</w:t>
      </w:r>
      <w:r>
        <w:t xml:space="preserve"> channel Single receiver multiple receives:</w:t>
      </w:r>
    </w:p>
    <w:p w14:paraId="506A00C4"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sync</w:t>
      </w:r>
      <w:r>
        <w:rPr>
          <w:rFonts w:ascii="Consolas" w:hAnsi="Consolas" w:cs="Courier New"/>
          <w:color w:val="666600"/>
          <w:sz w:val="17"/>
          <w:szCs w:val="17"/>
        </w:rPr>
        <w:t>::</w:t>
      </w:r>
      <w:proofErr w:type="spellStart"/>
      <w:r>
        <w:rPr>
          <w:rFonts w:ascii="Consolas" w:hAnsi="Consolas" w:cs="Courier New"/>
          <w:color w:val="000000"/>
          <w:sz w:val="17"/>
          <w:szCs w:val="17"/>
        </w:rPr>
        <w:t>mpsc</w:t>
      </w:r>
      <w:proofErr w:type="spellEnd"/>
      <w:r>
        <w:rPr>
          <w:rFonts w:ascii="Consolas" w:hAnsi="Consolas" w:cs="Courier New"/>
          <w:color w:val="666600"/>
          <w:sz w:val="17"/>
          <w:szCs w:val="17"/>
        </w:rPr>
        <w:t>;</w:t>
      </w:r>
    </w:p>
    <w:p w14:paraId="0DAC481B"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660066"/>
          <w:sz w:val="17"/>
          <w:szCs w:val="17"/>
        </w:rPr>
        <w:t>Duration</w:t>
      </w:r>
      <w:r>
        <w:rPr>
          <w:rFonts w:ascii="Consolas" w:hAnsi="Consolas" w:cs="Courier New"/>
          <w:color w:val="666600"/>
          <w:sz w:val="17"/>
          <w:szCs w:val="17"/>
        </w:rPr>
        <w:t>};</w:t>
      </w:r>
    </w:p>
    <w:p w14:paraId="2556F2AD"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A89989"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mpsc</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channel</w:t>
      </w:r>
      <w:r>
        <w:rPr>
          <w:rFonts w:ascii="Consolas" w:hAnsi="Consolas" w:cs="Courier New"/>
          <w:color w:val="666600"/>
          <w:sz w:val="17"/>
          <w:szCs w:val="17"/>
        </w:rPr>
        <w:t>();</w:t>
      </w:r>
    </w:p>
    <w:p w14:paraId="4616E992"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thread</w:t>
      </w:r>
      <w:r>
        <w:rPr>
          <w:rFonts w:ascii="Consolas" w:hAnsi="Consolas" w:cs="Courier New"/>
          <w:color w:val="666600"/>
          <w:sz w:val="17"/>
          <w:szCs w:val="17"/>
        </w:rPr>
        <w:t>::</w:t>
      </w:r>
      <w:proofErr w:type="gramEnd"/>
      <w:r>
        <w:rPr>
          <w:rFonts w:ascii="Consolas" w:hAnsi="Consolas" w:cs="Courier New"/>
          <w:color w:val="000000"/>
          <w:sz w:val="17"/>
          <w:szCs w:val="17"/>
        </w:rPr>
        <w:t>spawn</w:t>
      </w:r>
      <w:r>
        <w:rPr>
          <w:rFonts w:ascii="Consolas" w:hAnsi="Consolas" w:cs="Courier New"/>
          <w:color w:val="666600"/>
          <w:sz w:val="17"/>
          <w:szCs w:val="17"/>
        </w:rPr>
        <w:t>(</w:t>
      </w:r>
      <w:r>
        <w:rPr>
          <w:rFonts w:ascii="Consolas" w:hAnsi="Consolas" w:cs="Courier New"/>
          <w:color w:val="000000"/>
          <w:sz w:val="17"/>
          <w:szCs w:val="17"/>
        </w:rPr>
        <w:t xml:space="preserve">move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0B66D8"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p>
    <w:p w14:paraId="68756061"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send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unwrap</w:t>
      </w:r>
      <w:r>
        <w:rPr>
          <w:rFonts w:ascii="Consolas" w:hAnsi="Consolas" w:cs="Courier New"/>
          <w:color w:val="666600"/>
          <w:sz w:val="17"/>
          <w:szCs w:val="17"/>
        </w:rPr>
        <w:t>();</w:t>
      </w:r>
    </w:p>
    <w:p w14:paraId="79FF6970"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thread</w:t>
      </w:r>
      <w:r>
        <w:rPr>
          <w:rFonts w:ascii="Consolas" w:hAnsi="Consolas" w:cs="Courier New"/>
          <w:color w:val="666600"/>
          <w:sz w:val="17"/>
          <w:szCs w:val="17"/>
        </w:rPr>
        <w:t>::</w:t>
      </w:r>
      <w:proofErr w:type="gramEnd"/>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660066"/>
          <w:sz w:val="17"/>
          <w:szCs w:val="17"/>
        </w:rPr>
        <w:t>Duration</w:t>
      </w:r>
      <w:r>
        <w:rPr>
          <w:rFonts w:ascii="Consolas" w:hAnsi="Consolas" w:cs="Courier New"/>
          <w:color w:val="666600"/>
          <w:sz w:val="17"/>
          <w:szCs w:val="17"/>
        </w:rPr>
        <w:t>::</w:t>
      </w:r>
      <w:proofErr w:type="spellStart"/>
      <w:r>
        <w:rPr>
          <w:rFonts w:ascii="Consolas" w:hAnsi="Consolas" w:cs="Courier New"/>
          <w:color w:val="000000"/>
          <w:sz w:val="17"/>
          <w:szCs w:val="17"/>
        </w:rPr>
        <w:t>from_millis</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567CE5B9"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085C3C0"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6B3528C"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b </w:t>
      </w:r>
      <w:r>
        <w:rPr>
          <w:rFonts w:ascii="Consolas" w:hAnsi="Consolas" w:cs="Courier New"/>
          <w:color w:val="666600"/>
          <w:sz w:val="17"/>
          <w:szCs w:val="17"/>
        </w:rPr>
        <w:t>{</w:t>
      </w:r>
    </w:p>
    <w:p w14:paraId="5872AEBB"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2A62F19"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C69B2E3" w14:textId="77777777" w:rsidR="00BA2658" w:rsidRDefault="00BA26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8432359"/>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w:t>
      </w:r>
    </w:p>
    <w:p w14:paraId="12912EF7" w14:textId="77777777" w:rsidR="00BA2658" w:rsidRDefault="00BA2658" w:rsidP="004E6251">
      <w:pPr>
        <w:pStyle w:val="ListBullet"/>
        <w:numPr>
          <w:ilvl w:val="0"/>
          <w:numId w:val="0"/>
        </w:numPr>
        <w:ind w:left="2160"/>
      </w:pPr>
    </w:p>
    <w:p w14:paraId="0029E197" w14:textId="686A8B21" w:rsidR="0024709A" w:rsidRDefault="00107AFF" w:rsidP="004E6251">
      <w:pPr>
        <w:pStyle w:val="ListBullet"/>
        <w:numPr>
          <w:ilvl w:val="0"/>
          <w:numId w:val="0"/>
        </w:numPr>
        <w:ind w:left="2160"/>
      </w:pPr>
      <w:r>
        <w:t xml:space="preserve">Each iteration on </w:t>
      </w:r>
      <w:r w:rsidR="00B870AF">
        <w:t xml:space="preserve">receive </w:t>
      </w:r>
      <w:r w:rsidR="00AC04B3">
        <w:t>gets an Ok</w:t>
      </w:r>
      <w:r w:rsidR="005933A3">
        <w:t xml:space="preserve">(T) of the value in b and pauses the thread until </w:t>
      </w:r>
      <w:r w:rsidR="00BC2617">
        <w:t>send channel sends a value (it probably sends a value indicating the end as well)</w:t>
      </w:r>
      <w:r w:rsidR="000E4E37">
        <w:t xml:space="preserve"> for all values, then </w:t>
      </w:r>
      <w:r w:rsidR="00F50E63">
        <w:t>it continues the main thread to continue executing.</w:t>
      </w:r>
    </w:p>
    <w:p w14:paraId="1C99549A" w14:textId="72B58AA5" w:rsidR="00F07FA5" w:rsidRDefault="00157B80" w:rsidP="00F07FA5">
      <w:pPr>
        <w:pStyle w:val="ListBullet"/>
        <w:numPr>
          <w:ilvl w:val="2"/>
          <w:numId w:val="1"/>
        </w:numPr>
      </w:pPr>
      <w:r>
        <w:t xml:space="preserve">Single channel Single </w:t>
      </w:r>
      <w:proofErr w:type="spellStart"/>
      <w:r>
        <w:t>Reciever</w:t>
      </w:r>
      <w:proofErr w:type="spellEnd"/>
      <w:r>
        <w:t xml:space="preserve"> Multiple </w:t>
      </w:r>
      <w:proofErr w:type="spellStart"/>
      <w:r>
        <w:t>Recieves</w:t>
      </w:r>
      <w:proofErr w:type="spellEnd"/>
      <w:r>
        <w:t xml:space="preserve"> Multiple Sender: </w:t>
      </w:r>
    </w:p>
    <w:p w14:paraId="1FE51C92" w14:textId="4DA7259D" w:rsidR="00157B80" w:rsidRDefault="008C3020" w:rsidP="00157B80">
      <w:pPr>
        <w:pStyle w:val="ListBullet"/>
        <w:numPr>
          <w:ilvl w:val="0"/>
          <w:numId w:val="0"/>
        </w:numPr>
        <w:ind w:left="2160"/>
      </w:pPr>
      <w:proofErr w:type="spellStart"/>
      <w:r>
        <w:t>mpsc</w:t>
      </w:r>
      <w:proofErr w:type="spellEnd"/>
      <w:r>
        <w:t xml:space="preserve"> allows us to </w:t>
      </w:r>
      <w:proofErr w:type="gramStart"/>
      <w:r>
        <w:t>clone(</w:t>
      </w:r>
      <w:proofErr w:type="gramEnd"/>
      <w:r>
        <w:t>) the sender. Meaning,</w:t>
      </w:r>
    </w:p>
    <w:p w14:paraId="6BD9E7D8" w14:textId="77777777" w:rsidR="003626A0" w:rsidRDefault="00362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821678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660066"/>
          <w:sz w:val="17"/>
          <w:szCs w:val="17"/>
        </w:rPr>
        <w:t>Sender</w:t>
      </w:r>
      <w:proofErr w:type="gramEnd"/>
      <w:r>
        <w:rPr>
          <w:rFonts w:ascii="Consolas" w:hAnsi="Consolas" w:cs="Courier New"/>
          <w:color w:val="008800"/>
          <w:sz w:val="17"/>
          <w:szCs w:val="17"/>
        </w:rPr>
        <w:t>&lt;i32&gt;</w:t>
      </w:r>
      <w:r>
        <w:rPr>
          <w:rFonts w:ascii="Consolas" w:hAnsi="Consolas" w:cs="Courier New"/>
          <w:color w:val="666600"/>
          <w:sz w:val="17"/>
          <w:szCs w:val="17"/>
        </w:rPr>
        <w:t>;</w:t>
      </w:r>
    </w:p>
    <w:p w14:paraId="21A03A63" w14:textId="77777777" w:rsidR="003626A0" w:rsidRDefault="00362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821678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660066"/>
          <w:sz w:val="17"/>
          <w:szCs w:val="17"/>
        </w:rPr>
        <w:t>Receiver</w:t>
      </w:r>
      <w:proofErr w:type="gramEnd"/>
      <w:r>
        <w:rPr>
          <w:rFonts w:ascii="Consolas" w:hAnsi="Consolas" w:cs="Courier New"/>
          <w:color w:val="008800"/>
          <w:sz w:val="17"/>
          <w:szCs w:val="17"/>
        </w:rPr>
        <w:t>&lt;i32&gt;</w:t>
      </w:r>
      <w:r>
        <w:rPr>
          <w:rFonts w:ascii="Consolas" w:hAnsi="Consolas" w:cs="Courier New"/>
          <w:color w:val="666600"/>
          <w:sz w:val="17"/>
          <w:szCs w:val="17"/>
        </w:rPr>
        <w:t>;</w:t>
      </w:r>
    </w:p>
    <w:p w14:paraId="1AECB79E" w14:textId="77777777" w:rsidR="003626A0" w:rsidRDefault="00362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821678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mpsc</w:t>
      </w:r>
      <w:proofErr w:type="spellEnd"/>
      <w:r>
        <w:rPr>
          <w:rFonts w:ascii="Consolas" w:hAnsi="Consolas" w:cs="Courier New"/>
          <w:color w:val="666600"/>
          <w:sz w:val="17"/>
          <w:szCs w:val="17"/>
        </w:rPr>
        <w:t>::</w:t>
      </w:r>
      <w:r>
        <w:rPr>
          <w:rFonts w:ascii="Consolas" w:hAnsi="Consolas" w:cs="Courier New"/>
          <w:color w:val="000000"/>
          <w:sz w:val="17"/>
          <w:szCs w:val="17"/>
        </w:rPr>
        <w:t>channel</w:t>
      </w:r>
      <w:r>
        <w:rPr>
          <w:rFonts w:ascii="Consolas" w:hAnsi="Consolas" w:cs="Courier New"/>
          <w:color w:val="666600"/>
          <w:sz w:val="17"/>
          <w:szCs w:val="17"/>
        </w:rPr>
        <w:t>();</w:t>
      </w:r>
    </w:p>
    <w:p w14:paraId="064CDF1A" w14:textId="77777777" w:rsidR="003626A0" w:rsidRDefault="00362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821678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clone</w:t>
      </w:r>
      <w:proofErr w:type="spellEnd"/>
      <w:proofErr w:type="gramEnd"/>
      <w:r>
        <w:rPr>
          <w:rFonts w:ascii="Consolas" w:hAnsi="Consolas" w:cs="Courier New"/>
          <w:color w:val="666600"/>
          <w:sz w:val="17"/>
          <w:szCs w:val="17"/>
        </w:rPr>
        <w:t>();</w:t>
      </w:r>
    </w:p>
    <w:p w14:paraId="7D949314" w14:textId="33999849" w:rsidR="008C3020" w:rsidRDefault="003626A0" w:rsidP="004E6251">
      <w:pPr>
        <w:pStyle w:val="ListBullet"/>
        <w:numPr>
          <w:ilvl w:val="0"/>
          <w:numId w:val="0"/>
        </w:numPr>
        <w:ind w:left="2160"/>
      </w:pPr>
      <w:r>
        <w:t>is valid, and we can pass a and c to different threads whilst using the same receiver to receive the values sent in the channel.</w:t>
      </w:r>
    </w:p>
    <w:p w14:paraId="6CAFE816" w14:textId="77777777" w:rsidR="00157B80" w:rsidRDefault="00157B80" w:rsidP="004E6251">
      <w:pPr>
        <w:pStyle w:val="ListBullet"/>
        <w:numPr>
          <w:ilvl w:val="2"/>
          <w:numId w:val="1"/>
        </w:numPr>
      </w:pPr>
    </w:p>
    <w:p w14:paraId="55932850" w14:textId="5B364AE7" w:rsidR="00F07FA5" w:rsidRDefault="00EE765A" w:rsidP="001048C3">
      <w:pPr>
        <w:pStyle w:val="ListBullet"/>
        <w:numPr>
          <w:ilvl w:val="1"/>
          <w:numId w:val="1"/>
        </w:numPr>
      </w:pPr>
      <w:r>
        <w:t xml:space="preserve">Mutex: Stands for Mutual Exclusion. A Mutex is a </w:t>
      </w:r>
      <w:r w:rsidR="00E527AE">
        <w:t>type that allows only 1 entity to access data at any point of time by lockin</w:t>
      </w:r>
      <w:r w:rsidR="00E217A4">
        <w:t xml:space="preserve">g, other threads then ask the mutex for the lock and mutex puts them on halt until the thread inside has finished processing the data and </w:t>
      </w:r>
      <w:r w:rsidR="00A056E2">
        <w:t>unlocked the mutex.</w:t>
      </w:r>
      <w:r w:rsidR="0011550C">
        <w:t xml:space="preserve"> </w:t>
      </w:r>
      <w:r w:rsidR="00C86598">
        <w:t xml:space="preserve">When using mutex every thread has to handle 2 things, acquiring mutex lock before working on the data and after working on the data unlocking the mutex. </w:t>
      </w:r>
    </w:p>
    <w:p w14:paraId="3E32E91B" w14:textId="77E8B395" w:rsidR="00EE765A" w:rsidRDefault="003D7464" w:rsidP="00EE765A">
      <w:pPr>
        <w:pStyle w:val="ListBullet"/>
        <w:numPr>
          <w:ilvl w:val="2"/>
          <w:numId w:val="1"/>
        </w:numPr>
      </w:pPr>
      <w:r>
        <w:t xml:space="preserve">Mutex&lt;T&gt;: </w:t>
      </w:r>
      <w:r w:rsidR="005F119E">
        <w:t>To create a mutex in Rust,</w:t>
      </w:r>
    </w:p>
    <w:p w14:paraId="5F0BDD4B" w14:textId="11D75D7A" w:rsidR="005A21F8" w:rsidRDefault="005A21F8" w:rsidP="005F119E">
      <w:pPr>
        <w:pStyle w:val="ListBullet"/>
        <w:numPr>
          <w:ilvl w:val="0"/>
          <w:numId w:val="0"/>
        </w:numPr>
        <w:ind w:left="2160"/>
      </w:pPr>
      <w:r>
        <w:t xml:space="preserve">use </w:t>
      </w:r>
      <w:proofErr w:type="gramStart"/>
      <w:r>
        <w:t>std::</w:t>
      </w:r>
      <w:proofErr w:type="gramEnd"/>
      <w:r>
        <w:t>sync::Mutex;</w:t>
      </w:r>
    </w:p>
    <w:p w14:paraId="335F87C5" w14:textId="42EAF389" w:rsidR="005F119E" w:rsidRDefault="005A21F8" w:rsidP="005F119E">
      <w:pPr>
        <w:pStyle w:val="ListBullet"/>
        <w:numPr>
          <w:ilvl w:val="0"/>
          <w:numId w:val="0"/>
        </w:numPr>
        <w:ind w:left="2160"/>
      </w:pPr>
      <w:r>
        <w:t xml:space="preserve">let a= </w:t>
      </w:r>
      <w:proofErr w:type="gramStart"/>
      <w:r w:rsidR="00350742">
        <w:t>Mutex::</w:t>
      </w:r>
      <w:proofErr w:type="gramEnd"/>
      <w:r w:rsidR="00350742">
        <w:t>new(5);</w:t>
      </w:r>
    </w:p>
    <w:p w14:paraId="3587B17E" w14:textId="31B110EE" w:rsidR="00350742" w:rsidRDefault="00350742" w:rsidP="005F119E">
      <w:pPr>
        <w:pStyle w:val="ListBullet"/>
        <w:numPr>
          <w:ilvl w:val="0"/>
          <w:numId w:val="0"/>
        </w:numPr>
        <w:ind w:left="2160"/>
      </w:pPr>
      <w:r>
        <w:t>{</w:t>
      </w:r>
    </w:p>
    <w:p w14:paraId="5BDB2301" w14:textId="36D7F75D" w:rsidR="00350742" w:rsidRDefault="00350742" w:rsidP="005F119E">
      <w:pPr>
        <w:pStyle w:val="ListBullet"/>
        <w:numPr>
          <w:ilvl w:val="0"/>
          <w:numId w:val="0"/>
        </w:numPr>
        <w:ind w:left="2160"/>
      </w:pPr>
      <w:r>
        <w:tab/>
        <w:t xml:space="preserve">let mut b= </w:t>
      </w:r>
      <w:proofErr w:type="spellStart"/>
      <w:proofErr w:type="gramStart"/>
      <w:r>
        <w:t>a.lock</w:t>
      </w:r>
      <w:proofErr w:type="spellEnd"/>
      <w:proofErr w:type="gramEnd"/>
      <w:r>
        <w:t>().unwrap();</w:t>
      </w:r>
    </w:p>
    <w:p w14:paraId="337FEF64" w14:textId="17082586" w:rsidR="00350742" w:rsidRDefault="00350742" w:rsidP="005F119E">
      <w:pPr>
        <w:pStyle w:val="ListBullet"/>
        <w:numPr>
          <w:ilvl w:val="0"/>
          <w:numId w:val="0"/>
        </w:numPr>
        <w:ind w:left="2160"/>
      </w:pPr>
      <w:r>
        <w:tab/>
      </w:r>
      <w:r w:rsidR="003143A5">
        <w:t>*b=3;</w:t>
      </w:r>
    </w:p>
    <w:p w14:paraId="084A5ABB" w14:textId="2787766D" w:rsidR="003143A5" w:rsidRDefault="003143A5" w:rsidP="005F119E">
      <w:pPr>
        <w:pStyle w:val="ListBullet"/>
        <w:numPr>
          <w:ilvl w:val="0"/>
          <w:numId w:val="0"/>
        </w:numPr>
        <w:ind w:left="2160"/>
      </w:pPr>
      <w:r>
        <w:t>}</w:t>
      </w:r>
    </w:p>
    <w:p w14:paraId="5C3A353E" w14:textId="2F1AF13A" w:rsidR="003143A5" w:rsidRDefault="003143A5" w:rsidP="005F119E">
      <w:pPr>
        <w:pStyle w:val="ListBullet"/>
        <w:numPr>
          <w:ilvl w:val="0"/>
          <w:numId w:val="0"/>
        </w:numPr>
        <w:ind w:left="2160"/>
      </w:pPr>
      <w:proofErr w:type="spellStart"/>
      <w:proofErr w:type="gramStart"/>
      <w:r>
        <w:t>println</w:t>
      </w:r>
      <w:proofErr w:type="spellEnd"/>
      <w:r>
        <w:t>!(</w:t>
      </w:r>
      <w:proofErr w:type="gramEnd"/>
      <w:r>
        <w:t>“{}”,</w:t>
      </w:r>
      <w:proofErr w:type="spellStart"/>
      <w:r>
        <w:t>a</w:t>
      </w:r>
      <w:r w:rsidR="005278FC">
        <w:t>.lock</w:t>
      </w:r>
      <w:proofErr w:type="spellEnd"/>
      <w:r w:rsidR="005278FC">
        <w:t>().unwrap()</w:t>
      </w:r>
      <w:r>
        <w:t>);</w:t>
      </w:r>
    </w:p>
    <w:p w14:paraId="327D738A" w14:textId="77777777" w:rsidR="001961CB" w:rsidRDefault="001961CB" w:rsidP="005F119E">
      <w:pPr>
        <w:pStyle w:val="ListBullet"/>
        <w:numPr>
          <w:ilvl w:val="0"/>
          <w:numId w:val="0"/>
        </w:numPr>
        <w:ind w:left="2160"/>
      </w:pPr>
    </w:p>
    <w:p w14:paraId="0BF17651" w14:textId="4A219018" w:rsidR="007E7E83" w:rsidRDefault="007E7E83" w:rsidP="005F119E">
      <w:pPr>
        <w:pStyle w:val="ListBullet"/>
        <w:numPr>
          <w:ilvl w:val="0"/>
          <w:numId w:val="0"/>
        </w:numPr>
        <w:ind w:left="2160"/>
      </w:pPr>
      <w:proofErr w:type="gramStart"/>
      <w:r>
        <w:t>Mutex::</w:t>
      </w:r>
      <w:proofErr w:type="gramEnd"/>
      <w:r>
        <w:t>new(); creates a Mutex of type inferred from the value given to new and puts the value inside the Mutex.</w:t>
      </w:r>
    </w:p>
    <w:p w14:paraId="7C669F71" w14:textId="6A12B921" w:rsidR="001961CB" w:rsidRDefault="00DE7F7A" w:rsidP="005F119E">
      <w:pPr>
        <w:pStyle w:val="ListBullet"/>
        <w:numPr>
          <w:ilvl w:val="0"/>
          <w:numId w:val="0"/>
        </w:numPr>
        <w:ind w:left="2160"/>
      </w:pPr>
      <w:proofErr w:type="gramStart"/>
      <w:r>
        <w:t>lock(</w:t>
      </w:r>
      <w:proofErr w:type="gramEnd"/>
      <w:r>
        <w:t xml:space="preserve">) returns a Result where it gives Err if it was unable to acquire lock on the resource, then </w:t>
      </w:r>
      <w:r w:rsidR="002429B8">
        <w:t xml:space="preserve">Ok() returns an object of type </w:t>
      </w:r>
      <w:proofErr w:type="spellStart"/>
      <w:r w:rsidR="002429B8">
        <w:t>MutexGuard</w:t>
      </w:r>
      <w:proofErr w:type="spellEnd"/>
      <w:r w:rsidR="002429B8">
        <w:t>&lt;T&gt;</w:t>
      </w:r>
      <w:r w:rsidR="00CF743C">
        <w:t xml:space="preserve">. The </w:t>
      </w:r>
      <w:proofErr w:type="spellStart"/>
      <w:r w:rsidR="00CF743C">
        <w:t>MutexGuard</w:t>
      </w:r>
      <w:proofErr w:type="spellEnd"/>
      <w:r w:rsidR="00CF743C">
        <w:t xml:space="preserve"> is a </w:t>
      </w:r>
      <w:r w:rsidR="00160484">
        <w:t xml:space="preserve">smart pointer so it implements the drop and the </w:t>
      </w:r>
      <w:proofErr w:type="spellStart"/>
      <w:r w:rsidR="00160484">
        <w:t>deref</w:t>
      </w:r>
      <w:proofErr w:type="spellEnd"/>
      <w:r w:rsidR="00160484">
        <w:t xml:space="preserve"> trait, which allows us to modify the value inside. </w:t>
      </w:r>
      <w:r w:rsidR="003662B1">
        <w:t>This is how we can get a mutable reference of an immutable value</w:t>
      </w:r>
      <w:r w:rsidR="00B45560">
        <w:t xml:space="preserve"> and hence modify it.</w:t>
      </w:r>
      <w:r w:rsidR="001C10B7">
        <w:t xml:space="preserve"> At the end of the scope, when the smart pointer is dropped, the lock is released as well.</w:t>
      </w:r>
    </w:p>
    <w:p w14:paraId="4E647EB4" w14:textId="77777777" w:rsidR="005C17C7" w:rsidRDefault="005C17C7" w:rsidP="005F119E">
      <w:pPr>
        <w:pStyle w:val="ListBullet"/>
        <w:numPr>
          <w:ilvl w:val="0"/>
          <w:numId w:val="0"/>
        </w:numPr>
        <w:ind w:left="2160"/>
      </w:pPr>
    </w:p>
    <w:p w14:paraId="2198806F" w14:textId="77777777" w:rsidR="005C17C7" w:rsidRDefault="005C17C7" w:rsidP="004E6251">
      <w:pPr>
        <w:pStyle w:val="ListBullet"/>
        <w:numPr>
          <w:ilvl w:val="0"/>
          <w:numId w:val="0"/>
        </w:numPr>
        <w:ind w:left="2160"/>
      </w:pPr>
    </w:p>
    <w:p w14:paraId="55F37BC3" w14:textId="22D0E1C3" w:rsidR="00EE765A" w:rsidRDefault="00B91AA4" w:rsidP="00EE765A">
      <w:pPr>
        <w:pStyle w:val="ListBullet"/>
        <w:numPr>
          <w:ilvl w:val="2"/>
          <w:numId w:val="1"/>
        </w:numPr>
      </w:pPr>
      <w:r>
        <w:lastRenderedPageBreak/>
        <w:t xml:space="preserve">Using Mutex across threads with Arc&lt;T&gt;: </w:t>
      </w:r>
      <w:r w:rsidR="00A86BD5">
        <w:t xml:space="preserve">When we use threads, we have to move ownership of the captured types, this is why we need </w:t>
      </w:r>
      <w:r w:rsidR="00743655">
        <w:t>types like Arc to clone and pass the mutex around. For ex.:</w:t>
      </w:r>
    </w:p>
    <w:p w14:paraId="1DAFF7A5" w14:textId="5C28DAD9" w:rsidR="00743655" w:rsidRDefault="00743655" w:rsidP="00743655">
      <w:pPr>
        <w:pStyle w:val="ListBullet"/>
        <w:numPr>
          <w:ilvl w:val="0"/>
          <w:numId w:val="0"/>
        </w:numPr>
        <w:ind w:left="2160"/>
      </w:pPr>
      <w:r>
        <w:t xml:space="preserve">let a= </w:t>
      </w:r>
      <w:proofErr w:type="gramStart"/>
      <w:r>
        <w:t>Arc::</w:t>
      </w:r>
      <w:proofErr w:type="gramEnd"/>
      <w:r>
        <w:t>new(Mutex::new(3));</w:t>
      </w:r>
    </w:p>
    <w:p w14:paraId="7F2FBFE7" w14:textId="0FF10D3D" w:rsidR="00876DFB" w:rsidRDefault="00876DFB" w:rsidP="00743655">
      <w:pPr>
        <w:pStyle w:val="ListBullet"/>
        <w:numPr>
          <w:ilvl w:val="0"/>
          <w:numId w:val="0"/>
        </w:numPr>
        <w:ind w:left="2160"/>
      </w:pPr>
      <w:r>
        <w:t xml:space="preserve">let b= </w:t>
      </w:r>
      <w:proofErr w:type="spellStart"/>
      <w:r>
        <w:t>Arc.clone</w:t>
      </w:r>
      <w:proofErr w:type="spellEnd"/>
      <w:r>
        <w:t>(&amp;a);</w:t>
      </w:r>
    </w:p>
    <w:p w14:paraId="087FFEAA" w14:textId="375B5A53" w:rsidR="00950487" w:rsidRDefault="00876DFB" w:rsidP="00743655">
      <w:pPr>
        <w:pStyle w:val="ListBullet"/>
        <w:numPr>
          <w:ilvl w:val="0"/>
          <w:numId w:val="0"/>
        </w:numPr>
        <w:ind w:left="2160"/>
      </w:pPr>
      <w:proofErr w:type="spellStart"/>
      <w:proofErr w:type="gramStart"/>
      <w:r>
        <w:t>thread</w:t>
      </w:r>
      <w:r w:rsidR="00950487">
        <w:t>.spawn</w:t>
      </w:r>
      <w:proofErr w:type="spellEnd"/>
      <w:proofErr w:type="gramEnd"/>
      <w:r w:rsidR="00950487">
        <w:t>(move|| {</w:t>
      </w:r>
    </w:p>
    <w:p w14:paraId="50E5A81D" w14:textId="1C462385" w:rsidR="00950487" w:rsidRDefault="00950487" w:rsidP="00743655">
      <w:pPr>
        <w:pStyle w:val="ListBullet"/>
        <w:numPr>
          <w:ilvl w:val="0"/>
          <w:numId w:val="0"/>
        </w:numPr>
        <w:ind w:left="2160"/>
      </w:pPr>
      <w:r>
        <w:tab/>
        <w:t xml:space="preserve">let mut c= </w:t>
      </w:r>
      <w:proofErr w:type="spellStart"/>
      <w:proofErr w:type="gramStart"/>
      <w:r>
        <w:t>b.lock</w:t>
      </w:r>
      <w:proofErr w:type="spellEnd"/>
      <w:proofErr w:type="gramEnd"/>
      <w:r>
        <w:t>().unwrap();</w:t>
      </w:r>
    </w:p>
    <w:p w14:paraId="365E5332" w14:textId="5DA42DA1" w:rsidR="00950487" w:rsidRDefault="00950487" w:rsidP="00743655">
      <w:pPr>
        <w:pStyle w:val="ListBullet"/>
        <w:numPr>
          <w:ilvl w:val="0"/>
          <w:numId w:val="0"/>
        </w:numPr>
        <w:ind w:left="2160"/>
      </w:pPr>
      <w:r>
        <w:tab/>
        <w:t>*c= 5;</w:t>
      </w:r>
    </w:p>
    <w:p w14:paraId="03F1E8DE" w14:textId="31597B8D" w:rsidR="00876DFB" w:rsidRDefault="00950487" w:rsidP="00743655">
      <w:pPr>
        <w:pStyle w:val="ListBullet"/>
        <w:numPr>
          <w:ilvl w:val="0"/>
          <w:numId w:val="0"/>
        </w:numPr>
        <w:ind w:left="2160"/>
      </w:pPr>
      <w:r>
        <w:t>})</w:t>
      </w:r>
    </w:p>
    <w:p w14:paraId="4473BBCA" w14:textId="6AAD8E5A" w:rsidR="00950487" w:rsidRDefault="00670482" w:rsidP="00743655">
      <w:pPr>
        <w:pStyle w:val="ListBullet"/>
        <w:numPr>
          <w:ilvl w:val="0"/>
          <w:numId w:val="0"/>
        </w:numPr>
        <w:ind w:left="2160"/>
      </w:pPr>
      <w:proofErr w:type="spellStart"/>
      <w:proofErr w:type="gramStart"/>
      <w:r>
        <w:t>println</w:t>
      </w:r>
      <w:proofErr w:type="spellEnd"/>
      <w:r>
        <w:t>!(</w:t>
      </w:r>
      <w:proofErr w:type="gramEnd"/>
      <w:r>
        <w:t>“{}”, *</w:t>
      </w:r>
      <w:proofErr w:type="spellStart"/>
      <w:r>
        <w:t>b.lock</w:t>
      </w:r>
      <w:proofErr w:type="spellEnd"/>
      <w:r>
        <w:t>().unwrap());</w:t>
      </w:r>
    </w:p>
    <w:p w14:paraId="354E75E3" w14:textId="77777777" w:rsidR="00670482" w:rsidRDefault="00670482" w:rsidP="00743655">
      <w:pPr>
        <w:pStyle w:val="ListBullet"/>
        <w:numPr>
          <w:ilvl w:val="0"/>
          <w:numId w:val="0"/>
        </w:numPr>
        <w:ind w:left="2160"/>
      </w:pPr>
    </w:p>
    <w:p w14:paraId="00C653C1" w14:textId="5543DEDB" w:rsidR="00670482" w:rsidRDefault="00670482" w:rsidP="004E6251">
      <w:pPr>
        <w:pStyle w:val="ListBullet"/>
        <w:numPr>
          <w:ilvl w:val="0"/>
          <w:numId w:val="0"/>
        </w:numPr>
        <w:ind w:left="2160"/>
      </w:pPr>
      <w:r>
        <w:t xml:space="preserve">works. But if had used </w:t>
      </w:r>
      <w:proofErr w:type="spellStart"/>
      <w:r>
        <w:t>Rc</w:t>
      </w:r>
      <w:proofErr w:type="spellEnd"/>
      <w:r>
        <w:t xml:space="preserve">&lt;T&gt; </w:t>
      </w:r>
      <w:r w:rsidR="001414F1">
        <w:t xml:space="preserve">then we would have a thread safety compile time error and if we didn’t use any then </w:t>
      </w:r>
      <w:r w:rsidR="00114D20">
        <w:t>we wouldn’t be able to use the mutex again in the main thread.</w:t>
      </w:r>
    </w:p>
    <w:p w14:paraId="53A080C8" w14:textId="1C486B54" w:rsidR="00B91AA4" w:rsidRDefault="00B91AA4" w:rsidP="00C42FA2">
      <w:pPr>
        <w:pStyle w:val="ListBullet"/>
        <w:numPr>
          <w:ilvl w:val="2"/>
          <w:numId w:val="1"/>
        </w:numPr>
      </w:pPr>
    </w:p>
    <w:p w14:paraId="0E8802A0" w14:textId="77777777" w:rsidR="006F7F7D" w:rsidRDefault="005E6051">
      <w:pPr>
        <w:pStyle w:val="ListBullet"/>
        <w:numPr>
          <w:ilvl w:val="1"/>
          <w:numId w:val="1"/>
        </w:numPr>
      </w:pPr>
      <w:r>
        <w:t xml:space="preserve">Sync and Send trait: </w:t>
      </w:r>
      <w:r w:rsidR="00D5353F">
        <w:t xml:space="preserve">The send trait in the </w:t>
      </w:r>
      <w:proofErr w:type="gramStart"/>
      <w:r w:rsidR="00D5353F">
        <w:t>std::</w:t>
      </w:r>
      <w:proofErr w:type="gramEnd"/>
      <w:r w:rsidR="00D5353F">
        <w:t>marker crate</w:t>
      </w:r>
      <w:r w:rsidR="009744FE">
        <w:t xml:space="preserve"> is a trait required for values of a type to be safely </w:t>
      </w:r>
      <w:r w:rsidR="009232F2">
        <w:t>transferred between threads.</w:t>
      </w:r>
      <w:r w:rsidR="00003DC7">
        <w:t xml:space="preserve"> Almost all Rust types implement the Send trait, but </w:t>
      </w:r>
      <w:proofErr w:type="spellStart"/>
      <w:r w:rsidR="00003DC7">
        <w:t>Rc</w:t>
      </w:r>
      <w:proofErr w:type="spellEnd"/>
      <w:r w:rsidR="00003DC7">
        <w:t>&lt;T&gt; doesn’t.</w:t>
      </w:r>
      <w:r w:rsidR="00F71A25">
        <w:t xml:space="preserve"> Similarly, the sync trait </w:t>
      </w:r>
      <w:r w:rsidR="00FB0173">
        <w:t xml:space="preserve">is a trait that defines if a type can be accessed from multiple threads. </w:t>
      </w:r>
      <w:r w:rsidR="00310C8F">
        <w:t xml:space="preserve">If any type T implements </w:t>
      </w:r>
      <w:r w:rsidR="00523F5E">
        <w:t xml:space="preserve">Send then &amp;T also implements Send and if a type implements Send then it also implements Sync. </w:t>
      </w:r>
      <w:r w:rsidR="00380FDC">
        <w:t>Almost all primitive types are hence, Send and Sync trait</w:t>
      </w:r>
      <w:r w:rsidR="00902C87">
        <w:t xml:space="preserve"> implementations</w:t>
      </w:r>
      <w:r w:rsidR="00380FDC">
        <w:t>.</w:t>
      </w:r>
      <w:r w:rsidR="006F7F7D">
        <w:t xml:space="preserve"> </w:t>
      </w:r>
    </w:p>
    <w:p w14:paraId="192E026B" w14:textId="7505D83C" w:rsidR="00125679" w:rsidRDefault="006F7F7D" w:rsidP="006F7F7D">
      <w:pPr>
        <w:pStyle w:val="ListBullet"/>
        <w:numPr>
          <w:ilvl w:val="2"/>
          <w:numId w:val="1"/>
        </w:numPr>
      </w:pPr>
      <w:r>
        <w:t xml:space="preserve">These traits are known as Marker Traits, as </w:t>
      </w:r>
      <w:r w:rsidR="00F940F8">
        <w:t>if any type is made up of all the types that implement Send and Sync</w:t>
      </w:r>
      <w:r w:rsidR="001F3BBC">
        <w:t xml:space="preserve"> then it also implements Send and Sync. </w:t>
      </w:r>
    </w:p>
    <w:p w14:paraId="0E00C471" w14:textId="38F499D4" w:rsidR="00CD21AA" w:rsidRDefault="00CD21AA" w:rsidP="004E6251">
      <w:pPr>
        <w:pStyle w:val="ListBullet"/>
        <w:numPr>
          <w:ilvl w:val="0"/>
          <w:numId w:val="0"/>
        </w:numPr>
        <w:ind w:left="2160"/>
      </w:pPr>
      <w:r>
        <w:t>This is why we don’t need to implement these traits generally, and if we do then that’s part of unsafe Rust.</w:t>
      </w:r>
    </w:p>
    <w:p w14:paraId="3518DBEF" w14:textId="77777777" w:rsidR="001F3BBC" w:rsidRDefault="001F3BBC" w:rsidP="006F7F7D">
      <w:pPr>
        <w:pStyle w:val="ListBullet"/>
        <w:numPr>
          <w:ilvl w:val="2"/>
          <w:numId w:val="1"/>
        </w:numPr>
      </w:pPr>
    </w:p>
    <w:p w14:paraId="3D897212" w14:textId="77777777" w:rsidR="006F7F7D" w:rsidRDefault="006F7F7D" w:rsidP="004E6251">
      <w:pPr>
        <w:pStyle w:val="ListBullet"/>
        <w:numPr>
          <w:ilvl w:val="0"/>
          <w:numId w:val="0"/>
        </w:numPr>
        <w:ind w:left="2160"/>
      </w:pPr>
    </w:p>
    <w:p w14:paraId="029CBB0A" w14:textId="5CAC5D79" w:rsidR="009744FE" w:rsidRDefault="00D21D9F">
      <w:pPr>
        <w:pStyle w:val="ListBullet"/>
        <w:numPr>
          <w:ilvl w:val="1"/>
          <w:numId w:val="1"/>
        </w:numPr>
      </w:pPr>
      <w:r>
        <w:t xml:space="preserve">Async: </w:t>
      </w:r>
      <w:r w:rsidR="005E4CCC">
        <w:t xml:space="preserve">Rust supports the async/await </w:t>
      </w:r>
      <w:r w:rsidR="00AB7421">
        <w:t>model.</w:t>
      </w:r>
      <w:r w:rsidR="0098078F">
        <w:t xml:space="preserve"> The async model is 0 cost and even</w:t>
      </w:r>
      <w:r w:rsidR="00424A76">
        <w:t xml:space="preserve"> lazy, i.e., </w:t>
      </w:r>
      <w:r w:rsidR="006942F4">
        <w:t>futures in rust are inert and only make progress when polled, otherwise they remain paused and when dropped stop immediately.</w:t>
      </w:r>
      <w:r w:rsidR="00BF64FF">
        <w:t xml:space="preserve"> Async code is statically dispatched.</w:t>
      </w:r>
      <w:r w:rsidR="006942F4">
        <w:t xml:space="preserve"> However, Rust does not include any runtime for async by default, this makes it necessary to use an external crate to be able to use async. This is a design choice as </w:t>
      </w:r>
      <w:r w:rsidR="001033BC">
        <w:t xml:space="preserve">all </w:t>
      </w:r>
      <w:r w:rsidR="006942F4">
        <w:t xml:space="preserve">async runtimes have their own </w:t>
      </w:r>
      <w:r w:rsidR="001033BC">
        <w:t>pros and cons.</w:t>
      </w:r>
      <w:r w:rsidR="0098078F">
        <w:t xml:space="preserve"> </w:t>
      </w:r>
      <w:r w:rsidR="00792D42">
        <w:t xml:space="preserve">This also means async binaries are bigger in size </w:t>
      </w:r>
      <w:r w:rsidR="002E1503">
        <w:t>as they have to include their own runtimes along with async state machines.</w:t>
      </w:r>
      <w:r w:rsidR="00C972E6">
        <w:t xml:space="preserve"> The alternative is using </w:t>
      </w:r>
      <w:proofErr w:type="gramStart"/>
      <w:r w:rsidR="00C972E6">
        <w:t>std::</w:t>
      </w:r>
      <w:proofErr w:type="gramEnd"/>
      <w:r w:rsidR="00C972E6">
        <w:t xml:space="preserve">threads directly, which incurs a significant CPU/memory overhead if left unoptimized and </w:t>
      </w:r>
      <w:r w:rsidR="002D4778">
        <w:t>is not ideal for general purpose concurrent programs.</w:t>
      </w:r>
      <w:r w:rsidR="00450225">
        <w:t xml:space="preserve"> Async isn’t better than threads, it just has different uses.</w:t>
      </w:r>
      <w:r w:rsidR="00D1160C">
        <w:t xml:space="preserve"> </w:t>
      </w:r>
    </w:p>
    <w:p w14:paraId="2F4B77B3" w14:textId="395B0115" w:rsidR="00F5119D" w:rsidRDefault="00C31E9B" w:rsidP="00F5119D">
      <w:pPr>
        <w:pStyle w:val="ListBullet"/>
        <w:numPr>
          <w:ilvl w:val="0"/>
          <w:numId w:val="0"/>
        </w:numPr>
        <w:ind w:left="1440"/>
      </w:pPr>
      <w:r>
        <w:t xml:space="preserve">Async syntax support and the Future trait are provided by the std itself. </w:t>
      </w:r>
      <w:r w:rsidR="005A28BA">
        <w:t xml:space="preserve">Traits don’t support async functions directly. Care must be taken with async code, as it </w:t>
      </w:r>
      <w:r w:rsidR="007C308D">
        <w:t xml:space="preserve">works on runtime state machines which means some exceptions </w:t>
      </w:r>
      <w:r w:rsidR="00F84762">
        <w:t>can silently pass compilation.</w:t>
      </w:r>
    </w:p>
    <w:p w14:paraId="305C4E72" w14:textId="1660ED05" w:rsidR="00BC3177" w:rsidRDefault="00BC3177" w:rsidP="00C67662">
      <w:pPr>
        <w:pStyle w:val="ListBullet"/>
        <w:numPr>
          <w:ilvl w:val="0"/>
          <w:numId w:val="0"/>
        </w:numPr>
        <w:ind w:left="1440"/>
      </w:pPr>
      <w:r>
        <w:t xml:space="preserve">Async and sync </w:t>
      </w:r>
      <w:r w:rsidR="00D278CD">
        <w:t xml:space="preserve">Rust </w:t>
      </w:r>
      <w:r w:rsidR="0017029E">
        <w:t>can work together but it generally turns the code more complex.</w:t>
      </w:r>
    </w:p>
    <w:p w14:paraId="566D0034" w14:textId="17863D06" w:rsidR="00F5119D" w:rsidRDefault="00BC3177" w:rsidP="00BC3177">
      <w:pPr>
        <w:pStyle w:val="ListBullet"/>
        <w:numPr>
          <w:ilvl w:val="2"/>
          <w:numId w:val="1"/>
        </w:numPr>
      </w:pPr>
      <w:r>
        <w:t>Basic asy</w:t>
      </w:r>
      <w:r w:rsidR="00D278CD">
        <w:t xml:space="preserve">nc crate: </w:t>
      </w:r>
    </w:p>
    <w:p w14:paraId="0B7A8A5A" w14:textId="3A9CD56B" w:rsidR="00D278CD" w:rsidRDefault="00D278CD" w:rsidP="00D278CD">
      <w:pPr>
        <w:pStyle w:val="ListBullet"/>
        <w:numPr>
          <w:ilvl w:val="0"/>
          <w:numId w:val="0"/>
        </w:numPr>
        <w:ind w:left="2160"/>
      </w:pPr>
      <w:r w:rsidRPr="00D278CD">
        <w:t>futures = "0.3"</w:t>
      </w:r>
    </w:p>
    <w:p w14:paraId="59AB6D75" w14:textId="3BD748FD" w:rsidR="00D278CD" w:rsidRDefault="00B66932" w:rsidP="00D278CD">
      <w:pPr>
        <w:pStyle w:val="ListBullet"/>
        <w:numPr>
          <w:ilvl w:val="0"/>
          <w:numId w:val="0"/>
        </w:numPr>
        <w:ind w:left="2160"/>
      </w:pPr>
      <w:r>
        <w:t xml:space="preserve">Basic async </w:t>
      </w:r>
      <w:proofErr w:type="spellStart"/>
      <w:r>
        <w:t>fn</w:t>
      </w:r>
      <w:proofErr w:type="spellEnd"/>
      <w:r>
        <w:t>,</w:t>
      </w:r>
    </w:p>
    <w:p w14:paraId="0175BCB4" w14:textId="65AD8B64" w:rsidR="00486D35" w:rsidRDefault="00486D35" w:rsidP="00D278CD">
      <w:pPr>
        <w:pStyle w:val="ListBullet"/>
        <w:numPr>
          <w:ilvl w:val="0"/>
          <w:numId w:val="0"/>
        </w:numPr>
        <w:ind w:left="2160"/>
      </w:pPr>
      <w:r w:rsidRPr="00486D35">
        <w:t xml:space="preserve">use </w:t>
      </w:r>
      <w:proofErr w:type="gramStart"/>
      <w:r w:rsidRPr="00486D35">
        <w:t>futures::</w:t>
      </w:r>
      <w:proofErr w:type="gramEnd"/>
      <w:r w:rsidRPr="00486D35">
        <w:t>executor::</w:t>
      </w:r>
      <w:proofErr w:type="spellStart"/>
      <w:r w:rsidRPr="00486D35">
        <w:t>block_on</w:t>
      </w:r>
      <w:proofErr w:type="spellEnd"/>
      <w:r w:rsidRPr="00486D35">
        <w:t>;</w:t>
      </w:r>
    </w:p>
    <w:p w14:paraId="28D8E0A4" w14:textId="7331108E" w:rsidR="00B66932" w:rsidRDefault="00B66932" w:rsidP="00D278CD">
      <w:pPr>
        <w:pStyle w:val="ListBullet"/>
        <w:numPr>
          <w:ilvl w:val="0"/>
          <w:numId w:val="0"/>
        </w:numPr>
        <w:ind w:left="2160"/>
      </w:pPr>
      <w:r>
        <w:t xml:space="preserve">async </w:t>
      </w:r>
      <w:proofErr w:type="spellStart"/>
      <w:r>
        <w:t>fn</w:t>
      </w:r>
      <w:proofErr w:type="spellEnd"/>
      <w:r>
        <w:t xml:space="preserve"> </w:t>
      </w:r>
      <w:proofErr w:type="spellStart"/>
      <w:proofErr w:type="gramStart"/>
      <w:r>
        <w:t>yo</w:t>
      </w:r>
      <w:proofErr w:type="spellEnd"/>
      <w:r>
        <w:t>(</w:t>
      </w:r>
      <w:proofErr w:type="gramEnd"/>
      <w:r>
        <w:t>)  {…}</w:t>
      </w:r>
    </w:p>
    <w:p w14:paraId="6FDD8E7E" w14:textId="59600E39" w:rsidR="00B66932" w:rsidRDefault="00B66932" w:rsidP="00D278CD">
      <w:pPr>
        <w:pStyle w:val="ListBullet"/>
        <w:numPr>
          <w:ilvl w:val="0"/>
          <w:numId w:val="0"/>
        </w:numPr>
        <w:ind w:left="2160"/>
      </w:pPr>
      <w:r>
        <w:t>and run it with</w:t>
      </w:r>
    </w:p>
    <w:p w14:paraId="7CBBCAAF" w14:textId="77777777" w:rsidR="00B66932" w:rsidRDefault="00B66932" w:rsidP="00D278CD">
      <w:pPr>
        <w:pStyle w:val="ListBullet"/>
        <w:numPr>
          <w:ilvl w:val="0"/>
          <w:numId w:val="0"/>
        </w:numPr>
        <w:ind w:left="2160"/>
      </w:pPr>
      <w:proofErr w:type="spellStart"/>
      <w:r>
        <w:t>fn</w:t>
      </w:r>
      <w:proofErr w:type="spellEnd"/>
      <w:r>
        <w:t xml:space="preserve"> </w:t>
      </w:r>
      <w:proofErr w:type="gramStart"/>
      <w:r>
        <w:t>main(</w:t>
      </w:r>
      <w:proofErr w:type="gramEnd"/>
      <w:r>
        <w:t>) {</w:t>
      </w:r>
    </w:p>
    <w:p w14:paraId="2F353C84" w14:textId="1E695BD7" w:rsidR="009D45A7" w:rsidRDefault="009D45A7" w:rsidP="00D278CD">
      <w:pPr>
        <w:pStyle w:val="ListBullet"/>
        <w:numPr>
          <w:ilvl w:val="0"/>
          <w:numId w:val="0"/>
        </w:numPr>
        <w:ind w:left="2160"/>
      </w:pPr>
      <w:r>
        <w:t xml:space="preserve">let </w:t>
      </w:r>
      <w:proofErr w:type="spellStart"/>
      <w:r>
        <w:t>yofn</w:t>
      </w:r>
      <w:proofErr w:type="spellEnd"/>
      <w:r>
        <w:t>=</w:t>
      </w:r>
      <w:proofErr w:type="spellStart"/>
      <w:proofErr w:type="gramStart"/>
      <w:r>
        <w:t>yo</w:t>
      </w:r>
      <w:proofErr w:type="spellEnd"/>
      <w:r>
        <w:t>(</w:t>
      </w:r>
      <w:proofErr w:type="gramEnd"/>
      <w:r>
        <w:t xml:space="preserve">); //returns a </w:t>
      </w:r>
      <w:r w:rsidR="00486D35">
        <w:t>type that implements Future trait</w:t>
      </w:r>
    </w:p>
    <w:p w14:paraId="147C92BB" w14:textId="243A0F29" w:rsidR="00B66932" w:rsidRDefault="009D45A7" w:rsidP="00D278CD">
      <w:pPr>
        <w:pStyle w:val="ListBullet"/>
        <w:numPr>
          <w:ilvl w:val="0"/>
          <w:numId w:val="0"/>
        </w:numPr>
        <w:ind w:left="2160"/>
      </w:pPr>
      <w:proofErr w:type="spellStart"/>
      <w:r>
        <w:t>block_on</w:t>
      </w:r>
      <w:proofErr w:type="spellEnd"/>
      <w:r>
        <w:t>(</w:t>
      </w:r>
      <w:proofErr w:type="spellStart"/>
      <w:r w:rsidR="00486D35">
        <w:t>yofn</w:t>
      </w:r>
      <w:proofErr w:type="spellEnd"/>
      <w:r>
        <w:t>)</w:t>
      </w:r>
      <w:r w:rsidR="00486D35">
        <w:t>;</w:t>
      </w:r>
    </w:p>
    <w:p w14:paraId="277D3EAA" w14:textId="4B5B9C00" w:rsidR="00B66932" w:rsidRDefault="00B66932" w:rsidP="00D278CD">
      <w:pPr>
        <w:pStyle w:val="ListBullet"/>
        <w:numPr>
          <w:ilvl w:val="0"/>
          <w:numId w:val="0"/>
        </w:numPr>
        <w:ind w:left="2160"/>
      </w:pPr>
      <w:r>
        <w:t>}</w:t>
      </w:r>
    </w:p>
    <w:p w14:paraId="47D01D46" w14:textId="77777777" w:rsidR="00CB2826" w:rsidRDefault="00CB2826" w:rsidP="00D278CD">
      <w:pPr>
        <w:pStyle w:val="ListBullet"/>
        <w:numPr>
          <w:ilvl w:val="0"/>
          <w:numId w:val="0"/>
        </w:numPr>
        <w:ind w:left="2160"/>
      </w:pPr>
    </w:p>
    <w:p w14:paraId="38835F56" w14:textId="77777777" w:rsidR="00E0454B" w:rsidRDefault="00CB2826" w:rsidP="00D278CD">
      <w:pPr>
        <w:pStyle w:val="ListBullet"/>
        <w:numPr>
          <w:ilvl w:val="0"/>
          <w:numId w:val="0"/>
        </w:numPr>
        <w:ind w:left="2160"/>
      </w:pPr>
      <w:r>
        <w:t>Every async program needs an executor to define execution policy for the async functions</w:t>
      </w:r>
      <w:r w:rsidR="00897016">
        <w:t xml:space="preserve"> when run from a sync function</w:t>
      </w:r>
      <w:r>
        <w:t>.</w:t>
      </w:r>
      <w:r w:rsidR="00EE4AFB">
        <w:t xml:space="preserve"> </w:t>
      </w:r>
      <w:proofErr w:type="spellStart"/>
      <w:r w:rsidR="00EE4AFB">
        <w:t>block_on</w:t>
      </w:r>
      <w:proofErr w:type="spellEnd"/>
      <w:r w:rsidR="00EE4AFB">
        <w:t xml:space="preserve"> is like join on thread, it waits till the given future is ran to completion. Every async block implements the Future trait automatically.</w:t>
      </w:r>
      <w:r w:rsidR="00F165E9">
        <w:t xml:space="preserve"> </w:t>
      </w:r>
    </w:p>
    <w:p w14:paraId="605EF704" w14:textId="44C41B14" w:rsidR="00486D35" w:rsidRDefault="00486D35" w:rsidP="00C67662">
      <w:pPr>
        <w:pStyle w:val="ListBullet"/>
        <w:numPr>
          <w:ilvl w:val="0"/>
          <w:numId w:val="0"/>
        </w:numPr>
      </w:pPr>
    </w:p>
    <w:p w14:paraId="321BE4AC" w14:textId="12ADF074" w:rsidR="00BC3177" w:rsidRDefault="00E0454B" w:rsidP="00BC3177">
      <w:pPr>
        <w:pStyle w:val="ListBullet"/>
        <w:numPr>
          <w:ilvl w:val="2"/>
          <w:numId w:val="1"/>
        </w:numPr>
      </w:pPr>
      <w:r>
        <w:t xml:space="preserve">Async functions can call the await method on </w:t>
      </w:r>
      <w:r w:rsidR="00715063">
        <w:t xml:space="preserve">other async functions. </w:t>
      </w:r>
      <w:proofErr w:type="spellStart"/>
      <w:proofErr w:type="gramStart"/>
      <w:r w:rsidR="00715063">
        <w:t>myfn.await</w:t>
      </w:r>
      <w:proofErr w:type="spellEnd"/>
      <w:proofErr w:type="gramEnd"/>
      <w:r w:rsidR="00715063">
        <w:t xml:space="preserve">();. This will run the other </w:t>
      </w:r>
      <w:proofErr w:type="spellStart"/>
      <w:r w:rsidR="00715063">
        <w:t>fn</w:t>
      </w:r>
      <w:proofErr w:type="spellEnd"/>
      <w:r w:rsidR="00715063">
        <w:t xml:space="preserve"> concurrently.</w:t>
      </w:r>
      <w:r w:rsidR="00C06323">
        <w:t xml:space="preserve"> </w:t>
      </w:r>
    </w:p>
    <w:p w14:paraId="10FA2FAF" w14:textId="12C1A93D" w:rsidR="00C06323" w:rsidRDefault="00E17B66" w:rsidP="00C06323">
      <w:pPr>
        <w:pStyle w:val="ListBullet"/>
        <w:numPr>
          <w:ilvl w:val="0"/>
          <w:numId w:val="0"/>
        </w:numPr>
        <w:ind w:left="2160"/>
      </w:pPr>
      <w:r>
        <w:t xml:space="preserve">They can also call </w:t>
      </w:r>
      <w:r w:rsidR="008C26AD">
        <w:t xml:space="preserve">the join macro, </w:t>
      </w:r>
    </w:p>
    <w:p w14:paraId="23CE6FA2" w14:textId="29FBCB81" w:rsidR="00E17B66" w:rsidRDefault="00E17B66" w:rsidP="00C06323">
      <w:pPr>
        <w:pStyle w:val="ListBullet"/>
        <w:numPr>
          <w:ilvl w:val="0"/>
          <w:numId w:val="0"/>
        </w:numPr>
        <w:ind w:left="2160"/>
      </w:pPr>
      <w:proofErr w:type="gramStart"/>
      <w:r>
        <w:t>futures::</w:t>
      </w:r>
      <w:proofErr w:type="gramEnd"/>
      <w:r>
        <w:t>join</w:t>
      </w:r>
      <w:r w:rsidR="008C26AD">
        <w:t>!</w:t>
      </w:r>
      <w:r>
        <w:t>(fn1, fn2</w:t>
      </w:r>
      <w:r w:rsidR="008C26AD">
        <w:t>, fn3…</w:t>
      </w:r>
      <w:r>
        <w:t xml:space="preserve">); </w:t>
      </w:r>
    </w:p>
    <w:p w14:paraId="0D77617B" w14:textId="0B9685A2" w:rsidR="008C26AD" w:rsidRDefault="00A45C4E" w:rsidP="00C67662">
      <w:pPr>
        <w:pStyle w:val="ListBullet"/>
        <w:numPr>
          <w:ilvl w:val="0"/>
          <w:numId w:val="0"/>
        </w:numPr>
        <w:ind w:left="2160"/>
      </w:pPr>
      <w:r>
        <w:t xml:space="preserve">This function runs the given async functions concurrently like await but it is used to call multiple of them at once. </w:t>
      </w:r>
      <w:r w:rsidR="000C641F">
        <w:t xml:space="preserve">If an async method blocks then the thread is passed to the other method and so on until all are blocked then the executor gets </w:t>
      </w:r>
      <w:r w:rsidR="00A22CE4">
        <w:t xml:space="preserve">to decide </w:t>
      </w:r>
      <w:r w:rsidR="00920BEC">
        <w:t>what to do with them</w:t>
      </w:r>
      <w:r w:rsidR="00A22CE4">
        <w:t>.</w:t>
      </w:r>
    </w:p>
    <w:p w14:paraId="7F83ACCD" w14:textId="08B049D3" w:rsidR="00B66932" w:rsidRDefault="00965704" w:rsidP="00BC3177">
      <w:pPr>
        <w:pStyle w:val="ListBullet"/>
        <w:numPr>
          <w:ilvl w:val="2"/>
          <w:numId w:val="1"/>
        </w:numPr>
      </w:pPr>
      <w:r>
        <w:t>Future trait: The fu</w:t>
      </w:r>
      <w:r w:rsidR="0060011A">
        <w:t>ture trait’s working helps us understand async Rust better.</w:t>
      </w:r>
    </w:p>
    <w:p w14:paraId="0BFFE41E" w14:textId="3E15CF36" w:rsidR="00763A7C" w:rsidRDefault="00763A7C" w:rsidP="00763A7C">
      <w:pPr>
        <w:pStyle w:val="ListBullet"/>
        <w:numPr>
          <w:ilvl w:val="0"/>
          <w:numId w:val="0"/>
        </w:numPr>
        <w:ind w:left="2160"/>
      </w:pPr>
      <w:r>
        <w:t xml:space="preserve">It basically looks like this, </w:t>
      </w:r>
    </w:p>
    <w:p w14:paraId="31AE0C04"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000000"/>
          <w:sz w:val="17"/>
          <w:szCs w:val="17"/>
        </w:rPr>
        <w:t xml:space="preserve">trait </w:t>
      </w:r>
      <w:proofErr w:type="spellStart"/>
      <w:r>
        <w:rPr>
          <w:rFonts w:ascii="Consolas" w:hAnsi="Consolas" w:cs="Courier New"/>
          <w:color w:val="660066"/>
          <w:sz w:val="17"/>
          <w:szCs w:val="17"/>
        </w:rPr>
        <w:t>SimpleFuture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D0FBE35"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000000"/>
          <w:sz w:val="17"/>
          <w:szCs w:val="17"/>
        </w:rPr>
        <w:t xml:space="preserve">    type </w:t>
      </w:r>
      <w:r>
        <w:rPr>
          <w:rFonts w:ascii="Consolas" w:hAnsi="Consolas" w:cs="Courier New"/>
          <w:color w:val="660066"/>
          <w:sz w:val="17"/>
          <w:szCs w:val="17"/>
        </w:rPr>
        <w:t>Output</w:t>
      </w:r>
      <w:r>
        <w:rPr>
          <w:rFonts w:ascii="Consolas" w:hAnsi="Consolas" w:cs="Courier New"/>
          <w:color w:val="666600"/>
          <w:sz w:val="17"/>
          <w:szCs w:val="17"/>
        </w:rPr>
        <w:t>;</w:t>
      </w:r>
    </w:p>
    <w:p w14:paraId="6000DF67"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poll</w:t>
      </w:r>
      <w:r>
        <w:rPr>
          <w:rFonts w:ascii="Consolas" w:hAnsi="Consolas" w:cs="Courier New"/>
          <w:color w:val="666600"/>
          <w:sz w:val="17"/>
          <w:szCs w:val="17"/>
        </w:rPr>
        <w:t>(</w:t>
      </w:r>
      <w:proofErr w:type="gramEnd"/>
      <w:r>
        <w:rPr>
          <w:rFonts w:ascii="Consolas" w:hAnsi="Consolas" w:cs="Courier New"/>
          <w:color w:val="666600"/>
          <w:sz w:val="17"/>
          <w:szCs w:val="17"/>
        </w:rPr>
        <w:t>&amp;</w:t>
      </w:r>
      <w:r>
        <w:rPr>
          <w:rFonts w:ascii="Consolas" w:hAnsi="Consolas" w:cs="Courier New"/>
          <w:color w:val="000000"/>
          <w:sz w:val="17"/>
          <w:szCs w:val="17"/>
        </w:rPr>
        <w:t xml:space="preserve">mut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wake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Poll</w:t>
      </w:r>
      <w:r>
        <w:rPr>
          <w:rFonts w:ascii="Consolas" w:hAnsi="Consolas" w:cs="Courier New"/>
          <w:color w:val="666600"/>
          <w:sz w:val="17"/>
          <w:szCs w:val="17"/>
        </w:rPr>
        <w:t>&lt;</w:t>
      </w:r>
      <w:r>
        <w:rPr>
          <w:rFonts w:ascii="Consolas" w:hAnsi="Consolas" w:cs="Courier New"/>
          <w:color w:val="660066"/>
          <w:sz w:val="17"/>
          <w:szCs w:val="17"/>
        </w:rPr>
        <w:t>Self</w:t>
      </w:r>
      <w:r>
        <w:rPr>
          <w:rFonts w:ascii="Consolas" w:hAnsi="Consolas" w:cs="Courier New"/>
          <w:color w:val="666600"/>
          <w:sz w:val="17"/>
          <w:szCs w:val="17"/>
        </w:rPr>
        <w:t>::</w:t>
      </w:r>
      <w:r>
        <w:rPr>
          <w:rFonts w:ascii="Consolas" w:hAnsi="Consolas" w:cs="Courier New"/>
          <w:color w:val="660066"/>
          <w:sz w:val="17"/>
          <w:szCs w:val="17"/>
        </w:rPr>
        <w:t>Output</w:t>
      </w:r>
      <w:r>
        <w:rPr>
          <w:rFonts w:ascii="Consolas" w:hAnsi="Consolas" w:cs="Courier New"/>
          <w:color w:val="666600"/>
          <w:sz w:val="17"/>
          <w:szCs w:val="17"/>
        </w:rPr>
        <w:t>&gt;;</w:t>
      </w:r>
    </w:p>
    <w:p w14:paraId="1C875ED7"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666600"/>
          <w:sz w:val="17"/>
          <w:szCs w:val="17"/>
        </w:rPr>
        <w:t>}</w:t>
      </w:r>
    </w:p>
    <w:p w14:paraId="104E3194"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000000"/>
          <w:sz w:val="17"/>
          <w:szCs w:val="17"/>
        </w:rPr>
        <w:t> </w:t>
      </w:r>
    </w:p>
    <w:p w14:paraId="22D0BB95"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proofErr w:type="spellStart"/>
      <w:r>
        <w:rPr>
          <w:rFonts w:ascii="Consolas" w:hAnsi="Consolas" w:cs="Courier New"/>
          <w:color w:val="000088"/>
          <w:sz w:val="17"/>
          <w:szCs w:val="17"/>
        </w:rPr>
        <w:t>enum</w:t>
      </w:r>
      <w:proofErr w:type="spellEnd"/>
      <w:r>
        <w:rPr>
          <w:rFonts w:ascii="Consolas" w:hAnsi="Consolas" w:cs="Courier New"/>
          <w:color w:val="000000"/>
          <w:sz w:val="17"/>
          <w:szCs w:val="17"/>
        </w:rPr>
        <w:t xml:space="preserve"> </w:t>
      </w:r>
      <w:r>
        <w:rPr>
          <w:rFonts w:ascii="Consolas" w:hAnsi="Consolas" w:cs="Courier New"/>
          <w:color w:val="660066"/>
          <w:sz w:val="17"/>
          <w:szCs w:val="17"/>
        </w:rPr>
        <w:t>Poll</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CB8FB2D"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Ready</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1F88C218"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Pending</w:t>
      </w:r>
      <w:r>
        <w:rPr>
          <w:rFonts w:ascii="Consolas" w:hAnsi="Consolas" w:cs="Courier New"/>
          <w:color w:val="666600"/>
          <w:sz w:val="17"/>
          <w:szCs w:val="17"/>
        </w:rPr>
        <w:t>,</w:t>
      </w:r>
    </w:p>
    <w:p w14:paraId="5C8AD6E7" w14:textId="77777777" w:rsidR="00270ABD" w:rsidRDefault="00270A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5153251"/>
        <w:rPr>
          <w:rFonts w:ascii="Consolas" w:hAnsi="Consolas" w:cs="Courier New"/>
          <w:sz w:val="17"/>
          <w:szCs w:val="17"/>
        </w:rPr>
      </w:pPr>
      <w:r>
        <w:rPr>
          <w:rFonts w:ascii="Consolas" w:hAnsi="Consolas" w:cs="Courier New"/>
          <w:color w:val="666600"/>
          <w:sz w:val="17"/>
          <w:szCs w:val="17"/>
        </w:rPr>
        <w:t>}</w:t>
      </w:r>
    </w:p>
    <w:p w14:paraId="3A471683" w14:textId="2B261902" w:rsidR="00270ABD" w:rsidRDefault="00270ABD" w:rsidP="00763A7C">
      <w:pPr>
        <w:pStyle w:val="ListBullet"/>
        <w:numPr>
          <w:ilvl w:val="0"/>
          <w:numId w:val="0"/>
        </w:numPr>
        <w:ind w:left="2160"/>
      </w:pPr>
      <w:r>
        <w:t xml:space="preserve"> </w:t>
      </w:r>
      <w:r w:rsidR="008371FE">
        <w:t xml:space="preserve">For example: </w:t>
      </w:r>
    </w:p>
    <w:p w14:paraId="3C7CC5AD"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0000"/>
          <w:sz w:val="17"/>
          <w:szCs w:val="17"/>
        </w:rPr>
        <w:t xml:space="preserve">pub </w:t>
      </w:r>
      <w:r>
        <w:rPr>
          <w:rFonts w:ascii="Consolas" w:hAnsi="Consolas" w:cs="Courier New"/>
          <w:color w:val="000088"/>
          <w:sz w:val="17"/>
          <w:szCs w:val="17"/>
        </w:rPr>
        <w:t>struct</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SocketRead</w:t>
      </w:r>
      <w:proofErr w:type="spellEnd"/>
      <w:r>
        <w:rPr>
          <w:rFonts w:ascii="Consolas" w:hAnsi="Consolas" w:cs="Courier New"/>
          <w:color w:val="666600"/>
          <w:sz w:val="17"/>
          <w:szCs w:val="17"/>
        </w:rPr>
        <w:t>&lt;</w:t>
      </w:r>
      <w:r>
        <w:rPr>
          <w:rFonts w:ascii="Consolas" w:hAnsi="Consolas" w:cs="Courier New"/>
          <w:color w:val="008800"/>
          <w:sz w:val="17"/>
          <w:szCs w:val="17"/>
        </w:rPr>
        <w:t>'a&gt; {</w:t>
      </w:r>
    </w:p>
    <w:p w14:paraId="19B84508"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socket: &amp;'</w:t>
      </w:r>
      <w:r>
        <w:rPr>
          <w:rFonts w:ascii="Consolas" w:hAnsi="Consolas" w:cs="Courier New"/>
          <w:color w:val="000000"/>
          <w:sz w:val="17"/>
          <w:szCs w:val="17"/>
        </w:rPr>
        <w:t xml:space="preserve">a </w:t>
      </w:r>
      <w:r>
        <w:rPr>
          <w:rFonts w:ascii="Consolas" w:hAnsi="Consolas" w:cs="Courier New"/>
          <w:color w:val="660066"/>
          <w:sz w:val="17"/>
          <w:szCs w:val="17"/>
        </w:rPr>
        <w:t>Socket</w:t>
      </w:r>
      <w:r>
        <w:rPr>
          <w:rFonts w:ascii="Consolas" w:hAnsi="Consolas" w:cs="Courier New"/>
          <w:color w:val="666600"/>
          <w:sz w:val="17"/>
          <w:szCs w:val="17"/>
        </w:rPr>
        <w:t>,</w:t>
      </w:r>
    </w:p>
    <w:p w14:paraId="4D3D0CD0"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666600"/>
          <w:sz w:val="17"/>
          <w:szCs w:val="17"/>
        </w:rPr>
        <w:t>}</w:t>
      </w:r>
    </w:p>
    <w:p w14:paraId="3A215749"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0000"/>
          <w:sz w:val="17"/>
          <w:szCs w:val="17"/>
        </w:rPr>
        <w:t> </w:t>
      </w:r>
    </w:p>
    <w:p w14:paraId="2C1E6F8D"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SimpleFuture</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SocketRead</w:t>
      </w:r>
      <w:proofErr w:type="spellEnd"/>
      <w:r>
        <w:rPr>
          <w:rFonts w:ascii="Consolas" w:hAnsi="Consolas" w:cs="Courier New"/>
          <w:color w:val="666600"/>
          <w:sz w:val="17"/>
          <w:szCs w:val="17"/>
        </w:rPr>
        <w:t>&lt;</w:t>
      </w:r>
      <w:r>
        <w:rPr>
          <w:rFonts w:ascii="Consolas" w:hAnsi="Consolas" w:cs="Courier New"/>
          <w:color w:val="008800"/>
          <w:sz w:val="17"/>
          <w:szCs w:val="17"/>
        </w:rPr>
        <w:t>'_&gt; {</w:t>
      </w:r>
    </w:p>
    <w:p w14:paraId="26AA3A82"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type Output = Vec&lt;u8&gt;;</w:t>
      </w:r>
    </w:p>
    <w:p w14:paraId="6B934F3C"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w:t>
      </w:r>
    </w:p>
    <w:p w14:paraId="0D53B1FA"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w:t>
      </w:r>
      <w:proofErr w:type="spellStart"/>
      <w:r>
        <w:rPr>
          <w:rFonts w:ascii="Consolas" w:hAnsi="Consolas" w:cs="Courier New"/>
          <w:color w:val="008800"/>
          <w:sz w:val="17"/>
          <w:szCs w:val="17"/>
        </w:rPr>
        <w:t>fn</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poll(</w:t>
      </w:r>
      <w:proofErr w:type="gramEnd"/>
      <w:r>
        <w:rPr>
          <w:rFonts w:ascii="Consolas" w:hAnsi="Consolas" w:cs="Courier New"/>
          <w:color w:val="008800"/>
          <w:sz w:val="17"/>
          <w:szCs w:val="17"/>
        </w:rPr>
        <w:t xml:space="preserve">&amp;mut self, wake: </w:t>
      </w:r>
      <w:proofErr w:type="spellStart"/>
      <w:r>
        <w:rPr>
          <w:rFonts w:ascii="Consolas" w:hAnsi="Consolas" w:cs="Courier New"/>
          <w:color w:val="008800"/>
          <w:sz w:val="17"/>
          <w:szCs w:val="17"/>
        </w:rPr>
        <w:t>fn</w:t>
      </w:r>
      <w:proofErr w:type="spellEnd"/>
      <w:r>
        <w:rPr>
          <w:rFonts w:ascii="Consolas" w:hAnsi="Consolas" w:cs="Courier New"/>
          <w:color w:val="008800"/>
          <w:sz w:val="17"/>
          <w:szCs w:val="17"/>
        </w:rPr>
        <w:t>()) -&gt; Poll&lt;Self::Output&gt; {</w:t>
      </w:r>
    </w:p>
    <w:p w14:paraId="5EDF7CFD"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if </w:t>
      </w:r>
      <w:proofErr w:type="spellStart"/>
      <w:r>
        <w:rPr>
          <w:rFonts w:ascii="Consolas" w:hAnsi="Consolas" w:cs="Courier New"/>
          <w:color w:val="008800"/>
          <w:sz w:val="17"/>
          <w:szCs w:val="17"/>
        </w:rPr>
        <w:t>self.socket.has_data_to_</w:t>
      </w:r>
      <w:proofErr w:type="gramStart"/>
      <w:r>
        <w:rPr>
          <w:rFonts w:ascii="Consolas" w:hAnsi="Consolas" w:cs="Courier New"/>
          <w:color w:val="008800"/>
          <w:sz w:val="17"/>
          <w:szCs w:val="17"/>
        </w:rPr>
        <w:t>read</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w:t>
      </w:r>
    </w:p>
    <w:p w14:paraId="3ECAE674"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 The socket has data -- read it into a buffer and return it.</w:t>
      </w:r>
    </w:p>
    <w:p w14:paraId="08F7C33D"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lastRenderedPageBreak/>
        <w:t xml:space="preserve">            </w:t>
      </w:r>
      <w:proofErr w:type="gramStart"/>
      <w:r>
        <w:rPr>
          <w:rFonts w:ascii="Consolas" w:hAnsi="Consolas" w:cs="Courier New"/>
          <w:color w:val="008800"/>
          <w:sz w:val="17"/>
          <w:szCs w:val="17"/>
        </w:rPr>
        <w:t>Poll::</w:t>
      </w:r>
      <w:proofErr w:type="gramEnd"/>
      <w:r>
        <w:rPr>
          <w:rFonts w:ascii="Consolas" w:hAnsi="Consolas" w:cs="Courier New"/>
          <w:color w:val="008800"/>
          <w:sz w:val="17"/>
          <w:szCs w:val="17"/>
        </w:rPr>
        <w:t>Ready(</w:t>
      </w:r>
      <w:proofErr w:type="spellStart"/>
      <w:r>
        <w:rPr>
          <w:rFonts w:ascii="Consolas" w:hAnsi="Consolas" w:cs="Courier New"/>
          <w:color w:val="008800"/>
          <w:sz w:val="17"/>
          <w:szCs w:val="17"/>
        </w:rPr>
        <w:t>self.socket.read_buf</w:t>
      </w:r>
      <w:proofErr w:type="spellEnd"/>
      <w:r>
        <w:rPr>
          <w:rFonts w:ascii="Consolas" w:hAnsi="Consolas" w:cs="Courier New"/>
          <w:color w:val="008800"/>
          <w:sz w:val="17"/>
          <w:szCs w:val="17"/>
        </w:rPr>
        <w:t>())</w:t>
      </w:r>
    </w:p>
    <w:p w14:paraId="2409BF7F"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 else {</w:t>
      </w:r>
    </w:p>
    <w:p w14:paraId="250437CA"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 The socket does not yet have data.</w:t>
      </w:r>
    </w:p>
    <w:p w14:paraId="2DDD1341"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w:t>
      </w:r>
    </w:p>
    <w:p w14:paraId="15387A69"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 Arrange for `wake` to be called once data is available.</w:t>
      </w:r>
    </w:p>
    <w:p w14:paraId="32BCC0CC"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 When data becomes available, `wake` will be called, and the</w:t>
      </w:r>
    </w:p>
    <w:p w14:paraId="0E3D23DC"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 user of this `Future` will know to call `poll` again and</w:t>
      </w:r>
    </w:p>
    <w:p w14:paraId="5A9568EA"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 receive data.</w:t>
      </w:r>
    </w:p>
    <w:p w14:paraId="30E6C97A"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w:t>
      </w:r>
      <w:proofErr w:type="spellStart"/>
      <w:r>
        <w:rPr>
          <w:rFonts w:ascii="Consolas" w:hAnsi="Consolas" w:cs="Courier New"/>
          <w:color w:val="008800"/>
          <w:sz w:val="17"/>
          <w:szCs w:val="17"/>
        </w:rPr>
        <w:t>self.socket.set_readable_callback</w:t>
      </w:r>
      <w:proofErr w:type="spellEnd"/>
      <w:r>
        <w:rPr>
          <w:rFonts w:ascii="Consolas" w:hAnsi="Consolas" w:cs="Courier New"/>
          <w:color w:val="008800"/>
          <w:sz w:val="17"/>
          <w:szCs w:val="17"/>
        </w:rPr>
        <w:t>(wake);</w:t>
      </w:r>
    </w:p>
    <w:p w14:paraId="20CC1973"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w:t>
      </w:r>
      <w:proofErr w:type="gramStart"/>
      <w:r>
        <w:rPr>
          <w:rFonts w:ascii="Consolas" w:hAnsi="Consolas" w:cs="Courier New"/>
          <w:color w:val="008800"/>
          <w:sz w:val="17"/>
          <w:szCs w:val="17"/>
        </w:rPr>
        <w:t>Poll::</w:t>
      </w:r>
      <w:proofErr w:type="gramEnd"/>
      <w:r>
        <w:rPr>
          <w:rFonts w:ascii="Consolas" w:hAnsi="Consolas" w:cs="Courier New"/>
          <w:color w:val="008800"/>
          <w:sz w:val="17"/>
          <w:szCs w:val="17"/>
        </w:rPr>
        <w:t>Pending</w:t>
      </w:r>
    </w:p>
    <w:p w14:paraId="50F9193B"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w:t>
      </w:r>
    </w:p>
    <w:p w14:paraId="7F49DF12"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 xml:space="preserve">    }</w:t>
      </w:r>
    </w:p>
    <w:p w14:paraId="4FFFB24B" w14:textId="77777777" w:rsidR="008371FE" w:rsidRDefault="00837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1688682"/>
        <w:rPr>
          <w:rFonts w:ascii="Consolas" w:hAnsi="Consolas" w:cs="Courier New"/>
          <w:sz w:val="17"/>
          <w:szCs w:val="17"/>
        </w:rPr>
      </w:pPr>
      <w:r>
        <w:rPr>
          <w:rFonts w:ascii="Consolas" w:hAnsi="Consolas" w:cs="Courier New"/>
          <w:color w:val="008800"/>
          <w:sz w:val="17"/>
          <w:szCs w:val="17"/>
        </w:rPr>
        <w:t>}</w:t>
      </w:r>
    </w:p>
    <w:p w14:paraId="0773C350" w14:textId="203EC77F" w:rsidR="008371FE" w:rsidRDefault="003B684E" w:rsidP="00763A7C">
      <w:pPr>
        <w:pStyle w:val="ListBullet"/>
        <w:numPr>
          <w:ilvl w:val="0"/>
          <w:numId w:val="0"/>
        </w:numPr>
        <w:ind w:left="2160"/>
      </w:pPr>
      <w:r>
        <w:t>Basically, Future</w:t>
      </w:r>
      <w:r w:rsidR="00EB2761">
        <w:t xml:space="preserve"> returns a Poll </w:t>
      </w:r>
      <w:proofErr w:type="spellStart"/>
      <w:r w:rsidR="00EB2761">
        <w:t>enum</w:t>
      </w:r>
      <w:proofErr w:type="spellEnd"/>
      <w:r w:rsidR="00EB2761">
        <w:t xml:space="preserve"> from the poll function. The executor calls the poll function and </w:t>
      </w:r>
      <w:r w:rsidR="002C79E4">
        <w:t xml:space="preserve">the </w:t>
      </w:r>
      <w:proofErr w:type="spellStart"/>
      <w:r w:rsidR="002C79E4">
        <w:t>enum</w:t>
      </w:r>
      <w:proofErr w:type="spellEnd"/>
      <w:r w:rsidR="002C79E4">
        <w:t xml:space="preserve"> indicates if the future is complete or pending.</w:t>
      </w:r>
      <w:r w:rsidR="00292282">
        <w:t xml:space="preserve"> The poll function gets a closure function ‘wake’ which </w:t>
      </w:r>
      <w:r w:rsidR="00C77AB2">
        <w:t>tells the executor when it can wake and call the poll function again to forward the future towards completion.</w:t>
      </w:r>
      <w:r w:rsidR="001432B2">
        <w:t xml:space="preserve"> Using this functionality </w:t>
      </w:r>
      <w:r w:rsidR="002B3354">
        <w:t>Future trait allows multiple Futures to be run in the same thread as when one is pending other is run and so on for all of the</w:t>
      </w:r>
      <w:r w:rsidR="00BE3C9A">
        <w:t>m.</w:t>
      </w:r>
    </w:p>
    <w:p w14:paraId="08C5E002" w14:textId="69FCDD47" w:rsidR="00644F6F" w:rsidRDefault="00644F6F" w:rsidP="00763A7C">
      <w:pPr>
        <w:pStyle w:val="ListBullet"/>
        <w:numPr>
          <w:ilvl w:val="0"/>
          <w:numId w:val="0"/>
        </w:numPr>
        <w:ind w:left="2160"/>
      </w:pPr>
      <w:r>
        <w:t>The actual future trait looks like so</w:t>
      </w:r>
    </w:p>
    <w:p w14:paraId="1E98C881"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0000"/>
          <w:sz w:val="17"/>
          <w:szCs w:val="17"/>
        </w:rPr>
        <w:t xml:space="preserve">trait </w:t>
      </w:r>
      <w:r>
        <w:rPr>
          <w:rFonts w:ascii="Consolas" w:hAnsi="Consolas" w:cs="Courier New"/>
          <w:color w:val="660066"/>
          <w:sz w:val="17"/>
          <w:szCs w:val="17"/>
        </w:rPr>
        <w:t>Future</w:t>
      </w:r>
      <w:r>
        <w:rPr>
          <w:rFonts w:ascii="Consolas" w:hAnsi="Consolas" w:cs="Courier New"/>
          <w:color w:val="000000"/>
          <w:sz w:val="17"/>
          <w:szCs w:val="17"/>
        </w:rPr>
        <w:t xml:space="preserve"> </w:t>
      </w:r>
      <w:r>
        <w:rPr>
          <w:rFonts w:ascii="Consolas" w:hAnsi="Consolas" w:cs="Courier New"/>
          <w:color w:val="666600"/>
          <w:sz w:val="17"/>
          <w:szCs w:val="17"/>
        </w:rPr>
        <w:t>{</w:t>
      </w:r>
    </w:p>
    <w:p w14:paraId="6650CE29"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0000"/>
          <w:sz w:val="17"/>
          <w:szCs w:val="17"/>
        </w:rPr>
        <w:t xml:space="preserve">    type </w:t>
      </w:r>
      <w:r>
        <w:rPr>
          <w:rFonts w:ascii="Consolas" w:hAnsi="Consolas" w:cs="Courier New"/>
          <w:color w:val="660066"/>
          <w:sz w:val="17"/>
          <w:szCs w:val="17"/>
        </w:rPr>
        <w:t>Output</w:t>
      </w:r>
      <w:r>
        <w:rPr>
          <w:rFonts w:ascii="Consolas" w:hAnsi="Consolas" w:cs="Courier New"/>
          <w:color w:val="666600"/>
          <w:sz w:val="17"/>
          <w:szCs w:val="17"/>
        </w:rPr>
        <w:t>;</w:t>
      </w:r>
    </w:p>
    <w:p w14:paraId="4501D7CE"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poll</w:t>
      </w:r>
      <w:r>
        <w:rPr>
          <w:rFonts w:ascii="Consolas" w:hAnsi="Consolas" w:cs="Courier New"/>
          <w:color w:val="666600"/>
          <w:sz w:val="17"/>
          <w:szCs w:val="17"/>
        </w:rPr>
        <w:t>(</w:t>
      </w:r>
      <w:proofErr w:type="gramEnd"/>
    </w:p>
    <w:p w14:paraId="72C0DCAA"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Note the change from `&amp;mut self` to `Pin&lt;&amp;mut Self&gt;`:</w:t>
      </w:r>
    </w:p>
    <w:p w14:paraId="6BDE5600"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Pin</w:t>
      </w:r>
      <w:r>
        <w:rPr>
          <w:rFonts w:ascii="Consolas" w:hAnsi="Consolas" w:cs="Courier New"/>
          <w:color w:val="666600"/>
          <w:sz w:val="17"/>
          <w:szCs w:val="17"/>
        </w:rPr>
        <w:t>&lt;&amp;</w:t>
      </w:r>
      <w:r>
        <w:rPr>
          <w:rFonts w:ascii="Consolas" w:hAnsi="Consolas" w:cs="Courier New"/>
          <w:color w:val="000000"/>
          <w:sz w:val="17"/>
          <w:szCs w:val="17"/>
        </w:rPr>
        <w:t xml:space="preserve">mut </w:t>
      </w:r>
      <w:r>
        <w:rPr>
          <w:rFonts w:ascii="Consolas" w:hAnsi="Consolas" w:cs="Courier New"/>
          <w:color w:val="660066"/>
          <w:sz w:val="17"/>
          <w:szCs w:val="17"/>
        </w:rPr>
        <w:t>Self</w:t>
      </w:r>
      <w:r>
        <w:rPr>
          <w:rFonts w:ascii="Consolas" w:hAnsi="Consolas" w:cs="Courier New"/>
          <w:color w:val="666600"/>
          <w:sz w:val="17"/>
          <w:szCs w:val="17"/>
        </w:rPr>
        <w:t>&gt;,</w:t>
      </w:r>
    </w:p>
    <w:p w14:paraId="4B961BBC"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and the change from `wake: </w:t>
      </w:r>
      <w:proofErr w:type="spellStart"/>
      <w:proofErr w:type="gramStart"/>
      <w:r>
        <w:rPr>
          <w:rFonts w:ascii="Consolas" w:hAnsi="Consolas" w:cs="Courier New"/>
          <w:color w:val="880000"/>
          <w:sz w:val="17"/>
          <w:szCs w:val="17"/>
        </w:rPr>
        <w:t>fn</w:t>
      </w:r>
      <w:proofErr w:type="spellEnd"/>
      <w:r>
        <w:rPr>
          <w:rFonts w:ascii="Consolas" w:hAnsi="Consolas" w:cs="Courier New"/>
          <w:color w:val="880000"/>
          <w:sz w:val="17"/>
          <w:szCs w:val="17"/>
        </w:rPr>
        <w:t>(</w:t>
      </w:r>
      <w:proofErr w:type="gramEnd"/>
      <w:r>
        <w:rPr>
          <w:rFonts w:ascii="Consolas" w:hAnsi="Consolas" w:cs="Courier New"/>
          <w:color w:val="880000"/>
          <w:sz w:val="17"/>
          <w:szCs w:val="17"/>
        </w:rPr>
        <w:t>)` to `cx: &amp;mut Context&lt;'_&gt;`:</w:t>
      </w:r>
    </w:p>
    <w:p w14:paraId="58B2DE20"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0000"/>
          <w:sz w:val="17"/>
          <w:szCs w:val="17"/>
        </w:rPr>
        <w:t xml:space="preserve">        cx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mut </w:t>
      </w:r>
      <w:r>
        <w:rPr>
          <w:rFonts w:ascii="Consolas" w:hAnsi="Consolas" w:cs="Courier New"/>
          <w:color w:val="660066"/>
          <w:sz w:val="17"/>
          <w:szCs w:val="17"/>
        </w:rPr>
        <w:t>Context</w:t>
      </w:r>
      <w:r>
        <w:rPr>
          <w:rFonts w:ascii="Consolas" w:hAnsi="Consolas" w:cs="Courier New"/>
          <w:color w:val="666600"/>
          <w:sz w:val="17"/>
          <w:szCs w:val="17"/>
        </w:rPr>
        <w:t>&lt;</w:t>
      </w:r>
      <w:r>
        <w:rPr>
          <w:rFonts w:ascii="Consolas" w:hAnsi="Consolas" w:cs="Courier New"/>
          <w:color w:val="008800"/>
          <w:sz w:val="17"/>
          <w:szCs w:val="17"/>
        </w:rPr>
        <w:t>'_&gt;,</w:t>
      </w:r>
    </w:p>
    <w:p w14:paraId="610061DE"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8800"/>
          <w:sz w:val="17"/>
          <w:szCs w:val="17"/>
        </w:rPr>
        <w:t xml:space="preserve">    ) -&gt; Poll&lt;</w:t>
      </w:r>
      <w:proofErr w:type="gramStart"/>
      <w:r>
        <w:rPr>
          <w:rFonts w:ascii="Consolas" w:hAnsi="Consolas" w:cs="Courier New"/>
          <w:color w:val="008800"/>
          <w:sz w:val="17"/>
          <w:szCs w:val="17"/>
        </w:rPr>
        <w:t>Self::</w:t>
      </w:r>
      <w:proofErr w:type="gramEnd"/>
      <w:r>
        <w:rPr>
          <w:rFonts w:ascii="Consolas" w:hAnsi="Consolas" w:cs="Courier New"/>
          <w:color w:val="008800"/>
          <w:sz w:val="17"/>
          <w:szCs w:val="17"/>
        </w:rPr>
        <w:t>Output&gt;;</w:t>
      </w:r>
    </w:p>
    <w:p w14:paraId="66B75F3B" w14:textId="77777777" w:rsidR="00644F6F" w:rsidRDefault="00644F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4922857"/>
        <w:rPr>
          <w:rFonts w:ascii="Consolas" w:hAnsi="Consolas" w:cs="Courier New"/>
          <w:sz w:val="17"/>
          <w:szCs w:val="17"/>
        </w:rPr>
      </w:pPr>
      <w:r>
        <w:rPr>
          <w:rFonts w:ascii="Consolas" w:hAnsi="Consolas" w:cs="Courier New"/>
          <w:color w:val="008800"/>
          <w:sz w:val="17"/>
          <w:szCs w:val="17"/>
        </w:rPr>
        <w:t>}</w:t>
      </w:r>
    </w:p>
    <w:p w14:paraId="3EB0A42E" w14:textId="344479F5" w:rsidR="00644F6F" w:rsidRDefault="00B407D9" w:rsidP="00763A7C">
      <w:pPr>
        <w:pStyle w:val="ListBullet"/>
        <w:numPr>
          <w:ilvl w:val="0"/>
          <w:numId w:val="0"/>
        </w:numPr>
        <w:ind w:left="2160"/>
      </w:pPr>
      <w:r>
        <w:t>The</w:t>
      </w:r>
      <w:r w:rsidR="00DB389B">
        <w:t xml:space="preserve">y used </w:t>
      </w:r>
      <w:r>
        <w:t>Pin</w:t>
      </w:r>
      <w:r w:rsidR="00DB389B">
        <w:t>ned trait and the context closure here. The context closure allows identifying which function called the wake, otherwise it’s god’s plan as it is just a pointer.</w:t>
      </w:r>
    </w:p>
    <w:p w14:paraId="08472FAE" w14:textId="77777777" w:rsidR="00203F31" w:rsidRDefault="00203F31" w:rsidP="00763A7C">
      <w:pPr>
        <w:pStyle w:val="ListBullet"/>
        <w:numPr>
          <w:ilvl w:val="0"/>
          <w:numId w:val="0"/>
        </w:numPr>
        <w:ind w:left="2160"/>
      </w:pPr>
    </w:p>
    <w:p w14:paraId="5629FE46" w14:textId="4785E4B6" w:rsidR="00203F31" w:rsidRDefault="00203F31" w:rsidP="00763A7C">
      <w:pPr>
        <w:pStyle w:val="ListBullet"/>
        <w:numPr>
          <w:ilvl w:val="0"/>
          <w:numId w:val="0"/>
        </w:numPr>
        <w:ind w:left="2160"/>
      </w:pPr>
      <w:r>
        <w:t xml:space="preserve">A future is stored </w:t>
      </w:r>
      <w:r w:rsidR="0073732F">
        <w:t xml:space="preserve">inside a Waker type, this type provides the wake function and future is also stored in this type. The executor receives this type and </w:t>
      </w:r>
      <w:r w:rsidR="009F6895">
        <w:t xml:space="preserve">calls it </w:t>
      </w:r>
      <w:r w:rsidR="007C15C7">
        <w:t xml:space="preserve">a </w:t>
      </w:r>
      <w:r w:rsidR="009F6895">
        <w:t xml:space="preserve">‘Task’. </w:t>
      </w:r>
    </w:p>
    <w:p w14:paraId="15E28DC2" w14:textId="77777777" w:rsidR="00E329E2" w:rsidRDefault="00E329E2" w:rsidP="00763A7C">
      <w:pPr>
        <w:pStyle w:val="ListBullet"/>
        <w:numPr>
          <w:ilvl w:val="0"/>
          <w:numId w:val="0"/>
        </w:numPr>
        <w:ind w:left="2160"/>
      </w:pPr>
    </w:p>
    <w:p w14:paraId="52AC5042" w14:textId="31C29D27" w:rsidR="00E329E2" w:rsidRDefault="00E329E2" w:rsidP="00C67662">
      <w:pPr>
        <w:pStyle w:val="ListBullet"/>
        <w:numPr>
          <w:ilvl w:val="0"/>
          <w:numId w:val="0"/>
        </w:numPr>
        <w:ind w:left="2160"/>
      </w:pPr>
      <w:r>
        <w:t xml:space="preserve">The wake function is essentially called </w:t>
      </w:r>
      <w:r w:rsidR="00942FAB" w:rsidRPr="00942FAB">
        <w:t xml:space="preserve">through integration with an IO-aware system blocking primitive, such as </w:t>
      </w:r>
      <w:proofErr w:type="spellStart"/>
      <w:r w:rsidR="00942FAB" w:rsidRPr="00942FAB">
        <w:t>epoll</w:t>
      </w:r>
      <w:proofErr w:type="spellEnd"/>
      <w:r w:rsidR="00942FAB" w:rsidRPr="00942FAB">
        <w:t xml:space="preserve"> on Linux, </w:t>
      </w:r>
      <w:proofErr w:type="spellStart"/>
      <w:r w:rsidR="00942FAB" w:rsidRPr="00942FAB">
        <w:t>kqueue</w:t>
      </w:r>
      <w:proofErr w:type="spellEnd"/>
      <w:r w:rsidR="00942FAB" w:rsidRPr="00942FAB">
        <w:t xml:space="preserve"> on FreeBSD and Mac OS, IOCP on Windows, and ports </w:t>
      </w:r>
      <w:r w:rsidR="00942FAB" w:rsidRPr="00942FAB">
        <w:lastRenderedPageBreak/>
        <w:t xml:space="preserve">on Fuchsia (all of which are exposed through the cross-platform Rust crate </w:t>
      </w:r>
      <w:proofErr w:type="spellStart"/>
      <w:r w:rsidR="00942FAB" w:rsidRPr="00942FAB">
        <w:t>mio</w:t>
      </w:r>
      <w:proofErr w:type="spellEnd"/>
      <w:r w:rsidR="00942FAB" w:rsidRPr="00942FAB">
        <w:t>). These primitives all allow a thread to block on multiple asynchronous IO events, returning once one of the events completes.</w:t>
      </w:r>
    </w:p>
    <w:p w14:paraId="7BE86114" w14:textId="1C808463" w:rsidR="0060011A" w:rsidRDefault="0060011A" w:rsidP="0060011A">
      <w:pPr>
        <w:pStyle w:val="ListBullet"/>
        <w:numPr>
          <w:ilvl w:val="3"/>
          <w:numId w:val="1"/>
        </w:numPr>
      </w:pPr>
    </w:p>
    <w:p w14:paraId="1F8AFE94" w14:textId="77777777" w:rsidR="0060011A" w:rsidRDefault="0060011A" w:rsidP="00C67662">
      <w:pPr>
        <w:pStyle w:val="ListBullet"/>
        <w:numPr>
          <w:ilvl w:val="0"/>
          <w:numId w:val="0"/>
        </w:numPr>
        <w:ind w:left="2880"/>
      </w:pPr>
    </w:p>
    <w:p w14:paraId="1A5D5068" w14:textId="16A94E9B" w:rsidR="0060011A" w:rsidRDefault="00411964" w:rsidP="00BC3177">
      <w:pPr>
        <w:pStyle w:val="ListBullet"/>
        <w:numPr>
          <w:ilvl w:val="2"/>
          <w:numId w:val="1"/>
        </w:numPr>
      </w:pPr>
      <w:r>
        <w:t>Manual async function: Can be defined like so:</w:t>
      </w:r>
    </w:p>
    <w:p w14:paraId="22B12C0A"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foo</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u8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w:t>
      </w:r>
    </w:p>
    <w:p w14:paraId="01F33123"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00"/>
          <w:sz w:val="17"/>
          <w:szCs w:val="17"/>
        </w:rPr>
        <w:t> </w:t>
      </w:r>
    </w:p>
    <w:p w14:paraId="69B0B35A"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bar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Future</w:t>
      </w:r>
      <w:r>
        <w:rPr>
          <w:rFonts w:ascii="Consolas" w:hAnsi="Consolas" w:cs="Courier New"/>
          <w:color w:val="666600"/>
          <w:sz w:val="17"/>
          <w:szCs w:val="17"/>
        </w:rPr>
        <w:t>&lt;</w:t>
      </w:r>
      <w:r>
        <w:rPr>
          <w:rFonts w:ascii="Consolas" w:hAnsi="Consolas" w:cs="Courier New"/>
          <w:color w:val="660066"/>
          <w:sz w:val="17"/>
          <w:szCs w:val="17"/>
        </w:rPr>
        <w:t>Output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u8</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ADD60E9"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This `async` block results in a type that implements</w:t>
      </w:r>
    </w:p>
    <w:p w14:paraId="59DB93A0"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`Future&lt;Output = u8&gt;`.</w:t>
      </w:r>
    </w:p>
    <w:p w14:paraId="57BB37D1"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p>
    <w:p w14:paraId="44592CD6"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u8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foo</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666600"/>
          <w:sz w:val="17"/>
          <w:szCs w:val="17"/>
        </w:rPr>
        <w:t>;</w:t>
      </w:r>
    </w:p>
    <w:p w14:paraId="2C19D467"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75F631E8"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0E57DDB" w14:textId="77777777" w:rsidR="00411964" w:rsidRDefault="00411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80777403"/>
        <w:rPr>
          <w:rFonts w:ascii="Consolas" w:hAnsi="Consolas" w:cs="Courier New"/>
          <w:sz w:val="17"/>
          <w:szCs w:val="17"/>
        </w:rPr>
      </w:pPr>
      <w:r>
        <w:rPr>
          <w:rFonts w:ascii="Consolas" w:hAnsi="Consolas" w:cs="Courier New"/>
          <w:color w:val="666600"/>
          <w:sz w:val="17"/>
          <w:szCs w:val="17"/>
        </w:rPr>
        <w:t>}</w:t>
      </w:r>
    </w:p>
    <w:p w14:paraId="49D52505" w14:textId="161D0C8B" w:rsidR="00411964" w:rsidRDefault="00AF07C1" w:rsidP="00C67662">
      <w:pPr>
        <w:pStyle w:val="ListBullet"/>
        <w:numPr>
          <w:ilvl w:val="0"/>
          <w:numId w:val="0"/>
        </w:numPr>
        <w:ind w:left="2160"/>
      </w:pPr>
      <w:r>
        <w:t>That is, we can define async blocks (these blocks implement the Future trait automatically as well)</w:t>
      </w:r>
    </w:p>
    <w:p w14:paraId="13E773FC" w14:textId="3B8B10F5" w:rsidR="00411964" w:rsidRDefault="0009672F" w:rsidP="00BC3177">
      <w:pPr>
        <w:pStyle w:val="ListBullet"/>
        <w:numPr>
          <w:ilvl w:val="2"/>
          <w:numId w:val="1"/>
        </w:numPr>
      </w:pPr>
      <w:r>
        <w:t>Lifetimes: Async functions need lifetimes just like normal ones.</w:t>
      </w:r>
    </w:p>
    <w:p w14:paraId="05FD9D7D" w14:textId="77777777" w:rsidR="0009672F" w:rsidRDefault="000967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77679067"/>
        <w:rPr>
          <w:rFonts w:ascii="Consolas" w:hAnsi="Consolas" w:cs="Courier New"/>
          <w:sz w:val="17"/>
          <w:szCs w:val="17"/>
        </w:rPr>
      </w:pPr>
      <w:r>
        <w:rPr>
          <w:rFonts w:ascii="Consolas" w:hAnsi="Consolas" w:cs="Courier New"/>
          <w:color w:val="880000"/>
          <w:sz w:val="17"/>
          <w:szCs w:val="17"/>
        </w:rPr>
        <w:t>// This function:</w:t>
      </w:r>
    </w:p>
    <w:p w14:paraId="6D8F7DA7" w14:textId="77777777" w:rsidR="0009672F" w:rsidRDefault="000967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77679067"/>
        <w:rPr>
          <w:rFonts w:ascii="Consolas" w:hAnsi="Consolas" w:cs="Courier New"/>
          <w:sz w:val="17"/>
          <w:szCs w:val="17"/>
        </w:rPr>
      </w:pP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foo</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u8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u8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p>
    <w:p w14:paraId="34D4672E" w14:textId="77777777" w:rsidR="0009672F" w:rsidRDefault="000967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77679067"/>
        <w:rPr>
          <w:rFonts w:ascii="Consolas" w:hAnsi="Consolas" w:cs="Courier New"/>
          <w:sz w:val="17"/>
          <w:szCs w:val="17"/>
        </w:rPr>
      </w:pPr>
      <w:r>
        <w:rPr>
          <w:rFonts w:ascii="Consolas" w:hAnsi="Consolas" w:cs="Courier New"/>
          <w:color w:val="000000"/>
          <w:sz w:val="17"/>
          <w:szCs w:val="17"/>
        </w:rPr>
        <w:t> </w:t>
      </w:r>
    </w:p>
    <w:p w14:paraId="53871EC2" w14:textId="77777777" w:rsidR="0009672F" w:rsidRDefault="000967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77679067"/>
        <w:rPr>
          <w:rFonts w:ascii="Consolas" w:hAnsi="Consolas" w:cs="Courier New"/>
          <w:sz w:val="17"/>
          <w:szCs w:val="17"/>
        </w:rPr>
      </w:pPr>
      <w:r>
        <w:rPr>
          <w:rFonts w:ascii="Consolas" w:hAnsi="Consolas" w:cs="Courier New"/>
          <w:color w:val="880000"/>
          <w:sz w:val="17"/>
          <w:szCs w:val="17"/>
        </w:rPr>
        <w:t>// Is equivalent to this function:</w:t>
      </w:r>
    </w:p>
    <w:p w14:paraId="01B3EA86" w14:textId="77777777" w:rsidR="0009672F" w:rsidRDefault="000967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77679067"/>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foo_expanded</w:t>
      </w:r>
      <w:proofErr w:type="spellEnd"/>
      <w:r>
        <w:rPr>
          <w:rFonts w:ascii="Consolas" w:hAnsi="Consolas" w:cs="Courier New"/>
          <w:color w:val="666600"/>
          <w:sz w:val="17"/>
          <w:szCs w:val="17"/>
        </w:rPr>
        <w:t>&lt;</w:t>
      </w:r>
      <w:r>
        <w:rPr>
          <w:rFonts w:ascii="Consolas" w:hAnsi="Consolas" w:cs="Courier New"/>
          <w:color w:val="008800"/>
          <w:sz w:val="17"/>
          <w:szCs w:val="17"/>
        </w:rPr>
        <w:t>'a</w:t>
      </w:r>
      <w:proofErr w:type="gramStart"/>
      <w:r>
        <w:rPr>
          <w:rFonts w:ascii="Consolas" w:hAnsi="Consolas" w:cs="Courier New"/>
          <w:color w:val="008800"/>
          <w:sz w:val="17"/>
          <w:szCs w:val="17"/>
        </w:rPr>
        <w:t>&gt;(</w:t>
      </w:r>
      <w:proofErr w:type="gramEnd"/>
      <w:r>
        <w:rPr>
          <w:rFonts w:ascii="Consolas" w:hAnsi="Consolas" w:cs="Courier New"/>
          <w:color w:val="008800"/>
          <w:sz w:val="17"/>
          <w:szCs w:val="17"/>
        </w:rPr>
        <w:t>x: &amp;'</w:t>
      </w:r>
      <w:r>
        <w:rPr>
          <w:rFonts w:ascii="Consolas" w:hAnsi="Consolas" w:cs="Courier New"/>
          <w:color w:val="000000"/>
          <w:sz w:val="17"/>
          <w:szCs w:val="17"/>
        </w:rPr>
        <w:t>a u8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Future</w:t>
      </w:r>
      <w:r>
        <w:rPr>
          <w:rFonts w:ascii="Consolas" w:hAnsi="Consolas" w:cs="Courier New"/>
          <w:color w:val="666600"/>
          <w:sz w:val="17"/>
          <w:szCs w:val="17"/>
        </w:rPr>
        <w:t>&lt;</w:t>
      </w:r>
      <w:r>
        <w:rPr>
          <w:rFonts w:ascii="Consolas" w:hAnsi="Consolas" w:cs="Courier New"/>
          <w:color w:val="660066"/>
          <w:sz w:val="17"/>
          <w:szCs w:val="17"/>
        </w:rPr>
        <w:t>Output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u8</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 {</w:t>
      </w:r>
    </w:p>
    <w:p w14:paraId="6E38B553" w14:textId="77777777" w:rsidR="0009672F" w:rsidRDefault="000967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77679067"/>
        <w:rPr>
          <w:rFonts w:ascii="Consolas" w:hAnsi="Consolas" w:cs="Courier New"/>
          <w:sz w:val="17"/>
          <w:szCs w:val="17"/>
        </w:rPr>
      </w:pPr>
      <w:r>
        <w:rPr>
          <w:rFonts w:ascii="Consolas" w:hAnsi="Consolas" w:cs="Courier New"/>
          <w:color w:val="008800"/>
          <w:sz w:val="17"/>
          <w:szCs w:val="17"/>
        </w:rPr>
        <w:t xml:space="preserve">    async move </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x }</w:t>
      </w:r>
    </w:p>
    <w:p w14:paraId="10911629" w14:textId="77777777" w:rsidR="0009672F" w:rsidRDefault="000967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77679067"/>
        <w:rPr>
          <w:rFonts w:ascii="Consolas" w:hAnsi="Consolas" w:cs="Courier New"/>
          <w:sz w:val="17"/>
          <w:szCs w:val="17"/>
        </w:rPr>
      </w:pPr>
      <w:r>
        <w:rPr>
          <w:rFonts w:ascii="Consolas" w:hAnsi="Consolas" w:cs="Courier New"/>
          <w:color w:val="008800"/>
          <w:sz w:val="17"/>
          <w:szCs w:val="17"/>
        </w:rPr>
        <w:t>}</w:t>
      </w:r>
    </w:p>
    <w:p w14:paraId="11227740" w14:textId="27DE70AA" w:rsidR="0009672F" w:rsidRDefault="00861E99" w:rsidP="0009672F">
      <w:pPr>
        <w:pStyle w:val="ListBullet"/>
        <w:numPr>
          <w:ilvl w:val="0"/>
          <w:numId w:val="0"/>
        </w:numPr>
        <w:ind w:left="2160"/>
      </w:pPr>
      <w:r>
        <w:t xml:space="preserve">Which means async functions needing references </w:t>
      </w:r>
      <w:r w:rsidR="00BD5ECA">
        <w:t xml:space="preserve">as </w:t>
      </w:r>
      <w:proofErr w:type="spellStart"/>
      <w:r w:rsidR="00BD5ECA">
        <w:t>args</w:t>
      </w:r>
      <w:proofErr w:type="spellEnd"/>
      <w:r w:rsidR="00BD5ECA">
        <w:t xml:space="preserve"> depend on their lifetimes for their output’s lifetime.</w:t>
      </w:r>
      <w:r w:rsidR="00673B22">
        <w:t xml:space="preserve"> This also means they must be awaited while the lifetimes of their refs are still valid.</w:t>
      </w:r>
    </w:p>
    <w:p w14:paraId="2BFF2012" w14:textId="558A29BC" w:rsidR="00E1452C" w:rsidRDefault="00E1452C" w:rsidP="0009672F">
      <w:pPr>
        <w:pStyle w:val="ListBullet"/>
        <w:numPr>
          <w:ilvl w:val="0"/>
          <w:numId w:val="0"/>
        </w:numPr>
        <w:ind w:left="2160"/>
      </w:pPr>
      <w:r>
        <w:t>If we create refs inside</w:t>
      </w:r>
      <w:r w:rsidR="00C727D8">
        <w:t xml:space="preserve"> a </w:t>
      </w:r>
      <w:r w:rsidR="00723DE5">
        <w:t xml:space="preserve">method, then returning </w:t>
      </w:r>
      <w:r w:rsidR="00B13FB3">
        <w:t xml:space="preserve">async method </w:t>
      </w:r>
      <w:r w:rsidR="00980D8B">
        <w:t>means the ref will be invalid by the time it is used.</w:t>
      </w:r>
    </w:p>
    <w:p w14:paraId="7F5FA934" w14:textId="77777777" w:rsidR="00D9138E" w:rsidRDefault="00D9138E" w:rsidP="0009672F">
      <w:pPr>
        <w:pStyle w:val="ListBullet"/>
        <w:numPr>
          <w:ilvl w:val="0"/>
          <w:numId w:val="0"/>
        </w:numPr>
        <w:ind w:left="2160"/>
      </w:pPr>
    </w:p>
    <w:p w14:paraId="41DD0C3D" w14:textId="77777777" w:rsidR="00D9138E" w:rsidRDefault="00D9138E" w:rsidP="0009672F">
      <w:pPr>
        <w:pStyle w:val="ListBullet"/>
        <w:numPr>
          <w:ilvl w:val="0"/>
          <w:numId w:val="0"/>
        </w:numPr>
        <w:ind w:left="2160"/>
      </w:pPr>
    </w:p>
    <w:p w14:paraId="1430CC44" w14:textId="24F894EC" w:rsidR="00D9138E" w:rsidRDefault="00D9138E" w:rsidP="0009672F">
      <w:pPr>
        <w:pStyle w:val="ListBullet"/>
        <w:numPr>
          <w:ilvl w:val="0"/>
          <w:numId w:val="0"/>
        </w:numPr>
        <w:ind w:left="2160"/>
      </w:pPr>
      <w:r>
        <w:t>For ex.:</w:t>
      </w:r>
    </w:p>
    <w:p w14:paraId="2019C0C9"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bad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Future</w:t>
      </w:r>
      <w:r>
        <w:rPr>
          <w:rFonts w:ascii="Consolas" w:hAnsi="Consolas" w:cs="Courier New"/>
          <w:color w:val="666600"/>
          <w:sz w:val="17"/>
          <w:szCs w:val="17"/>
        </w:rPr>
        <w:t>&lt;</w:t>
      </w:r>
      <w:r>
        <w:rPr>
          <w:rFonts w:ascii="Consolas" w:hAnsi="Consolas" w:cs="Courier New"/>
          <w:color w:val="660066"/>
          <w:sz w:val="17"/>
          <w:szCs w:val="17"/>
        </w:rPr>
        <w:t>Output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u8</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705AA1A"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4F5B5B12"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borrow_x</w:t>
      </w:r>
      <w:proofErr w:type="spellEnd"/>
      <w:r>
        <w:rPr>
          <w:rFonts w:ascii="Consolas" w:hAnsi="Consolas" w:cs="Courier New"/>
          <w:color w:val="666600"/>
          <w:sz w:val="17"/>
          <w:szCs w:val="17"/>
        </w:rPr>
        <w:t>(&amp;</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ERROR: `x` does not live long enough</w:t>
      </w:r>
    </w:p>
    <w:p w14:paraId="7EC1A125"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666600"/>
          <w:sz w:val="17"/>
          <w:szCs w:val="17"/>
        </w:rPr>
        <w:t>}</w:t>
      </w:r>
    </w:p>
    <w:p w14:paraId="654FFFF3"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000000"/>
          <w:sz w:val="17"/>
          <w:szCs w:val="17"/>
        </w:rPr>
        <w:t> </w:t>
      </w:r>
    </w:p>
    <w:p w14:paraId="491B02B1"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proofErr w:type="spellStart"/>
      <w:r>
        <w:rPr>
          <w:rFonts w:ascii="Consolas" w:hAnsi="Consolas" w:cs="Courier New"/>
          <w:color w:val="000000"/>
          <w:sz w:val="17"/>
          <w:szCs w:val="17"/>
        </w:rPr>
        <w:lastRenderedPageBreak/>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good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Future</w:t>
      </w:r>
      <w:r>
        <w:rPr>
          <w:rFonts w:ascii="Consolas" w:hAnsi="Consolas" w:cs="Courier New"/>
          <w:color w:val="666600"/>
          <w:sz w:val="17"/>
          <w:szCs w:val="17"/>
        </w:rPr>
        <w:t>&lt;</w:t>
      </w:r>
      <w:r>
        <w:rPr>
          <w:rFonts w:ascii="Consolas" w:hAnsi="Consolas" w:cs="Courier New"/>
          <w:color w:val="660066"/>
          <w:sz w:val="17"/>
          <w:szCs w:val="17"/>
        </w:rPr>
        <w:t>Output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u8</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C430BFB"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p>
    <w:p w14:paraId="232F6132"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BB079CD"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borrow_x</w:t>
      </w:r>
      <w:proofErr w:type="spellEnd"/>
      <w:r>
        <w:rPr>
          <w:rFonts w:ascii="Consolas" w:hAnsi="Consolas" w:cs="Courier New"/>
          <w:color w:val="666600"/>
          <w:sz w:val="17"/>
          <w:szCs w:val="17"/>
        </w:rPr>
        <w:t>(&amp;</w:t>
      </w:r>
      <w:r>
        <w:rPr>
          <w:rFonts w:ascii="Consolas" w:hAnsi="Consolas" w:cs="Courier New"/>
          <w:color w:val="000000"/>
          <w:sz w:val="17"/>
          <w:szCs w:val="17"/>
        </w:rPr>
        <w:t>x</w:t>
      </w:r>
      <w:proofErr w:type="gramStart"/>
      <w:r>
        <w:rPr>
          <w:rFonts w:ascii="Consolas" w:hAnsi="Consolas" w:cs="Courier New"/>
          <w:color w:val="666600"/>
          <w:sz w:val="17"/>
          <w:szCs w:val="17"/>
        </w:rPr>
        <w:t>).</w:t>
      </w:r>
      <w:r>
        <w:rPr>
          <w:rFonts w:ascii="Consolas" w:hAnsi="Consolas" w:cs="Courier New"/>
          <w:color w:val="000088"/>
          <w:sz w:val="17"/>
          <w:szCs w:val="17"/>
        </w:rPr>
        <w:t>await</w:t>
      </w:r>
      <w:proofErr w:type="gramEnd"/>
    </w:p>
    <w:p w14:paraId="6C3DA7FA"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462216D" w14:textId="77777777" w:rsidR="00BF39C5" w:rsidRDefault="00BF3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5470069"/>
        <w:rPr>
          <w:rFonts w:ascii="Consolas" w:hAnsi="Consolas" w:cs="Courier New"/>
          <w:sz w:val="17"/>
          <w:szCs w:val="17"/>
        </w:rPr>
      </w:pPr>
      <w:r>
        <w:rPr>
          <w:rFonts w:ascii="Consolas" w:hAnsi="Consolas" w:cs="Courier New"/>
          <w:color w:val="666600"/>
          <w:sz w:val="17"/>
          <w:szCs w:val="17"/>
        </w:rPr>
        <w:t>}</w:t>
      </w:r>
    </w:p>
    <w:p w14:paraId="487C9A0A" w14:textId="20455724" w:rsidR="00BF39C5" w:rsidRDefault="00980D8B" w:rsidP="0009672F">
      <w:pPr>
        <w:pStyle w:val="ListBullet"/>
        <w:numPr>
          <w:ilvl w:val="0"/>
          <w:numId w:val="0"/>
        </w:numPr>
        <w:ind w:left="2160"/>
      </w:pPr>
      <w:r>
        <w:t xml:space="preserve">To circumvent this, we simply return </w:t>
      </w:r>
      <w:r w:rsidR="00756A9E">
        <w:t>the async method’s awaited value</w:t>
      </w:r>
      <w:r w:rsidR="00330D13">
        <w:t>, as by this time it has captured the value and will not raise a lifetime error.</w:t>
      </w:r>
    </w:p>
    <w:p w14:paraId="4E1F784B" w14:textId="77777777" w:rsidR="00AD4CF7" w:rsidRDefault="00AD4CF7" w:rsidP="00C67662">
      <w:pPr>
        <w:pStyle w:val="ListBullet"/>
        <w:numPr>
          <w:ilvl w:val="0"/>
          <w:numId w:val="0"/>
        </w:numPr>
        <w:ind w:left="2160"/>
      </w:pPr>
    </w:p>
    <w:p w14:paraId="2F6C1439" w14:textId="5F09F373" w:rsidR="0009672F" w:rsidRDefault="007427AE" w:rsidP="00BC3177">
      <w:pPr>
        <w:pStyle w:val="ListBullet"/>
        <w:numPr>
          <w:ilvl w:val="2"/>
          <w:numId w:val="1"/>
        </w:numPr>
      </w:pPr>
      <w:r>
        <w:t>async move: Just like move blocks but for async blocks.</w:t>
      </w:r>
    </w:p>
    <w:p w14:paraId="48AADF07" w14:textId="49BEED57" w:rsidR="00411964" w:rsidRDefault="008C233D" w:rsidP="00BC3177">
      <w:pPr>
        <w:pStyle w:val="ListBullet"/>
        <w:numPr>
          <w:ilvl w:val="2"/>
          <w:numId w:val="1"/>
        </w:numPr>
      </w:pPr>
      <w:r>
        <w:t xml:space="preserve">Sync types: As Futures shift between threads it is unadvised to use references of types such as </w:t>
      </w:r>
      <w:proofErr w:type="spellStart"/>
      <w:r>
        <w:t>Rc</w:t>
      </w:r>
      <w:proofErr w:type="spellEnd"/>
      <w:r>
        <w:t xml:space="preserve"> or </w:t>
      </w:r>
      <w:proofErr w:type="spellStart"/>
      <w:r>
        <w:t>RefCell</w:t>
      </w:r>
      <w:proofErr w:type="spellEnd"/>
      <w:r>
        <w:t xml:space="preserve"> or even the mutex from </w:t>
      </w:r>
      <w:proofErr w:type="gramStart"/>
      <w:r>
        <w:t>std::</w:t>
      </w:r>
      <w:proofErr w:type="gramEnd"/>
      <w:r>
        <w:t xml:space="preserve">sync. </w:t>
      </w:r>
      <w:r w:rsidR="005749DE">
        <w:t xml:space="preserve">The types must be future-aware for the optimal behavior, </w:t>
      </w:r>
      <w:r w:rsidR="00B1274E">
        <w:t xml:space="preserve">a lot of these types are introduced in the futures crate, such as </w:t>
      </w:r>
      <w:proofErr w:type="gramStart"/>
      <w:r w:rsidR="00B1274E">
        <w:t>futures::</w:t>
      </w:r>
      <w:proofErr w:type="gramEnd"/>
      <w:r w:rsidR="00B1274E">
        <w:t>mutex.</w:t>
      </w:r>
    </w:p>
    <w:p w14:paraId="172DC9D8" w14:textId="282699A5" w:rsidR="00A73797" w:rsidRDefault="000746B0">
      <w:pPr>
        <w:pStyle w:val="ListBullet"/>
        <w:numPr>
          <w:ilvl w:val="2"/>
          <w:numId w:val="1"/>
        </w:numPr>
      </w:pPr>
      <w:r>
        <w:t xml:space="preserve">Pointer Address Problem: </w:t>
      </w:r>
      <w:r w:rsidR="00A73797">
        <w:t>Since async Rust relies on shifting references around threads</w:t>
      </w:r>
      <w:r w:rsidR="00564BF3">
        <w:t>, it can suffer from this issue as well. This is the reason why it uses the Pinned Trait Markers.</w:t>
      </w:r>
    </w:p>
    <w:p w14:paraId="4492FC0D" w14:textId="47F08373" w:rsidR="002C7201" w:rsidRDefault="008F1C81" w:rsidP="00944550">
      <w:pPr>
        <w:pStyle w:val="ListBullet"/>
        <w:numPr>
          <w:ilvl w:val="2"/>
          <w:numId w:val="1"/>
        </w:numPr>
      </w:pPr>
      <w:r>
        <w:t xml:space="preserve">Pin Type: </w:t>
      </w:r>
      <w:r w:rsidR="00A8772F">
        <w:t xml:space="preserve">The Pin type wraps pointer types, guaranteeing that </w:t>
      </w:r>
      <w:r w:rsidR="00E406D8">
        <w:t xml:space="preserve">when the type T doesn’t implement the Unpin trait, </w:t>
      </w:r>
      <w:r w:rsidR="00DB6944">
        <w:t>the value pointed to by the pointer won’t be moved</w:t>
      </w:r>
      <w:r w:rsidR="00EE4385">
        <w:t xml:space="preserve"> (T</w:t>
      </w:r>
      <w:proofErr w:type="gramStart"/>
      <w:r w:rsidR="00EE4385">
        <w:t>: !Unpin</w:t>
      </w:r>
      <w:proofErr w:type="gramEnd"/>
      <w:r w:rsidR="00EE4385">
        <w:t>, here ! says Unpin is a marker trait)</w:t>
      </w:r>
      <w:r w:rsidR="00B863F6">
        <w:t>.</w:t>
      </w:r>
      <w:r w:rsidR="008F605B">
        <w:t xml:space="preserve"> Futures created by async are marked with the Unpin trait. </w:t>
      </w:r>
      <w:r w:rsidR="00F47B31">
        <w:t xml:space="preserve"> </w:t>
      </w:r>
    </w:p>
    <w:p w14:paraId="34B586F8" w14:textId="039F74B3" w:rsidR="00F47B31" w:rsidRDefault="00F47B31" w:rsidP="00F47B31">
      <w:pPr>
        <w:pStyle w:val="ListBullet"/>
        <w:numPr>
          <w:ilvl w:val="0"/>
          <w:numId w:val="0"/>
        </w:numPr>
        <w:ind w:left="2160"/>
      </w:pPr>
      <w:r>
        <w:t xml:space="preserve">Primitives can be </w:t>
      </w:r>
      <w:r w:rsidR="00737A45">
        <w:t>moved in and out of Pin, this is because they have no problem being moved around, so</w:t>
      </w:r>
      <w:r w:rsidR="00C97379">
        <w:t xml:space="preserve"> Pin&lt;&amp;mut u8&gt; behaves the same as &amp;mut u8.</w:t>
      </w:r>
      <w:r w:rsidR="00D97305">
        <w:t xml:space="preserve"> Pin types can be defined simply with Pin&lt;&amp;T&gt;. </w:t>
      </w:r>
    </w:p>
    <w:p w14:paraId="7D3C62C0" w14:textId="0C37B2DC" w:rsidR="00D916E0" w:rsidRDefault="00D916E0" w:rsidP="00F47B31">
      <w:pPr>
        <w:pStyle w:val="ListBullet"/>
        <w:numPr>
          <w:ilvl w:val="0"/>
          <w:numId w:val="0"/>
        </w:numPr>
        <w:ind w:left="2160"/>
      </w:pPr>
      <w:r>
        <w:t>Like Pin&lt;Box&lt;T&gt;&gt;, Pin&lt;&amp;mut T&gt; etc.</w:t>
      </w:r>
      <w:r w:rsidR="00D052B4">
        <w:t xml:space="preserve"> </w:t>
      </w:r>
    </w:p>
    <w:p w14:paraId="09B22C52" w14:textId="0BF18135" w:rsidR="009F3222" w:rsidRDefault="00D052B4">
      <w:pPr>
        <w:pStyle w:val="ListBullet"/>
        <w:numPr>
          <w:ilvl w:val="0"/>
          <w:numId w:val="0"/>
        </w:numPr>
        <w:ind w:left="2160"/>
      </w:pPr>
      <w:r>
        <w:t xml:space="preserve">Pin is defined in </w:t>
      </w:r>
      <w:proofErr w:type="gramStart"/>
      <w:r>
        <w:t>std::</w:t>
      </w:r>
      <w:proofErr w:type="spellStart"/>
      <w:proofErr w:type="gramEnd"/>
      <w:r>
        <w:t>pin:Pin</w:t>
      </w:r>
      <w:proofErr w:type="spellEnd"/>
      <w:r>
        <w:t>;</w:t>
      </w:r>
    </w:p>
    <w:p w14:paraId="18FAD7BD" w14:textId="7D694D4E" w:rsidR="00D97305" w:rsidRDefault="009F3222" w:rsidP="009F3222">
      <w:pPr>
        <w:pStyle w:val="ListBullet"/>
        <w:numPr>
          <w:ilvl w:val="0"/>
          <w:numId w:val="0"/>
        </w:numPr>
        <w:ind w:left="432" w:hanging="432"/>
      </w:pPr>
      <w:r>
        <w:tab/>
      </w:r>
      <w:r>
        <w:tab/>
      </w:r>
      <w:r>
        <w:tab/>
      </w:r>
      <w:r>
        <w:tab/>
        <w:t xml:space="preserve">We can pin a value to stack with </w:t>
      </w:r>
    </w:p>
    <w:p w14:paraId="47918FEE" w14:textId="5925A015" w:rsidR="009F3222" w:rsidRDefault="009F3222" w:rsidP="009F3222">
      <w:pPr>
        <w:pStyle w:val="ListBullet"/>
        <w:numPr>
          <w:ilvl w:val="0"/>
          <w:numId w:val="0"/>
        </w:numPr>
        <w:ind w:left="432" w:hanging="432"/>
      </w:pPr>
      <w:r>
        <w:tab/>
      </w:r>
      <w:r>
        <w:tab/>
      </w:r>
      <w:r>
        <w:tab/>
      </w:r>
      <w:r>
        <w:tab/>
      </w:r>
      <w:r w:rsidRPr="009F3222">
        <w:t xml:space="preserve">  let mut test1 = unsafe </w:t>
      </w:r>
      <w:proofErr w:type="gramStart"/>
      <w:r w:rsidRPr="009F3222">
        <w:t>{ Pin::</w:t>
      </w:r>
      <w:proofErr w:type="spellStart"/>
      <w:proofErr w:type="gramEnd"/>
      <w:r w:rsidRPr="009F3222">
        <w:t>new_unchecked</w:t>
      </w:r>
      <w:proofErr w:type="spellEnd"/>
      <w:r w:rsidRPr="009F3222">
        <w:t xml:space="preserve">(&amp;mut </w:t>
      </w:r>
      <w:r>
        <w:t>value</w:t>
      </w:r>
      <w:r w:rsidRPr="009F3222">
        <w:t>) };</w:t>
      </w:r>
    </w:p>
    <w:p w14:paraId="328B14DA" w14:textId="16B8DE2C" w:rsidR="007E01B8" w:rsidRDefault="007E01B8" w:rsidP="009F3222">
      <w:pPr>
        <w:pStyle w:val="ListBullet"/>
        <w:numPr>
          <w:ilvl w:val="0"/>
          <w:numId w:val="0"/>
        </w:numPr>
        <w:ind w:left="432" w:hanging="432"/>
      </w:pPr>
      <w:r>
        <w:tab/>
      </w:r>
      <w:r>
        <w:tab/>
      </w:r>
      <w:r>
        <w:tab/>
      </w:r>
      <w:r>
        <w:tab/>
        <w:t xml:space="preserve">or with </w:t>
      </w:r>
      <w:proofErr w:type="spellStart"/>
      <w:r>
        <w:t>pin_</w:t>
      </w:r>
      <w:proofErr w:type="gramStart"/>
      <w:r>
        <w:t>mut</w:t>
      </w:r>
      <w:proofErr w:type="spellEnd"/>
      <w:r>
        <w:t>!(</w:t>
      </w:r>
      <w:proofErr w:type="gramEnd"/>
      <w:r>
        <w:t>values…)</w:t>
      </w:r>
      <w:r w:rsidR="008D6083">
        <w:t>;</w:t>
      </w:r>
    </w:p>
    <w:p w14:paraId="14BA148D" w14:textId="762F80CD" w:rsidR="00E062B1" w:rsidRDefault="00E062B1" w:rsidP="009F3222">
      <w:pPr>
        <w:pStyle w:val="ListBullet"/>
        <w:numPr>
          <w:ilvl w:val="0"/>
          <w:numId w:val="0"/>
        </w:numPr>
        <w:ind w:left="432" w:hanging="432"/>
      </w:pPr>
      <w:r>
        <w:lastRenderedPageBreak/>
        <w:tab/>
      </w:r>
      <w:r>
        <w:tab/>
      </w:r>
      <w:r>
        <w:tab/>
      </w:r>
      <w:r>
        <w:tab/>
        <w:t>Pinning is an unsafe task.</w:t>
      </w:r>
    </w:p>
    <w:p w14:paraId="7FA11403" w14:textId="01AC9525" w:rsidR="007E0CCB" w:rsidRDefault="0049060A" w:rsidP="009F3222">
      <w:pPr>
        <w:pStyle w:val="ListBullet"/>
        <w:numPr>
          <w:ilvl w:val="0"/>
          <w:numId w:val="0"/>
        </w:numPr>
        <w:ind w:left="432" w:hanging="432"/>
      </w:pPr>
      <w:r>
        <w:tab/>
      </w:r>
      <w:r>
        <w:tab/>
      </w:r>
      <w:r>
        <w:tab/>
      </w:r>
      <w:r>
        <w:tab/>
        <w:t>This means when we copy/move test1 into another variable, it’s type will be Pin&lt;&amp;T&gt; instead of &amp;T.</w:t>
      </w:r>
    </w:p>
    <w:p w14:paraId="0A391B0D" w14:textId="4C6460CA" w:rsidR="0049060A" w:rsidRDefault="0049060A" w:rsidP="009F3222">
      <w:pPr>
        <w:pStyle w:val="ListBullet"/>
        <w:numPr>
          <w:ilvl w:val="0"/>
          <w:numId w:val="0"/>
        </w:numPr>
        <w:ind w:left="432" w:hanging="432"/>
      </w:pPr>
      <w:r>
        <w:tab/>
      </w:r>
      <w:r>
        <w:tab/>
      </w:r>
      <w:r>
        <w:tab/>
      </w:r>
      <w:r>
        <w:tab/>
        <w:t>For ex.:</w:t>
      </w:r>
    </w:p>
    <w:p w14:paraId="40029711" w14:textId="77777777" w:rsidR="00400E1E" w:rsidRDefault="00400E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2796427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yo</w:t>
      </w:r>
      <w:proofErr w:type="spellEnd"/>
      <w:r>
        <w:rPr>
          <w:rFonts w:ascii="Consolas" w:hAnsi="Consolas" w:cs="Courier New"/>
          <w:color w:val="008800"/>
          <w:sz w:val="17"/>
          <w:szCs w:val="17"/>
        </w:rPr>
        <w:t>"</w:t>
      </w:r>
      <w:r>
        <w:rPr>
          <w:rFonts w:ascii="Consolas" w:hAnsi="Consolas" w:cs="Courier New"/>
          <w:color w:val="666600"/>
          <w:sz w:val="17"/>
          <w:szCs w:val="17"/>
        </w:rPr>
        <w:t>;</w:t>
      </w:r>
    </w:p>
    <w:p w14:paraId="3E6A4463" w14:textId="77777777" w:rsidR="00400E1E" w:rsidRDefault="00400E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2796427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pin_</w:t>
      </w:r>
      <w:proofErr w:type="gramStart"/>
      <w:r>
        <w:rPr>
          <w:rFonts w:ascii="Consolas" w:hAnsi="Consolas" w:cs="Courier New"/>
          <w:color w:val="000000"/>
          <w:sz w:val="17"/>
          <w:szCs w:val="17"/>
        </w:rPr>
        <w:t>mut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p>
    <w:p w14:paraId="0343B9AC" w14:textId="74098C0E" w:rsidR="00400E1E" w:rsidRPr="000C5B2A" w:rsidRDefault="00400E1E" w:rsidP="00C6766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27964275"/>
        <w:rPr>
          <w:rFont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sidR="0049060A">
        <w:tab/>
      </w:r>
      <w:r>
        <w:rPr>
          <w:rFonts w:ascii="Consolas" w:hAnsi="Consolas"/>
          <w:color w:val="000000"/>
          <w:sz w:val="17"/>
          <w:szCs w:val="17"/>
        </w:rPr>
        <w:t> </w:t>
      </w:r>
    </w:p>
    <w:p w14:paraId="366AEA38" w14:textId="2FAAC8A2" w:rsidR="0049060A" w:rsidRDefault="0049060A" w:rsidP="009F3222">
      <w:pPr>
        <w:pStyle w:val="ListBullet"/>
        <w:numPr>
          <w:ilvl w:val="0"/>
          <w:numId w:val="0"/>
        </w:numPr>
        <w:ind w:left="432" w:hanging="432"/>
      </w:pPr>
      <w:r>
        <w:t xml:space="preserve"> </w:t>
      </w:r>
      <w:r w:rsidR="00400E1E">
        <w:tab/>
      </w:r>
      <w:r w:rsidR="00400E1E">
        <w:tab/>
      </w:r>
      <w:r w:rsidR="00400E1E">
        <w:tab/>
      </w:r>
      <w:r w:rsidR="00400E1E">
        <w:tab/>
      </w:r>
      <w:r w:rsidR="00CE38B7">
        <w:t>Here y’s type will be Pin&lt;&amp;</w:t>
      </w:r>
      <w:r w:rsidR="00DF20D0">
        <w:t>mut &amp;</w:t>
      </w:r>
      <w:r w:rsidR="00CE38B7">
        <w:t>str&gt;</w:t>
      </w:r>
      <w:r w:rsidR="00583DFD">
        <w:t>.</w:t>
      </w:r>
      <w:r w:rsidR="00F2439E">
        <w:t xml:space="preserve"> It moves x into</w:t>
      </w:r>
      <w:r w:rsidR="00B16B15">
        <w:t xml:space="preserve"> y and y </w:t>
      </w:r>
      <w:r w:rsidR="00047198">
        <w:t>is now wrapped in Pin’s safety.</w:t>
      </w:r>
      <w:r w:rsidR="007E01B8">
        <w:t xml:space="preserve"> </w:t>
      </w:r>
    </w:p>
    <w:p w14:paraId="5717E3BB" w14:textId="77777777" w:rsidR="0049060A" w:rsidRDefault="0049060A" w:rsidP="009F3222">
      <w:pPr>
        <w:pStyle w:val="ListBullet"/>
        <w:numPr>
          <w:ilvl w:val="0"/>
          <w:numId w:val="0"/>
        </w:numPr>
        <w:ind w:left="432" w:hanging="432"/>
      </w:pPr>
    </w:p>
    <w:p w14:paraId="74D6B5C8" w14:textId="1824DB50" w:rsidR="00483F48" w:rsidRDefault="00483F48" w:rsidP="009F3222">
      <w:pPr>
        <w:pStyle w:val="ListBullet"/>
        <w:numPr>
          <w:ilvl w:val="0"/>
          <w:numId w:val="0"/>
        </w:numPr>
        <w:ind w:left="432" w:hanging="432"/>
      </w:pPr>
      <w:r>
        <w:tab/>
      </w:r>
      <w:r>
        <w:tab/>
      </w:r>
      <w:r>
        <w:tab/>
      </w:r>
      <w:r>
        <w:tab/>
        <w:t>To make</w:t>
      </w:r>
      <w:r w:rsidR="00FD78A7">
        <w:t xml:space="preserve"> our own types implement the Unpin trait,</w:t>
      </w:r>
    </w:p>
    <w:p w14:paraId="3DD6D3EE" w14:textId="77777777" w:rsidR="00FD78A7" w:rsidRDefault="00FD78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std</w:t>
      </w:r>
      <w:r>
        <w:rPr>
          <w:rFonts w:ascii="Consolas" w:hAnsi="Consolas" w:cs="Courier New"/>
          <w:color w:val="666600"/>
          <w:sz w:val="17"/>
          <w:szCs w:val="17"/>
        </w:rPr>
        <w:t>::</w:t>
      </w:r>
      <w:proofErr w:type="gramEnd"/>
      <w:r>
        <w:rPr>
          <w:rFonts w:ascii="Consolas" w:hAnsi="Consolas" w:cs="Courier New"/>
          <w:color w:val="000000"/>
          <w:sz w:val="17"/>
          <w:szCs w:val="17"/>
        </w:rPr>
        <w:t>marker</w:t>
      </w:r>
      <w:r>
        <w:rPr>
          <w:rFonts w:ascii="Consolas" w:hAnsi="Consolas" w:cs="Courier New"/>
          <w:color w:val="666600"/>
          <w:sz w:val="17"/>
          <w:szCs w:val="17"/>
        </w:rPr>
        <w:t>::</w:t>
      </w:r>
      <w:proofErr w:type="spellStart"/>
      <w:r>
        <w:rPr>
          <w:rFonts w:ascii="Consolas" w:hAnsi="Consolas" w:cs="Courier New"/>
          <w:color w:val="660066"/>
          <w:sz w:val="17"/>
          <w:szCs w:val="17"/>
        </w:rPr>
        <w:t>PhantomPinned</w:t>
      </w:r>
      <w:proofErr w:type="spellEnd"/>
      <w:r>
        <w:rPr>
          <w:rFonts w:ascii="Consolas" w:hAnsi="Consolas" w:cs="Courier New"/>
          <w:color w:val="666600"/>
          <w:sz w:val="17"/>
          <w:szCs w:val="17"/>
        </w:rPr>
        <w:t>;</w:t>
      </w:r>
    </w:p>
    <w:p w14:paraId="758D2F45" w14:textId="77777777" w:rsidR="00FD78A7" w:rsidRDefault="00FD78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ascii="Consolas" w:hAnsi="Consolas" w:cs="Courier New"/>
          <w:sz w:val="17"/>
          <w:szCs w:val="17"/>
        </w:rPr>
      </w:pPr>
      <w:r>
        <w:rPr>
          <w:rFonts w:ascii="Consolas" w:hAnsi="Consolas" w:cs="Courier New"/>
          <w:color w:val="000000"/>
          <w:sz w:val="17"/>
          <w:szCs w:val="17"/>
        </w:rPr>
        <w:t> </w:t>
      </w:r>
    </w:p>
    <w:p w14:paraId="445B53CA" w14:textId="77777777" w:rsidR="00FD78A7" w:rsidRDefault="00FD78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ascii="Consolas" w:hAnsi="Consolas" w:cs="Courier New"/>
          <w:sz w:val="17"/>
          <w:szCs w:val="17"/>
        </w:rPr>
      </w:pPr>
      <w:r>
        <w:rPr>
          <w:rFonts w:ascii="Consolas" w:hAnsi="Consolas" w:cs="Courier New"/>
          <w:color w:val="880000"/>
          <w:sz w:val="17"/>
          <w:szCs w:val="17"/>
        </w:rPr>
        <w:t>#[</w:t>
      </w:r>
      <w:proofErr w:type="gramStart"/>
      <w:r>
        <w:rPr>
          <w:rFonts w:ascii="Consolas" w:hAnsi="Consolas" w:cs="Courier New"/>
          <w:color w:val="880000"/>
          <w:sz w:val="17"/>
          <w:szCs w:val="17"/>
        </w:rPr>
        <w:t>derive(</w:t>
      </w:r>
      <w:proofErr w:type="gramEnd"/>
      <w:r>
        <w:rPr>
          <w:rFonts w:ascii="Consolas" w:hAnsi="Consolas" w:cs="Courier New"/>
          <w:color w:val="880000"/>
          <w:sz w:val="17"/>
          <w:szCs w:val="17"/>
        </w:rPr>
        <w:t>Debug)]</w:t>
      </w:r>
    </w:p>
    <w:p w14:paraId="7EAA519C" w14:textId="77777777" w:rsidR="00FD78A7" w:rsidRDefault="00FD78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Test</w:t>
      </w:r>
      <w:r>
        <w:rPr>
          <w:rFonts w:ascii="Consolas" w:hAnsi="Consolas" w:cs="Courier New"/>
          <w:color w:val="000000"/>
          <w:sz w:val="17"/>
          <w:szCs w:val="17"/>
        </w:rPr>
        <w:t xml:space="preserve"> </w:t>
      </w:r>
      <w:r>
        <w:rPr>
          <w:rFonts w:ascii="Consolas" w:hAnsi="Consolas" w:cs="Courier New"/>
          <w:color w:val="666600"/>
          <w:sz w:val="17"/>
          <w:szCs w:val="17"/>
        </w:rPr>
        <w:t>{</w:t>
      </w:r>
    </w:p>
    <w:p w14:paraId="6709B6B8" w14:textId="77777777" w:rsidR="00FD78A7" w:rsidRDefault="00FD78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ascii="Consolas" w:hAnsi="Consolas" w:cs="Courier New"/>
          <w:sz w:val="17"/>
          <w:szCs w:val="17"/>
        </w:rPr>
      </w:pP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p>
    <w:p w14:paraId="7AB3A428" w14:textId="77777777" w:rsidR="00FD78A7" w:rsidRDefault="00FD78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ascii="Consolas" w:hAnsi="Consolas" w:cs="Courier New"/>
          <w:sz w:val="17"/>
          <w:szCs w:val="17"/>
        </w:rPr>
      </w:pP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p>
    <w:p w14:paraId="58AD8146" w14:textId="77777777" w:rsidR="00FD78A7" w:rsidRDefault="00FD78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ascii="Consolas" w:hAnsi="Consolas" w:cs="Courier New"/>
          <w:sz w:val="17"/>
          <w:szCs w:val="17"/>
        </w:rPr>
      </w:pPr>
      <w:r>
        <w:rPr>
          <w:rFonts w:ascii="Consolas" w:hAnsi="Consolas" w:cs="Courier New"/>
          <w:color w:val="000000"/>
          <w:sz w:val="17"/>
          <w:szCs w:val="17"/>
        </w:rPr>
        <w:t xml:space="preserve">    _marker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PhantomPinned</w:t>
      </w:r>
      <w:proofErr w:type="spellEnd"/>
      <w:r>
        <w:rPr>
          <w:rFonts w:ascii="Consolas" w:hAnsi="Consolas" w:cs="Courier New"/>
          <w:color w:val="666600"/>
          <w:sz w:val="17"/>
          <w:szCs w:val="17"/>
        </w:rPr>
        <w:t>,</w:t>
      </w:r>
    </w:p>
    <w:p w14:paraId="161E10A5" w14:textId="38D32D59" w:rsidR="00FD78A7" w:rsidRPr="000C5B2A" w:rsidRDefault="00FD78A7" w:rsidP="00C6766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23665900"/>
        <w:rPr>
          <w:rFonts w:cs="Courier New"/>
          <w:sz w:val="17"/>
          <w:szCs w:val="17"/>
        </w:rPr>
      </w:pP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2C9365E9" w14:textId="7281A0F9" w:rsidR="00FD78A7" w:rsidRDefault="00FD78A7" w:rsidP="009F3222">
      <w:pPr>
        <w:pStyle w:val="ListBullet"/>
        <w:numPr>
          <w:ilvl w:val="0"/>
          <w:numId w:val="0"/>
        </w:numPr>
        <w:ind w:left="432" w:hanging="432"/>
      </w:pPr>
      <w:r>
        <w:tab/>
      </w:r>
      <w:r>
        <w:tab/>
      </w:r>
      <w:r>
        <w:tab/>
      </w:r>
      <w:r>
        <w:tab/>
      </w:r>
      <w:r w:rsidR="00216BE3">
        <w:t>Pinning a value on the heap,</w:t>
      </w:r>
    </w:p>
    <w:p w14:paraId="6EBDFA84" w14:textId="3CF16B4D" w:rsidR="00216BE3" w:rsidRDefault="00216BE3" w:rsidP="009F3222">
      <w:pPr>
        <w:pStyle w:val="ListBullet"/>
        <w:numPr>
          <w:ilvl w:val="0"/>
          <w:numId w:val="0"/>
        </w:numPr>
        <w:ind w:left="432" w:hanging="432"/>
      </w:pPr>
      <w:r>
        <w:tab/>
      </w:r>
      <w:r>
        <w:tab/>
      </w:r>
      <w:r>
        <w:tab/>
      </w:r>
      <w:r>
        <w:tab/>
        <w:t xml:space="preserve">let mut x= </w:t>
      </w:r>
      <w:proofErr w:type="gramStart"/>
      <w:r>
        <w:t>Box::</w:t>
      </w:r>
      <w:proofErr w:type="gramEnd"/>
      <w:r>
        <w:t>pin(value); //returns a Pin&lt;Box&lt;T&gt;&gt;</w:t>
      </w:r>
    </w:p>
    <w:p w14:paraId="250B1C92" w14:textId="0F4C32B7" w:rsidR="0042388E" w:rsidRDefault="0042388E" w:rsidP="009F3222">
      <w:pPr>
        <w:pStyle w:val="ListBullet"/>
        <w:numPr>
          <w:ilvl w:val="0"/>
          <w:numId w:val="0"/>
        </w:numPr>
        <w:ind w:left="432" w:hanging="432"/>
      </w:pPr>
      <w:r>
        <w:tab/>
      </w:r>
      <w:r>
        <w:tab/>
      </w:r>
      <w:r>
        <w:tab/>
      </w:r>
      <w:r>
        <w:tab/>
        <w:t>To create a pin on the heap using just &amp;T,</w:t>
      </w:r>
    </w:p>
    <w:p w14:paraId="7E3EB7A1" w14:textId="48D6E7A6" w:rsidR="0042388E" w:rsidRDefault="0042388E" w:rsidP="009F3222">
      <w:pPr>
        <w:pStyle w:val="ListBullet"/>
        <w:numPr>
          <w:ilvl w:val="0"/>
          <w:numId w:val="0"/>
        </w:numPr>
        <w:ind w:left="432" w:hanging="432"/>
      </w:pPr>
      <w:r>
        <w:tab/>
      </w:r>
      <w:r>
        <w:tab/>
      </w:r>
      <w:r>
        <w:tab/>
      </w:r>
      <w:r>
        <w:tab/>
        <w:t xml:space="preserve">we use </w:t>
      </w:r>
      <w:r w:rsidRPr="0042388E">
        <w:t xml:space="preserve">the </w:t>
      </w:r>
      <w:proofErr w:type="spellStart"/>
      <w:r w:rsidRPr="0042388E">
        <w:t>pin_</w:t>
      </w:r>
      <w:proofErr w:type="gramStart"/>
      <w:r w:rsidRPr="0042388E">
        <w:t>utils</w:t>
      </w:r>
      <w:proofErr w:type="spellEnd"/>
      <w:r w:rsidRPr="0042388E">
        <w:t>::</w:t>
      </w:r>
      <w:proofErr w:type="spellStart"/>
      <w:proofErr w:type="gramEnd"/>
      <w:r w:rsidRPr="0042388E">
        <w:t>pin_mut</w:t>
      </w:r>
      <w:proofErr w:type="spellEnd"/>
      <w:r w:rsidRPr="0042388E">
        <w:t>! macro (to create a Pin&lt;&amp;mut T&gt;</w:t>
      </w:r>
      <w:r>
        <w:t>).</w:t>
      </w:r>
    </w:p>
    <w:p w14:paraId="414229CA" w14:textId="1067FC71" w:rsidR="0042388E" w:rsidRDefault="0042388E" w:rsidP="00C67662">
      <w:pPr>
        <w:pStyle w:val="ListBullet"/>
        <w:numPr>
          <w:ilvl w:val="0"/>
          <w:numId w:val="0"/>
        </w:numPr>
        <w:ind w:left="432" w:hanging="432"/>
      </w:pPr>
      <w:r>
        <w:tab/>
      </w:r>
      <w:r>
        <w:tab/>
      </w:r>
      <w:r>
        <w:tab/>
      </w:r>
      <w:r>
        <w:tab/>
        <w:t xml:space="preserve">defined in a crate call </w:t>
      </w:r>
      <w:proofErr w:type="spellStart"/>
      <w:r>
        <w:t>pin_utils</w:t>
      </w:r>
      <w:proofErr w:type="spellEnd"/>
      <w:r>
        <w:t>.</w:t>
      </w:r>
    </w:p>
    <w:p w14:paraId="7796A216" w14:textId="5BF34E52" w:rsidR="008F1C81" w:rsidRDefault="00E60F15" w:rsidP="00BC3177">
      <w:pPr>
        <w:pStyle w:val="ListBullet"/>
        <w:numPr>
          <w:ilvl w:val="2"/>
          <w:numId w:val="1"/>
        </w:numPr>
      </w:pPr>
      <w:r>
        <w:t xml:space="preserve"> Stream trait: </w:t>
      </w:r>
      <w:r w:rsidR="00AE5CB0">
        <w:t xml:space="preserve">Just like iterators, but async. </w:t>
      </w:r>
    </w:p>
    <w:p w14:paraId="33E5DDDA" w14:textId="3CF68026" w:rsidR="00AE5CB0" w:rsidRDefault="00AE5CB0" w:rsidP="00AE5CB0">
      <w:pPr>
        <w:pStyle w:val="ListBullet"/>
        <w:numPr>
          <w:ilvl w:val="0"/>
          <w:numId w:val="0"/>
        </w:numPr>
        <w:ind w:left="2160"/>
      </w:pPr>
      <w:r>
        <w:t>For ex.:</w:t>
      </w:r>
    </w:p>
    <w:p w14:paraId="7893D9CA"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send_</w:t>
      </w:r>
      <w:proofErr w:type="gramStart"/>
      <w:r>
        <w:rPr>
          <w:rFonts w:ascii="Consolas" w:hAnsi="Consolas" w:cs="Courier New"/>
          <w:color w:val="000000"/>
          <w:sz w:val="17"/>
          <w:szCs w:val="17"/>
        </w:rPr>
        <w:t>recv</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171C9B"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BUFFER_SIZE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0B15AD3"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mut </w:t>
      </w:r>
      <w:proofErr w:type="spellStart"/>
      <w:r>
        <w:rPr>
          <w:rFonts w:ascii="Consolas" w:hAnsi="Consolas" w:cs="Courier New"/>
          <w:color w:val="000000"/>
          <w:sz w:val="17"/>
          <w:szCs w:val="17"/>
        </w:rPr>
        <w:t>tx</w:t>
      </w:r>
      <w:proofErr w:type="spellEnd"/>
      <w:r>
        <w:rPr>
          <w:rFonts w:ascii="Consolas" w:hAnsi="Consolas" w:cs="Courier New"/>
          <w:color w:val="666600"/>
          <w:sz w:val="17"/>
          <w:szCs w:val="17"/>
        </w:rPr>
        <w:t>,</w:t>
      </w:r>
      <w:r>
        <w:rPr>
          <w:rFonts w:ascii="Consolas" w:hAnsi="Consolas" w:cs="Courier New"/>
          <w:color w:val="000000"/>
          <w:sz w:val="17"/>
          <w:szCs w:val="17"/>
        </w:rPr>
        <w:t xml:space="preserve"> mut </w:t>
      </w:r>
      <w:proofErr w:type="spellStart"/>
      <w:r>
        <w:rPr>
          <w:rFonts w:ascii="Consolas" w:hAnsi="Consolas" w:cs="Courier New"/>
          <w:color w:val="000000"/>
          <w:sz w:val="17"/>
          <w:szCs w:val="17"/>
        </w:rPr>
        <w:t>rx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mpsc</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channel</w:t>
      </w:r>
      <w:r>
        <w:rPr>
          <w:rFonts w:ascii="Consolas" w:hAnsi="Consolas" w:cs="Courier New"/>
          <w:color w:val="666600"/>
          <w:sz w:val="17"/>
          <w:szCs w:val="17"/>
        </w:rPr>
        <w:t>::&lt;</w:t>
      </w:r>
      <w:r>
        <w:rPr>
          <w:rFonts w:ascii="Consolas" w:hAnsi="Consolas" w:cs="Courier New"/>
          <w:color w:val="000000"/>
          <w:sz w:val="17"/>
          <w:szCs w:val="17"/>
        </w:rPr>
        <w:t>i32</w:t>
      </w:r>
      <w:r>
        <w:rPr>
          <w:rFonts w:ascii="Consolas" w:hAnsi="Consolas" w:cs="Courier New"/>
          <w:color w:val="666600"/>
          <w:sz w:val="17"/>
          <w:szCs w:val="17"/>
        </w:rPr>
        <w:t>&gt;(</w:t>
      </w:r>
      <w:r>
        <w:rPr>
          <w:rFonts w:ascii="Consolas" w:hAnsi="Consolas" w:cs="Courier New"/>
          <w:color w:val="000000"/>
          <w:sz w:val="17"/>
          <w:szCs w:val="17"/>
        </w:rPr>
        <w:t>BUFFER_SIZE</w:t>
      </w:r>
      <w:r>
        <w:rPr>
          <w:rFonts w:ascii="Consolas" w:hAnsi="Consolas" w:cs="Courier New"/>
          <w:color w:val="666600"/>
          <w:sz w:val="17"/>
          <w:szCs w:val="17"/>
        </w:rPr>
        <w:t>);</w:t>
      </w:r>
    </w:p>
    <w:p w14:paraId="4EF61570"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w:t>
      </w:r>
    </w:p>
    <w:p w14:paraId="51A139C9"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tx</w:t>
      </w:r>
      <w:r>
        <w:rPr>
          <w:rFonts w:ascii="Consolas" w:hAnsi="Consolas" w:cs="Courier New"/>
          <w:color w:val="666600"/>
          <w:sz w:val="17"/>
          <w:szCs w:val="17"/>
        </w:rPr>
        <w:t>.</w:t>
      </w:r>
      <w:r>
        <w:rPr>
          <w:rFonts w:ascii="Consolas" w:hAnsi="Consolas" w:cs="Courier New"/>
          <w:color w:val="000000"/>
          <w:sz w:val="17"/>
          <w:szCs w:val="17"/>
        </w:rPr>
        <w:t>send</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roofErr w:type="spellStart"/>
      <w:r>
        <w:rPr>
          <w:rFonts w:ascii="Consolas" w:hAnsi="Consolas" w:cs="Courier New"/>
          <w:color w:val="000088"/>
          <w:sz w:val="17"/>
          <w:szCs w:val="17"/>
        </w:rPr>
        <w:t>await</w:t>
      </w:r>
      <w:r>
        <w:rPr>
          <w:rFonts w:ascii="Consolas" w:hAnsi="Consolas" w:cs="Courier New"/>
          <w:color w:val="666600"/>
          <w:sz w:val="17"/>
          <w:szCs w:val="17"/>
        </w:rPr>
        <w:t>.</w:t>
      </w:r>
      <w:r>
        <w:rPr>
          <w:rFonts w:ascii="Consolas" w:hAnsi="Consolas" w:cs="Courier New"/>
          <w:color w:val="000000"/>
          <w:sz w:val="17"/>
          <w:szCs w:val="17"/>
        </w:rPr>
        <w:t>unwrap</w:t>
      </w:r>
      <w:proofErr w:type="spellEnd"/>
      <w:r>
        <w:rPr>
          <w:rFonts w:ascii="Consolas" w:hAnsi="Consolas" w:cs="Courier New"/>
          <w:color w:val="666600"/>
          <w:sz w:val="17"/>
          <w:szCs w:val="17"/>
        </w:rPr>
        <w:t>();</w:t>
      </w:r>
    </w:p>
    <w:p w14:paraId="3132B487"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tx</w:t>
      </w:r>
      <w:r>
        <w:rPr>
          <w:rFonts w:ascii="Consolas" w:hAnsi="Consolas" w:cs="Courier New"/>
          <w:color w:val="666600"/>
          <w:sz w:val="17"/>
          <w:szCs w:val="17"/>
        </w:rPr>
        <w:t>.</w:t>
      </w:r>
      <w:r>
        <w:rPr>
          <w:rFonts w:ascii="Consolas" w:hAnsi="Consolas" w:cs="Courier New"/>
          <w:color w:val="000000"/>
          <w:sz w:val="17"/>
          <w:szCs w:val="17"/>
        </w:rPr>
        <w:t>send</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spellStart"/>
      <w:r>
        <w:rPr>
          <w:rFonts w:ascii="Consolas" w:hAnsi="Consolas" w:cs="Courier New"/>
          <w:color w:val="000088"/>
          <w:sz w:val="17"/>
          <w:szCs w:val="17"/>
        </w:rPr>
        <w:t>await</w:t>
      </w:r>
      <w:r>
        <w:rPr>
          <w:rFonts w:ascii="Consolas" w:hAnsi="Consolas" w:cs="Courier New"/>
          <w:color w:val="666600"/>
          <w:sz w:val="17"/>
          <w:szCs w:val="17"/>
        </w:rPr>
        <w:t>.</w:t>
      </w:r>
      <w:r>
        <w:rPr>
          <w:rFonts w:ascii="Consolas" w:hAnsi="Consolas" w:cs="Courier New"/>
          <w:color w:val="000000"/>
          <w:sz w:val="17"/>
          <w:szCs w:val="17"/>
        </w:rPr>
        <w:t>unwrap</w:t>
      </w:r>
      <w:proofErr w:type="spellEnd"/>
      <w:r>
        <w:rPr>
          <w:rFonts w:ascii="Consolas" w:hAnsi="Consolas" w:cs="Courier New"/>
          <w:color w:val="666600"/>
          <w:sz w:val="17"/>
          <w:szCs w:val="17"/>
        </w:rPr>
        <w:t>();</w:t>
      </w:r>
    </w:p>
    <w:p w14:paraId="01447716"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drop</w:t>
      </w:r>
      <w:r>
        <w:rPr>
          <w:rFonts w:ascii="Consolas" w:hAnsi="Consolas" w:cs="Courier New"/>
          <w:color w:val="666600"/>
          <w:sz w:val="17"/>
          <w:szCs w:val="17"/>
        </w:rPr>
        <w:t>(</w:t>
      </w:r>
      <w:proofErr w:type="spellStart"/>
      <w:r>
        <w:rPr>
          <w:rFonts w:ascii="Consolas" w:hAnsi="Consolas" w:cs="Courier New"/>
          <w:color w:val="000000"/>
          <w:sz w:val="17"/>
          <w:szCs w:val="17"/>
        </w:rPr>
        <w:t>tx</w:t>
      </w:r>
      <w:proofErr w:type="spellEnd"/>
      <w:r>
        <w:rPr>
          <w:rFonts w:ascii="Consolas" w:hAnsi="Consolas" w:cs="Courier New"/>
          <w:color w:val="666600"/>
          <w:sz w:val="17"/>
          <w:szCs w:val="17"/>
        </w:rPr>
        <w:t>);</w:t>
      </w:r>
    </w:p>
    <w:p w14:paraId="3A994AE1"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w:t>
      </w:r>
    </w:p>
    <w:p w14:paraId="25DA62F2"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w:t>
      </w:r>
      <w:proofErr w:type="spellStart"/>
      <w:proofErr w:type="gramStart"/>
      <w:r>
        <w:rPr>
          <w:rFonts w:ascii="Consolas" w:hAnsi="Consolas" w:cs="Courier New"/>
          <w:color w:val="880000"/>
          <w:sz w:val="17"/>
          <w:szCs w:val="17"/>
        </w:rPr>
        <w:t>StreamExt</w:t>
      </w:r>
      <w:proofErr w:type="spellEnd"/>
      <w:r>
        <w:rPr>
          <w:rFonts w:ascii="Consolas" w:hAnsi="Consolas" w:cs="Courier New"/>
          <w:color w:val="880000"/>
          <w:sz w:val="17"/>
          <w:szCs w:val="17"/>
        </w:rPr>
        <w:t>::</w:t>
      </w:r>
      <w:proofErr w:type="gramEnd"/>
      <w:r>
        <w:rPr>
          <w:rFonts w:ascii="Consolas" w:hAnsi="Consolas" w:cs="Courier New"/>
          <w:color w:val="880000"/>
          <w:sz w:val="17"/>
          <w:szCs w:val="17"/>
        </w:rPr>
        <w:t>next` is similar to `Iterator::next`, but returns a</w:t>
      </w:r>
    </w:p>
    <w:p w14:paraId="4612AE9D"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type that implements `Future&lt;Output = Option&lt;T&gt;&gt;`.</w:t>
      </w:r>
    </w:p>
    <w:p w14:paraId="55C18890"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assert_</w:t>
      </w:r>
      <w:proofErr w:type="gramStart"/>
      <w:r>
        <w:rPr>
          <w:rFonts w:ascii="Consolas" w:hAnsi="Consolas" w:cs="Courier New"/>
          <w:color w:val="000000"/>
          <w:sz w:val="17"/>
          <w:szCs w:val="17"/>
        </w:rPr>
        <w:t>eq</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rx</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666600"/>
          <w:sz w:val="17"/>
          <w:szCs w:val="17"/>
        </w:rPr>
        <w:t>);</w:t>
      </w:r>
    </w:p>
    <w:p w14:paraId="7CA0D9BF"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assert_</w:t>
      </w:r>
      <w:proofErr w:type="gramStart"/>
      <w:r>
        <w:rPr>
          <w:rFonts w:ascii="Consolas" w:hAnsi="Consolas" w:cs="Courier New"/>
          <w:color w:val="000000"/>
          <w:sz w:val="17"/>
          <w:szCs w:val="17"/>
        </w:rPr>
        <w:t>eq</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rx</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666600"/>
          <w:sz w:val="17"/>
          <w:szCs w:val="17"/>
        </w:rPr>
        <w:t>);</w:t>
      </w:r>
    </w:p>
    <w:p w14:paraId="41CE61A2"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assert_</w:t>
      </w:r>
      <w:proofErr w:type="gramStart"/>
      <w:r>
        <w:rPr>
          <w:rFonts w:ascii="Consolas" w:hAnsi="Consolas" w:cs="Courier New"/>
          <w:color w:val="000000"/>
          <w:sz w:val="17"/>
          <w:szCs w:val="17"/>
        </w:rPr>
        <w:t>eq</w:t>
      </w:r>
      <w:proofErr w:type="spellEnd"/>
      <w:r>
        <w:rPr>
          <w:rFonts w:ascii="Consolas" w:hAnsi="Consolas" w:cs="Courier New"/>
          <w:color w:val="666600"/>
          <w:sz w:val="17"/>
          <w:szCs w:val="17"/>
        </w:rPr>
        <w:t>!(</w:t>
      </w:r>
      <w:proofErr w:type="gramEnd"/>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rx</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666600"/>
          <w:sz w:val="17"/>
          <w:szCs w:val="17"/>
        </w:rPr>
        <w:t>);</w:t>
      </w:r>
    </w:p>
    <w:p w14:paraId="25845766" w14:textId="77777777" w:rsidR="00096466" w:rsidRDefault="000964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99749924"/>
        <w:rPr>
          <w:rFonts w:ascii="Consolas" w:hAnsi="Consolas" w:cs="Courier New"/>
          <w:sz w:val="17"/>
          <w:szCs w:val="17"/>
        </w:rPr>
      </w:pPr>
      <w:r>
        <w:rPr>
          <w:rFonts w:ascii="Consolas" w:hAnsi="Consolas" w:cs="Courier New"/>
          <w:color w:val="666600"/>
          <w:sz w:val="17"/>
          <w:szCs w:val="17"/>
        </w:rPr>
        <w:t>}</w:t>
      </w:r>
    </w:p>
    <w:p w14:paraId="0C8E5F1B" w14:textId="68E7E3B8" w:rsidR="00AE5CB0" w:rsidRDefault="00CE7EFE" w:rsidP="00AE5CB0">
      <w:pPr>
        <w:pStyle w:val="ListBullet"/>
        <w:numPr>
          <w:ilvl w:val="0"/>
          <w:numId w:val="0"/>
        </w:numPr>
        <w:ind w:left="2160"/>
      </w:pPr>
      <w:r>
        <w:lastRenderedPageBreak/>
        <w:t xml:space="preserve">or </w:t>
      </w:r>
    </w:p>
    <w:p w14:paraId="6807B0EA" w14:textId="2A95C9D0" w:rsidR="00CE7EFE" w:rsidRDefault="00CE7EFE" w:rsidP="00AE5CB0">
      <w:pPr>
        <w:pStyle w:val="ListBullet"/>
        <w:numPr>
          <w:ilvl w:val="0"/>
          <w:numId w:val="0"/>
        </w:numPr>
        <w:ind w:left="2160"/>
      </w:pPr>
      <w:r>
        <w:t>when used in a loop,</w:t>
      </w:r>
    </w:p>
    <w:p w14:paraId="3173E797"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sum_with_</w:t>
      </w:r>
      <w:proofErr w:type="gramStart"/>
      <w:r>
        <w:rPr>
          <w:rFonts w:ascii="Consolas" w:hAnsi="Consolas" w:cs="Courier New"/>
          <w:color w:val="000000"/>
          <w:sz w:val="17"/>
          <w:szCs w:val="17"/>
        </w:rPr>
        <w:t>next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mut stream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Pin</w:t>
      </w:r>
      <w:r>
        <w:rPr>
          <w:rFonts w:ascii="Consolas" w:hAnsi="Consolas" w:cs="Courier New"/>
          <w:color w:val="666600"/>
          <w:sz w:val="17"/>
          <w:szCs w:val="17"/>
        </w:rPr>
        <w:t>&lt;&amp;</w:t>
      </w:r>
      <w:r>
        <w:rPr>
          <w:rFonts w:ascii="Consolas" w:hAnsi="Consolas" w:cs="Courier New"/>
          <w:color w:val="000000"/>
          <w:sz w:val="17"/>
          <w:szCs w:val="17"/>
        </w:rPr>
        <w:t xml:space="preserve">mut </w:t>
      </w:r>
      <w:proofErr w:type="spellStart"/>
      <w:r>
        <w:rPr>
          <w:rFonts w:ascii="Consolas" w:hAnsi="Consolas" w:cs="Courier New"/>
          <w:color w:val="000000"/>
          <w:sz w:val="17"/>
          <w:szCs w:val="17"/>
        </w:rPr>
        <w:t>dyn</w:t>
      </w:r>
      <w:proofErr w:type="spellEnd"/>
      <w:r>
        <w:rPr>
          <w:rFonts w:ascii="Consolas" w:hAnsi="Consolas" w:cs="Courier New"/>
          <w:color w:val="000000"/>
          <w:sz w:val="17"/>
          <w:szCs w:val="17"/>
        </w:rPr>
        <w:t xml:space="preserve"> </w:t>
      </w:r>
      <w:r>
        <w:rPr>
          <w:rFonts w:ascii="Consolas" w:hAnsi="Consolas" w:cs="Courier New"/>
          <w:color w:val="660066"/>
          <w:sz w:val="17"/>
          <w:szCs w:val="17"/>
        </w:rPr>
        <w:t>Stream</w:t>
      </w:r>
      <w:r>
        <w:rPr>
          <w:rFonts w:ascii="Consolas" w:hAnsi="Consolas" w:cs="Courier New"/>
          <w:color w:val="666600"/>
          <w:sz w:val="17"/>
          <w:szCs w:val="17"/>
        </w:rPr>
        <w:t>&lt;</w:t>
      </w:r>
      <w:r>
        <w:rPr>
          <w:rFonts w:ascii="Consolas" w:hAnsi="Consolas" w:cs="Courier New"/>
          <w:color w:val="660066"/>
          <w:sz w:val="17"/>
          <w:szCs w:val="17"/>
        </w:rPr>
        <w:t>Item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i32 </w:t>
      </w:r>
      <w:r>
        <w:rPr>
          <w:rFonts w:ascii="Consolas" w:hAnsi="Consolas" w:cs="Courier New"/>
          <w:color w:val="666600"/>
          <w:sz w:val="17"/>
          <w:szCs w:val="17"/>
        </w:rPr>
        <w:t>{</w:t>
      </w:r>
    </w:p>
    <w:p w14:paraId="4688476C"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futures</w:t>
      </w:r>
      <w:r>
        <w:rPr>
          <w:rFonts w:ascii="Consolas" w:hAnsi="Consolas" w:cs="Courier New"/>
          <w:color w:val="666600"/>
          <w:sz w:val="17"/>
          <w:szCs w:val="17"/>
        </w:rPr>
        <w:t>::</w:t>
      </w:r>
      <w:proofErr w:type="gramEnd"/>
      <w:r>
        <w:rPr>
          <w:rFonts w:ascii="Consolas" w:hAnsi="Consolas" w:cs="Courier New"/>
          <w:color w:val="000000"/>
          <w:sz w:val="17"/>
          <w:szCs w:val="17"/>
        </w:rPr>
        <w:t>stream</w:t>
      </w:r>
      <w:r>
        <w:rPr>
          <w:rFonts w:ascii="Consolas" w:hAnsi="Consolas" w:cs="Courier New"/>
          <w:color w:val="666600"/>
          <w:sz w:val="17"/>
          <w:szCs w:val="17"/>
        </w:rPr>
        <w:t>::</w:t>
      </w:r>
      <w:proofErr w:type="spellStart"/>
      <w:r>
        <w:rPr>
          <w:rFonts w:ascii="Consolas" w:hAnsi="Consolas" w:cs="Courier New"/>
          <w:color w:val="660066"/>
          <w:sz w:val="17"/>
          <w:szCs w:val="17"/>
        </w:rPr>
        <w:t>StreamExt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for `next`</w:t>
      </w:r>
    </w:p>
    <w:p w14:paraId="7528E395"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CAFB3CE"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0066"/>
          <w:sz w:val="17"/>
          <w:szCs w:val="17"/>
        </w:rPr>
        <w:t>Some</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stream</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000000"/>
          <w:sz w:val="17"/>
          <w:szCs w:val="17"/>
        </w:rPr>
        <w:t xml:space="preserve"> </w:t>
      </w:r>
      <w:r>
        <w:rPr>
          <w:rFonts w:ascii="Consolas" w:hAnsi="Consolas" w:cs="Courier New"/>
          <w:color w:val="666600"/>
          <w:sz w:val="17"/>
          <w:szCs w:val="17"/>
        </w:rPr>
        <w:t>{</w:t>
      </w:r>
    </w:p>
    <w:p w14:paraId="3B91B63C"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p>
    <w:p w14:paraId="6008F1D0"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231A67B"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000000"/>
          <w:sz w:val="17"/>
          <w:szCs w:val="17"/>
        </w:rPr>
        <w:t xml:space="preserve">    sum</w:t>
      </w:r>
    </w:p>
    <w:p w14:paraId="55CCA86E" w14:textId="77777777" w:rsidR="00CE7EFE" w:rsidRDefault="00CE7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24107421"/>
        <w:rPr>
          <w:rFonts w:ascii="Consolas" w:hAnsi="Consolas" w:cs="Courier New"/>
          <w:sz w:val="17"/>
          <w:szCs w:val="17"/>
        </w:rPr>
      </w:pPr>
      <w:r>
        <w:rPr>
          <w:rFonts w:ascii="Consolas" w:hAnsi="Consolas" w:cs="Courier New"/>
          <w:color w:val="666600"/>
          <w:sz w:val="17"/>
          <w:szCs w:val="17"/>
        </w:rPr>
        <w:t>}</w:t>
      </w:r>
    </w:p>
    <w:p w14:paraId="7A7F7523" w14:textId="17507817" w:rsidR="00CE7EFE" w:rsidRDefault="00CE7EFE" w:rsidP="00C67662">
      <w:pPr>
        <w:pStyle w:val="ListBullet"/>
        <w:numPr>
          <w:ilvl w:val="0"/>
          <w:numId w:val="0"/>
        </w:numPr>
        <w:ind w:left="2160"/>
      </w:pPr>
      <w:r>
        <w:t xml:space="preserve">for loop doesn’t work with stream. </w:t>
      </w:r>
    </w:p>
    <w:p w14:paraId="4B9C1711" w14:textId="70F1589F" w:rsidR="009F3222" w:rsidRDefault="00766018" w:rsidP="00BC3177">
      <w:pPr>
        <w:pStyle w:val="ListBullet"/>
        <w:numPr>
          <w:ilvl w:val="2"/>
          <w:numId w:val="1"/>
        </w:numPr>
      </w:pPr>
      <w:r>
        <w:t xml:space="preserve">Multiple future execution: We can execute multiple futures with </w:t>
      </w:r>
      <w:proofErr w:type="gramStart"/>
      <w:r>
        <w:t>join!(</w:t>
      </w:r>
      <w:proofErr w:type="gramEnd"/>
      <w:r>
        <w:t xml:space="preserve">…) or </w:t>
      </w:r>
      <w:proofErr w:type="spellStart"/>
      <w:r>
        <w:t>try_join</w:t>
      </w:r>
      <w:proofErr w:type="spellEnd"/>
      <w:r>
        <w:t>!(…)</w:t>
      </w:r>
      <w:r w:rsidR="00932444">
        <w:t xml:space="preserve">. The try variant just </w:t>
      </w:r>
      <w:r w:rsidR="00970400">
        <w:t xml:space="preserve">drops all futures </w:t>
      </w:r>
      <w:r w:rsidR="00932444">
        <w:t>if a future returns an Err.</w:t>
      </w:r>
    </w:p>
    <w:p w14:paraId="19ACE7E1" w14:textId="771DD07F" w:rsidR="00EC3DED" w:rsidRDefault="00EC3DED" w:rsidP="00EC3DED">
      <w:pPr>
        <w:pStyle w:val="ListBullet"/>
        <w:numPr>
          <w:ilvl w:val="0"/>
          <w:numId w:val="0"/>
        </w:numPr>
        <w:ind w:left="2160"/>
      </w:pPr>
      <w:r>
        <w:t xml:space="preserve">Similarly, we have </w:t>
      </w:r>
      <w:proofErr w:type="gramStart"/>
      <w:r>
        <w:t>select!(</w:t>
      </w:r>
      <w:proofErr w:type="gramEnd"/>
      <w:r>
        <w:t>…).</w:t>
      </w:r>
    </w:p>
    <w:p w14:paraId="6CE595CE" w14:textId="23DEA2AA" w:rsidR="00EC3DED" w:rsidRDefault="00D40713" w:rsidP="00EC3DED">
      <w:pPr>
        <w:pStyle w:val="ListBullet"/>
        <w:numPr>
          <w:ilvl w:val="0"/>
          <w:numId w:val="0"/>
        </w:numPr>
        <w:ind w:left="2160"/>
      </w:pPr>
      <w:r>
        <w:t xml:space="preserve">This one runs the futures and finishes when any one of the </w:t>
      </w:r>
      <w:proofErr w:type="gramStart"/>
      <w:r>
        <w:t>future</w:t>
      </w:r>
      <w:proofErr w:type="gramEnd"/>
      <w:r>
        <w:t xml:space="preserve"> completes.</w:t>
      </w:r>
    </w:p>
    <w:p w14:paraId="7A666FEB" w14:textId="77777777" w:rsidR="005E22BA" w:rsidRDefault="005E22BA" w:rsidP="00EC3DED">
      <w:pPr>
        <w:pStyle w:val="ListBullet"/>
        <w:numPr>
          <w:ilvl w:val="0"/>
          <w:numId w:val="0"/>
        </w:numPr>
        <w:ind w:left="2160"/>
      </w:pPr>
    </w:p>
    <w:p w14:paraId="5478767A" w14:textId="27379FC6" w:rsidR="005E22BA" w:rsidRPr="00C67662" w:rsidRDefault="005E22BA" w:rsidP="00C67662">
      <w:pPr>
        <w:pStyle w:val="ListBullet"/>
        <w:numPr>
          <w:ilvl w:val="0"/>
          <w:numId w:val="0"/>
        </w:numPr>
        <w:ind w:left="2160"/>
      </w:pPr>
      <w:r>
        <w:t>For ex.:</w:t>
      </w:r>
    </w:p>
    <w:p w14:paraId="03EF120B"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futures</w:t>
      </w:r>
      <w:r>
        <w:rPr>
          <w:rFonts w:ascii="Consolas" w:hAnsi="Consolas" w:cs="Courier New"/>
          <w:color w:val="666600"/>
          <w:sz w:val="17"/>
          <w:szCs w:val="17"/>
        </w:rPr>
        <w:t>::</w:t>
      </w:r>
      <w:proofErr w:type="gramEnd"/>
      <w:r>
        <w:rPr>
          <w:rFonts w:ascii="Consolas" w:hAnsi="Consolas" w:cs="Courier New"/>
          <w:color w:val="666600"/>
          <w:sz w:val="17"/>
          <w:szCs w:val="17"/>
        </w:rPr>
        <w:t>{</w:t>
      </w:r>
    </w:p>
    <w:p w14:paraId="0593F469"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future</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FutureExt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for `.fuse()`</w:t>
      </w:r>
    </w:p>
    <w:p w14:paraId="18140D67"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pin_mut</w:t>
      </w:r>
      <w:proofErr w:type="spellEnd"/>
      <w:r>
        <w:rPr>
          <w:rFonts w:ascii="Consolas" w:hAnsi="Consolas" w:cs="Courier New"/>
          <w:color w:val="666600"/>
          <w:sz w:val="17"/>
          <w:szCs w:val="17"/>
        </w:rPr>
        <w:t>,</w:t>
      </w:r>
    </w:p>
    <w:p w14:paraId="5452F72B"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p>
    <w:p w14:paraId="0DE102CB"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666600"/>
          <w:sz w:val="17"/>
          <w:szCs w:val="17"/>
        </w:rPr>
        <w:t>};</w:t>
      </w:r>
    </w:p>
    <w:p w14:paraId="0C34D4E1"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w:t>
      </w:r>
    </w:p>
    <w:p w14:paraId="61D778E1"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task_</w:t>
      </w:r>
      <w:proofErr w:type="gramStart"/>
      <w:r>
        <w:rPr>
          <w:rFonts w:ascii="Consolas" w:hAnsi="Consolas" w:cs="Courier New"/>
          <w:color w:val="000000"/>
          <w:sz w:val="17"/>
          <w:szCs w:val="17"/>
        </w:rPr>
        <w:t>one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p>
    <w:p w14:paraId="224531F9"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task_</w:t>
      </w:r>
      <w:proofErr w:type="gramStart"/>
      <w:r>
        <w:rPr>
          <w:rFonts w:ascii="Consolas" w:hAnsi="Consolas" w:cs="Courier New"/>
          <w:color w:val="000000"/>
          <w:sz w:val="17"/>
          <w:szCs w:val="17"/>
        </w:rPr>
        <w:t>two</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p>
    <w:p w14:paraId="539AD5F4"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w:t>
      </w:r>
    </w:p>
    <w:p w14:paraId="760EC9D4"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race_</w:t>
      </w:r>
      <w:proofErr w:type="gramStart"/>
      <w:r>
        <w:rPr>
          <w:rFonts w:ascii="Consolas" w:hAnsi="Consolas" w:cs="Courier New"/>
          <w:color w:val="000000"/>
          <w:sz w:val="17"/>
          <w:szCs w:val="17"/>
        </w:rPr>
        <w:t>tasks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61C234"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t1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task_one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fuse</w:t>
      </w:r>
      <w:proofErr w:type="gramEnd"/>
      <w:r>
        <w:rPr>
          <w:rFonts w:ascii="Consolas" w:hAnsi="Consolas" w:cs="Courier New"/>
          <w:color w:val="666600"/>
          <w:sz w:val="17"/>
          <w:szCs w:val="17"/>
        </w:rPr>
        <w:t>();</w:t>
      </w:r>
    </w:p>
    <w:p w14:paraId="316405DB"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t2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task_two</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fuse</w:t>
      </w:r>
      <w:proofErr w:type="gramEnd"/>
      <w:r>
        <w:rPr>
          <w:rFonts w:ascii="Consolas" w:hAnsi="Consolas" w:cs="Courier New"/>
          <w:color w:val="666600"/>
          <w:sz w:val="17"/>
          <w:szCs w:val="17"/>
        </w:rPr>
        <w:t>();</w:t>
      </w:r>
    </w:p>
    <w:p w14:paraId="6541688A"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w:t>
      </w:r>
    </w:p>
    <w:p w14:paraId="19546900"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pin_</w:t>
      </w:r>
      <w:proofErr w:type="gramStart"/>
      <w:r>
        <w:rPr>
          <w:rFonts w:ascii="Consolas" w:hAnsi="Consolas" w:cs="Courier New"/>
          <w:color w:val="000000"/>
          <w:sz w:val="17"/>
          <w:szCs w:val="17"/>
        </w:rPr>
        <w:t>mut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t1</w:t>
      </w:r>
      <w:r>
        <w:rPr>
          <w:rFonts w:ascii="Consolas" w:hAnsi="Consolas" w:cs="Courier New"/>
          <w:color w:val="666600"/>
          <w:sz w:val="17"/>
          <w:szCs w:val="17"/>
        </w:rPr>
        <w:t>,</w:t>
      </w:r>
      <w:r>
        <w:rPr>
          <w:rFonts w:ascii="Consolas" w:hAnsi="Consolas" w:cs="Courier New"/>
          <w:color w:val="000000"/>
          <w:sz w:val="17"/>
          <w:szCs w:val="17"/>
        </w:rPr>
        <w:t xml:space="preserve"> t2</w:t>
      </w:r>
      <w:r>
        <w:rPr>
          <w:rFonts w:ascii="Consolas" w:hAnsi="Consolas" w:cs="Courier New"/>
          <w:color w:val="666600"/>
          <w:sz w:val="17"/>
          <w:szCs w:val="17"/>
        </w:rPr>
        <w:t>);</w:t>
      </w:r>
    </w:p>
    <w:p w14:paraId="564CE9EF"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w:t>
      </w:r>
    </w:p>
    <w:p w14:paraId="5FB753DC"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18F731"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t1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"task one completed first"</w:t>
      </w:r>
      <w:r>
        <w:rPr>
          <w:rFonts w:ascii="Consolas" w:hAnsi="Consolas" w:cs="Courier New"/>
          <w:color w:val="666600"/>
          <w:sz w:val="17"/>
          <w:szCs w:val="17"/>
        </w:rPr>
        <w:t>),</w:t>
      </w:r>
    </w:p>
    <w:p w14:paraId="33CFC53B"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t2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"task two completed first"</w:t>
      </w:r>
      <w:r>
        <w:rPr>
          <w:rFonts w:ascii="Consolas" w:hAnsi="Consolas" w:cs="Courier New"/>
          <w:color w:val="666600"/>
          <w:sz w:val="17"/>
          <w:szCs w:val="17"/>
        </w:rPr>
        <w:t>),</w:t>
      </w:r>
    </w:p>
    <w:p w14:paraId="44CE2547"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378DB27" w14:textId="77777777" w:rsidR="005E22BA" w:rsidRDefault="005E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06789142"/>
        <w:rPr>
          <w:rFonts w:ascii="Consolas" w:hAnsi="Consolas" w:cs="Courier New"/>
          <w:sz w:val="17"/>
          <w:szCs w:val="17"/>
        </w:rPr>
      </w:pPr>
      <w:r>
        <w:rPr>
          <w:rFonts w:ascii="Consolas" w:hAnsi="Consolas" w:cs="Courier New"/>
          <w:color w:val="666600"/>
          <w:sz w:val="17"/>
          <w:szCs w:val="17"/>
        </w:rPr>
        <w:t>}</w:t>
      </w:r>
    </w:p>
    <w:p w14:paraId="68F64D01" w14:textId="5EB1A5B5" w:rsidR="00A34DDC" w:rsidRDefault="00692435">
      <w:pPr>
        <w:pStyle w:val="ListBullet"/>
        <w:numPr>
          <w:ilvl w:val="0"/>
          <w:numId w:val="0"/>
        </w:numPr>
        <w:ind w:left="2160"/>
      </w:pPr>
      <w:r>
        <w:t>Here</w:t>
      </w:r>
      <w:proofErr w:type="gramStart"/>
      <w:r>
        <w:t>, .fuse</w:t>
      </w:r>
      <w:proofErr w:type="gramEnd"/>
      <w:r>
        <w:t xml:space="preserve">() fuses the future, meaning </w:t>
      </w:r>
      <w:r w:rsidR="00792367">
        <w:t xml:space="preserve">future won’t be called if it has finished. This is useful when the future may be polled </w:t>
      </w:r>
      <w:r w:rsidR="00AF79D2">
        <w:t xml:space="preserve">too often, as when </w:t>
      </w:r>
      <w:proofErr w:type="gramStart"/>
      <w:r w:rsidR="00AF79D2">
        <w:t>Poll::</w:t>
      </w:r>
      <w:proofErr w:type="gramEnd"/>
      <w:r w:rsidR="00AF79D2">
        <w:t>Ready is returned the state of the future may not be optimal to retry execution. Fused ensures just that.</w:t>
      </w:r>
      <w:r w:rsidR="00112A86">
        <w:t xml:space="preserve"> </w:t>
      </w:r>
      <w:proofErr w:type="gramStart"/>
      <w:r w:rsidR="0094428C">
        <w:t>So</w:t>
      </w:r>
      <w:proofErr w:type="gramEnd"/>
      <w:r w:rsidR="0094428C">
        <w:t xml:space="preserve"> if we run select many times, fused prevents them from restarting.</w:t>
      </w:r>
    </w:p>
    <w:p w14:paraId="12F5A40F" w14:textId="77777777" w:rsidR="00DC7B91" w:rsidRDefault="00DC7B91" w:rsidP="00EC3DED">
      <w:pPr>
        <w:pStyle w:val="ListBullet"/>
        <w:numPr>
          <w:ilvl w:val="0"/>
          <w:numId w:val="0"/>
        </w:numPr>
        <w:ind w:left="2160"/>
      </w:pPr>
    </w:p>
    <w:p w14:paraId="10792C86" w14:textId="205BD0A6" w:rsidR="00A34DDC" w:rsidRDefault="00A34DDC" w:rsidP="00EC3DED">
      <w:pPr>
        <w:pStyle w:val="ListBullet"/>
        <w:numPr>
          <w:ilvl w:val="0"/>
          <w:numId w:val="0"/>
        </w:numPr>
        <w:ind w:left="2160"/>
      </w:pPr>
      <w:r w:rsidRPr="00A34DDC">
        <w:t>The basic syntax for select is &lt;pattern&gt; = &lt;expression&gt; =&gt; &lt;code&gt;</w:t>
      </w:r>
      <w:r>
        <w:t xml:space="preserve"> </w:t>
      </w:r>
    </w:p>
    <w:p w14:paraId="6E042D69" w14:textId="72808D82" w:rsidR="00A34DDC" w:rsidRDefault="00A34DDC" w:rsidP="00EC3DED">
      <w:pPr>
        <w:pStyle w:val="ListBullet"/>
        <w:numPr>
          <w:ilvl w:val="0"/>
          <w:numId w:val="0"/>
        </w:numPr>
        <w:ind w:left="2160"/>
      </w:pPr>
      <w:r>
        <w:t xml:space="preserve">select! also accepts a default =&gt; and a complete =&gt; expr. </w:t>
      </w:r>
      <w:r w:rsidR="005742F5">
        <w:t xml:space="preserve">default is run when no futures are complete and complete is run if all of them are. </w:t>
      </w:r>
      <w:r w:rsidR="00FE4099">
        <w:t>This means default returns the select immediately.</w:t>
      </w:r>
    </w:p>
    <w:p w14:paraId="03D3706B" w14:textId="77777777" w:rsidR="00DC7B91" w:rsidRDefault="00DC7B91" w:rsidP="00EC3DED">
      <w:pPr>
        <w:pStyle w:val="ListBullet"/>
        <w:numPr>
          <w:ilvl w:val="0"/>
          <w:numId w:val="0"/>
        </w:numPr>
        <w:ind w:left="2160"/>
      </w:pPr>
    </w:p>
    <w:p w14:paraId="64CBF0FE" w14:textId="34DDF712" w:rsidR="00DC7B91" w:rsidRDefault="00DC7B91" w:rsidP="00C67662">
      <w:pPr>
        <w:pStyle w:val="ListBullet"/>
        <w:numPr>
          <w:ilvl w:val="0"/>
          <w:numId w:val="0"/>
        </w:numPr>
        <w:ind w:left="2160"/>
      </w:pPr>
      <w:r>
        <w:t>Pinning the future is important as the futures</w:t>
      </w:r>
      <w:r w:rsidR="00262259">
        <w:t xml:space="preserve"> need to implement the Unpin trait, which is ensured by </w:t>
      </w:r>
      <w:proofErr w:type="spellStart"/>
      <w:r w:rsidR="00262259">
        <w:t>pin_</w:t>
      </w:r>
      <w:proofErr w:type="gramStart"/>
      <w:r w:rsidR="00262259">
        <w:t>mut</w:t>
      </w:r>
      <w:proofErr w:type="spellEnd"/>
      <w:r w:rsidR="00262259">
        <w:t>!.</w:t>
      </w:r>
      <w:proofErr w:type="gramEnd"/>
      <w:r w:rsidR="00262259">
        <w:t xml:space="preserve"> Select </w:t>
      </w:r>
      <w:r w:rsidR="00D74647">
        <w:t>takes a mutable reference instead of moving the futures into it, this ensures it can be called again and again.</w:t>
      </w:r>
    </w:p>
    <w:p w14:paraId="76360CEF" w14:textId="755E826D" w:rsidR="00766018" w:rsidRDefault="0065577A" w:rsidP="00BC3177">
      <w:pPr>
        <w:pStyle w:val="ListBullet"/>
        <w:numPr>
          <w:ilvl w:val="2"/>
          <w:numId w:val="1"/>
        </w:numPr>
      </w:pPr>
      <w:r>
        <w:t xml:space="preserve">? and </w:t>
      </w:r>
      <w:proofErr w:type="spellStart"/>
      <w:r>
        <w:t>turbofish</w:t>
      </w:r>
      <w:proofErr w:type="spellEnd"/>
      <w:r>
        <w:t xml:space="preserve"> operator </w:t>
      </w:r>
      <w:proofErr w:type="gramStart"/>
      <w:r>
        <w:t>(::</w:t>
      </w:r>
      <w:r w:rsidR="00ED1E15">
        <w:t>&lt;</w:t>
      </w:r>
      <w:proofErr w:type="gramEnd"/>
      <w:r w:rsidR="00ED1E15">
        <w:t>&gt;</w:t>
      </w:r>
      <w:r>
        <w:t>) :</w:t>
      </w:r>
      <w:r w:rsidR="00802A25">
        <w:t xml:space="preserve"> </w:t>
      </w:r>
      <w:r w:rsidR="00D8606A">
        <w:t xml:space="preserve">Await can return an Err if the future </w:t>
      </w:r>
      <w:r w:rsidR="005A5916">
        <w:t>returns a Result</w:t>
      </w:r>
      <w:r w:rsidR="00D8606A">
        <w:t xml:space="preserve">, </w:t>
      </w:r>
      <w:r w:rsidR="005A5916">
        <w:t xml:space="preserve">we use ? to return the Err just like in normal functions. However, async blocks can’t return the type </w:t>
      </w:r>
      <w:r w:rsidR="00ED634A">
        <w:t xml:space="preserve">and hence the type inference fails. This is a known issue, which is why we must explicitly specify the return type to at-least the </w:t>
      </w:r>
      <w:proofErr w:type="gramStart"/>
      <w:r w:rsidR="00ED634A">
        <w:t>Ok(</w:t>
      </w:r>
      <w:proofErr w:type="gramEnd"/>
      <w:r w:rsidR="00ED634A">
        <w:t>).</w:t>
      </w:r>
    </w:p>
    <w:p w14:paraId="3E6649DF" w14:textId="77777777" w:rsidR="00361BCD" w:rsidRDefault="00361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47197107"/>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fut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p>
    <w:p w14:paraId="752CC99F" w14:textId="77777777" w:rsidR="00361BCD" w:rsidRDefault="00361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4719710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foo</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666600"/>
          <w:sz w:val="17"/>
          <w:szCs w:val="17"/>
        </w:rPr>
        <w:t>?;</w:t>
      </w:r>
    </w:p>
    <w:p w14:paraId="523FE241" w14:textId="77777777" w:rsidR="00361BCD" w:rsidRDefault="00361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4719710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bar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666600"/>
          <w:sz w:val="17"/>
          <w:szCs w:val="17"/>
        </w:rPr>
        <w:t>?;</w:t>
      </w:r>
    </w:p>
    <w:p w14:paraId="77D7BD70" w14:textId="77777777" w:rsidR="00361BCD" w:rsidRDefault="00361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4719710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Ok</w:t>
      </w:r>
      <w:r>
        <w:rPr>
          <w:rFonts w:ascii="Consolas" w:hAnsi="Consolas" w:cs="Courier New"/>
          <w:color w:val="666600"/>
          <w:sz w:val="17"/>
          <w:szCs w:val="17"/>
        </w:rPr>
        <w:t>::&lt;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MyError</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880000"/>
          <w:sz w:val="17"/>
          <w:szCs w:val="17"/>
        </w:rPr>
        <w:t>// &lt;- note the explicit type annotation here</w:t>
      </w:r>
    </w:p>
    <w:p w14:paraId="2A8B6C1F" w14:textId="77777777" w:rsidR="00361BCD" w:rsidRDefault="00361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47197107"/>
        <w:rPr>
          <w:rFonts w:ascii="Consolas" w:hAnsi="Consolas" w:cs="Courier New"/>
          <w:sz w:val="17"/>
          <w:szCs w:val="17"/>
        </w:rPr>
      </w:pPr>
      <w:r>
        <w:rPr>
          <w:rFonts w:ascii="Consolas" w:hAnsi="Consolas" w:cs="Courier New"/>
          <w:color w:val="666600"/>
          <w:sz w:val="17"/>
          <w:szCs w:val="17"/>
        </w:rPr>
        <w:t>};</w:t>
      </w:r>
    </w:p>
    <w:p w14:paraId="33E4DCCC" w14:textId="77777777" w:rsidR="00361BCD" w:rsidRDefault="00361BCD" w:rsidP="00C67662">
      <w:pPr>
        <w:pStyle w:val="ListBullet"/>
        <w:numPr>
          <w:ilvl w:val="0"/>
          <w:numId w:val="0"/>
        </w:numPr>
        <w:ind w:left="2160"/>
      </w:pPr>
    </w:p>
    <w:p w14:paraId="667028C0" w14:textId="77777777" w:rsidR="0065577A" w:rsidRDefault="0065577A" w:rsidP="00C67662">
      <w:pPr>
        <w:pStyle w:val="ListBullet"/>
        <w:numPr>
          <w:ilvl w:val="2"/>
          <w:numId w:val="1"/>
        </w:numPr>
      </w:pPr>
    </w:p>
    <w:p w14:paraId="7DED8B35" w14:textId="77777777" w:rsidR="0098078F" w:rsidRDefault="0098078F">
      <w:pPr>
        <w:pStyle w:val="ListBullet"/>
        <w:numPr>
          <w:ilvl w:val="1"/>
          <w:numId w:val="1"/>
        </w:numPr>
      </w:pPr>
    </w:p>
    <w:p w14:paraId="025A624C" w14:textId="77777777" w:rsidR="005A0109" w:rsidRDefault="005A0109" w:rsidP="004E6251">
      <w:pPr>
        <w:pStyle w:val="ListBullet"/>
        <w:numPr>
          <w:ilvl w:val="0"/>
          <w:numId w:val="0"/>
        </w:numPr>
        <w:ind w:left="1440"/>
      </w:pPr>
    </w:p>
    <w:p w14:paraId="68A87167" w14:textId="224B5331" w:rsidR="00114F48" w:rsidRDefault="006E3C54" w:rsidP="00C42FA2">
      <w:pPr>
        <w:pStyle w:val="ListBullet"/>
        <w:outlineLvl w:val="1"/>
      </w:pPr>
      <w:r>
        <w:t xml:space="preserve">OOP: </w:t>
      </w:r>
      <w:r w:rsidR="00AE5077">
        <w:t xml:space="preserve">OOP was coined by Alan Kay in 1967 for his object </w:t>
      </w:r>
      <w:r w:rsidR="0080718C">
        <w:t xml:space="preserve">passing message to other object architecture in Simula. </w:t>
      </w:r>
      <w:r w:rsidR="005D4422">
        <w:t>Rust isn’</w:t>
      </w:r>
      <w:r w:rsidR="00AE5077">
        <w:t>t</w:t>
      </w:r>
      <w:r w:rsidR="005D4422">
        <w:t xml:space="preserve"> strictly </w:t>
      </w:r>
      <w:r w:rsidR="002E3384">
        <w:t>Object Oriented as it has its own quirks. However, we can still use OOP design pattern in Rust.</w:t>
      </w:r>
      <w:r w:rsidR="00AE5077">
        <w:t xml:space="preserve"> </w:t>
      </w:r>
    </w:p>
    <w:p w14:paraId="638BE705" w14:textId="79175CE5" w:rsidR="00EB3CDB" w:rsidRDefault="00EB3CDB" w:rsidP="00EB3CDB">
      <w:pPr>
        <w:pStyle w:val="ListBullet"/>
        <w:numPr>
          <w:ilvl w:val="1"/>
          <w:numId w:val="1"/>
        </w:numPr>
      </w:pPr>
      <w:r>
        <w:t>Acc. to the Gang of Four book, OOP is:</w:t>
      </w:r>
    </w:p>
    <w:p w14:paraId="73FAF26A" w14:textId="79383C43" w:rsidR="00EB3CDB" w:rsidRDefault="00EB3CDB" w:rsidP="00EB3CDB">
      <w:pPr>
        <w:pStyle w:val="ListBullet"/>
        <w:numPr>
          <w:ilvl w:val="0"/>
          <w:numId w:val="0"/>
        </w:numPr>
        <w:ind w:left="1440"/>
      </w:pPr>
      <w:r>
        <w:t>“</w:t>
      </w:r>
      <w:r w:rsidRPr="00EB3CDB">
        <w:t>Object-oriented programs are made up of objects. An object packages both data and the procedures that operate on that data. The procedures are typically called methods or operations.</w:t>
      </w:r>
      <w:r>
        <w:t>”</w:t>
      </w:r>
    </w:p>
    <w:p w14:paraId="0E6FAC27" w14:textId="3A2E790E" w:rsidR="004C126B" w:rsidRDefault="004C126B" w:rsidP="00EB3CDB">
      <w:pPr>
        <w:pStyle w:val="ListBullet"/>
        <w:numPr>
          <w:ilvl w:val="0"/>
          <w:numId w:val="0"/>
        </w:numPr>
        <w:ind w:left="1440"/>
      </w:pPr>
      <w:r>
        <w:lastRenderedPageBreak/>
        <w:t xml:space="preserve">By this </w:t>
      </w:r>
      <w:proofErr w:type="spellStart"/>
      <w:r>
        <w:t>defn</w:t>
      </w:r>
      <w:proofErr w:type="spellEnd"/>
      <w:r>
        <w:t xml:space="preserve"> Rust is indeed OOP as structs and </w:t>
      </w:r>
      <w:proofErr w:type="spellStart"/>
      <w:r>
        <w:t>enums</w:t>
      </w:r>
      <w:proofErr w:type="spellEnd"/>
      <w:r>
        <w:t xml:space="preserve"> which can contain data and </w:t>
      </w:r>
      <w:proofErr w:type="spellStart"/>
      <w:r>
        <w:t>impl</w:t>
      </w:r>
      <w:proofErr w:type="spellEnd"/>
      <w:r>
        <w:t xml:space="preserve"> blocks which can contain </w:t>
      </w:r>
      <w:r w:rsidR="00B674D8">
        <w:t>methods are able to fit in</w:t>
      </w:r>
      <w:r w:rsidR="00BA61BE">
        <w:t xml:space="preserve"> the </w:t>
      </w:r>
      <w:proofErr w:type="spellStart"/>
      <w:r w:rsidR="00BA61BE">
        <w:t>defn</w:t>
      </w:r>
      <w:proofErr w:type="spellEnd"/>
      <w:r w:rsidR="00BA61BE">
        <w:t>.</w:t>
      </w:r>
      <w:r w:rsidR="0075108A">
        <w:t xml:space="preserve"> </w:t>
      </w:r>
    </w:p>
    <w:p w14:paraId="21A764E4" w14:textId="6ABFFDBE" w:rsidR="003456D7" w:rsidRDefault="003456D7" w:rsidP="00EB3CDB">
      <w:pPr>
        <w:pStyle w:val="ListBullet"/>
        <w:numPr>
          <w:ilvl w:val="0"/>
          <w:numId w:val="0"/>
        </w:numPr>
        <w:ind w:left="1440"/>
      </w:pPr>
      <w:r>
        <w:t xml:space="preserve">Similarly, if encapsulation is the </w:t>
      </w:r>
      <w:proofErr w:type="gramStart"/>
      <w:r>
        <w:t>topic</w:t>
      </w:r>
      <w:proofErr w:type="gramEnd"/>
      <w:r>
        <w:t xml:space="preserve"> then Rust’s pub keyword to make items public (private is default) handles that</w:t>
      </w:r>
      <w:r w:rsidR="00272698">
        <w:t xml:space="preserve"> aspect.</w:t>
      </w:r>
    </w:p>
    <w:p w14:paraId="53BE9708" w14:textId="46B913ED" w:rsidR="00E4310A" w:rsidRDefault="00E4310A" w:rsidP="004E6251">
      <w:pPr>
        <w:pStyle w:val="ListBullet"/>
        <w:numPr>
          <w:ilvl w:val="0"/>
          <w:numId w:val="0"/>
        </w:numPr>
        <w:ind w:left="1440"/>
      </w:pPr>
      <w:r>
        <w:t xml:space="preserve">Lastly </w:t>
      </w:r>
      <w:r w:rsidR="004C08D0">
        <w:t xml:space="preserve">inheritance, is something Rust does not offer. We cannot define a child for a type. However, we can use traits and generics just like interfaces and generics in other languages and that fills that gap. Inheritance imposes its own </w:t>
      </w:r>
      <w:r w:rsidR="00F778E8">
        <w:t xml:space="preserve">bounds which can become problematic, and the most important aspect of it, </w:t>
      </w:r>
      <w:proofErr w:type="gramStart"/>
      <w:r w:rsidR="00F778E8">
        <w:t>i.e.</w:t>
      </w:r>
      <w:proofErr w:type="gramEnd"/>
      <w:r w:rsidR="00F778E8">
        <w:t xml:space="preserve"> Polymorphism, </w:t>
      </w:r>
      <w:r w:rsidR="00D90F72">
        <w:t>which is basically that a</w:t>
      </w:r>
      <w:r w:rsidR="00CB691B">
        <w:t xml:space="preserve">n object of a type can be replaced with another of another </w:t>
      </w:r>
      <w:proofErr w:type="spellStart"/>
      <w:r w:rsidR="00CB691B">
        <w:t>typee</w:t>
      </w:r>
      <w:proofErr w:type="spellEnd"/>
      <w:r w:rsidR="00CB691B">
        <w:t xml:space="preserve"> if it shares the same behavior, is present in Rust with its trait system. This is why Rust has what would be known as </w:t>
      </w:r>
      <w:r w:rsidR="00CB691B" w:rsidRPr="00CB691B">
        <w:t>bounded parametric</w:t>
      </w:r>
      <w:r w:rsidR="00CB691B">
        <w:t xml:space="preserve"> </w:t>
      </w:r>
      <w:r w:rsidR="00CB691B" w:rsidRPr="00CB691B">
        <w:t>polymorphism.</w:t>
      </w:r>
      <w:r w:rsidR="00800BD6">
        <w:t xml:space="preserve"> </w:t>
      </w:r>
    </w:p>
    <w:p w14:paraId="6009EC67" w14:textId="7AA1D2A9" w:rsidR="00EB3CDB" w:rsidRDefault="00800BD6" w:rsidP="00EB3CDB">
      <w:pPr>
        <w:pStyle w:val="ListBullet"/>
        <w:numPr>
          <w:ilvl w:val="1"/>
          <w:numId w:val="1"/>
        </w:numPr>
      </w:pPr>
      <w:r>
        <w:t xml:space="preserve">Trait Objects: </w:t>
      </w:r>
      <w:r w:rsidR="001E38A1">
        <w:t xml:space="preserve">Rust doesn’t have the concept of ‘Object’ as we don’t have a single Object that contains both fields and methods. </w:t>
      </w:r>
      <w:r w:rsidR="00666BC2">
        <w:t>However, trait Objects are a feature that can be called as Objects.</w:t>
      </w:r>
      <w:r w:rsidR="00AC6F92">
        <w:t xml:space="preserve"> They are just like generics but instead of holding only a single type, they can hold multiple types</w:t>
      </w:r>
      <w:r w:rsidR="007632EB">
        <w:t xml:space="preserve"> which they can check at runtime. </w:t>
      </w:r>
    </w:p>
    <w:p w14:paraId="43B1E343" w14:textId="597DC93C" w:rsidR="00EC3D06" w:rsidRDefault="0086024C" w:rsidP="00EC3D06">
      <w:pPr>
        <w:pStyle w:val="ListBullet"/>
        <w:numPr>
          <w:ilvl w:val="0"/>
          <w:numId w:val="0"/>
        </w:numPr>
        <w:ind w:left="1440"/>
      </w:pPr>
      <w:r>
        <w:t>For ex.:</w:t>
      </w:r>
    </w:p>
    <w:p w14:paraId="1BA995AD"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DFBD5A"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bag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Bag</w:t>
      </w:r>
      <w:r>
        <w:rPr>
          <w:rFonts w:ascii="Consolas" w:hAnsi="Consolas" w:cs="Courier New"/>
          <w:color w:val="000000"/>
          <w:sz w:val="17"/>
          <w:szCs w:val="17"/>
        </w:rPr>
        <w:t xml:space="preserve"> </w:t>
      </w:r>
      <w:r>
        <w:rPr>
          <w:rFonts w:ascii="Consolas" w:hAnsi="Consolas" w:cs="Courier New"/>
          <w:color w:val="666600"/>
          <w:sz w:val="17"/>
          <w:szCs w:val="17"/>
        </w:rPr>
        <w:t>{</w:t>
      </w:r>
    </w:p>
    <w:p w14:paraId="497005AE"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stuff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gramEnd"/>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6666"/>
          <w:sz w:val="17"/>
          <w:szCs w:val="17"/>
        </w:rPr>
        <w:t>1i32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6666"/>
          <w:sz w:val="17"/>
          <w:szCs w:val="17"/>
        </w:rPr>
        <w:t>2u32</w:t>
      </w:r>
      <w:r>
        <w:rPr>
          <w:rFonts w:ascii="Consolas" w:hAnsi="Consolas" w:cs="Courier New"/>
          <w:color w:val="666600"/>
          <w:sz w:val="17"/>
          <w:szCs w:val="17"/>
        </w:rPr>
        <w:t>)],</w:t>
      </w:r>
    </w:p>
    <w:p w14:paraId="6996B1D6"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5313F79"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bigger_bag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BigBag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D5CF1E7"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stuff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gramEnd"/>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6666"/>
          <w:sz w:val="17"/>
          <w:szCs w:val="17"/>
        </w:rPr>
        <w:t>1i32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6666"/>
          <w:sz w:val="17"/>
          <w:szCs w:val="17"/>
        </w:rPr>
        <w:t>2u32</w:t>
      </w:r>
      <w:r>
        <w:rPr>
          <w:rFonts w:ascii="Consolas" w:hAnsi="Consolas" w:cs="Courier New"/>
          <w:color w:val="666600"/>
          <w:sz w:val="17"/>
          <w:szCs w:val="17"/>
        </w:rPr>
        <w:t>)],</w:t>
      </w:r>
    </w:p>
    <w:p w14:paraId="51B908CD"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293912A"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666600"/>
          <w:sz w:val="17"/>
          <w:szCs w:val="17"/>
        </w:rPr>
        <w:t>}</w:t>
      </w:r>
    </w:p>
    <w:p w14:paraId="3234D94B"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w:t>
      </w:r>
    </w:p>
    <w:p w14:paraId="3080CE57"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Bag</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Tiffin</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878AD01"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stuff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Vec</w:t>
      </w:r>
      <w:r>
        <w:rPr>
          <w:rFonts w:ascii="Consolas" w:hAnsi="Consolas" w:cs="Courier New"/>
          <w:color w:val="666600"/>
          <w:sz w:val="17"/>
          <w:szCs w:val="17"/>
        </w:rPr>
        <w:t>&lt;</w:t>
      </w:r>
      <w:r>
        <w:rPr>
          <w:rFonts w:ascii="Consolas" w:hAnsi="Consolas" w:cs="Courier New"/>
          <w:color w:val="660066"/>
          <w:sz w:val="17"/>
          <w:szCs w:val="17"/>
        </w:rPr>
        <w:t>Box</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&gt;&gt;,</w:t>
      </w:r>
    </w:p>
    <w:p w14:paraId="2891F18E"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666600"/>
          <w:sz w:val="17"/>
          <w:szCs w:val="17"/>
        </w:rPr>
        <w:t>}</w:t>
      </w:r>
    </w:p>
    <w:p w14:paraId="01ECA789"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w:t>
      </w:r>
    </w:p>
    <w:p w14:paraId="6EE3E92A"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proofErr w:type="spellStart"/>
      <w:r>
        <w:rPr>
          <w:rFonts w:ascii="Consolas" w:hAnsi="Consolas" w:cs="Courier New"/>
          <w:color w:val="660066"/>
          <w:sz w:val="17"/>
          <w:szCs w:val="17"/>
        </w:rPr>
        <w:t>BigBag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874EB85"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    stuff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Vec</w:t>
      </w:r>
      <w:proofErr w:type="spellEnd"/>
      <w:r>
        <w:rPr>
          <w:rFonts w:ascii="Consolas" w:hAnsi="Consolas" w:cs="Courier New"/>
          <w:color w:val="666600"/>
          <w:sz w:val="17"/>
          <w:szCs w:val="17"/>
        </w:rPr>
        <w:t>&lt;</w:t>
      </w:r>
      <w:r>
        <w:rPr>
          <w:rFonts w:ascii="Consolas" w:hAnsi="Consolas" w:cs="Courier New"/>
          <w:color w:val="660066"/>
          <w:sz w:val="17"/>
          <w:szCs w:val="17"/>
        </w:rPr>
        <w:t>Box</w:t>
      </w:r>
      <w:r>
        <w:rPr>
          <w:rFonts w:ascii="Consolas" w:hAnsi="Consolas" w:cs="Courier New"/>
          <w:color w:val="666600"/>
          <w:sz w:val="17"/>
          <w:szCs w:val="17"/>
        </w:rPr>
        <w:t>&lt;</w:t>
      </w:r>
      <w:proofErr w:type="spellStart"/>
      <w:r>
        <w:rPr>
          <w:rFonts w:ascii="Consolas" w:hAnsi="Consolas" w:cs="Courier New"/>
          <w:color w:val="000000"/>
          <w:sz w:val="17"/>
          <w:szCs w:val="17"/>
        </w:rPr>
        <w:t>dyn</w:t>
      </w:r>
      <w:proofErr w:type="spellEnd"/>
      <w:r>
        <w:rPr>
          <w:rFonts w:ascii="Consolas" w:hAnsi="Consolas" w:cs="Courier New"/>
          <w:color w:val="000000"/>
          <w:sz w:val="17"/>
          <w:szCs w:val="17"/>
        </w:rPr>
        <w:t xml:space="preserve"> </w:t>
      </w:r>
      <w:r>
        <w:rPr>
          <w:rFonts w:ascii="Consolas" w:hAnsi="Consolas" w:cs="Courier New"/>
          <w:color w:val="660066"/>
          <w:sz w:val="17"/>
          <w:szCs w:val="17"/>
        </w:rPr>
        <w:t>Tiffin</w:t>
      </w:r>
      <w:r>
        <w:rPr>
          <w:rFonts w:ascii="Consolas" w:hAnsi="Consolas" w:cs="Courier New"/>
          <w:color w:val="666600"/>
          <w:sz w:val="17"/>
          <w:szCs w:val="17"/>
        </w:rPr>
        <w:t>&gt;&gt;,</w:t>
      </w:r>
    </w:p>
    <w:p w14:paraId="787C1013"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666600"/>
          <w:sz w:val="17"/>
          <w:szCs w:val="17"/>
        </w:rPr>
        <w:t>}</w:t>
      </w:r>
    </w:p>
    <w:p w14:paraId="4A81A309"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w:t>
      </w:r>
    </w:p>
    <w:p w14:paraId="6A586D1A"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xml:space="preserve">trait </w:t>
      </w:r>
      <w:r>
        <w:rPr>
          <w:rFonts w:ascii="Consolas" w:hAnsi="Consolas" w:cs="Courier New"/>
          <w:color w:val="660066"/>
          <w:sz w:val="17"/>
          <w:szCs w:val="17"/>
        </w:rPr>
        <w:t>Tiffin</w:t>
      </w:r>
      <w:r>
        <w:rPr>
          <w:rFonts w:ascii="Consolas" w:hAnsi="Consolas" w:cs="Courier New"/>
          <w:color w:val="000000"/>
          <w:sz w:val="17"/>
          <w:szCs w:val="17"/>
        </w:rPr>
        <w:t xml:space="preserve"> </w:t>
      </w:r>
      <w:r>
        <w:rPr>
          <w:rFonts w:ascii="Consolas" w:hAnsi="Consolas" w:cs="Courier New"/>
          <w:color w:val="666600"/>
          <w:sz w:val="17"/>
          <w:szCs w:val="17"/>
        </w:rPr>
        <w:t>{}</w:t>
      </w:r>
    </w:p>
    <w:p w14:paraId="5D5E80AB"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r>
        <w:rPr>
          <w:rFonts w:ascii="Consolas" w:hAnsi="Consolas" w:cs="Courier New"/>
          <w:color w:val="000000"/>
          <w:sz w:val="17"/>
          <w:szCs w:val="17"/>
        </w:rPr>
        <w:t> </w:t>
      </w:r>
    </w:p>
    <w:p w14:paraId="0D7B147D"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Tiffin</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i32 </w:t>
      </w:r>
      <w:r>
        <w:rPr>
          <w:rFonts w:ascii="Consolas" w:hAnsi="Consolas" w:cs="Courier New"/>
          <w:color w:val="666600"/>
          <w:sz w:val="17"/>
          <w:szCs w:val="17"/>
        </w:rPr>
        <w:t>{}</w:t>
      </w:r>
    </w:p>
    <w:p w14:paraId="45CDB642" w14:textId="77777777" w:rsidR="0086024C" w:rsidRDefault="008602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08010391"/>
        <w:rPr>
          <w:rFonts w:ascii="Consolas" w:hAnsi="Consolas" w:cs="Courier New"/>
          <w:sz w:val="17"/>
          <w:szCs w:val="17"/>
        </w:rPr>
      </w:pP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r>
        <w:rPr>
          <w:rFonts w:ascii="Consolas" w:hAnsi="Consolas" w:cs="Courier New"/>
          <w:color w:val="660066"/>
          <w:sz w:val="17"/>
          <w:szCs w:val="17"/>
        </w:rPr>
        <w:t>Tiffin</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u32 </w:t>
      </w:r>
      <w:r>
        <w:rPr>
          <w:rFonts w:ascii="Consolas" w:hAnsi="Consolas" w:cs="Courier New"/>
          <w:color w:val="666600"/>
          <w:sz w:val="17"/>
          <w:szCs w:val="17"/>
        </w:rPr>
        <w:t>{}</w:t>
      </w:r>
    </w:p>
    <w:p w14:paraId="48B8C44A" w14:textId="6DC5829E" w:rsidR="0086024C" w:rsidRDefault="00003669" w:rsidP="00EC3D06">
      <w:pPr>
        <w:pStyle w:val="ListBullet"/>
        <w:numPr>
          <w:ilvl w:val="0"/>
          <w:numId w:val="0"/>
        </w:numPr>
        <w:ind w:left="1440"/>
      </w:pPr>
      <w:r>
        <w:lastRenderedPageBreak/>
        <w:t>is a compiler error. As bag’s type is resolved to be either i32 or u32 b</w:t>
      </w:r>
      <w:r w:rsidR="00B711C8">
        <w:t>ut</w:t>
      </w:r>
      <w:r>
        <w:t xml:space="preserve"> not both.</w:t>
      </w:r>
    </w:p>
    <w:p w14:paraId="685FCE9F" w14:textId="08827FD3" w:rsidR="00B711C8" w:rsidRDefault="00B711C8" w:rsidP="00EC3D06">
      <w:pPr>
        <w:pStyle w:val="ListBullet"/>
        <w:numPr>
          <w:ilvl w:val="0"/>
          <w:numId w:val="0"/>
        </w:numPr>
        <w:ind w:left="1440"/>
      </w:pPr>
      <w:r>
        <w:t xml:space="preserve">However, </w:t>
      </w:r>
      <w:r w:rsidR="00303DD7">
        <w:t>the Trait object syntax ‘</w:t>
      </w:r>
      <w:proofErr w:type="spellStart"/>
      <w:r w:rsidR="00303DD7">
        <w:t>dyn</w:t>
      </w:r>
      <w:proofErr w:type="spellEnd"/>
      <w:r w:rsidR="00303DD7">
        <w:t xml:space="preserve"> &lt;trait name&gt;’ allows duck typing which is what dynamically typed languages like Python do, if it walks like a duck and quacks like a duck then it’s a fucking duck.</w:t>
      </w:r>
      <w:r w:rsidR="00B46BB7">
        <w:t xml:space="preserve"> </w:t>
      </w:r>
    </w:p>
    <w:p w14:paraId="10D44E1E" w14:textId="7D4533F4" w:rsidR="000E0371" w:rsidRDefault="000E0371" w:rsidP="004E6251">
      <w:pPr>
        <w:pStyle w:val="ListBullet"/>
        <w:numPr>
          <w:ilvl w:val="0"/>
          <w:numId w:val="0"/>
        </w:numPr>
        <w:ind w:left="1440"/>
      </w:pPr>
      <w:r>
        <w:t>This enables dynamic dispatch, which is the opposite of static dispatch, which is what generics do in Rust.</w:t>
      </w:r>
      <w:r w:rsidR="00B46D2B">
        <w:t xml:space="preserve"> In dynamic dispatch, the compiler does not know which method to call at compile time, it only knows that the method will be resolved at runtime. </w:t>
      </w:r>
      <w:r w:rsidR="00A8597A">
        <w:t xml:space="preserve">This is where Rust uses pointers automatically and at runtime the pointers point to the right method. </w:t>
      </w:r>
      <w:r w:rsidR="007A2E68">
        <w:t xml:space="preserve">As all of this requires precious </w:t>
      </w:r>
      <w:proofErr w:type="spellStart"/>
      <w:r w:rsidR="007A2E68">
        <w:t>cpu</w:t>
      </w:r>
      <w:proofErr w:type="spellEnd"/>
      <w:r w:rsidR="007A2E68">
        <w:t xml:space="preserve"> time, it has a runtime cost. </w:t>
      </w:r>
      <w:proofErr w:type="gramStart"/>
      <w:r w:rsidR="007A2E68">
        <w:t>So</w:t>
      </w:r>
      <w:proofErr w:type="gramEnd"/>
      <w:r w:rsidR="007A2E68">
        <w:t xml:space="preserve"> trait objects should be used only when necessary.</w:t>
      </w:r>
    </w:p>
    <w:p w14:paraId="3071D2E2" w14:textId="77777777" w:rsidR="00800BD6" w:rsidRDefault="00800BD6" w:rsidP="004E6251">
      <w:pPr>
        <w:pStyle w:val="ListBullet"/>
        <w:numPr>
          <w:ilvl w:val="1"/>
          <w:numId w:val="1"/>
        </w:numPr>
      </w:pPr>
    </w:p>
    <w:p w14:paraId="1248A30A" w14:textId="6DC2C4FE" w:rsidR="00775D90" w:rsidRDefault="00A83A7C" w:rsidP="00C42FA2">
      <w:pPr>
        <w:pStyle w:val="ListBullet"/>
        <w:outlineLvl w:val="1"/>
      </w:pPr>
      <w:r>
        <w:t xml:space="preserve">Unsafe Rust: It’s a part of Rust that allows us more freedom with our code. Rust’s static analysis is conservative, i.e., it’d rather disallow some valid programs from running rather than allowing some invalid programs to run. By using unsafe </w:t>
      </w:r>
      <w:proofErr w:type="gramStart"/>
      <w:r>
        <w:t>Rust</w:t>
      </w:r>
      <w:proofErr w:type="gramEnd"/>
      <w:r>
        <w:t xml:space="preserve"> we can t</w:t>
      </w:r>
      <w:r w:rsidR="00D27490">
        <w:t xml:space="preserve">ell Rust explicitly that our program is valid and that we do it all at our risk. Unsafe Rust </w:t>
      </w:r>
      <w:r w:rsidR="00FC52A1">
        <w:t xml:space="preserve">also </w:t>
      </w:r>
      <w:r w:rsidR="00D27490">
        <w:t xml:space="preserve">exists because Rust targets low-level </w:t>
      </w:r>
      <w:r w:rsidR="00B32DC6">
        <w:t>system programming and the hardware is inherently unsafe</w:t>
      </w:r>
      <w:r w:rsidR="00EA18FC">
        <w:t xml:space="preserve"> so certain tasks can only be done in an unsafe way. </w:t>
      </w:r>
    </w:p>
    <w:p w14:paraId="131253ED" w14:textId="1C2C1F7C" w:rsidR="00DD22E2" w:rsidRDefault="00DD22E2" w:rsidP="004E6251">
      <w:pPr>
        <w:pStyle w:val="ListBullet"/>
        <w:numPr>
          <w:ilvl w:val="0"/>
          <w:numId w:val="0"/>
        </w:numPr>
        <w:ind w:left="432"/>
      </w:pPr>
      <w:r>
        <w:t>We use unsafe Rust by declaring a block with unsafe keyword.</w:t>
      </w:r>
    </w:p>
    <w:p w14:paraId="1A4C6F31" w14:textId="47DE2601" w:rsidR="001F2394" w:rsidRDefault="001F2394" w:rsidP="004E6251">
      <w:pPr>
        <w:pStyle w:val="ListBullet"/>
        <w:numPr>
          <w:ilvl w:val="0"/>
          <w:numId w:val="0"/>
        </w:numPr>
        <w:ind w:left="432"/>
      </w:pPr>
      <w:r>
        <w:t>For ex.:</w:t>
      </w:r>
    </w:p>
    <w:p w14:paraId="4B3695DB" w14:textId="77777777" w:rsidR="001F2394" w:rsidRDefault="001F2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7490043"/>
        <w:rPr>
          <w:rFonts w:ascii="Consolas" w:hAnsi="Consolas" w:cs="Courier New"/>
          <w:sz w:val="17"/>
          <w:szCs w:val="17"/>
        </w:rPr>
      </w:pPr>
      <w:r>
        <w:rPr>
          <w:rFonts w:ascii="Consolas" w:hAnsi="Consolas" w:cs="Courier New"/>
          <w:color w:val="000088"/>
          <w:sz w:val="17"/>
          <w:szCs w:val="17"/>
        </w:rPr>
        <w:t>unsafe</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foo</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1FDD09" w14:textId="77777777" w:rsidR="001F2394" w:rsidRDefault="001F2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7490043"/>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6F5A04" w14:textId="77777777" w:rsidR="001F2394" w:rsidRDefault="001F2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74900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unsafe</w:t>
      </w:r>
      <w:r>
        <w:rPr>
          <w:rFonts w:ascii="Consolas" w:hAnsi="Consolas" w:cs="Courier New"/>
          <w:color w:val="000000"/>
          <w:sz w:val="17"/>
          <w:szCs w:val="17"/>
        </w:rPr>
        <w:t xml:space="preserve"> </w:t>
      </w:r>
      <w:r>
        <w:rPr>
          <w:rFonts w:ascii="Consolas" w:hAnsi="Consolas" w:cs="Courier New"/>
          <w:color w:val="666600"/>
          <w:sz w:val="17"/>
          <w:szCs w:val="17"/>
        </w:rPr>
        <w:t>{</w:t>
      </w:r>
    </w:p>
    <w:p w14:paraId="0200605F" w14:textId="77777777" w:rsidR="001F2394" w:rsidRDefault="001F2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74900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foo</w:t>
      </w:r>
      <w:r>
        <w:rPr>
          <w:rFonts w:ascii="Consolas" w:hAnsi="Consolas" w:cs="Courier New"/>
          <w:color w:val="666600"/>
          <w:sz w:val="17"/>
          <w:szCs w:val="17"/>
        </w:rPr>
        <w:t>(</w:t>
      </w:r>
      <w:proofErr w:type="gramEnd"/>
      <w:r>
        <w:rPr>
          <w:rFonts w:ascii="Consolas" w:hAnsi="Consolas" w:cs="Courier New"/>
          <w:color w:val="666600"/>
          <w:sz w:val="17"/>
          <w:szCs w:val="17"/>
        </w:rPr>
        <w:t>);</w:t>
      </w:r>
    </w:p>
    <w:p w14:paraId="637DCA97" w14:textId="77777777" w:rsidR="001F2394" w:rsidRDefault="001F2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74900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BD1F7E5" w14:textId="77777777" w:rsidR="001F2394" w:rsidRDefault="001F2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47490043"/>
        <w:rPr>
          <w:rFonts w:ascii="Consolas" w:hAnsi="Consolas" w:cs="Courier New"/>
          <w:sz w:val="17"/>
          <w:szCs w:val="17"/>
        </w:rPr>
      </w:pPr>
      <w:r>
        <w:rPr>
          <w:rFonts w:ascii="Consolas" w:hAnsi="Consolas" w:cs="Courier New"/>
          <w:color w:val="666600"/>
          <w:sz w:val="17"/>
          <w:szCs w:val="17"/>
        </w:rPr>
        <w:t>}</w:t>
      </w:r>
    </w:p>
    <w:p w14:paraId="24C923C4" w14:textId="77777777" w:rsidR="001F2394" w:rsidRDefault="001F2394" w:rsidP="004E6251">
      <w:pPr>
        <w:pStyle w:val="ListBullet"/>
        <w:numPr>
          <w:ilvl w:val="0"/>
          <w:numId w:val="0"/>
        </w:numPr>
        <w:ind w:left="432"/>
      </w:pPr>
    </w:p>
    <w:p w14:paraId="1F8AECF5" w14:textId="2058973A" w:rsidR="00557B00" w:rsidRDefault="00557B00" w:rsidP="00557B00">
      <w:pPr>
        <w:pStyle w:val="ListBullet"/>
        <w:numPr>
          <w:ilvl w:val="1"/>
          <w:numId w:val="1"/>
        </w:numPr>
      </w:pPr>
      <w:r>
        <w:t xml:space="preserve">Unsafe Superpowers: </w:t>
      </w:r>
      <w:r w:rsidR="00DD22E2">
        <w:t xml:space="preserve">These 5 things are </w:t>
      </w:r>
      <w:r w:rsidR="00482012">
        <w:t xml:space="preserve">what we can do in unsafe blocks, aka unsafe superpowers. Unsafe Rust doesn’t completely disable Rust’s static analysis, it just </w:t>
      </w:r>
      <w:r w:rsidR="00D0599B">
        <w:t xml:space="preserve">allows these superpowers to be used and Rust </w:t>
      </w:r>
      <w:r w:rsidR="0032290A">
        <w:t>doesn’t check these as strictly.</w:t>
      </w:r>
    </w:p>
    <w:p w14:paraId="711D218E" w14:textId="7C8B9166" w:rsidR="00360EEC" w:rsidRDefault="00360EEC" w:rsidP="00360EEC">
      <w:pPr>
        <w:pStyle w:val="ListBullet"/>
        <w:numPr>
          <w:ilvl w:val="0"/>
          <w:numId w:val="0"/>
        </w:numPr>
        <w:ind w:left="1440"/>
      </w:pPr>
      <w:r>
        <w:lastRenderedPageBreak/>
        <w:t xml:space="preserve">They are: </w:t>
      </w:r>
    </w:p>
    <w:p w14:paraId="13214DD8" w14:textId="58D4C087" w:rsidR="00360EEC" w:rsidRDefault="00360EEC" w:rsidP="00286672">
      <w:pPr>
        <w:pStyle w:val="ListBullet"/>
        <w:numPr>
          <w:ilvl w:val="2"/>
          <w:numId w:val="1"/>
        </w:numPr>
      </w:pPr>
      <w:r>
        <w:t>Dereference a raw pointer</w:t>
      </w:r>
      <w:r w:rsidR="0036338E">
        <w:t xml:space="preserve">: </w:t>
      </w:r>
    </w:p>
    <w:p w14:paraId="722BFA4B" w14:textId="5E7D51F6" w:rsidR="0036338E" w:rsidRDefault="0036338E" w:rsidP="0036338E">
      <w:pPr>
        <w:pStyle w:val="ListBullet"/>
        <w:numPr>
          <w:ilvl w:val="3"/>
          <w:numId w:val="1"/>
        </w:numPr>
      </w:pPr>
      <w:r>
        <w:t xml:space="preserve">Raw Pointer: Rust also has the concept of raw pointers just like </w:t>
      </w:r>
      <w:proofErr w:type="gramStart"/>
      <w:r>
        <w:t>C++,</w:t>
      </w:r>
      <w:proofErr w:type="gramEnd"/>
      <w:r>
        <w:t xml:space="preserve"> however they are a part of unsafe rust.</w:t>
      </w:r>
      <w:r w:rsidR="00963256">
        <w:t xml:space="preserve"> They allow multiple </w:t>
      </w:r>
      <w:r w:rsidR="002B575F">
        <w:t xml:space="preserve">mutable/immutable references to the same value, aren’t guaranteed to point to a valid memory, can be null and don’t implement </w:t>
      </w:r>
      <w:proofErr w:type="spellStart"/>
      <w:r w:rsidR="002B575F">
        <w:t>automatc</w:t>
      </w:r>
      <w:proofErr w:type="spellEnd"/>
      <w:r w:rsidR="006761E4">
        <w:t xml:space="preserve"> cleanup.</w:t>
      </w:r>
      <w:r w:rsidR="0005451B">
        <w:t xml:space="preserve"> </w:t>
      </w:r>
    </w:p>
    <w:p w14:paraId="0376E04C" w14:textId="6EA72115" w:rsidR="0005451B" w:rsidRDefault="0005451B" w:rsidP="0005451B">
      <w:pPr>
        <w:pStyle w:val="ListBullet"/>
        <w:numPr>
          <w:ilvl w:val="0"/>
          <w:numId w:val="0"/>
        </w:numPr>
        <w:ind w:left="2880"/>
      </w:pPr>
      <w:r>
        <w:t xml:space="preserve">They are *const T (for immutable pointer) and *mut T (for mutable pointer) and the * here is part of the type not </w:t>
      </w:r>
      <w:r w:rsidR="0078257D">
        <w:t xml:space="preserve">the </w:t>
      </w:r>
      <w:proofErr w:type="spellStart"/>
      <w:r w:rsidR="0078257D">
        <w:t>deref</w:t>
      </w:r>
      <w:proofErr w:type="spellEnd"/>
      <w:r w:rsidR="0078257D">
        <w:t xml:space="preserve"> op.</w:t>
      </w:r>
    </w:p>
    <w:p w14:paraId="593C6116" w14:textId="0915B46D" w:rsidR="00542E92" w:rsidRDefault="00542E92" w:rsidP="00542E92">
      <w:pPr>
        <w:pStyle w:val="ListBullet"/>
        <w:numPr>
          <w:ilvl w:val="0"/>
          <w:numId w:val="0"/>
        </w:numPr>
        <w:ind w:left="432" w:hanging="432"/>
      </w:pPr>
      <w:r>
        <w:tab/>
      </w:r>
      <w:r>
        <w:tab/>
      </w:r>
      <w:r>
        <w:tab/>
      </w:r>
      <w:r>
        <w:tab/>
      </w:r>
      <w:r>
        <w:tab/>
        <w:t>For ex.:</w:t>
      </w:r>
    </w:p>
    <w:p w14:paraId="3A3348CE" w14:textId="1AA5FB1C" w:rsidR="00542E92" w:rsidRDefault="00542E92" w:rsidP="00542E92">
      <w:pPr>
        <w:pStyle w:val="ListBullet"/>
        <w:numPr>
          <w:ilvl w:val="0"/>
          <w:numId w:val="0"/>
        </w:numPr>
        <w:ind w:left="432" w:hanging="432"/>
      </w:pPr>
      <w:r>
        <w:tab/>
      </w:r>
      <w:r>
        <w:tab/>
      </w:r>
      <w:r>
        <w:tab/>
      </w:r>
      <w:r>
        <w:tab/>
      </w:r>
      <w:r>
        <w:tab/>
        <w:t>let num=5;</w:t>
      </w:r>
    </w:p>
    <w:p w14:paraId="0D5D7D1D" w14:textId="001C529D" w:rsidR="00542E92" w:rsidRDefault="00542E92" w:rsidP="00542E92">
      <w:pPr>
        <w:pStyle w:val="ListBullet"/>
        <w:numPr>
          <w:ilvl w:val="0"/>
          <w:numId w:val="0"/>
        </w:numPr>
        <w:ind w:left="432" w:hanging="432"/>
      </w:pPr>
      <w:r>
        <w:tab/>
      </w:r>
      <w:r>
        <w:tab/>
      </w:r>
      <w:r>
        <w:tab/>
      </w:r>
      <w:r>
        <w:tab/>
      </w:r>
      <w:r>
        <w:tab/>
        <w:t xml:space="preserve">let </w:t>
      </w:r>
      <w:proofErr w:type="spellStart"/>
      <w:r>
        <w:t>ptr</w:t>
      </w:r>
      <w:proofErr w:type="spellEnd"/>
      <w:r>
        <w:t>= &amp;num as *const i32;</w:t>
      </w:r>
    </w:p>
    <w:p w14:paraId="2847D724" w14:textId="56782F53" w:rsidR="008107C0" w:rsidRDefault="008107C0" w:rsidP="00542E92">
      <w:pPr>
        <w:pStyle w:val="ListBullet"/>
        <w:numPr>
          <w:ilvl w:val="0"/>
          <w:numId w:val="0"/>
        </w:numPr>
        <w:ind w:left="432" w:hanging="432"/>
      </w:pPr>
      <w:r>
        <w:tab/>
      </w:r>
      <w:r>
        <w:tab/>
      </w:r>
      <w:r>
        <w:tab/>
      </w:r>
      <w:r>
        <w:tab/>
      </w:r>
      <w:r>
        <w:tab/>
        <w:t>let ptr2= &amp;num as *mut i32;</w:t>
      </w:r>
    </w:p>
    <w:p w14:paraId="55103EC2" w14:textId="77777777" w:rsidR="00E159D0" w:rsidRDefault="00E159D0" w:rsidP="00542E92">
      <w:pPr>
        <w:pStyle w:val="ListBullet"/>
        <w:numPr>
          <w:ilvl w:val="0"/>
          <w:numId w:val="0"/>
        </w:numPr>
        <w:ind w:left="432" w:hanging="432"/>
      </w:pPr>
    </w:p>
    <w:p w14:paraId="3CE7F354" w14:textId="555C1A25" w:rsidR="00E159D0" w:rsidRDefault="00E159D0" w:rsidP="00542E92">
      <w:pPr>
        <w:pStyle w:val="ListBullet"/>
        <w:numPr>
          <w:ilvl w:val="0"/>
          <w:numId w:val="0"/>
        </w:numPr>
        <w:ind w:left="432" w:hanging="432"/>
      </w:pPr>
      <w:r>
        <w:tab/>
      </w:r>
      <w:r>
        <w:tab/>
      </w:r>
      <w:r>
        <w:tab/>
      </w:r>
      <w:r>
        <w:tab/>
      </w:r>
      <w:r>
        <w:tab/>
        <w:t>and *</w:t>
      </w:r>
      <w:proofErr w:type="spellStart"/>
      <w:r>
        <w:t>ptr</w:t>
      </w:r>
      <w:proofErr w:type="spellEnd"/>
      <w:r>
        <w:t xml:space="preserve"> or *ptr2 to dereference the value. Raw pointers </w:t>
      </w:r>
      <w:r w:rsidR="00BE6E51">
        <w:t>can be created in safe Rust. However, we have to use unsafe block to dereference the values inside.</w:t>
      </w:r>
      <w:r>
        <w:t xml:space="preserve"> </w:t>
      </w:r>
    </w:p>
    <w:p w14:paraId="2DF65555" w14:textId="727049E7" w:rsidR="00542E92" w:rsidRDefault="00542E92" w:rsidP="007A179C">
      <w:pPr>
        <w:pStyle w:val="ListBullet"/>
        <w:numPr>
          <w:ilvl w:val="0"/>
          <w:numId w:val="0"/>
        </w:numPr>
        <w:ind w:left="432" w:hanging="432"/>
      </w:pPr>
      <w:r>
        <w:tab/>
      </w:r>
      <w:r>
        <w:tab/>
      </w:r>
      <w:r>
        <w:tab/>
      </w:r>
      <w:r>
        <w:tab/>
      </w:r>
      <w:r>
        <w:tab/>
      </w:r>
      <w:r>
        <w:tab/>
      </w:r>
      <w:r>
        <w:tab/>
      </w:r>
      <w:r>
        <w:tab/>
      </w:r>
    </w:p>
    <w:p w14:paraId="55020EA8" w14:textId="77777777" w:rsidR="0036338E" w:rsidRDefault="0036338E" w:rsidP="007A179C">
      <w:pPr>
        <w:pStyle w:val="ListBullet"/>
        <w:numPr>
          <w:ilvl w:val="3"/>
          <w:numId w:val="1"/>
        </w:numPr>
      </w:pPr>
    </w:p>
    <w:p w14:paraId="683DF21F" w14:textId="5E14D0FB" w:rsidR="00F5080E" w:rsidRDefault="00360EEC" w:rsidP="004E6251">
      <w:pPr>
        <w:pStyle w:val="ListBullet"/>
        <w:numPr>
          <w:ilvl w:val="2"/>
          <w:numId w:val="1"/>
        </w:numPr>
      </w:pPr>
      <w:r>
        <w:t>Call an unsafe function or metho</w:t>
      </w:r>
      <w:r w:rsidR="00F5080E">
        <w:t>ds</w:t>
      </w:r>
    </w:p>
    <w:p w14:paraId="300E6A91" w14:textId="722098FF" w:rsidR="006B175D" w:rsidRDefault="00132520" w:rsidP="006B175D">
      <w:pPr>
        <w:pStyle w:val="ListBullet"/>
        <w:numPr>
          <w:ilvl w:val="3"/>
          <w:numId w:val="1"/>
        </w:numPr>
      </w:pPr>
      <w:r>
        <w:t xml:space="preserve">We declare functions as unsafe with the unsafe keyword. Then the entire function body is unsafe. </w:t>
      </w:r>
      <w:proofErr w:type="gramStart"/>
      <w:r>
        <w:t>So</w:t>
      </w:r>
      <w:proofErr w:type="gramEnd"/>
      <w:r>
        <w:t xml:space="preserve"> to call the function, we have to call them from an unsafe block or function. For ex.:</w:t>
      </w:r>
    </w:p>
    <w:p w14:paraId="29C3697A" w14:textId="08E10A35" w:rsidR="00132520" w:rsidRDefault="00132520" w:rsidP="00132520">
      <w:pPr>
        <w:pStyle w:val="ListBullet"/>
        <w:numPr>
          <w:ilvl w:val="0"/>
          <w:numId w:val="0"/>
        </w:numPr>
        <w:ind w:left="2880"/>
      </w:pPr>
      <w:r>
        <w:t xml:space="preserve">unsafe </w:t>
      </w:r>
      <w:proofErr w:type="spellStart"/>
      <w:r>
        <w:t>fn</w:t>
      </w:r>
      <w:proofErr w:type="spellEnd"/>
      <w:r>
        <w:t xml:space="preserve"> </w:t>
      </w:r>
      <w:proofErr w:type="spellStart"/>
      <w:proofErr w:type="gramStart"/>
      <w:r>
        <w:t>yo</w:t>
      </w:r>
      <w:proofErr w:type="spellEnd"/>
      <w:r>
        <w:t>(</w:t>
      </w:r>
      <w:proofErr w:type="gramEnd"/>
      <w:r>
        <w:t>) {}</w:t>
      </w:r>
    </w:p>
    <w:p w14:paraId="17A587FE" w14:textId="70938B3C" w:rsidR="00132520" w:rsidRDefault="00132520" w:rsidP="00132520">
      <w:pPr>
        <w:pStyle w:val="ListBullet"/>
        <w:numPr>
          <w:ilvl w:val="0"/>
          <w:numId w:val="0"/>
        </w:numPr>
        <w:ind w:left="2880"/>
      </w:pPr>
      <w:r>
        <w:t>unsafe {</w:t>
      </w:r>
    </w:p>
    <w:p w14:paraId="37C2EDF6" w14:textId="4DA542FD" w:rsidR="00132520" w:rsidRDefault="00132520" w:rsidP="00132520">
      <w:pPr>
        <w:pStyle w:val="ListBullet"/>
        <w:numPr>
          <w:ilvl w:val="0"/>
          <w:numId w:val="0"/>
        </w:numPr>
        <w:ind w:left="2880"/>
      </w:pPr>
      <w:r>
        <w:tab/>
      </w:r>
      <w:proofErr w:type="spellStart"/>
      <w:proofErr w:type="gramStart"/>
      <w:r>
        <w:t>yo</w:t>
      </w:r>
      <w:proofErr w:type="spellEnd"/>
      <w:r>
        <w:t>(</w:t>
      </w:r>
      <w:proofErr w:type="gramEnd"/>
      <w:r>
        <w:t>)</w:t>
      </w:r>
    </w:p>
    <w:p w14:paraId="3A1E9668" w14:textId="427CF736" w:rsidR="00132520" w:rsidRDefault="00132520" w:rsidP="00132520">
      <w:pPr>
        <w:pStyle w:val="ListBullet"/>
        <w:numPr>
          <w:ilvl w:val="0"/>
          <w:numId w:val="0"/>
        </w:numPr>
        <w:ind w:left="2880"/>
      </w:pPr>
      <w:r>
        <w:t>}</w:t>
      </w:r>
    </w:p>
    <w:p w14:paraId="5D12808B" w14:textId="77777777" w:rsidR="007667B8" w:rsidRDefault="007667B8" w:rsidP="00132520">
      <w:pPr>
        <w:pStyle w:val="ListBullet"/>
        <w:numPr>
          <w:ilvl w:val="0"/>
          <w:numId w:val="0"/>
        </w:numPr>
        <w:ind w:left="2880"/>
      </w:pPr>
    </w:p>
    <w:p w14:paraId="32D4438B" w14:textId="628A8781" w:rsidR="007667B8" w:rsidRDefault="007667B8" w:rsidP="00132520">
      <w:pPr>
        <w:pStyle w:val="ListBullet"/>
        <w:numPr>
          <w:ilvl w:val="0"/>
          <w:numId w:val="0"/>
        </w:numPr>
        <w:ind w:left="2880"/>
      </w:pPr>
      <w:r>
        <w:t xml:space="preserve">It is advisable to not mark functions as unsafe, rather use unsafe blocks inside it wherever needed and then </w:t>
      </w:r>
      <w:r w:rsidR="000D31CB">
        <w:t>put manual checks in them for values. This way we create a safe abstraction over an unsafe code.</w:t>
      </w:r>
      <w:r w:rsidR="0076311D">
        <w:t xml:space="preserve"> </w:t>
      </w:r>
    </w:p>
    <w:p w14:paraId="1ECFE9E1" w14:textId="77777777" w:rsidR="0076311D" w:rsidRDefault="0076311D" w:rsidP="00132520">
      <w:pPr>
        <w:pStyle w:val="ListBullet"/>
        <w:numPr>
          <w:ilvl w:val="0"/>
          <w:numId w:val="0"/>
        </w:numPr>
        <w:ind w:left="2880"/>
      </w:pPr>
    </w:p>
    <w:p w14:paraId="7AA2DE97" w14:textId="77777777" w:rsidR="00132520" w:rsidRDefault="00132520" w:rsidP="007A179C">
      <w:pPr>
        <w:pStyle w:val="ListBullet"/>
        <w:numPr>
          <w:ilvl w:val="0"/>
          <w:numId w:val="0"/>
        </w:numPr>
        <w:ind w:left="2880"/>
      </w:pPr>
    </w:p>
    <w:p w14:paraId="7C5D13D4" w14:textId="7F1F1BA2" w:rsidR="006B175D" w:rsidRDefault="0076311D" w:rsidP="006B175D">
      <w:pPr>
        <w:pStyle w:val="ListBullet"/>
        <w:numPr>
          <w:ilvl w:val="3"/>
          <w:numId w:val="1"/>
        </w:numPr>
      </w:pPr>
      <w:r>
        <w:t xml:space="preserve">Extern: </w:t>
      </w:r>
      <w:r w:rsidR="00A62D93">
        <w:t xml:space="preserve">Rust also supports FFI (foreign function interface) where Rust code can call a function written in another language. </w:t>
      </w:r>
      <w:r w:rsidR="00EC1B56">
        <w:t xml:space="preserve">We declare these external functions inside Rust within extern </w:t>
      </w:r>
      <w:r w:rsidR="00841886">
        <w:t xml:space="preserve">blocks and then call the functions using unsafe blocks. This is because other languages don’t employ Rust’s Safety system and </w:t>
      </w:r>
      <w:proofErr w:type="gramStart"/>
      <w:r w:rsidR="00841886">
        <w:t>hence</w:t>
      </w:r>
      <w:proofErr w:type="gramEnd"/>
      <w:r w:rsidR="00841886">
        <w:t xml:space="preserve"> they are always unsafe in Rust’s eyes. </w:t>
      </w:r>
    </w:p>
    <w:p w14:paraId="6B1A4D48" w14:textId="1B6F5FA9" w:rsidR="00841886" w:rsidRDefault="00841886" w:rsidP="00841886">
      <w:pPr>
        <w:pStyle w:val="ListBullet"/>
        <w:numPr>
          <w:ilvl w:val="0"/>
          <w:numId w:val="0"/>
        </w:numPr>
        <w:ind w:left="2880"/>
      </w:pPr>
      <w:r>
        <w:t>For ex.:</w:t>
      </w:r>
    </w:p>
    <w:p w14:paraId="5A4AD499"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w:t>
      </w:r>
      <w:r>
        <w:rPr>
          <w:rFonts w:ascii="Consolas" w:hAnsi="Consolas" w:cs="Courier New"/>
          <w:color w:val="666600"/>
          <w:sz w:val="17"/>
          <w:szCs w:val="17"/>
        </w:rPr>
        <w:t>{</w:t>
      </w:r>
    </w:p>
    <w:p w14:paraId="03CAC85A"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gramEnd"/>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i32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i32</w:t>
      </w:r>
      <w:r>
        <w:rPr>
          <w:rFonts w:ascii="Consolas" w:hAnsi="Consolas" w:cs="Courier New"/>
          <w:color w:val="666600"/>
          <w:sz w:val="17"/>
          <w:szCs w:val="17"/>
        </w:rPr>
        <w:t>;</w:t>
      </w:r>
    </w:p>
    <w:p w14:paraId="1574E536"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666600"/>
          <w:sz w:val="17"/>
          <w:szCs w:val="17"/>
        </w:rPr>
        <w:t>}</w:t>
      </w:r>
    </w:p>
    <w:p w14:paraId="408A0B27"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000000"/>
          <w:sz w:val="17"/>
          <w:szCs w:val="17"/>
        </w:rPr>
        <w:t> </w:t>
      </w:r>
    </w:p>
    <w:p w14:paraId="0ADABC66"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7A57BF"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unsafe</w:t>
      </w:r>
      <w:r>
        <w:rPr>
          <w:rFonts w:ascii="Consolas" w:hAnsi="Consolas" w:cs="Courier New"/>
          <w:color w:val="000000"/>
          <w:sz w:val="17"/>
          <w:szCs w:val="17"/>
        </w:rPr>
        <w:t xml:space="preserve"> </w:t>
      </w:r>
      <w:r>
        <w:rPr>
          <w:rFonts w:ascii="Consolas" w:hAnsi="Consolas" w:cs="Courier New"/>
          <w:color w:val="666600"/>
          <w:sz w:val="17"/>
          <w:szCs w:val="17"/>
        </w:rPr>
        <w:t>{</w:t>
      </w:r>
    </w:p>
    <w:p w14:paraId="6484E0D3"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"Absolute value of -3 according to C: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8B1DF75"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AD67F6B" w14:textId="77777777" w:rsidR="00681EC5" w:rsidRDefault="00681E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3202713"/>
        <w:rPr>
          <w:rFonts w:ascii="Consolas" w:hAnsi="Consolas" w:cs="Courier New"/>
          <w:sz w:val="17"/>
          <w:szCs w:val="17"/>
        </w:rPr>
      </w:pPr>
      <w:r>
        <w:rPr>
          <w:rFonts w:ascii="Consolas" w:hAnsi="Consolas" w:cs="Courier New"/>
          <w:color w:val="666600"/>
          <w:sz w:val="17"/>
          <w:szCs w:val="17"/>
        </w:rPr>
        <w:t>}</w:t>
      </w:r>
    </w:p>
    <w:p w14:paraId="4639E1DA" w14:textId="026F8B0D" w:rsidR="00841886" w:rsidRDefault="000844A7" w:rsidP="000844A7">
      <w:pPr>
        <w:pStyle w:val="ListBullet"/>
        <w:numPr>
          <w:ilvl w:val="0"/>
          <w:numId w:val="0"/>
        </w:numPr>
        <w:ind w:left="432" w:hanging="432"/>
      </w:pPr>
      <w:r>
        <w:tab/>
      </w:r>
      <w:r>
        <w:tab/>
      </w:r>
      <w:r>
        <w:tab/>
      </w:r>
      <w:r>
        <w:tab/>
      </w:r>
      <w:r>
        <w:tab/>
      </w:r>
      <w:r w:rsidR="00B062C4">
        <w:t>Here, “C” is the name of the ABI</w:t>
      </w:r>
      <w:r w:rsidR="00112E9D">
        <w:t xml:space="preserve"> (Application Binary Interface)</w:t>
      </w:r>
      <w:r w:rsidR="00B062C4">
        <w:t xml:space="preserve"> Rust will look in for the function. There are some ABIs that Rust guarantees will always be available for Rust compiler to use and C is one of them, so no extra code is needed for this </w:t>
      </w:r>
      <w:r w:rsidR="00BC6FA1">
        <w:t>example to be run.</w:t>
      </w:r>
    </w:p>
    <w:p w14:paraId="651E0EF1" w14:textId="77777777" w:rsidR="00E83D41" w:rsidRDefault="00E83D41" w:rsidP="000844A7">
      <w:pPr>
        <w:pStyle w:val="ListBullet"/>
        <w:numPr>
          <w:ilvl w:val="0"/>
          <w:numId w:val="0"/>
        </w:numPr>
        <w:ind w:left="432" w:hanging="432"/>
      </w:pPr>
    </w:p>
    <w:p w14:paraId="04B948ED" w14:textId="129FE9FD" w:rsidR="00725593" w:rsidRDefault="00E83D41" w:rsidP="00725593">
      <w:pPr>
        <w:pStyle w:val="ListBullet"/>
        <w:numPr>
          <w:ilvl w:val="0"/>
          <w:numId w:val="0"/>
        </w:numPr>
        <w:ind w:left="432" w:hanging="432"/>
      </w:pPr>
      <w:r>
        <w:tab/>
        <w:t xml:space="preserve">Similarly, Rust code can be called from other languages too. </w:t>
      </w:r>
      <w:r w:rsidR="00D04CE9">
        <w:t xml:space="preserve">In that case we specify the target ABI to the extern keyword and then define our method. </w:t>
      </w:r>
    </w:p>
    <w:p w14:paraId="07AFC700" w14:textId="0D3596C4" w:rsidR="00725593" w:rsidRDefault="00725593" w:rsidP="00725593">
      <w:pPr>
        <w:pStyle w:val="ListBullet"/>
        <w:numPr>
          <w:ilvl w:val="0"/>
          <w:numId w:val="0"/>
        </w:numPr>
        <w:ind w:left="432" w:hanging="432"/>
      </w:pPr>
      <w:r>
        <w:t>For ex.:</w:t>
      </w:r>
    </w:p>
    <w:p w14:paraId="2FEFBAF3" w14:textId="77777777" w:rsidR="00725593" w:rsidRDefault="00725593" w:rsidP="007A179C">
      <w:pPr>
        <w:pStyle w:val="ListBullet"/>
        <w:numPr>
          <w:ilvl w:val="0"/>
          <w:numId w:val="0"/>
        </w:numPr>
        <w:ind w:left="432"/>
      </w:pPr>
      <w:r>
        <w:t>#[no_mangle]</w:t>
      </w:r>
    </w:p>
    <w:p w14:paraId="1AE3DB5D" w14:textId="77777777" w:rsidR="00725593" w:rsidRDefault="00725593" w:rsidP="007A179C">
      <w:pPr>
        <w:pStyle w:val="ListBullet"/>
        <w:numPr>
          <w:ilvl w:val="0"/>
          <w:numId w:val="0"/>
        </w:numPr>
        <w:ind w:left="432"/>
      </w:pPr>
      <w:r>
        <w:t xml:space="preserve">pub extern "C" </w:t>
      </w:r>
      <w:proofErr w:type="spellStart"/>
      <w:r>
        <w:t>fn</w:t>
      </w:r>
      <w:proofErr w:type="spellEnd"/>
      <w:r>
        <w:t xml:space="preserve"> </w:t>
      </w:r>
      <w:proofErr w:type="spellStart"/>
      <w:r>
        <w:t>call_from_</w:t>
      </w:r>
      <w:proofErr w:type="gramStart"/>
      <w:r>
        <w:t>c</w:t>
      </w:r>
      <w:proofErr w:type="spellEnd"/>
      <w:r>
        <w:t>(</w:t>
      </w:r>
      <w:proofErr w:type="gramEnd"/>
      <w:r>
        <w:t>) {</w:t>
      </w:r>
    </w:p>
    <w:p w14:paraId="32634585" w14:textId="77777777" w:rsidR="00725593" w:rsidRDefault="00725593" w:rsidP="007A179C">
      <w:pPr>
        <w:pStyle w:val="ListBullet"/>
        <w:numPr>
          <w:ilvl w:val="0"/>
          <w:numId w:val="0"/>
        </w:numPr>
        <w:ind w:left="432"/>
      </w:pPr>
      <w:r>
        <w:lastRenderedPageBreak/>
        <w:t xml:space="preserve">    </w:t>
      </w:r>
      <w:proofErr w:type="spellStart"/>
      <w:proofErr w:type="gramStart"/>
      <w:r>
        <w:t>println</w:t>
      </w:r>
      <w:proofErr w:type="spellEnd"/>
      <w:r>
        <w:t>!(</w:t>
      </w:r>
      <w:proofErr w:type="gramEnd"/>
      <w:r>
        <w:t>"Just called a Rust function from C!");</w:t>
      </w:r>
    </w:p>
    <w:p w14:paraId="12EBDDDE" w14:textId="256EC4C7" w:rsidR="00725593" w:rsidRDefault="00725593" w:rsidP="00725593">
      <w:pPr>
        <w:pStyle w:val="ListBullet"/>
        <w:numPr>
          <w:ilvl w:val="0"/>
          <w:numId w:val="0"/>
        </w:numPr>
        <w:ind w:left="432" w:hanging="432"/>
      </w:pPr>
      <w:r>
        <w:t>}</w:t>
      </w:r>
    </w:p>
    <w:p w14:paraId="1BB28D1C" w14:textId="16E93524" w:rsidR="00725593" w:rsidRDefault="00725593" w:rsidP="007A179C">
      <w:pPr>
        <w:pStyle w:val="ListBullet"/>
        <w:numPr>
          <w:ilvl w:val="0"/>
          <w:numId w:val="0"/>
        </w:numPr>
        <w:ind w:left="432" w:hanging="432"/>
      </w:pPr>
      <w:r>
        <w:tab/>
      </w:r>
      <w:r w:rsidR="00302B9F">
        <w:t xml:space="preserve">Then we can take the </w:t>
      </w:r>
      <w:proofErr w:type="spellStart"/>
      <w:r w:rsidR="00302B9F">
        <w:t>pdb</w:t>
      </w:r>
      <w:proofErr w:type="spellEnd"/>
      <w:r w:rsidR="00302B9F">
        <w:t xml:space="preserve"> file in </w:t>
      </w:r>
      <w:r w:rsidR="00E10EB8">
        <w:t xml:space="preserve">the target directory and link it to a C program and use it there. </w:t>
      </w:r>
      <w:proofErr w:type="spellStart"/>
      <w:r w:rsidR="00E10EB8">
        <w:t>no_mangle</w:t>
      </w:r>
      <w:proofErr w:type="spellEnd"/>
      <w:r w:rsidR="00E10EB8">
        <w:t xml:space="preserve"> attribute disables name mangling for the given function. Name mangling is a feature that all languages do to </w:t>
      </w:r>
      <w:r w:rsidR="00AE65CB">
        <w:t xml:space="preserve">shorten item names for smaller binary sizes. </w:t>
      </w:r>
    </w:p>
    <w:p w14:paraId="47CEC027" w14:textId="77777777" w:rsidR="0076311D" w:rsidRDefault="0076311D" w:rsidP="007A179C">
      <w:pPr>
        <w:pStyle w:val="ListBullet"/>
        <w:numPr>
          <w:ilvl w:val="3"/>
          <w:numId w:val="1"/>
        </w:numPr>
      </w:pPr>
    </w:p>
    <w:p w14:paraId="3C565215" w14:textId="77777777" w:rsidR="00360EEC" w:rsidRDefault="00360EEC" w:rsidP="00F5080E">
      <w:pPr>
        <w:pStyle w:val="ListBullet"/>
        <w:numPr>
          <w:ilvl w:val="2"/>
          <w:numId w:val="1"/>
        </w:numPr>
      </w:pPr>
      <w:r>
        <w:t>Access or modify a mutable static variable</w:t>
      </w:r>
    </w:p>
    <w:p w14:paraId="1BD4766F" w14:textId="04619307" w:rsidR="00A36F12" w:rsidRDefault="00A36F12" w:rsidP="00A36F12">
      <w:pPr>
        <w:pStyle w:val="ListBullet"/>
        <w:numPr>
          <w:ilvl w:val="3"/>
          <w:numId w:val="1"/>
        </w:numPr>
      </w:pPr>
      <w:r>
        <w:t xml:space="preserve">Global/static mutable variables can be modified in unsafe blocks. </w:t>
      </w:r>
    </w:p>
    <w:p w14:paraId="2150B540" w14:textId="797214BD" w:rsidR="00A36F12" w:rsidRDefault="00A36F12" w:rsidP="00A36F12">
      <w:pPr>
        <w:pStyle w:val="ListBullet"/>
        <w:numPr>
          <w:ilvl w:val="0"/>
          <w:numId w:val="0"/>
        </w:numPr>
        <w:ind w:left="2880"/>
      </w:pPr>
      <w:r>
        <w:t>For ex.:</w:t>
      </w:r>
    </w:p>
    <w:p w14:paraId="17C14FEB" w14:textId="19049732" w:rsidR="00A36F12" w:rsidRDefault="00A36F12" w:rsidP="00A36F12">
      <w:pPr>
        <w:pStyle w:val="ListBullet"/>
        <w:numPr>
          <w:ilvl w:val="0"/>
          <w:numId w:val="0"/>
        </w:numPr>
        <w:ind w:left="2880"/>
      </w:pPr>
      <w:r>
        <w:t xml:space="preserve">static mut </w:t>
      </w:r>
      <w:proofErr w:type="gramStart"/>
      <w:r>
        <w:t>x :</w:t>
      </w:r>
      <w:proofErr w:type="gramEnd"/>
      <w:r>
        <w:t xml:space="preserve"> i32 =2;</w:t>
      </w:r>
    </w:p>
    <w:p w14:paraId="26041125" w14:textId="465D9DCD" w:rsidR="00A36F12" w:rsidRDefault="00AD3E46" w:rsidP="00A36F12">
      <w:pPr>
        <w:pStyle w:val="ListBullet"/>
        <w:numPr>
          <w:ilvl w:val="0"/>
          <w:numId w:val="0"/>
        </w:numPr>
        <w:ind w:left="2880"/>
      </w:pPr>
      <w:r>
        <w:t>…</w:t>
      </w:r>
    </w:p>
    <w:p w14:paraId="01158AE7" w14:textId="77777777" w:rsidR="00AD3E46" w:rsidRDefault="00AD3E46" w:rsidP="00A36F12">
      <w:pPr>
        <w:pStyle w:val="ListBullet"/>
        <w:numPr>
          <w:ilvl w:val="0"/>
          <w:numId w:val="0"/>
        </w:numPr>
        <w:ind w:left="2880"/>
      </w:pPr>
      <w:r>
        <w:t>unsafe {</w:t>
      </w:r>
    </w:p>
    <w:p w14:paraId="369F6C91" w14:textId="5ED25ACF" w:rsidR="00AD3E46" w:rsidRDefault="00AD3E46" w:rsidP="00A36F12">
      <w:pPr>
        <w:pStyle w:val="ListBullet"/>
        <w:numPr>
          <w:ilvl w:val="0"/>
          <w:numId w:val="0"/>
        </w:numPr>
        <w:ind w:left="2880"/>
      </w:pPr>
      <w:r>
        <w:tab/>
        <w:t>x=3;</w:t>
      </w:r>
    </w:p>
    <w:p w14:paraId="6FD16B71" w14:textId="327E696E" w:rsidR="00AD3E46" w:rsidRDefault="00AD3E46" w:rsidP="007A179C">
      <w:pPr>
        <w:pStyle w:val="ListBullet"/>
        <w:numPr>
          <w:ilvl w:val="0"/>
          <w:numId w:val="0"/>
        </w:numPr>
        <w:ind w:left="2880"/>
      </w:pPr>
      <w:r>
        <w:t>}</w:t>
      </w:r>
    </w:p>
    <w:p w14:paraId="443B04C4" w14:textId="77777777" w:rsidR="00A36F12" w:rsidRDefault="00A36F12" w:rsidP="007A179C">
      <w:pPr>
        <w:pStyle w:val="ListBullet"/>
        <w:numPr>
          <w:ilvl w:val="3"/>
          <w:numId w:val="1"/>
        </w:numPr>
      </w:pPr>
    </w:p>
    <w:p w14:paraId="5697C32C" w14:textId="40DAF373" w:rsidR="00360EEC" w:rsidRDefault="00360EEC" w:rsidP="00F5080E">
      <w:pPr>
        <w:pStyle w:val="ListBullet"/>
        <w:numPr>
          <w:ilvl w:val="2"/>
          <w:numId w:val="1"/>
        </w:numPr>
      </w:pPr>
      <w:r>
        <w:t>Implement an unsafe trait</w:t>
      </w:r>
      <w:r w:rsidR="002E3D4C">
        <w:t>:</w:t>
      </w:r>
    </w:p>
    <w:p w14:paraId="4746F030" w14:textId="7BDCEAB0" w:rsidR="002E3D4C" w:rsidRDefault="002E3D4C" w:rsidP="002E3D4C">
      <w:pPr>
        <w:pStyle w:val="ListBullet"/>
        <w:numPr>
          <w:ilvl w:val="3"/>
          <w:numId w:val="1"/>
        </w:numPr>
      </w:pPr>
      <w:r>
        <w:t xml:space="preserve">Unsafe traits </w:t>
      </w:r>
      <w:r w:rsidR="006D7962">
        <w:t xml:space="preserve">are those traits that have some </w:t>
      </w:r>
      <w:r w:rsidR="00DD0F84">
        <w:t>methods whose invariants the compiler cannot check</w:t>
      </w:r>
      <w:r w:rsidR="00F61488">
        <w:t xml:space="preserve">. For them we need to use unsafe implementation blocks. Like if we were to implement the Send and Sync </w:t>
      </w:r>
      <w:proofErr w:type="gramStart"/>
      <w:r w:rsidR="00F61488">
        <w:t>trait</w:t>
      </w:r>
      <w:proofErr w:type="gramEnd"/>
      <w:r w:rsidR="00F61488">
        <w:t xml:space="preserve"> we would need to mark the implementations unsafe. For ex.:</w:t>
      </w:r>
    </w:p>
    <w:p w14:paraId="3E09E584" w14:textId="4E1AE8B5" w:rsidR="00F61488" w:rsidRDefault="00F61488" w:rsidP="00F61488">
      <w:pPr>
        <w:pStyle w:val="ListBullet"/>
        <w:numPr>
          <w:ilvl w:val="0"/>
          <w:numId w:val="0"/>
        </w:numPr>
        <w:ind w:left="2880"/>
      </w:pPr>
      <w:r>
        <w:t xml:space="preserve">unsafe trait </w:t>
      </w:r>
      <w:proofErr w:type="gramStart"/>
      <w:r>
        <w:t>X{</w:t>
      </w:r>
      <w:proofErr w:type="gramEnd"/>
      <w:r>
        <w:t>…}</w:t>
      </w:r>
    </w:p>
    <w:p w14:paraId="3196C3EA" w14:textId="1602EAA7" w:rsidR="00F61488" w:rsidRDefault="00F61488" w:rsidP="007A179C">
      <w:pPr>
        <w:pStyle w:val="ListBullet"/>
        <w:numPr>
          <w:ilvl w:val="0"/>
          <w:numId w:val="0"/>
        </w:numPr>
        <w:ind w:left="2880"/>
      </w:pPr>
      <w:r>
        <w:t xml:space="preserve">unsafe </w:t>
      </w:r>
      <w:proofErr w:type="spellStart"/>
      <w:r>
        <w:t>impl</w:t>
      </w:r>
      <w:proofErr w:type="spellEnd"/>
      <w:r>
        <w:t xml:space="preserve"> X for A {…}</w:t>
      </w:r>
    </w:p>
    <w:p w14:paraId="621EA0F0" w14:textId="72DAE479" w:rsidR="00F61488" w:rsidRDefault="00F61488" w:rsidP="007A179C">
      <w:pPr>
        <w:pStyle w:val="ListBullet"/>
        <w:numPr>
          <w:ilvl w:val="0"/>
          <w:numId w:val="0"/>
        </w:numPr>
        <w:ind w:left="2880"/>
      </w:pPr>
    </w:p>
    <w:p w14:paraId="422C0ACA" w14:textId="77777777" w:rsidR="002E3D4C" w:rsidRDefault="002E3D4C" w:rsidP="007A179C">
      <w:pPr>
        <w:pStyle w:val="ListBullet"/>
        <w:numPr>
          <w:ilvl w:val="3"/>
          <w:numId w:val="1"/>
        </w:numPr>
      </w:pPr>
    </w:p>
    <w:p w14:paraId="25C61DE6" w14:textId="4FF56DAD" w:rsidR="00360EEC" w:rsidRDefault="00360EEC" w:rsidP="004E6251">
      <w:pPr>
        <w:pStyle w:val="ListBullet"/>
        <w:numPr>
          <w:ilvl w:val="2"/>
          <w:numId w:val="1"/>
        </w:numPr>
      </w:pPr>
      <w:r>
        <w:t>Access fields of unions</w:t>
      </w:r>
      <w:r w:rsidR="00CA54F3">
        <w:t xml:space="preserve">: </w:t>
      </w:r>
    </w:p>
    <w:p w14:paraId="3E10E119" w14:textId="6CB12FD6" w:rsidR="00CA54F3" w:rsidRDefault="00CA54F3" w:rsidP="00CA54F3">
      <w:pPr>
        <w:pStyle w:val="ListBullet"/>
        <w:numPr>
          <w:ilvl w:val="3"/>
          <w:numId w:val="1"/>
        </w:numPr>
      </w:pPr>
      <w:r>
        <w:lastRenderedPageBreak/>
        <w:t xml:space="preserve">Unions are the unions from C. They are basically like Rust </w:t>
      </w:r>
      <w:proofErr w:type="spellStart"/>
      <w:r>
        <w:t>enums</w:t>
      </w:r>
      <w:proofErr w:type="spellEnd"/>
      <w:r>
        <w:t xml:space="preserve"> where only 1 single value can be active at a time but are written like structs. </w:t>
      </w:r>
      <w:r w:rsidR="00150EAC">
        <w:t>They are primarily used to FFI with unions in C</w:t>
      </w:r>
      <w:r w:rsidR="00C10418">
        <w:t xml:space="preserve"> and are a part of unsafe Rust as Rust can’t guarantee the active type by itself.</w:t>
      </w:r>
    </w:p>
    <w:p w14:paraId="52150B69" w14:textId="77777777" w:rsidR="00CA54F3" w:rsidRDefault="00CA54F3" w:rsidP="007A179C">
      <w:pPr>
        <w:pStyle w:val="ListBullet"/>
        <w:numPr>
          <w:ilvl w:val="3"/>
          <w:numId w:val="1"/>
        </w:numPr>
      </w:pPr>
    </w:p>
    <w:p w14:paraId="680C0286" w14:textId="77777777" w:rsidR="00280A95" w:rsidRDefault="00280A95" w:rsidP="004E6251">
      <w:pPr>
        <w:pStyle w:val="ListBullet"/>
        <w:numPr>
          <w:ilvl w:val="0"/>
          <w:numId w:val="0"/>
        </w:numPr>
        <w:ind w:left="1440"/>
      </w:pPr>
    </w:p>
    <w:p w14:paraId="5AD0F8C5" w14:textId="77777777" w:rsidR="00557B00" w:rsidRDefault="00557B00" w:rsidP="004E6251">
      <w:pPr>
        <w:pStyle w:val="ListBullet"/>
        <w:numPr>
          <w:ilvl w:val="1"/>
          <w:numId w:val="1"/>
        </w:numPr>
      </w:pPr>
    </w:p>
    <w:p w14:paraId="68AD6830" w14:textId="5070CE83" w:rsidR="00114F48" w:rsidRDefault="00C770FB" w:rsidP="00C42FA2">
      <w:pPr>
        <w:pStyle w:val="ListBullet"/>
        <w:outlineLvl w:val="1"/>
      </w:pPr>
      <w:r>
        <w:t xml:space="preserve">Macros: </w:t>
      </w:r>
      <w:r w:rsidR="001C6B95">
        <w:t xml:space="preserve">Macros are like functions except they aren’t. Macros are a way of writing code that writes other code, this is known as metaprogramming. </w:t>
      </w:r>
      <w:r w:rsidR="00C0030C">
        <w:t xml:space="preserve">Macros expand to produce more code. So when we use </w:t>
      </w:r>
      <w:proofErr w:type="spellStart"/>
      <w:proofErr w:type="gramStart"/>
      <w:r w:rsidR="00C0030C">
        <w:t>println</w:t>
      </w:r>
      <w:proofErr w:type="spellEnd"/>
      <w:r w:rsidR="00C0030C">
        <w:t>!(</w:t>
      </w:r>
      <w:proofErr w:type="gramEnd"/>
      <w:r w:rsidR="00C0030C">
        <w:t xml:space="preserve">…) we are calling a macro </w:t>
      </w:r>
      <w:r w:rsidR="00FA4996">
        <w:t xml:space="preserve">and even before </w:t>
      </w:r>
      <w:r w:rsidR="000265FD">
        <w:t xml:space="preserve">the compiler interprets the code </w:t>
      </w:r>
      <w:r w:rsidR="00FA4996">
        <w:t xml:space="preserve">the macros are run and hence the </w:t>
      </w:r>
      <w:proofErr w:type="spellStart"/>
      <w:r w:rsidR="00FA4996">
        <w:t>println</w:t>
      </w:r>
      <w:proofErr w:type="spellEnd"/>
      <w:r w:rsidR="00FA4996">
        <w:t>! gets replaced with relevant code.</w:t>
      </w:r>
      <w:r w:rsidR="00FD5312">
        <w:t xml:space="preserve"> Macros have a bit more power than functions, they can take variable number of parameters with any type</w:t>
      </w:r>
      <w:r w:rsidR="00742011">
        <w:t xml:space="preserve"> and are run </w:t>
      </w:r>
      <w:r w:rsidR="002D3D94">
        <w:t xml:space="preserve">at </w:t>
      </w:r>
      <w:r w:rsidR="00742011">
        <w:t xml:space="preserve">compile time </w:t>
      </w:r>
      <w:r w:rsidR="002D3D94">
        <w:t xml:space="preserve">but before the code is interpreted </w:t>
      </w:r>
      <w:r w:rsidR="00742011">
        <w:t xml:space="preserve">so they can be used in </w:t>
      </w:r>
      <w:proofErr w:type="spellStart"/>
      <w:r w:rsidR="00742011">
        <w:t>situtations</w:t>
      </w:r>
      <w:proofErr w:type="spellEnd"/>
      <w:r w:rsidR="00742011">
        <w:t xml:space="preserve"> like implementing traits on other types.</w:t>
      </w:r>
      <w:r w:rsidR="00B635A9">
        <w:t xml:space="preserve"> Macros must be brought into scope </w:t>
      </w:r>
      <w:r w:rsidR="00AD4E7B">
        <w:t>before they can be called, unlike functions which can be defined anywhere and run anywhere.</w:t>
      </w:r>
      <w:r w:rsidR="001267DA">
        <w:t xml:space="preserve"> Macros are also needed as Rust doesn’t support Reflection.</w:t>
      </w:r>
    </w:p>
    <w:p w14:paraId="3E4EB45A" w14:textId="3CA0A705" w:rsidR="00D850A5" w:rsidRDefault="00BA70BD" w:rsidP="00D850A5">
      <w:pPr>
        <w:pStyle w:val="ListBullet"/>
        <w:numPr>
          <w:ilvl w:val="0"/>
          <w:numId w:val="0"/>
        </w:numPr>
        <w:ind w:left="432"/>
      </w:pPr>
      <w:r>
        <w:t>Rust has 4 types of macros:</w:t>
      </w:r>
    </w:p>
    <w:p w14:paraId="42C1CCA0" w14:textId="1F0A626C" w:rsidR="00BA70BD" w:rsidRDefault="00BA70BD" w:rsidP="00D850A5">
      <w:pPr>
        <w:pStyle w:val="ListBullet"/>
        <w:numPr>
          <w:ilvl w:val="0"/>
          <w:numId w:val="0"/>
        </w:numPr>
        <w:ind w:left="432"/>
      </w:pPr>
      <w:r>
        <w:t xml:space="preserve">Declarative macros with </w:t>
      </w:r>
      <w:proofErr w:type="spellStart"/>
      <w:r>
        <w:t>macro_rules</w:t>
      </w:r>
      <w:proofErr w:type="spellEnd"/>
      <w:r>
        <w:t>!</w:t>
      </w:r>
    </w:p>
    <w:p w14:paraId="699896E9" w14:textId="2B2D2492" w:rsidR="00BA70BD" w:rsidRDefault="00BA70BD" w:rsidP="00D850A5">
      <w:pPr>
        <w:pStyle w:val="ListBullet"/>
        <w:numPr>
          <w:ilvl w:val="0"/>
          <w:numId w:val="0"/>
        </w:numPr>
        <w:ind w:left="432"/>
      </w:pPr>
      <w:r>
        <w:t>And Procedural macros, which include #[derive]</w:t>
      </w:r>
      <w:r w:rsidR="00284ADE">
        <w:t xml:space="preserve">, attribute like macros which </w:t>
      </w:r>
      <w:r w:rsidR="00F26076">
        <w:t>define attributes on items and lastly function like macros which operate on specific arguments.</w:t>
      </w:r>
    </w:p>
    <w:p w14:paraId="33B3AB6E" w14:textId="77777777" w:rsidR="00D850A5" w:rsidRDefault="00D850A5" w:rsidP="007A179C">
      <w:pPr>
        <w:pStyle w:val="ListBullet"/>
        <w:numPr>
          <w:ilvl w:val="0"/>
          <w:numId w:val="0"/>
        </w:numPr>
        <w:ind w:left="432"/>
      </w:pPr>
    </w:p>
    <w:p w14:paraId="42F69DBC" w14:textId="66CA983D" w:rsidR="00FE4442" w:rsidRDefault="00FE4442" w:rsidP="007A179C">
      <w:pPr>
        <w:pStyle w:val="ListBullet"/>
        <w:numPr>
          <w:ilvl w:val="1"/>
          <w:numId w:val="1"/>
        </w:numPr>
      </w:pPr>
      <w:r>
        <w:t>For ex.:</w:t>
      </w:r>
    </w:p>
    <w:p w14:paraId="4B8654F7"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880000"/>
          <w:sz w:val="17"/>
          <w:szCs w:val="17"/>
        </w:rPr>
        <w:t>#[macro_export]</w:t>
      </w:r>
    </w:p>
    <w:p w14:paraId="7B765966"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proofErr w:type="spellStart"/>
      <w:r>
        <w:rPr>
          <w:rFonts w:ascii="Consolas" w:hAnsi="Consolas" w:cs="Courier New"/>
          <w:color w:val="000000"/>
          <w:sz w:val="17"/>
          <w:szCs w:val="17"/>
        </w:rPr>
        <w:t>macro_rules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6509DD0"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expr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DC2DC7F"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791ED39"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mut </w:t>
      </w:r>
      <w:proofErr w:type="spellStart"/>
      <w:r>
        <w:rPr>
          <w:rFonts w:ascii="Consolas" w:hAnsi="Consolas" w:cs="Courier New"/>
          <w:color w:val="000000"/>
          <w:sz w:val="17"/>
          <w:szCs w:val="17"/>
        </w:rPr>
        <w:t>temp_vec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Vec</w:t>
      </w:r>
      <w:proofErr w:type="spellEnd"/>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666600"/>
          <w:sz w:val="17"/>
          <w:szCs w:val="17"/>
        </w:rPr>
        <w:t>();</w:t>
      </w:r>
    </w:p>
    <w:p w14:paraId="54466B90"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C995492"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temp_</w:t>
      </w:r>
      <w:proofErr w:type="gramStart"/>
      <w:r>
        <w:rPr>
          <w:rFonts w:ascii="Consolas" w:hAnsi="Consolas" w:cs="Courier New"/>
          <w:color w:val="000000"/>
          <w:sz w:val="17"/>
          <w:szCs w:val="17"/>
        </w:rPr>
        <w:t>vec</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14E360A"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07BDEAD"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temp_vec</w:t>
      </w:r>
      <w:proofErr w:type="spellEnd"/>
    </w:p>
    <w:p w14:paraId="2B1A3970"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81A4612"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2FEF15A" w14:textId="77777777" w:rsidR="00FE4442" w:rsidRDefault="00FE44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43395443"/>
        <w:rPr>
          <w:rFonts w:ascii="Consolas" w:hAnsi="Consolas" w:cs="Courier New"/>
          <w:sz w:val="17"/>
          <w:szCs w:val="17"/>
        </w:rPr>
      </w:pPr>
      <w:r>
        <w:rPr>
          <w:rFonts w:ascii="Consolas" w:hAnsi="Consolas" w:cs="Courier New"/>
          <w:color w:val="666600"/>
          <w:sz w:val="17"/>
          <w:szCs w:val="17"/>
        </w:rPr>
        <w:lastRenderedPageBreak/>
        <w:t>}</w:t>
      </w:r>
      <w:r>
        <w:rPr>
          <w:rFonts w:ascii="Consolas" w:hAnsi="Consolas" w:cs="Courier New"/>
          <w:color w:val="000000"/>
          <w:sz w:val="17"/>
          <w:szCs w:val="17"/>
        </w:rPr>
        <w:t> </w:t>
      </w:r>
    </w:p>
    <w:p w14:paraId="2F815DA4" w14:textId="4135CFF2" w:rsidR="00FE4442" w:rsidRDefault="00356C53" w:rsidP="00FE4442">
      <w:pPr>
        <w:pStyle w:val="ListBullet"/>
        <w:numPr>
          <w:ilvl w:val="0"/>
          <w:numId w:val="0"/>
        </w:numPr>
        <w:ind w:left="432"/>
      </w:pPr>
      <w:r>
        <w:t xml:space="preserve">is a simplified version of </w:t>
      </w:r>
      <w:proofErr w:type="spellStart"/>
      <w:r>
        <w:t>vec</w:t>
      </w:r>
      <w:proofErr w:type="spellEnd"/>
      <w:r>
        <w:t xml:space="preserve">! macro. </w:t>
      </w:r>
      <w:r w:rsidR="0075112B">
        <w:t xml:space="preserve">Here, </w:t>
      </w:r>
      <w:proofErr w:type="spellStart"/>
      <w:r w:rsidR="0075112B">
        <w:t>macro_rules</w:t>
      </w:r>
      <w:proofErr w:type="spellEnd"/>
      <w:r w:rsidR="0075112B">
        <w:t xml:space="preserve">! is a type of macro that’s widely used in Rust aka </w:t>
      </w:r>
      <w:r w:rsidR="00B57FAA">
        <w:t xml:space="preserve">as a </w:t>
      </w:r>
      <w:r w:rsidR="0075112B">
        <w:t>Declarative Macro.</w:t>
      </w:r>
      <w:r w:rsidR="00805AD4">
        <w:t xml:space="preserve"> Their syntax is similar to a match expression.</w:t>
      </w:r>
      <w:r w:rsidR="00D850A5">
        <w:t xml:space="preserve"> The macro export attribute here </w:t>
      </w:r>
      <w:r>
        <w:t xml:space="preserve">tells that the macro should be </w:t>
      </w:r>
      <w:r w:rsidR="0018268E">
        <w:t xml:space="preserve">brought into scope whenever its parent crate is </w:t>
      </w:r>
      <w:r w:rsidR="00376782">
        <w:t>brought into scope.</w:t>
      </w:r>
    </w:p>
    <w:p w14:paraId="3A9EA3D9" w14:textId="09AEB372" w:rsidR="007C4B2B" w:rsidRDefault="00F5302E" w:rsidP="007A179C">
      <w:pPr>
        <w:pStyle w:val="ListBullet"/>
        <w:numPr>
          <w:ilvl w:val="0"/>
          <w:numId w:val="0"/>
        </w:numPr>
        <w:ind w:left="432"/>
      </w:pPr>
      <w:proofErr w:type="spellStart"/>
      <w:r>
        <w:t>macro_rules</w:t>
      </w:r>
      <w:proofErr w:type="spellEnd"/>
      <w:r>
        <w:t xml:space="preserve">! has some strange edge cases which is why </w:t>
      </w:r>
      <w:r w:rsidR="002234C4">
        <w:t xml:space="preserve">Rust’s </w:t>
      </w:r>
      <w:r>
        <w:t>second declarative macro which will come in future will deprecate it.</w:t>
      </w:r>
    </w:p>
    <w:p w14:paraId="7BA1FF37" w14:textId="12AF607E" w:rsidR="00114F48" w:rsidRDefault="00B367DF" w:rsidP="007C4B2B">
      <w:pPr>
        <w:pStyle w:val="ListBullet"/>
        <w:numPr>
          <w:ilvl w:val="1"/>
          <w:numId w:val="1"/>
        </w:numPr>
      </w:pPr>
      <w:r>
        <w:t>Procedural Macros: Unlike Declarative macros, these</w:t>
      </w:r>
      <w:r w:rsidR="00B76987">
        <w:t xml:space="preserve"> take some code as input and </w:t>
      </w:r>
      <w:r w:rsidR="0065796F">
        <w:t>produce some code as output.</w:t>
      </w:r>
      <w:r w:rsidR="005A6F58">
        <w:t xml:space="preserve"> There are 3 types of them, custom derive, attribute-like and function-like. </w:t>
      </w:r>
    </w:p>
    <w:p w14:paraId="5E1CD238" w14:textId="6B5DA1DD" w:rsidR="005A6F58" w:rsidRDefault="005A6F58" w:rsidP="005A6F58">
      <w:pPr>
        <w:pStyle w:val="ListBullet"/>
        <w:numPr>
          <w:ilvl w:val="0"/>
          <w:numId w:val="0"/>
        </w:numPr>
        <w:ind w:left="1440"/>
      </w:pPr>
      <w:r>
        <w:t xml:space="preserve">To define our own procedural </w:t>
      </w:r>
      <w:proofErr w:type="gramStart"/>
      <w:r>
        <w:t>macros</w:t>
      </w:r>
      <w:proofErr w:type="gramEnd"/>
      <w:r>
        <w:t xml:space="preserve"> we </w:t>
      </w:r>
      <w:r w:rsidR="00840FD5">
        <w:t>have to create a crate of a special type where the macro’s definition would reside.</w:t>
      </w:r>
      <w:r w:rsidR="00B47256">
        <w:t xml:space="preserve"> </w:t>
      </w:r>
      <w:proofErr w:type="gramStart"/>
      <w:r w:rsidR="00B47256">
        <w:t>However</w:t>
      </w:r>
      <w:proofErr w:type="gramEnd"/>
      <w:r w:rsidR="00B47256">
        <w:t xml:space="preserve"> we can create multiple procedural macros per crate.</w:t>
      </w:r>
    </w:p>
    <w:p w14:paraId="47F7A552" w14:textId="1DCFEF5B" w:rsidR="00D5305D" w:rsidRDefault="00D5305D" w:rsidP="005A6F58">
      <w:pPr>
        <w:pStyle w:val="ListBullet"/>
        <w:numPr>
          <w:ilvl w:val="0"/>
          <w:numId w:val="0"/>
        </w:numPr>
        <w:ind w:left="1440"/>
      </w:pPr>
      <w:r>
        <w:t>General layout:</w:t>
      </w:r>
    </w:p>
    <w:p w14:paraId="55857D93" w14:textId="06CB85BD" w:rsidR="00981572" w:rsidRDefault="00981572" w:rsidP="00D5305D">
      <w:pPr>
        <w:pStyle w:val="ListBullet"/>
        <w:numPr>
          <w:ilvl w:val="0"/>
          <w:numId w:val="0"/>
        </w:numPr>
        <w:ind w:left="1440"/>
      </w:pPr>
      <w:r>
        <w:t>In src/lib.rs</w:t>
      </w:r>
    </w:p>
    <w:p w14:paraId="50599AD0" w14:textId="2ABDFC51" w:rsidR="00D5305D" w:rsidRDefault="00D5305D" w:rsidP="007A179C">
      <w:pPr>
        <w:pStyle w:val="ListBullet"/>
        <w:numPr>
          <w:ilvl w:val="0"/>
          <w:numId w:val="0"/>
        </w:numPr>
        <w:ind w:left="1440"/>
      </w:pPr>
      <w:r>
        <w:t xml:space="preserve">use </w:t>
      </w:r>
      <w:proofErr w:type="spellStart"/>
      <w:r>
        <w:t>proc_macro</w:t>
      </w:r>
      <w:proofErr w:type="spellEnd"/>
      <w:r>
        <w:t>;</w:t>
      </w:r>
    </w:p>
    <w:p w14:paraId="18950830" w14:textId="77777777" w:rsidR="00D5305D" w:rsidRDefault="00D5305D" w:rsidP="007A179C">
      <w:pPr>
        <w:pStyle w:val="ListBullet"/>
        <w:numPr>
          <w:ilvl w:val="0"/>
          <w:numId w:val="0"/>
        </w:numPr>
        <w:ind w:left="1440"/>
      </w:pPr>
    </w:p>
    <w:p w14:paraId="2867DF1F" w14:textId="77777777" w:rsidR="00D5305D" w:rsidRDefault="00D5305D" w:rsidP="007A179C">
      <w:pPr>
        <w:pStyle w:val="ListBullet"/>
        <w:numPr>
          <w:ilvl w:val="0"/>
          <w:numId w:val="0"/>
        </w:numPr>
        <w:ind w:left="1440"/>
      </w:pPr>
      <w:r>
        <w:t>#[some_attribute]</w:t>
      </w:r>
    </w:p>
    <w:p w14:paraId="33E77F41" w14:textId="77777777" w:rsidR="00D5305D" w:rsidRDefault="00D5305D" w:rsidP="007A179C">
      <w:pPr>
        <w:pStyle w:val="ListBullet"/>
        <w:numPr>
          <w:ilvl w:val="0"/>
          <w:numId w:val="0"/>
        </w:numPr>
        <w:ind w:left="1440"/>
      </w:pPr>
      <w:r>
        <w:t xml:space="preserve">pub </w:t>
      </w:r>
      <w:proofErr w:type="spellStart"/>
      <w:r>
        <w:t>fn</w:t>
      </w:r>
      <w:proofErr w:type="spellEnd"/>
      <w:r>
        <w:t xml:space="preserve"> </w:t>
      </w:r>
      <w:proofErr w:type="spellStart"/>
      <w:r>
        <w:t>some_</w:t>
      </w:r>
      <w:proofErr w:type="gramStart"/>
      <w:r>
        <w:t>name</w:t>
      </w:r>
      <w:proofErr w:type="spellEnd"/>
      <w:r>
        <w:t>(</w:t>
      </w:r>
      <w:proofErr w:type="gramEnd"/>
      <w:r>
        <w:t xml:space="preserve">input: </w:t>
      </w:r>
      <w:proofErr w:type="spellStart"/>
      <w:r>
        <w:t>TokenStream</w:t>
      </w:r>
      <w:proofErr w:type="spellEnd"/>
      <w:r>
        <w:t xml:space="preserve">) -&gt; </w:t>
      </w:r>
      <w:proofErr w:type="spellStart"/>
      <w:r>
        <w:t>TokenStream</w:t>
      </w:r>
      <w:proofErr w:type="spellEnd"/>
      <w:r>
        <w:t xml:space="preserve"> {</w:t>
      </w:r>
    </w:p>
    <w:p w14:paraId="1C653954" w14:textId="5309B608" w:rsidR="00D5305D" w:rsidRDefault="00D5305D" w:rsidP="00D5305D">
      <w:pPr>
        <w:pStyle w:val="ListBullet"/>
        <w:numPr>
          <w:ilvl w:val="0"/>
          <w:numId w:val="0"/>
        </w:numPr>
        <w:ind w:left="1440"/>
      </w:pPr>
      <w:r>
        <w:t>}</w:t>
      </w:r>
    </w:p>
    <w:p w14:paraId="3FD5504F" w14:textId="77777777" w:rsidR="004A20BE" w:rsidRDefault="004A20BE" w:rsidP="00D5305D">
      <w:pPr>
        <w:pStyle w:val="ListBullet"/>
        <w:numPr>
          <w:ilvl w:val="0"/>
          <w:numId w:val="0"/>
        </w:numPr>
        <w:ind w:left="1440"/>
      </w:pPr>
    </w:p>
    <w:p w14:paraId="6B0B4F04" w14:textId="5B95301C" w:rsidR="00B47256" w:rsidRDefault="00E6647A" w:rsidP="007A179C">
      <w:pPr>
        <w:pStyle w:val="ListBullet"/>
        <w:numPr>
          <w:ilvl w:val="0"/>
          <w:numId w:val="0"/>
        </w:numPr>
        <w:ind w:left="1440"/>
      </w:pPr>
      <w:proofErr w:type="spellStart"/>
      <w:r>
        <w:t>proc_macro</w:t>
      </w:r>
      <w:proofErr w:type="spellEnd"/>
      <w:r>
        <w:t xml:space="preserve"> </w:t>
      </w:r>
      <w:r w:rsidR="00341D4F">
        <w:t xml:space="preserve">crate </w:t>
      </w:r>
      <w:r>
        <w:t>is included with Rust</w:t>
      </w:r>
      <w:r w:rsidR="00341D4F">
        <w:t xml:space="preserve"> and defines </w:t>
      </w:r>
      <w:proofErr w:type="spellStart"/>
      <w:r w:rsidR="00341D4F">
        <w:t>TokenStream</w:t>
      </w:r>
      <w:proofErr w:type="spellEnd"/>
      <w:r w:rsidR="00341D4F">
        <w:t xml:space="preserve"> which is basically a piece of code. </w:t>
      </w:r>
      <w:proofErr w:type="spellStart"/>
      <w:r w:rsidR="00341D4F">
        <w:t>some_attribute</w:t>
      </w:r>
      <w:proofErr w:type="spellEnd"/>
      <w:r w:rsidR="00341D4F">
        <w:t xml:space="preserve"> defines the type of procedural macro here.</w:t>
      </w:r>
    </w:p>
    <w:p w14:paraId="728F6C41" w14:textId="71EE0710" w:rsidR="00B367DF" w:rsidRDefault="009405A5" w:rsidP="007F7415">
      <w:pPr>
        <w:pStyle w:val="ListBullet"/>
        <w:numPr>
          <w:ilvl w:val="2"/>
          <w:numId w:val="1"/>
        </w:numPr>
      </w:pPr>
      <w:r>
        <w:t xml:space="preserve"> To create a proc macro,</w:t>
      </w:r>
    </w:p>
    <w:p w14:paraId="1CDB860A" w14:textId="22662C92" w:rsidR="009405A5" w:rsidRDefault="009405A5" w:rsidP="009405A5">
      <w:pPr>
        <w:pStyle w:val="ListBullet"/>
        <w:numPr>
          <w:ilvl w:val="0"/>
          <w:numId w:val="0"/>
        </w:numPr>
        <w:ind w:left="2160"/>
      </w:pPr>
      <w:r>
        <w:t xml:space="preserve">First create a new crate, say </w:t>
      </w:r>
      <w:proofErr w:type="spellStart"/>
      <w:r>
        <w:t>hello</w:t>
      </w:r>
      <w:r w:rsidR="00280185">
        <w:t>_macro</w:t>
      </w:r>
      <w:proofErr w:type="spellEnd"/>
      <w:r w:rsidR="00280185">
        <w:t xml:space="preserve">, </w:t>
      </w:r>
    </w:p>
    <w:p w14:paraId="627FFE75" w14:textId="23D902B5" w:rsidR="00280185" w:rsidRDefault="00280185" w:rsidP="009405A5">
      <w:pPr>
        <w:pStyle w:val="ListBullet"/>
        <w:numPr>
          <w:ilvl w:val="0"/>
          <w:numId w:val="0"/>
        </w:numPr>
        <w:ind w:left="2160"/>
      </w:pPr>
      <w:r>
        <w:t xml:space="preserve">crate new </w:t>
      </w:r>
      <w:proofErr w:type="spellStart"/>
      <w:r>
        <w:t>hello_macro</w:t>
      </w:r>
      <w:proofErr w:type="spellEnd"/>
      <w:r>
        <w:t xml:space="preserve"> --lib</w:t>
      </w:r>
    </w:p>
    <w:p w14:paraId="3D820DAC" w14:textId="052C9F9E" w:rsidR="00280185" w:rsidRDefault="008A1F67" w:rsidP="009405A5">
      <w:pPr>
        <w:pStyle w:val="ListBullet"/>
        <w:numPr>
          <w:ilvl w:val="0"/>
          <w:numId w:val="0"/>
        </w:numPr>
        <w:ind w:left="2160"/>
      </w:pPr>
      <w:r>
        <w:t>then d</w:t>
      </w:r>
      <w:r w:rsidR="00D90E64">
        <w:t>o whatever with crate</w:t>
      </w:r>
      <w:r w:rsidR="00ED1681">
        <w:t>,</w:t>
      </w:r>
    </w:p>
    <w:p w14:paraId="02C5DAE2" w14:textId="4FAA0912" w:rsidR="00ED1681" w:rsidRDefault="00F45088" w:rsidP="009405A5">
      <w:pPr>
        <w:pStyle w:val="ListBullet"/>
        <w:numPr>
          <w:ilvl w:val="0"/>
          <w:numId w:val="0"/>
        </w:numPr>
        <w:ind w:left="2160"/>
      </w:pPr>
      <w:r>
        <w:t xml:space="preserve">in our case </w:t>
      </w:r>
      <w:r w:rsidR="00864E1D">
        <w:t xml:space="preserve">we create </w:t>
      </w:r>
    </w:p>
    <w:p w14:paraId="3703248D" w14:textId="77777777" w:rsidR="00B8761C" w:rsidRDefault="00B8761C" w:rsidP="007A179C">
      <w:pPr>
        <w:pStyle w:val="ListBullet"/>
        <w:numPr>
          <w:ilvl w:val="0"/>
          <w:numId w:val="0"/>
        </w:numPr>
        <w:ind w:left="2160"/>
      </w:pPr>
      <w:r>
        <w:lastRenderedPageBreak/>
        <w:t xml:space="preserve">pub trait </w:t>
      </w:r>
      <w:proofErr w:type="spellStart"/>
      <w:r>
        <w:t>HelloMacro</w:t>
      </w:r>
      <w:proofErr w:type="spellEnd"/>
      <w:r>
        <w:t xml:space="preserve"> {</w:t>
      </w:r>
    </w:p>
    <w:p w14:paraId="0E9E0B8B" w14:textId="77777777" w:rsidR="00B8761C" w:rsidRDefault="00B8761C" w:rsidP="007A179C">
      <w:pPr>
        <w:pStyle w:val="ListBullet"/>
        <w:numPr>
          <w:ilvl w:val="0"/>
          <w:numId w:val="0"/>
        </w:numPr>
        <w:ind w:left="2160"/>
      </w:pPr>
      <w:r>
        <w:t xml:space="preserve">    </w:t>
      </w:r>
      <w:proofErr w:type="spellStart"/>
      <w:r>
        <w:t>fn</w:t>
      </w:r>
      <w:proofErr w:type="spellEnd"/>
      <w:r>
        <w:t xml:space="preserve"> </w:t>
      </w:r>
      <w:proofErr w:type="spellStart"/>
      <w:r>
        <w:t>hello_</w:t>
      </w:r>
      <w:proofErr w:type="gramStart"/>
      <w:r>
        <w:t>macro</w:t>
      </w:r>
      <w:proofErr w:type="spellEnd"/>
      <w:r>
        <w:t>(</w:t>
      </w:r>
      <w:proofErr w:type="gramEnd"/>
      <w:r>
        <w:t>);</w:t>
      </w:r>
    </w:p>
    <w:p w14:paraId="0C923230" w14:textId="602D9090" w:rsidR="00B8761C" w:rsidRDefault="00B8761C" w:rsidP="00B8761C">
      <w:pPr>
        <w:pStyle w:val="ListBullet"/>
        <w:numPr>
          <w:ilvl w:val="0"/>
          <w:numId w:val="0"/>
        </w:numPr>
        <w:ind w:left="2160"/>
      </w:pPr>
      <w:r>
        <w:t>}</w:t>
      </w:r>
    </w:p>
    <w:p w14:paraId="6B83E949" w14:textId="77777777" w:rsidR="00174557" w:rsidRDefault="00174557" w:rsidP="00B8761C">
      <w:pPr>
        <w:pStyle w:val="ListBullet"/>
        <w:numPr>
          <w:ilvl w:val="0"/>
          <w:numId w:val="0"/>
        </w:numPr>
        <w:ind w:left="2160"/>
      </w:pPr>
    </w:p>
    <w:p w14:paraId="250BEC37" w14:textId="042EC32D" w:rsidR="00174557" w:rsidRDefault="00174557" w:rsidP="00B8761C">
      <w:pPr>
        <w:pStyle w:val="ListBullet"/>
        <w:numPr>
          <w:ilvl w:val="0"/>
          <w:numId w:val="0"/>
        </w:numPr>
        <w:ind w:left="2160"/>
      </w:pPr>
      <w:r>
        <w:t>then to create the macro for it,</w:t>
      </w:r>
      <w:r w:rsidR="005152A5">
        <w:t xml:space="preserve"> cd into the </w:t>
      </w:r>
      <w:proofErr w:type="spellStart"/>
      <w:r w:rsidR="005152A5">
        <w:t>hello_macro</w:t>
      </w:r>
      <w:proofErr w:type="spellEnd"/>
      <w:r w:rsidR="005152A5">
        <w:t>,</w:t>
      </w:r>
      <w:r w:rsidR="001A572F">
        <w:t xml:space="preserve"> then</w:t>
      </w:r>
    </w:p>
    <w:p w14:paraId="5AF64E1B" w14:textId="32C383E3" w:rsidR="00174557" w:rsidRDefault="00174557" w:rsidP="00B8761C">
      <w:pPr>
        <w:pStyle w:val="ListBullet"/>
        <w:numPr>
          <w:ilvl w:val="0"/>
          <w:numId w:val="0"/>
        </w:numPr>
        <w:ind w:left="2160"/>
      </w:pPr>
      <w:r>
        <w:t xml:space="preserve">crate new </w:t>
      </w:r>
      <w:proofErr w:type="spellStart"/>
      <w:r>
        <w:t>hello_macro_derive</w:t>
      </w:r>
      <w:proofErr w:type="spellEnd"/>
      <w:r w:rsidR="00674F6B">
        <w:t xml:space="preserve"> --lib</w:t>
      </w:r>
      <w:r w:rsidR="00674F6B">
        <w:tab/>
      </w:r>
    </w:p>
    <w:p w14:paraId="53C4E112" w14:textId="67705434" w:rsidR="00674F6B" w:rsidRDefault="00674F6B" w:rsidP="00B8761C">
      <w:pPr>
        <w:pStyle w:val="ListBullet"/>
        <w:numPr>
          <w:ilvl w:val="0"/>
          <w:numId w:val="0"/>
        </w:numPr>
        <w:ind w:left="2160"/>
      </w:pPr>
      <w:r>
        <w:t>this name syntax is important</w:t>
      </w:r>
      <w:r w:rsidR="00E925B6">
        <w:t>.</w:t>
      </w:r>
    </w:p>
    <w:p w14:paraId="11CBCBD8" w14:textId="6CC8195F" w:rsidR="00153535" w:rsidRDefault="00153535" w:rsidP="00B8761C">
      <w:pPr>
        <w:pStyle w:val="ListBullet"/>
        <w:numPr>
          <w:ilvl w:val="0"/>
          <w:numId w:val="0"/>
        </w:numPr>
        <w:ind w:left="2160"/>
      </w:pPr>
      <w:r>
        <w:t xml:space="preserve">Then edit the </w:t>
      </w:r>
      <w:proofErr w:type="spellStart"/>
      <w:proofErr w:type="gramStart"/>
      <w:r>
        <w:t>cargo.toml</w:t>
      </w:r>
      <w:proofErr w:type="spellEnd"/>
      <w:proofErr w:type="gramEnd"/>
      <w:r w:rsidR="001A572F">
        <w:t xml:space="preserve"> of macro</w:t>
      </w:r>
    </w:p>
    <w:p w14:paraId="20B706E5" w14:textId="77777777" w:rsidR="001A572F" w:rsidRDefault="001A572F" w:rsidP="007A179C">
      <w:pPr>
        <w:pStyle w:val="ListBullet"/>
        <w:numPr>
          <w:ilvl w:val="0"/>
          <w:numId w:val="0"/>
        </w:numPr>
        <w:ind w:left="2160"/>
      </w:pPr>
      <w:r>
        <w:t>[lib]</w:t>
      </w:r>
    </w:p>
    <w:p w14:paraId="2890434E" w14:textId="77777777" w:rsidR="001A572F" w:rsidRDefault="001A572F" w:rsidP="007A179C">
      <w:pPr>
        <w:pStyle w:val="ListBullet"/>
        <w:numPr>
          <w:ilvl w:val="0"/>
          <w:numId w:val="0"/>
        </w:numPr>
        <w:ind w:left="2160"/>
      </w:pPr>
      <w:r>
        <w:t>proc-macro = true</w:t>
      </w:r>
    </w:p>
    <w:p w14:paraId="4172BF15" w14:textId="77777777" w:rsidR="001A572F" w:rsidRDefault="001A572F" w:rsidP="007A179C">
      <w:pPr>
        <w:pStyle w:val="ListBullet"/>
        <w:numPr>
          <w:ilvl w:val="0"/>
          <w:numId w:val="0"/>
        </w:numPr>
        <w:ind w:left="2160"/>
      </w:pPr>
    </w:p>
    <w:p w14:paraId="6A1967DC" w14:textId="77777777" w:rsidR="001A572F" w:rsidRDefault="001A572F" w:rsidP="007A179C">
      <w:pPr>
        <w:pStyle w:val="ListBullet"/>
        <w:numPr>
          <w:ilvl w:val="0"/>
          <w:numId w:val="0"/>
        </w:numPr>
        <w:ind w:left="2160"/>
      </w:pPr>
      <w:r>
        <w:t>[dependencies]</w:t>
      </w:r>
    </w:p>
    <w:p w14:paraId="6BB25DF4" w14:textId="77777777" w:rsidR="001A572F" w:rsidRDefault="001A572F" w:rsidP="007A179C">
      <w:pPr>
        <w:pStyle w:val="ListBullet"/>
        <w:numPr>
          <w:ilvl w:val="0"/>
          <w:numId w:val="0"/>
        </w:numPr>
        <w:ind w:left="2160"/>
      </w:pPr>
      <w:r>
        <w:t>syn = "1.0"</w:t>
      </w:r>
    </w:p>
    <w:p w14:paraId="4718C729" w14:textId="34CB3D39" w:rsidR="001A572F" w:rsidRDefault="001A572F" w:rsidP="001A572F">
      <w:pPr>
        <w:pStyle w:val="ListBullet"/>
        <w:numPr>
          <w:ilvl w:val="0"/>
          <w:numId w:val="0"/>
        </w:numPr>
        <w:ind w:left="2160"/>
      </w:pPr>
      <w:r>
        <w:t>quote = "1.0"</w:t>
      </w:r>
    </w:p>
    <w:p w14:paraId="5B6B61EA" w14:textId="77777777" w:rsidR="008D356B" w:rsidRDefault="008D356B" w:rsidP="001A572F">
      <w:pPr>
        <w:pStyle w:val="ListBullet"/>
        <w:numPr>
          <w:ilvl w:val="0"/>
          <w:numId w:val="0"/>
        </w:numPr>
        <w:ind w:left="2160"/>
      </w:pPr>
    </w:p>
    <w:p w14:paraId="083FDED9" w14:textId="35ADE30F" w:rsidR="008D356B" w:rsidRDefault="008D356B" w:rsidP="001A572F">
      <w:pPr>
        <w:pStyle w:val="ListBullet"/>
        <w:numPr>
          <w:ilvl w:val="0"/>
          <w:numId w:val="0"/>
        </w:numPr>
        <w:ind w:left="2160"/>
      </w:pPr>
      <w:r>
        <w:t>Then in its lib.rs,</w:t>
      </w:r>
    </w:p>
    <w:p w14:paraId="1745873D"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proc_</w:t>
      </w:r>
      <w:proofErr w:type="gramStart"/>
      <w:r>
        <w:rPr>
          <w:rFonts w:ascii="Consolas" w:hAnsi="Consolas" w:cs="Courier New"/>
          <w:color w:val="000000"/>
          <w:sz w:val="17"/>
          <w:szCs w:val="17"/>
        </w:rPr>
        <w:t>macro</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TokenStream</w:t>
      </w:r>
      <w:proofErr w:type="spellEnd"/>
      <w:r>
        <w:rPr>
          <w:rFonts w:ascii="Consolas" w:hAnsi="Consolas" w:cs="Courier New"/>
          <w:color w:val="666600"/>
          <w:sz w:val="17"/>
          <w:szCs w:val="17"/>
        </w:rPr>
        <w:t>;</w:t>
      </w:r>
    </w:p>
    <w:p w14:paraId="6161FDFC"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gramStart"/>
      <w:r>
        <w:rPr>
          <w:rFonts w:ascii="Consolas" w:hAnsi="Consolas" w:cs="Courier New"/>
          <w:color w:val="000000"/>
          <w:sz w:val="17"/>
          <w:szCs w:val="17"/>
        </w:rPr>
        <w:t>quote</w:t>
      </w:r>
      <w:r>
        <w:rPr>
          <w:rFonts w:ascii="Consolas" w:hAnsi="Consolas" w:cs="Courier New"/>
          <w:color w:val="666600"/>
          <w:sz w:val="17"/>
          <w:szCs w:val="17"/>
        </w:rPr>
        <w:t>::</w:t>
      </w:r>
      <w:proofErr w:type="gramEnd"/>
      <w:r>
        <w:rPr>
          <w:rFonts w:ascii="Consolas" w:hAnsi="Consolas" w:cs="Courier New"/>
          <w:color w:val="000000"/>
          <w:sz w:val="17"/>
          <w:szCs w:val="17"/>
        </w:rPr>
        <w:t>quote</w:t>
      </w:r>
      <w:r>
        <w:rPr>
          <w:rFonts w:ascii="Consolas" w:hAnsi="Consolas" w:cs="Courier New"/>
          <w:color w:val="666600"/>
          <w:sz w:val="17"/>
          <w:szCs w:val="17"/>
        </w:rPr>
        <w:t>;</w:t>
      </w:r>
    </w:p>
    <w:p w14:paraId="075989B0"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syn</w:t>
      </w:r>
      <w:r>
        <w:rPr>
          <w:rFonts w:ascii="Consolas" w:hAnsi="Consolas" w:cs="Courier New"/>
          <w:color w:val="666600"/>
          <w:sz w:val="17"/>
          <w:szCs w:val="17"/>
        </w:rPr>
        <w:t>;</w:t>
      </w:r>
    </w:p>
    <w:p w14:paraId="1103CFF3"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w:t>
      </w:r>
    </w:p>
    <w:p w14:paraId="5A4D5ACB"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880000"/>
          <w:sz w:val="17"/>
          <w:szCs w:val="17"/>
        </w:rPr>
        <w:t>#[proc_macro_</w:t>
      </w:r>
      <w:proofErr w:type="gramStart"/>
      <w:r>
        <w:rPr>
          <w:rFonts w:ascii="Consolas" w:hAnsi="Consolas" w:cs="Courier New"/>
          <w:color w:val="880000"/>
          <w:sz w:val="17"/>
          <w:szCs w:val="17"/>
        </w:rPr>
        <w:t>derive(</w:t>
      </w:r>
      <w:proofErr w:type="gramEnd"/>
      <w:r>
        <w:rPr>
          <w:rFonts w:ascii="Consolas" w:hAnsi="Consolas" w:cs="Courier New"/>
          <w:color w:val="880000"/>
          <w:sz w:val="17"/>
          <w:szCs w:val="17"/>
        </w:rPr>
        <w:t>HelloMacro)]</w:t>
      </w:r>
    </w:p>
    <w:p w14:paraId="64A0FC74"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xml:space="preserve">pub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hello_macro_</w:t>
      </w:r>
      <w:proofErr w:type="gramStart"/>
      <w:r>
        <w:rPr>
          <w:rFonts w:ascii="Consolas" w:hAnsi="Consolas" w:cs="Courier New"/>
          <w:color w:val="000000"/>
          <w:sz w:val="17"/>
          <w:szCs w:val="17"/>
        </w:rPr>
        <w:t>derive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TokenStream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TokenStream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F01DEC3"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Construct a representation of Rust code as a syntax tree</w:t>
      </w:r>
    </w:p>
    <w:p w14:paraId="55CB928A"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that we can manipulate</w:t>
      </w:r>
    </w:p>
    <w:p w14:paraId="7DC19EB5"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syn</w:t>
      </w:r>
      <w:r>
        <w:rPr>
          <w:rFonts w:ascii="Consolas" w:hAnsi="Consolas" w:cs="Courier New"/>
          <w:color w:val="666600"/>
          <w:sz w:val="17"/>
          <w:szCs w:val="17"/>
        </w:rPr>
        <w:t>::</w:t>
      </w:r>
      <w:proofErr w:type="gramEnd"/>
      <w:r>
        <w:rPr>
          <w:rFonts w:ascii="Consolas" w:hAnsi="Consolas" w:cs="Courier New"/>
          <w:color w:val="000000"/>
          <w:sz w:val="17"/>
          <w:szCs w:val="17"/>
        </w:rPr>
        <w:t>parse</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unwrap</w:t>
      </w:r>
      <w:r>
        <w:rPr>
          <w:rFonts w:ascii="Consolas" w:hAnsi="Consolas" w:cs="Courier New"/>
          <w:color w:val="666600"/>
          <w:sz w:val="17"/>
          <w:szCs w:val="17"/>
        </w:rPr>
        <w:t>();</w:t>
      </w:r>
    </w:p>
    <w:p w14:paraId="07F27926"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w:t>
      </w:r>
    </w:p>
    <w:p w14:paraId="7C1E4FCA"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Build the trait implementation</w:t>
      </w:r>
    </w:p>
    <w:p w14:paraId="31E7DFEF"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impl_hello_macro</w:t>
      </w:r>
      <w:proofErr w:type="spellEnd"/>
      <w:r>
        <w:rPr>
          <w:rFonts w:ascii="Consolas" w:hAnsi="Consolas" w:cs="Courier New"/>
          <w:color w:val="666600"/>
          <w:sz w:val="17"/>
          <w:szCs w:val="17"/>
        </w:rPr>
        <w:t>(&amp;</w:t>
      </w:r>
      <w:proofErr w:type="spellStart"/>
      <w:r>
        <w:rPr>
          <w:rFonts w:ascii="Consolas" w:hAnsi="Consolas" w:cs="Courier New"/>
          <w:color w:val="000000"/>
          <w:sz w:val="17"/>
          <w:szCs w:val="17"/>
        </w:rPr>
        <w:t>ast</w:t>
      </w:r>
      <w:proofErr w:type="spellEnd"/>
      <w:r>
        <w:rPr>
          <w:rFonts w:ascii="Consolas" w:hAnsi="Consolas" w:cs="Courier New"/>
          <w:color w:val="666600"/>
          <w:sz w:val="17"/>
          <w:szCs w:val="17"/>
        </w:rPr>
        <w:t>)</w:t>
      </w:r>
    </w:p>
    <w:p w14:paraId="2786AEDD" w14:textId="77777777" w:rsidR="008D356B" w:rsidRDefault="008D35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34953520"/>
        <w:rPr>
          <w:rFonts w:ascii="Consolas" w:hAnsi="Consolas" w:cs="Courier New"/>
          <w:sz w:val="17"/>
          <w:szCs w:val="17"/>
        </w:rPr>
      </w:pPr>
      <w:r>
        <w:rPr>
          <w:rFonts w:ascii="Consolas" w:hAnsi="Consolas" w:cs="Courier New"/>
          <w:color w:val="666600"/>
          <w:sz w:val="17"/>
          <w:szCs w:val="17"/>
        </w:rPr>
        <w:t>}</w:t>
      </w:r>
    </w:p>
    <w:p w14:paraId="10205BCB" w14:textId="269DFCA4" w:rsidR="008D356B" w:rsidRDefault="00547E95" w:rsidP="001A572F">
      <w:pPr>
        <w:pStyle w:val="ListBullet"/>
        <w:numPr>
          <w:ilvl w:val="0"/>
          <w:numId w:val="0"/>
        </w:numPr>
        <w:ind w:left="2160"/>
      </w:pPr>
      <w:r>
        <w:t xml:space="preserve"> </w:t>
      </w:r>
      <w:r w:rsidR="00C64291">
        <w:t>We didn’t need to create 2 crates for just this code, we could have done it in a single macro crate only.</w:t>
      </w:r>
      <w:r w:rsidR="00EE6A2A">
        <w:t xml:space="preserve"> syn creates a data structure for our </w:t>
      </w:r>
      <w:proofErr w:type="spellStart"/>
      <w:r w:rsidR="00EE6A2A">
        <w:t>TokenStream</w:t>
      </w:r>
      <w:proofErr w:type="spellEnd"/>
      <w:r w:rsidR="00EE6A2A">
        <w:t xml:space="preserve"> string. </w:t>
      </w:r>
    </w:p>
    <w:p w14:paraId="3D23F13C" w14:textId="77777777" w:rsidR="005A7947" w:rsidRDefault="005A7947" w:rsidP="001A572F">
      <w:pPr>
        <w:pStyle w:val="ListBullet"/>
        <w:numPr>
          <w:ilvl w:val="0"/>
          <w:numId w:val="0"/>
        </w:numPr>
        <w:ind w:left="2160"/>
      </w:pPr>
    </w:p>
    <w:p w14:paraId="062CB508" w14:textId="4F3B1501" w:rsidR="005A7947" w:rsidRDefault="005A7947" w:rsidP="001A572F">
      <w:pPr>
        <w:pStyle w:val="ListBullet"/>
        <w:numPr>
          <w:ilvl w:val="0"/>
          <w:numId w:val="0"/>
        </w:numPr>
        <w:ind w:left="2160"/>
      </w:pPr>
      <w:r>
        <w:t xml:space="preserve">Here </w:t>
      </w:r>
      <w:proofErr w:type="spellStart"/>
      <w:r w:rsidR="00AA23B9">
        <w:t>impl</w:t>
      </w:r>
      <w:proofErr w:type="spellEnd"/>
      <w:r w:rsidR="00AA23B9">
        <w:t>… is the function working on syn to implement the trait,</w:t>
      </w:r>
    </w:p>
    <w:p w14:paraId="77B39932"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proofErr w:type="spellStart"/>
      <w:r>
        <w:rPr>
          <w:rFonts w:ascii="Consolas" w:hAnsi="Consolas" w:cs="Courier New"/>
          <w:color w:val="000000"/>
          <w:sz w:val="17"/>
          <w:szCs w:val="17"/>
        </w:rPr>
        <w:lastRenderedPageBreak/>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impl_hello_</w:t>
      </w:r>
      <w:proofErr w:type="gramStart"/>
      <w:r>
        <w:rPr>
          <w:rFonts w:ascii="Consolas" w:hAnsi="Consolas" w:cs="Courier New"/>
          <w:color w:val="000000"/>
          <w:sz w:val="17"/>
          <w:szCs w:val="17"/>
        </w:rPr>
        <w:t>macro</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ast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syn</w:t>
      </w:r>
      <w:r>
        <w:rPr>
          <w:rFonts w:ascii="Consolas" w:hAnsi="Consolas" w:cs="Courier New"/>
          <w:color w:val="666600"/>
          <w:sz w:val="17"/>
          <w:szCs w:val="17"/>
        </w:rPr>
        <w:t>::</w:t>
      </w:r>
      <w:proofErr w:type="spellStart"/>
      <w:r>
        <w:rPr>
          <w:rFonts w:ascii="Consolas" w:hAnsi="Consolas" w:cs="Courier New"/>
          <w:color w:val="660066"/>
          <w:sz w:val="17"/>
          <w:szCs w:val="17"/>
        </w:rPr>
        <w:t>DeriveInput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TokenStream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0091012"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proofErr w:type="gramStart"/>
      <w:r>
        <w:rPr>
          <w:rFonts w:ascii="Consolas" w:hAnsi="Consolas" w:cs="Courier New"/>
          <w:color w:val="000000"/>
          <w:sz w:val="17"/>
          <w:szCs w:val="17"/>
        </w:rPr>
        <w:t>ast</w:t>
      </w:r>
      <w:r>
        <w:rPr>
          <w:rFonts w:ascii="Consolas" w:hAnsi="Consolas" w:cs="Courier New"/>
          <w:color w:val="666600"/>
          <w:sz w:val="17"/>
          <w:szCs w:val="17"/>
        </w:rPr>
        <w:t>.</w:t>
      </w:r>
      <w:r>
        <w:rPr>
          <w:rFonts w:ascii="Consolas" w:hAnsi="Consolas" w:cs="Courier New"/>
          <w:color w:val="000000"/>
          <w:sz w:val="17"/>
          <w:szCs w:val="17"/>
        </w:rPr>
        <w:t>ident</w:t>
      </w:r>
      <w:proofErr w:type="spellEnd"/>
      <w:proofErr w:type="gramEnd"/>
      <w:r>
        <w:rPr>
          <w:rFonts w:ascii="Consolas" w:hAnsi="Consolas" w:cs="Courier New"/>
          <w:color w:val="666600"/>
          <w:sz w:val="17"/>
          <w:szCs w:val="17"/>
        </w:rPr>
        <w:t>;</w:t>
      </w:r>
    </w:p>
    <w:p w14:paraId="36BA5496"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gen </w:t>
      </w:r>
      <w:r>
        <w:rPr>
          <w:rFonts w:ascii="Consolas" w:hAnsi="Consolas" w:cs="Courier New"/>
          <w:color w:val="666600"/>
          <w:sz w:val="17"/>
          <w:szCs w:val="17"/>
        </w:rPr>
        <w:t>=</w:t>
      </w:r>
      <w:r>
        <w:rPr>
          <w:rFonts w:ascii="Consolas" w:hAnsi="Consolas" w:cs="Courier New"/>
          <w:color w:val="000000"/>
          <w:sz w:val="17"/>
          <w:szCs w:val="17"/>
        </w:rPr>
        <w:t xml:space="preserve"> quote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4BD45D"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impl</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HelloMacro</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880000"/>
          <w:sz w:val="17"/>
          <w:szCs w:val="17"/>
        </w:rPr>
        <w:t>#name {</w:t>
      </w:r>
    </w:p>
    <w:p w14:paraId="691EAD67"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hello_</w:t>
      </w:r>
      <w:proofErr w:type="gramStart"/>
      <w:r>
        <w:rPr>
          <w:rFonts w:ascii="Consolas" w:hAnsi="Consolas" w:cs="Courier New"/>
          <w:color w:val="000000"/>
          <w:sz w:val="17"/>
          <w:szCs w:val="17"/>
        </w:rPr>
        <w:t>macro</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EF3C68"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println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"Hello, Macro! My name is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stringify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6CED4283"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1D8889"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90BCDCE"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4E3301B"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gen</w:t>
      </w:r>
      <w:r>
        <w:rPr>
          <w:rFonts w:ascii="Consolas" w:hAnsi="Consolas" w:cs="Courier New"/>
          <w:color w:val="666600"/>
          <w:sz w:val="17"/>
          <w:szCs w:val="17"/>
        </w:rPr>
        <w:t>.</w:t>
      </w:r>
      <w:r>
        <w:rPr>
          <w:rFonts w:ascii="Consolas" w:hAnsi="Consolas" w:cs="Courier New"/>
          <w:color w:val="000088"/>
          <w:sz w:val="17"/>
          <w:szCs w:val="17"/>
        </w:rPr>
        <w:t>into</w:t>
      </w:r>
      <w:proofErr w:type="spellEnd"/>
      <w:proofErr w:type="gramEnd"/>
      <w:r>
        <w:rPr>
          <w:rFonts w:ascii="Consolas" w:hAnsi="Consolas" w:cs="Courier New"/>
          <w:color w:val="666600"/>
          <w:sz w:val="17"/>
          <w:szCs w:val="17"/>
        </w:rPr>
        <w:t>()</w:t>
      </w:r>
    </w:p>
    <w:p w14:paraId="6AB92E3C" w14:textId="77777777" w:rsidR="00C872DC" w:rsidRDefault="00C872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31389078"/>
        <w:rPr>
          <w:rFonts w:ascii="Consolas" w:hAnsi="Consolas" w:cs="Courier New"/>
          <w:sz w:val="17"/>
          <w:szCs w:val="17"/>
        </w:rPr>
      </w:pPr>
      <w:r>
        <w:rPr>
          <w:rFonts w:ascii="Consolas" w:hAnsi="Consolas" w:cs="Courier New"/>
          <w:color w:val="666600"/>
          <w:sz w:val="17"/>
          <w:szCs w:val="17"/>
        </w:rPr>
        <w:t>}</w:t>
      </w:r>
    </w:p>
    <w:p w14:paraId="59D4EF08" w14:textId="77777777" w:rsidR="00AA23B9" w:rsidRDefault="00AA23B9" w:rsidP="001A572F">
      <w:pPr>
        <w:pStyle w:val="ListBullet"/>
        <w:numPr>
          <w:ilvl w:val="0"/>
          <w:numId w:val="0"/>
        </w:numPr>
        <w:ind w:left="2160"/>
      </w:pPr>
    </w:p>
    <w:p w14:paraId="1FADB875" w14:textId="26FE0F52" w:rsidR="001A572F" w:rsidRDefault="00E56EB7" w:rsidP="00B8761C">
      <w:pPr>
        <w:pStyle w:val="ListBullet"/>
        <w:numPr>
          <w:ilvl w:val="0"/>
          <w:numId w:val="0"/>
        </w:numPr>
        <w:ind w:left="2160"/>
      </w:pPr>
      <w:r>
        <w:t>Then to use this macro and our custom crate into our crate,</w:t>
      </w:r>
    </w:p>
    <w:p w14:paraId="3C0B9BF2" w14:textId="77777777" w:rsidR="00E56EB7" w:rsidRDefault="00E56E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0416970"/>
        <w:rPr>
          <w:rFonts w:ascii="Consolas" w:hAnsi="Consolas" w:cs="Courier New"/>
          <w:sz w:val="17"/>
          <w:szCs w:val="17"/>
        </w:rPr>
      </w:pPr>
      <w:proofErr w:type="spellStart"/>
      <w:r>
        <w:rPr>
          <w:rFonts w:ascii="Consolas" w:hAnsi="Consolas" w:cs="Courier New"/>
          <w:color w:val="000000"/>
          <w:sz w:val="17"/>
          <w:szCs w:val="17"/>
        </w:rPr>
        <w:t>hello_macro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path</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hello_macro</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6A74D9" w14:textId="77777777" w:rsidR="00E56EB7" w:rsidRDefault="00E56E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0416970"/>
        <w:rPr>
          <w:rFonts w:ascii="Consolas" w:hAnsi="Consolas" w:cs="Courier New"/>
          <w:sz w:val="17"/>
          <w:szCs w:val="17"/>
        </w:rPr>
      </w:pPr>
      <w:proofErr w:type="spellStart"/>
      <w:r>
        <w:rPr>
          <w:rFonts w:ascii="Consolas" w:hAnsi="Consolas" w:cs="Courier New"/>
          <w:color w:val="000000"/>
          <w:sz w:val="17"/>
          <w:szCs w:val="17"/>
        </w:rPr>
        <w:t>hello_macro_derive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path</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hello_macro</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hello_macro_derive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1FFD0A" w14:textId="7BA16017" w:rsidR="00E56EB7" w:rsidRDefault="00E56EB7" w:rsidP="00B8761C">
      <w:pPr>
        <w:pStyle w:val="ListBullet"/>
        <w:numPr>
          <w:ilvl w:val="0"/>
          <w:numId w:val="0"/>
        </w:numPr>
        <w:ind w:left="2160"/>
      </w:pPr>
      <w:r>
        <w:t xml:space="preserve">in the </w:t>
      </w:r>
      <w:r w:rsidR="003673D9">
        <w:t>crate’s dependencies.</w:t>
      </w:r>
    </w:p>
    <w:p w14:paraId="39C51880" w14:textId="562B6BFE" w:rsidR="0031189A" w:rsidRDefault="0031189A" w:rsidP="00B8761C">
      <w:pPr>
        <w:pStyle w:val="ListBullet"/>
        <w:numPr>
          <w:ilvl w:val="0"/>
          <w:numId w:val="0"/>
        </w:numPr>
        <w:ind w:left="2160"/>
      </w:pPr>
      <w:r>
        <w:t>And to run it,</w:t>
      </w:r>
    </w:p>
    <w:p w14:paraId="1B613EAC"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spellStart"/>
      <w:r>
        <w:rPr>
          <w:rFonts w:ascii="Consolas" w:hAnsi="Consolas" w:cs="Courier New"/>
          <w:color w:val="000000"/>
          <w:sz w:val="17"/>
          <w:szCs w:val="17"/>
        </w:rPr>
        <w:t>hello_</w:t>
      </w:r>
      <w:proofErr w:type="gramStart"/>
      <w:r>
        <w:rPr>
          <w:rFonts w:ascii="Consolas" w:hAnsi="Consolas" w:cs="Courier New"/>
          <w:color w:val="000000"/>
          <w:sz w:val="17"/>
          <w:szCs w:val="17"/>
        </w:rPr>
        <w:t>macro</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HelloMacro</w:t>
      </w:r>
      <w:proofErr w:type="spellEnd"/>
      <w:r>
        <w:rPr>
          <w:rFonts w:ascii="Consolas" w:hAnsi="Consolas" w:cs="Courier New"/>
          <w:color w:val="666600"/>
          <w:sz w:val="17"/>
          <w:szCs w:val="17"/>
        </w:rPr>
        <w:t>;</w:t>
      </w:r>
    </w:p>
    <w:p w14:paraId="7CAE0367"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000088"/>
          <w:sz w:val="17"/>
          <w:szCs w:val="17"/>
        </w:rPr>
        <w:t>use</w:t>
      </w:r>
      <w:r>
        <w:rPr>
          <w:rFonts w:ascii="Consolas" w:hAnsi="Consolas" w:cs="Courier New"/>
          <w:color w:val="000000"/>
          <w:sz w:val="17"/>
          <w:szCs w:val="17"/>
        </w:rPr>
        <w:t xml:space="preserve"> </w:t>
      </w:r>
      <w:proofErr w:type="spellStart"/>
      <w:r>
        <w:rPr>
          <w:rFonts w:ascii="Consolas" w:hAnsi="Consolas" w:cs="Courier New"/>
          <w:color w:val="000000"/>
          <w:sz w:val="17"/>
          <w:szCs w:val="17"/>
        </w:rPr>
        <w:t>hello_macro_</w:t>
      </w:r>
      <w:proofErr w:type="gramStart"/>
      <w:r>
        <w:rPr>
          <w:rFonts w:ascii="Consolas" w:hAnsi="Consolas" w:cs="Courier New"/>
          <w:color w:val="000000"/>
          <w:sz w:val="17"/>
          <w:szCs w:val="17"/>
        </w:rPr>
        <w:t>derive</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HelloMacro</w:t>
      </w:r>
      <w:proofErr w:type="spellEnd"/>
      <w:r>
        <w:rPr>
          <w:rFonts w:ascii="Consolas" w:hAnsi="Consolas" w:cs="Courier New"/>
          <w:color w:val="666600"/>
          <w:sz w:val="17"/>
          <w:szCs w:val="17"/>
        </w:rPr>
        <w:t>;</w:t>
      </w:r>
    </w:p>
    <w:p w14:paraId="3AC58C17"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000000"/>
          <w:sz w:val="17"/>
          <w:szCs w:val="17"/>
        </w:rPr>
        <w:t> </w:t>
      </w:r>
    </w:p>
    <w:p w14:paraId="479C29FE"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880000"/>
          <w:sz w:val="17"/>
          <w:szCs w:val="17"/>
        </w:rPr>
        <w:t>#[</w:t>
      </w:r>
      <w:proofErr w:type="gramStart"/>
      <w:r>
        <w:rPr>
          <w:rFonts w:ascii="Consolas" w:hAnsi="Consolas" w:cs="Courier New"/>
          <w:color w:val="880000"/>
          <w:sz w:val="17"/>
          <w:szCs w:val="17"/>
        </w:rPr>
        <w:t>derive(</w:t>
      </w:r>
      <w:proofErr w:type="gramEnd"/>
      <w:r>
        <w:rPr>
          <w:rFonts w:ascii="Consolas" w:hAnsi="Consolas" w:cs="Courier New"/>
          <w:color w:val="880000"/>
          <w:sz w:val="17"/>
          <w:szCs w:val="17"/>
        </w:rPr>
        <w:t>HelloMacro)]</w:t>
      </w:r>
    </w:p>
    <w:p w14:paraId="4D03D4BB"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Pancakes</w:t>
      </w:r>
      <w:r>
        <w:rPr>
          <w:rFonts w:ascii="Consolas" w:hAnsi="Consolas" w:cs="Courier New"/>
          <w:color w:val="666600"/>
          <w:sz w:val="17"/>
          <w:szCs w:val="17"/>
        </w:rPr>
        <w:t>;</w:t>
      </w:r>
    </w:p>
    <w:p w14:paraId="2704F382"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000000"/>
          <w:sz w:val="17"/>
          <w:szCs w:val="17"/>
        </w:rPr>
        <w:t> </w:t>
      </w:r>
    </w:p>
    <w:p w14:paraId="03FE9972"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516E5F"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Pancakes</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hello_macro</w:t>
      </w:r>
      <w:proofErr w:type="spellEnd"/>
      <w:r>
        <w:rPr>
          <w:rFonts w:ascii="Consolas" w:hAnsi="Consolas" w:cs="Courier New"/>
          <w:color w:val="666600"/>
          <w:sz w:val="17"/>
          <w:szCs w:val="17"/>
        </w:rPr>
        <w:t>();</w:t>
      </w:r>
    </w:p>
    <w:p w14:paraId="2404290D" w14:textId="77777777" w:rsidR="00C912AE" w:rsidRDefault="00C912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5709294"/>
        <w:rPr>
          <w:rFonts w:ascii="Consolas" w:hAnsi="Consolas" w:cs="Courier New"/>
          <w:sz w:val="17"/>
          <w:szCs w:val="17"/>
        </w:rPr>
      </w:pPr>
      <w:r>
        <w:rPr>
          <w:rFonts w:ascii="Consolas" w:hAnsi="Consolas" w:cs="Courier New"/>
          <w:color w:val="666600"/>
          <w:sz w:val="17"/>
          <w:szCs w:val="17"/>
        </w:rPr>
        <w:t>}</w:t>
      </w:r>
    </w:p>
    <w:p w14:paraId="181FBB2A" w14:textId="77777777" w:rsidR="0031189A" w:rsidRDefault="0031189A" w:rsidP="00B8761C">
      <w:pPr>
        <w:pStyle w:val="ListBullet"/>
        <w:numPr>
          <w:ilvl w:val="0"/>
          <w:numId w:val="0"/>
        </w:numPr>
        <w:ind w:left="2160"/>
      </w:pPr>
    </w:p>
    <w:p w14:paraId="5F6AEE41" w14:textId="2FEC5AB4" w:rsidR="008A1F67" w:rsidRDefault="008A1F67" w:rsidP="007A179C">
      <w:pPr>
        <w:pStyle w:val="ListBullet"/>
        <w:numPr>
          <w:ilvl w:val="0"/>
          <w:numId w:val="0"/>
        </w:numPr>
        <w:ind w:left="2160"/>
      </w:pPr>
    </w:p>
    <w:p w14:paraId="0C6E9C71" w14:textId="66ADDDF1" w:rsidR="007F7415" w:rsidRDefault="00497A67">
      <w:pPr>
        <w:pStyle w:val="ListBullet"/>
        <w:numPr>
          <w:ilvl w:val="2"/>
          <w:numId w:val="1"/>
        </w:numPr>
      </w:pPr>
      <w:r>
        <w:t xml:space="preserve">Attribute like macro: Defined similarly to </w:t>
      </w:r>
      <w:r w:rsidR="00714D33">
        <w:t>custom derive like macros,</w:t>
      </w:r>
    </w:p>
    <w:p w14:paraId="095AF279" w14:textId="77777777" w:rsidR="00E273B6" w:rsidRDefault="00E273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35233531"/>
        <w:rPr>
          <w:rFonts w:ascii="Consolas" w:hAnsi="Consolas" w:cs="Courier New"/>
          <w:sz w:val="17"/>
          <w:szCs w:val="17"/>
        </w:rPr>
      </w:pPr>
      <w:proofErr w:type="gramStart"/>
      <w:r>
        <w:rPr>
          <w:rFonts w:ascii="Consolas" w:hAnsi="Consolas" w:cs="Courier New"/>
          <w:color w:val="880000"/>
          <w:sz w:val="17"/>
          <w:szCs w:val="17"/>
        </w:rPr>
        <w:t>#[</w:t>
      </w:r>
      <w:proofErr w:type="gramEnd"/>
      <w:r>
        <w:rPr>
          <w:rFonts w:ascii="Consolas" w:hAnsi="Consolas" w:cs="Courier New"/>
          <w:color w:val="880000"/>
          <w:sz w:val="17"/>
          <w:szCs w:val="17"/>
        </w:rPr>
        <w:t>route(GET, "/")]</w:t>
      </w:r>
    </w:p>
    <w:p w14:paraId="0114AFDA" w14:textId="77777777" w:rsidR="00E273B6" w:rsidRDefault="00E273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335233531"/>
        <w:rPr>
          <w:rFonts w:ascii="Consolas" w:hAnsi="Consolas" w:cs="Courier New"/>
          <w:sz w:val="17"/>
          <w:szCs w:val="17"/>
        </w:rPr>
      </w:pP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index</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A99B23" w14:textId="216D57AE" w:rsidR="00714D33" w:rsidRDefault="00E273B6" w:rsidP="00714D33">
      <w:pPr>
        <w:pStyle w:val="ListBullet"/>
        <w:numPr>
          <w:ilvl w:val="0"/>
          <w:numId w:val="0"/>
        </w:numPr>
        <w:ind w:left="2160"/>
      </w:pPr>
      <w:r>
        <w:t>will be defined as</w:t>
      </w:r>
    </w:p>
    <w:p w14:paraId="1E3EE5E0" w14:textId="77777777" w:rsidR="00E273B6" w:rsidRDefault="00E273B6" w:rsidP="00714D33">
      <w:pPr>
        <w:pStyle w:val="ListBullet"/>
        <w:numPr>
          <w:ilvl w:val="0"/>
          <w:numId w:val="0"/>
        </w:numPr>
        <w:ind w:left="2160"/>
      </w:pPr>
    </w:p>
    <w:p w14:paraId="7FEB81F7" w14:textId="77777777" w:rsidR="00E273B6" w:rsidRDefault="00E273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67006614"/>
        <w:rPr>
          <w:rFonts w:ascii="Consolas" w:hAnsi="Consolas" w:cs="Courier New"/>
          <w:sz w:val="17"/>
          <w:szCs w:val="17"/>
        </w:rPr>
      </w:pPr>
      <w:r>
        <w:rPr>
          <w:rFonts w:ascii="Consolas" w:hAnsi="Consolas" w:cs="Courier New"/>
          <w:color w:val="880000"/>
          <w:sz w:val="17"/>
          <w:szCs w:val="17"/>
        </w:rPr>
        <w:t>#[proc_macro_attribute]</w:t>
      </w:r>
    </w:p>
    <w:p w14:paraId="08E5D4A6" w14:textId="77777777" w:rsidR="00E273B6" w:rsidRDefault="00E273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67006614"/>
        <w:rPr>
          <w:rFonts w:ascii="Consolas" w:hAnsi="Consolas" w:cs="Courier New"/>
          <w:sz w:val="17"/>
          <w:szCs w:val="17"/>
        </w:rPr>
      </w:pPr>
      <w:r>
        <w:rPr>
          <w:rFonts w:ascii="Consolas" w:hAnsi="Consolas" w:cs="Courier New"/>
          <w:color w:val="000000"/>
          <w:sz w:val="17"/>
          <w:szCs w:val="17"/>
        </w:rPr>
        <w:t xml:space="preserve">pub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route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attr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TokenStream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TokenStream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TokenStream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36733C7" w14:textId="77777777" w:rsidR="00E273B6" w:rsidRDefault="00E273B6" w:rsidP="007A179C">
      <w:pPr>
        <w:pStyle w:val="ListBullet"/>
        <w:numPr>
          <w:ilvl w:val="0"/>
          <w:numId w:val="0"/>
        </w:numPr>
        <w:ind w:left="2160"/>
      </w:pPr>
    </w:p>
    <w:p w14:paraId="1EFBA556" w14:textId="03BA7CEC" w:rsidR="00714D33" w:rsidRDefault="00E63600">
      <w:pPr>
        <w:pStyle w:val="ListBullet"/>
        <w:numPr>
          <w:ilvl w:val="2"/>
          <w:numId w:val="1"/>
        </w:numPr>
      </w:pPr>
      <w:r>
        <w:t xml:space="preserve">Function like macros: </w:t>
      </w:r>
    </w:p>
    <w:p w14:paraId="3DB7CA67" w14:textId="39C14E82" w:rsidR="00E63600" w:rsidRDefault="00E63600" w:rsidP="00E63600">
      <w:pPr>
        <w:pStyle w:val="ListBullet"/>
        <w:numPr>
          <w:ilvl w:val="0"/>
          <w:numId w:val="0"/>
        </w:numPr>
        <w:ind w:left="2160"/>
      </w:pPr>
      <w:r>
        <w:t>Similarly,</w:t>
      </w:r>
    </w:p>
    <w:p w14:paraId="05244D34" w14:textId="55A28FC0" w:rsidR="00E63600" w:rsidRDefault="00E63600" w:rsidP="00E63600">
      <w:pPr>
        <w:pStyle w:val="ListBullet"/>
        <w:numPr>
          <w:ilvl w:val="0"/>
          <w:numId w:val="0"/>
        </w:numPr>
        <w:ind w:left="2160"/>
      </w:pPr>
      <w:r w:rsidRPr="00E63600">
        <w:t>#[proc_macro]</w:t>
      </w:r>
    </w:p>
    <w:p w14:paraId="1A1CA4FE" w14:textId="1338A51B" w:rsidR="00E63600" w:rsidRDefault="00E63600" w:rsidP="00E63600">
      <w:pPr>
        <w:pStyle w:val="ListBullet"/>
        <w:numPr>
          <w:ilvl w:val="0"/>
          <w:numId w:val="0"/>
        </w:numPr>
        <w:ind w:left="2160"/>
      </w:pPr>
      <w:r>
        <w:t>…</w:t>
      </w:r>
    </w:p>
    <w:p w14:paraId="72B1BC97" w14:textId="43F5BD9B" w:rsidR="00E63600" w:rsidRDefault="00E63600" w:rsidP="007A179C">
      <w:pPr>
        <w:pStyle w:val="ListBullet"/>
        <w:numPr>
          <w:ilvl w:val="0"/>
          <w:numId w:val="0"/>
        </w:numPr>
        <w:ind w:left="2160"/>
      </w:pPr>
      <w:r>
        <w:lastRenderedPageBreak/>
        <w:t xml:space="preserve">for them and call with </w:t>
      </w:r>
      <w:proofErr w:type="spellStart"/>
      <w:proofErr w:type="gramStart"/>
      <w:r>
        <w:t>myMacro</w:t>
      </w:r>
      <w:proofErr w:type="spellEnd"/>
      <w:r>
        <w:t>!(</w:t>
      </w:r>
      <w:proofErr w:type="gramEnd"/>
      <w:r>
        <w:t>…);</w:t>
      </w:r>
    </w:p>
    <w:p w14:paraId="3BE5EF43" w14:textId="1BF6E904" w:rsidR="007F7415" w:rsidRDefault="007E3530" w:rsidP="00707371">
      <w:pPr>
        <w:pStyle w:val="ListBullet"/>
        <w:numPr>
          <w:ilvl w:val="2"/>
          <w:numId w:val="1"/>
        </w:numPr>
      </w:pPr>
      <w:r>
        <w:t>#[macro_use] and #[macro_</w:t>
      </w:r>
      <w:r w:rsidR="00C10824">
        <w:t xml:space="preserve">export]: We can export macros in crates just like other items, </w:t>
      </w:r>
      <w:r w:rsidR="00F92C26">
        <w:t>this</w:t>
      </w:r>
      <w:r w:rsidR="00C10824">
        <w:t xml:space="preserve"> allow</w:t>
      </w:r>
      <w:r w:rsidR="00F92C26">
        <w:t>s</w:t>
      </w:r>
      <w:r w:rsidR="00C10824">
        <w:t xml:space="preserve"> </w:t>
      </w:r>
      <w:r w:rsidR="00A47A50">
        <w:t xml:space="preserve">crate A that uses crate B to be able to use crate B’s macros. To do so, first a macro in </w:t>
      </w:r>
      <w:r w:rsidR="001E0366">
        <w:t>crate B</w:t>
      </w:r>
      <w:r w:rsidR="00FF7274">
        <w:t xml:space="preserve"> needs to have a macro with the attribute #[macro_export] then crate A only needs to specify #[macro_use] on </w:t>
      </w:r>
      <w:r w:rsidR="00761227">
        <w:t>module/crate declaration.</w:t>
      </w:r>
    </w:p>
    <w:p w14:paraId="4D8CB7B3" w14:textId="77777777" w:rsidR="009B42C2" w:rsidRDefault="009B42C2" w:rsidP="009B42C2">
      <w:pPr>
        <w:pStyle w:val="ListBullet"/>
        <w:numPr>
          <w:ilvl w:val="0"/>
          <w:numId w:val="0"/>
        </w:numPr>
        <w:ind w:left="2160"/>
      </w:pPr>
    </w:p>
    <w:p w14:paraId="29FB953D" w14:textId="65A504C0" w:rsidR="009B42C2" w:rsidRDefault="009B42C2" w:rsidP="009B42C2">
      <w:pPr>
        <w:pStyle w:val="ListBullet"/>
        <w:numPr>
          <w:ilvl w:val="0"/>
          <w:numId w:val="0"/>
        </w:numPr>
        <w:ind w:left="2160"/>
      </w:pPr>
      <w:r>
        <w:t>For ex.:</w:t>
      </w:r>
    </w:p>
    <w:p w14:paraId="47DB9CF2" w14:textId="2BF37279" w:rsidR="009B42C2" w:rsidRDefault="00837E34" w:rsidP="009B42C2">
      <w:pPr>
        <w:pStyle w:val="ListBullet"/>
        <w:numPr>
          <w:ilvl w:val="0"/>
          <w:numId w:val="0"/>
        </w:numPr>
        <w:ind w:left="2160"/>
      </w:pPr>
      <w:hyperlink r:id="rId21" w:history="1">
        <w:r w:rsidR="00222074" w:rsidRPr="005022B4">
          <w:rPr>
            <w:rStyle w:val="Hyperlink"/>
          </w:rPr>
          <w:t>https://doc.rust-lang.org/reference/macros-by-example.html</w:t>
        </w:r>
      </w:hyperlink>
      <w:r w:rsidR="00222074">
        <w:t xml:space="preserve"> </w:t>
      </w:r>
    </w:p>
    <w:p w14:paraId="08DD2A01" w14:textId="77777777" w:rsidR="00707371" w:rsidRDefault="00707371" w:rsidP="00707371">
      <w:pPr>
        <w:pStyle w:val="ListBullet"/>
        <w:numPr>
          <w:ilvl w:val="2"/>
          <w:numId w:val="1"/>
        </w:numPr>
      </w:pPr>
    </w:p>
    <w:p w14:paraId="0A4FBCDB" w14:textId="6D1580A3" w:rsidR="00114F48" w:rsidRDefault="008B4FCC" w:rsidP="00C42FA2">
      <w:pPr>
        <w:pStyle w:val="ListBullet"/>
        <w:outlineLvl w:val="1"/>
      </w:pPr>
      <w:r>
        <w:t>Raw</w:t>
      </w:r>
      <w:r w:rsidR="00796097">
        <w:t xml:space="preserve"> Identifiers: Allow us to use keywords</w:t>
      </w:r>
      <w:r w:rsidR="00A576F1">
        <w:t xml:space="preserve"> for our items.</w:t>
      </w:r>
      <w:r w:rsidR="002A6D02">
        <w:t xml:space="preserve"> For ex.</w:t>
      </w:r>
    </w:p>
    <w:p w14:paraId="647AED3E" w14:textId="672CAAAC" w:rsidR="002A6D02" w:rsidRDefault="00A914E6" w:rsidP="002A6D02">
      <w:pPr>
        <w:pStyle w:val="ListBullet"/>
        <w:numPr>
          <w:ilvl w:val="0"/>
          <w:numId w:val="0"/>
        </w:numPr>
        <w:ind w:left="432"/>
      </w:pPr>
      <w:proofErr w:type="spellStart"/>
      <w:r>
        <w:t>fn</w:t>
      </w:r>
      <w:proofErr w:type="spellEnd"/>
      <w:r>
        <w:t xml:space="preserve"> </w:t>
      </w:r>
      <w:proofErr w:type="gramStart"/>
      <w:r>
        <w:t>match(</w:t>
      </w:r>
      <w:proofErr w:type="gramEnd"/>
      <w:r>
        <w:t>…){…}</w:t>
      </w:r>
    </w:p>
    <w:p w14:paraId="0B401918" w14:textId="77777777" w:rsidR="00A914E6" w:rsidRDefault="00A914E6" w:rsidP="002A6D02">
      <w:pPr>
        <w:pStyle w:val="ListBullet"/>
        <w:numPr>
          <w:ilvl w:val="0"/>
          <w:numId w:val="0"/>
        </w:numPr>
        <w:ind w:left="432"/>
      </w:pPr>
    </w:p>
    <w:p w14:paraId="2D46A7DA" w14:textId="0BADA6B6" w:rsidR="00A914E6" w:rsidRDefault="00A914E6" w:rsidP="002A6D02">
      <w:pPr>
        <w:pStyle w:val="ListBullet"/>
        <w:numPr>
          <w:ilvl w:val="0"/>
          <w:numId w:val="0"/>
        </w:numPr>
        <w:ind w:left="432"/>
      </w:pPr>
      <w:r>
        <w:t>invoking it is an error.</w:t>
      </w:r>
    </w:p>
    <w:p w14:paraId="1E485DA1" w14:textId="5B991A0F" w:rsidR="00A914E6" w:rsidRDefault="00A914E6" w:rsidP="002A6D02">
      <w:pPr>
        <w:pStyle w:val="ListBullet"/>
        <w:numPr>
          <w:ilvl w:val="0"/>
          <w:numId w:val="0"/>
        </w:numPr>
        <w:ind w:left="432"/>
      </w:pPr>
      <w:r>
        <w:t>But with raw identifier syntax,</w:t>
      </w:r>
    </w:p>
    <w:p w14:paraId="4753892D" w14:textId="539B7CA0" w:rsidR="00A914E6" w:rsidRDefault="00A914E6" w:rsidP="002A6D02">
      <w:pPr>
        <w:pStyle w:val="ListBullet"/>
        <w:numPr>
          <w:ilvl w:val="0"/>
          <w:numId w:val="0"/>
        </w:numPr>
        <w:ind w:left="432"/>
      </w:pPr>
      <w:proofErr w:type="spellStart"/>
      <w:r>
        <w:t>fn</w:t>
      </w:r>
      <w:proofErr w:type="spellEnd"/>
      <w:r>
        <w:t xml:space="preserve"> </w:t>
      </w:r>
      <w:proofErr w:type="spellStart"/>
      <w:r>
        <w:t>r#</w:t>
      </w:r>
      <w:proofErr w:type="gramStart"/>
      <w:r>
        <w:t>match</w:t>
      </w:r>
      <w:proofErr w:type="spellEnd"/>
      <w:r>
        <w:t>(</w:t>
      </w:r>
      <w:proofErr w:type="gramEnd"/>
      <w:r>
        <w:t>…){…}</w:t>
      </w:r>
    </w:p>
    <w:p w14:paraId="6481A182" w14:textId="77777777" w:rsidR="00A914E6" w:rsidRDefault="00A914E6" w:rsidP="002A6D02">
      <w:pPr>
        <w:pStyle w:val="ListBullet"/>
        <w:numPr>
          <w:ilvl w:val="0"/>
          <w:numId w:val="0"/>
        </w:numPr>
        <w:ind w:left="432"/>
      </w:pPr>
    </w:p>
    <w:p w14:paraId="7C3B2D0F" w14:textId="4774DC23" w:rsidR="008446B7" w:rsidRDefault="008446B7" w:rsidP="002A6D02">
      <w:pPr>
        <w:pStyle w:val="ListBullet"/>
        <w:numPr>
          <w:ilvl w:val="0"/>
          <w:numId w:val="0"/>
        </w:numPr>
        <w:ind w:left="432"/>
      </w:pPr>
      <w:r>
        <w:t xml:space="preserve">will be called as </w:t>
      </w:r>
      <w:proofErr w:type="spellStart"/>
      <w:r>
        <w:t>r#</w:t>
      </w:r>
      <w:proofErr w:type="gramStart"/>
      <w:r>
        <w:t>match</w:t>
      </w:r>
      <w:proofErr w:type="spellEnd"/>
      <w:r>
        <w:t>(</w:t>
      </w:r>
      <w:proofErr w:type="gramEnd"/>
      <w:r>
        <w:t>…)</w:t>
      </w:r>
    </w:p>
    <w:p w14:paraId="27C4927D" w14:textId="093D26DC" w:rsidR="008446B7" w:rsidRDefault="008446B7" w:rsidP="002A6D02">
      <w:pPr>
        <w:pStyle w:val="ListBullet"/>
        <w:numPr>
          <w:ilvl w:val="0"/>
          <w:numId w:val="0"/>
        </w:numPr>
        <w:ind w:left="432"/>
      </w:pPr>
      <w:r>
        <w:t>and works.</w:t>
      </w:r>
    </w:p>
    <w:p w14:paraId="3F4F7729" w14:textId="77777777" w:rsidR="00A914E6" w:rsidRDefault="00A914E6" w:rsidP="007A179C">
      <w:pPr>
        <w:pStyle w:val="ListBullet"/>
        <w:numPr>
          <w:ilvl w:val="0"/>
          <w:numId w:val="0"/>
        </w:numPr>
        <w:ind w:left="432"/>
      </w:pPr>
    </w:p>
    <w:p w14:paraId="6317BD55" w14:textId="6CF4D643" w:rsidR="00114F48" w:rsidRDefault="00660FD3" w:rsidP="00C42FA2">
      <w:pPr>
        <w:pStyle w:val="ListBullet"/>
        <w:outlineLvl w:val="1"/>
      </w:pPr>
      <w:r>
        <w:t xml:space="preserve">All operators and symbols: </w:t>
      </w:r>
      <w:hyperlink r:id="rId22" w:history="1">
        <w:r w:rsidRPr="00F47C6E">
          <w:rPr>
            <w:rStyle w:val="Hyperlink"/>
          </w:rPr>
          <w:t>https://doc.rust-lang.org/book/appendix-02-operators.html</w:t>
        </w:r>
      </w:hyperlink>
      <w:r>
        <w:t xml:space="preserve"> </w:t>
      </w:r>
    </w:p>
    <w:p w14:paraId="337264C0" w14:textId="57B1A073" w:rsidR="00660FD3" w:rsidRDefault="00BD4E6C" w:rsidP="00C42FA2">
      <w:pPr>
        <w:pStyle w:val="ListBullet"/>
        <w:outlineLvl w:val="1"/>
      </w:pPr>
      <w:r>
        <w:t xml:space="preserve">All derivable traits: </w:t>
      </w:r>
      <w:proofErr w:type="spellStart"/>
      <w:r>
        <w:t>PartialOrd</w:t>
      </w:r>
      <w:proofErr w:type="spellEnd"/>
      <w:r>
        <w:t>,</w:t>
      </w:r>
      <w:r w:rsidR="000875E6">
        <w:t xml:space="preserve"> Ord,</w:t>
      </w:r>
      <w:r>
        <w:t xml:space="preserve"> </w:t>
      </w:r>
      <w:r w:rsidR="003911F7">
        <w:t>Hash, Default, Clone and Copy</w:t>
      </w:r>
      <w:r w:rsidR="000875E6">
        <w:t xml:space="preserve"> and</w:t>
      </w:r>
      <w:r w:rsidR="003911F7">
        <w:t xml:space="preserve"> </w:t>
      </w:r>
      <w:r w:rsidR="000875E6">
        <w:t xml:space="preserve">Debug. </w:t>
      </w:r>
    </w:p>
    <w:p w14:paraId="35600535" w14:textId="77777777" w:rsidR="00114F48" w:rsidRDefault="00114F48" w:rsidP="007A179C">
      <w:pPr>
        <w:pStyle w:val="ListBullet"/>
        <w:numPr>
          <w:ilvl w:val="0"/>
          <w:numId w:val="0"/>
        </w:numPr>
        <w:ind w:left="432"/>
      </w:pPr>
    </w:p>
    <w:p w14:paraId="02418415" w14:textId="28AAD59E" w:rsidR="00AE62AE" w:rsidRPr="00517E15" w:rsidRDefault="00AE62AE" w:rsidP="00C42FA2">
      <w:pPr>
        <w:pStyle w:val="ListBullet"/>
        <w:numPr>
          <w:ilvl w:val="0"/>
          <w:numId w:val="0"/>
        </w:numPr>
      </w:pPr>
    </w:p>
    <w:sectPr w:rsidR="00AE62AE" w:rsidRPr="00517E15" w:rsidSect="005F7394">
      <w:pgSz w:w="12240" w:h="15840"/>
      <w:pgMar w:top="45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DF96" w14:textId="77777777" w:rsidR="009D1808" w:rsidRDefault="009D1808">
      <w:r>
        <w:separator/>
      </w:r>
    </w:p>
    <w:p w14:paraId="5B2D3862" w14:textId="77777777" w:rsidR="009D1808" w:rsidRDefault="009D1808"/>
  </w:endnote>
  <w:endnote w:type="continuationSeparator" w:id="0">
    <w:p w14:paraId="4FBA0AC5" w14:textId="77777777" w:rsidR="009D1808" w:rsidRDefault="009D1808">
      <w:r>
        <w:continuationSeparator/>
      </w:r>
    </w:p>
    <w:p w14:paraId="2F3BF485" w14:textId="77777777" w:rsidR="009D1808" w:rsidRDefault="009D1808"/>
  </w:endnote>
  <w:endnote w:type="continuationNotice" w:id="1">
    <w:p w14:paraId="36444A56" w14:textId="77777777" w:rsidR="009D1808" w:rsidRDefault="009D1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BEF8" w14:textId="77777777" w:rsidR="009D1808" w:rsidRDefault="009D1808">
      <w:r>
        <w:separator/>
      </w:r>
    </w:p>
    <w:p w14:paraId="0708E60C" w14:textId="77777777" w:rsidR="009D1808" w:rsidRDefault="009D1808"/>
  </w:footnote>
  <w:footnote w:type="continuationSeparator" w:id="0">
    <w:p w14:paraId="46D3AAE6" w14:textId="77777777" w:rsidR="009D1808" w:rsidRDefault="009D1808">
      <w:r>
        <w:continuationSeparator/>
      </w:r>
    </w:p>
    <w:p w14:paraId="4150144B" w14:textId="77777777" w:rsidR="009D1808" w:rsidRDefault="009D1808"/>
  </w:footnote>
  <w:footnote w:type="continuationNotice" w:id="1">
    <w:p w14:paraId="58AD4EDD" w14:textId="77777777" w:rsidR="009D1808" w:rsidRDefault="009D18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1786E0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BD35F1"/>
    <w:multiLevelType w:val="multilevel"/>
    <w:tmpl w:val="25F0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522EC"/>
    <w:multiLevelType w:val="multilevel"/>
    <w:tmpl w:val="C31A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B6038"/>
    <w:multiLevelType w:val="multilevel"/>
    <w:tmpl w:val="1494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A1C49"/>
    <w:multiLevelType w:val="multilevel"/>
    <w:tmpl w:val="84EA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624F2"/>
    <w:multiLevelType w:val="hybridMultilevel"/>
    <w:tmpl w:val="38E06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49506B"/>
    <w:multiLevelType w:val="multilevel"/>
    <w:tmpl w:val="C2B2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471DB"/>
    <w:multiLevelType w:val="multilevel"/>
    <w:tmpl w:val="521E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B3121"/>
    <w:multiLevelType w:val="multilevel"/>
    <w:tmpl w:val="EB04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E32A36"/>
    <w:multiLevelType w:val="multilevel"/>
    <w:tmpl w:val="4676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FA229C"/>
    <w:multiLevelType w:val="multilevel"/>
    <w:tmpl w:val="FF8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0122A8"/>
    <w:multiLevelType w:val="multilevel"/>
    <w:tmpl w:val="9A3C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52E7C"/>
    <w:multiLevelType w:val="multilevel"/>
    <w:tmpl w:val="F85C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6432E4"/>
    <w:multiLevelType w:val="multilevel"/>
    <w:tmpl w:val="07E0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AC1599"/>
    <w:multiLevelType w:val="multilevel"/>
    <w:tmpl w:val="7172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282123"/>
    <w:multiLevelType w:val="multilevel"/>
    <w:tmpl w:val="D2B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F237EA"/>
    <w:multiLevelType w:val="multilevel"/>
    <w:tmpl w:val="7914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F9658D"/>
    <w:multiLevelType w:val="multilevel"/>
    <w:tmpl w:val="3D0A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CA781B"/>
    <w:multiLevelType w:val="multilevel"/>
    <w:tmpl w:val="0CD8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0C78CE"/>
    <w:multiLevelType w:val="multilevel"/>
    <w:tmpl w:val="7AEC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2F7644"/>
    <w:multiLevelType w:val="multilevel"/>
    <w:tmpl w:val="B556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A7623F"/>
    <w:multiLevelType w:val="multilevel"/>
    <w:tmpl w:val="891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D9020B"/>
    <w:multiLevelType w:val="multilevel"/>
    <w:tmpl w:val="269E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975C96"/>
    <w:multiLevelType w:val="multilevel"/>
    <w:tmpl w:val="6E02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2641D6"/>
    <w:multiLevelType w:val="multilevel"/>
    <w:tmpl w:val="F3D0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4D4155"/>
    <w:multiLevelType w:val="multilevel"/>
    <w:tmpl w:val="23B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5E21AC"/>
    <w:multiLevelType w:val="multilevel"/>
    <w:tmpl w:val="16BE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8F76FD"/>
    <w:multiLevelType w:val="multilevel"/>
    <w:tmpl w:val="4AEC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673D5B"/>
    <w:multiLevelType w:val="hybridMultilevel"/>
    <w:tmpl w:val="9ECECE1A"/>
    <w:lvl w:ilvl="0" w:tplc="24E4A286">
      <w:numFmt w:val="bullet"/>
      <w:lvlText w:val="-"/>
      <w:lvlJc w:val="left"/>
      <w:pPr>
        <w:ind w:left="6840" w:hanging="360"/>
      </w:pPr>
      <w:rPr>
        <w:rFonts w:ascii="Mangal" w:eastAsiaTheme="minorHAnsi" w:hAnsi="Mangal" w:cs="Mangal"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33" w15:restartNumberingAfterBreak="0">
    <w:nsid w:val="251C5D84"/>
    <w:multiLevelType w:val="multilevel"/>
    <w:tmpl w:val="C5E2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6F3CC1"/>
    <w:multiLevelType w:val="multilevel"/>
    <w:tmpl w:val="DD10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D3133E"/>
    <w:multiLevelType w:val="multilevel"/>
    <w:tmpl w:val="CC3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650C7A"/>
    <w:multiLevelType w:val="multilevel"/>
    <w:tmpl w:val="BCE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247748"/>
    <w:multiLevelType w:val="multilevel"/>
    <w:tmpl w:val="9FCC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0E7E19"/>
    <w:multiLevelType w:val="multilevel"/>
    <w:tmpl w:val="D63C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76669F"/>
    <w:multiLevelType w:val="multilevel"/>
    <w:tmpl w:val="571C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E642D9"/>
    <w:multiLevelType w:val="multilevel"/>
    <w:tmpl w:val="8D80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B117A4"/>
    <w:multiLevelType w:val="multilevel"/>
    <w:tmpl w:val="3AF4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D80529"/>
    <w:multiLevelType w:val="multilevel"/>
    <w:tmpl w:val="35CA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605BC8"/>
    <w:multiLevelType w:val="multilevel"/>
    <w:tmpl w:val="B4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716037"/>
    <w:multiLevelType w:val="multilevel"/>
    <w:tmpl w:val="CEB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997B11"/>
    <w:multiLevelType w:val="multilevel"/>
    <w:tmpl w:val="F694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8F1811"/>
    <w:multiLevelType w:val="multilevel"/>
    <w:tmpl w:val="DEC0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297574"/>
    <w:multiLevelType w:val="multilevel"/>
    <w:tmpl w:val="7C06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BE3B53"/>
    <w:multiLevelType w:val="multilevel"/>
    <w:tmpl w:val="5334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D22D69"/>
    <w:multiLevelType w:val="multilevel"/>
    <w:tmpl w:val="996C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AA4690"/>
    <w:multiLevelType w:val="multilevel"/>
    <w:tmpl w:val="9C18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1B0FCE"/>
    <w:multiLevelType w:val="multilevel"/>
    <w:tmpl w:val="2CAC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6D5012"/>
    <w:multiLevelType w:val="multilevel"/>
    <w:tmpl w:val="00AA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935497"/>
    <w:multiLevelType w:val="multilevel"/>
    <w:tmpl w:val="EE04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8F4043"/>
    <w:multiLevelType w:val="multilevel"/>
    <w:tmpl w:val="FA6C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607A15"/>
    <w:multiLevelType w:val="multilevel"/>
    <w:tmpl w:val="857C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4B526B"/>
    <w:multiLevelType w:val="multilevel"/>
    <w:tmpl w:val="3D66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1F495B"/>
    <w:multiLevelType w:val="multilevel"/>
    <w:tmpl w:val="ECB8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1412BF"/>
    <w:multiLevelType w:val="multilevel"/>
    <w:tmpl w:val="A06C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6D3773"/>
    <w:multiLevelType w:val="multilevel"/>
    <w:tmpl w:val="010E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872522"/>
    <w:multiLevelType w:val="multilevel"/>
    <w:tmpl w:val="6410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366EEE"/>
    <w:multiLevelType w:val="multilevel"/>
    <w:tmpl w:val="EBE6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355C93"/>
    <w:multiLevelType w:val="multilevel"/>
    <w:tmpl w:val="5C3E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FE05B7"/>
    <w:multiLevelType w:val="multilevel"/>
    <w:tmpl w:val="FA1C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E211A5"/>
    <w:multiLevelType w:val="multilevel"/>
    <w:tmpl w:val="50B0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5AEB39A0"/>
    <w:multiLevelType w:val="multilevel"/>
    <w:tmpl w:val="EED2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4A5B95"/>
    <w:multiLevelType w:val="multilevel"/>
    <w:tmpl w:val="57C0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6774B8"/>
    <w:multiLevelType w:val="multilevel"/>
    <w:tmpl w:val="38F0A2BC"/>
    <w:lvl w:ilvl="0">
      <w:start w:val="1"/>
      <w:numFmt w:val="decimal"/>
      <w:pStyle w:val="ListBullet"/>
      <w:lvlText w:val="%1."/>
      <w:lvlJc w:val="left"/>
      <w:pPr>
        <w:tabs>
          <w:tab w:val="num" w:pos="432"/>
        </w:tabs>
        <w:ind w:left="432" w:hanging="432"/>
      </w:pPr>
      <w:rPr>
        <w:rFonts w:ascii="Mangal" w:hAnsi="Mangal" w:cs="Mangal" w:hint="default"/>
        <w:sz w:val="22"/>
        <w:szCs w:val="22"/>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607D77BD"/>
    <w:multiLevelType w:val="multilevel"/>
    <w:tmpl w:val="9E34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3862BA"/>
    <w:multiLevelType w:val="multilevel"/>
    <w:tmpl w:val="AD00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BF1F3A"/>
    <w:multiLevelType w:val="multilevel"/>
    <w:tmpl w:val="5A7A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371465"/>
    <w:multiLevelType w:val="multilevel"/>
    <w:tmpl w:val="4FCA6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33516A"/>
    <w:multiLevelType w:val="multilevel"/>
    <w:tmpl w:val="147E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F43C6"/>
    <w:multiLevelType w:val="multilevel"/>
    <w:tmpl w:val="B070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C271EA"/>
    <w:multiLevelType w:val="multilevel"/>
    <w:tmpl w:val="C85E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70706D"/>
    <w:multiLevelType w:val="multilevel"/>
    <w:tmpl w:val="CCAA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C95DE2"/>
    <w:multiLevelType w:val="multilevel"/>
    <w:tmpl w:val="DCBC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3E7065"/>
    <w:multiLevelType w:val="multilevel"/>
    <w:tmpl w:val="3606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D356DE"/>
    <w:multiLevelType w:val="multilevel"/>
    <w:tmpl w:val="99A2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F640BF"/>
    <w:multiLevelType w:val="multilevel"/>
    <w:tmpl w:val="3A3C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E87E01"/>
    <w:multiLevelType w:val="multilevel"/>
    <w:tmpl w:val="798E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2D5E67"/>
    <w:multiLevelType w:val="multilevel"/>
    <w:tmpl w:val="D5BE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C0791C"/>
    <w:multiLevelType w:val="multilevel"/>
    <w:tmpl w:val="F620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44718E"/>
    <w:multiLevelType w:val="multilevel"/>
    <w:tmpl w:val="4498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4E412E"/>
    <w:multiLevelType w:val="multilevel"/>
    <w:tmpl w:val="7BCA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EE728F"/>
    <w:multiLevelType w:val="multilevel"/>
    <w:tmpl w:val="425C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5D3780"/>
    <w:multiLevelType w:val="multilevel"/>
    <w:tmpl w:val="ECEE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1043AF"/>
    <w:multiLevelType w:val="multilevel"/>
    <w:tmpl w:val="A168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176C21"/>
    <w:multiLevelType w:val="multilevel"/>
    <w:tmpl w:val="17F0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712813">
    <w:abstractNumId w:val="68"/>
  </w:num>
  <w:num w:numId="2" w16cid:durableId="173347803">
    <w:abstractNumId w:val="65"/>
  </w:num>
  <w:num w:numId="3" w16cid:durableId="1734935578">
    <w:abstractNumId w:val="3"/>
  </w:num>
  <w:num w:numId="4" w16cid:durableId="1564100365">
    <w:abstractNumId w:val="2"/>
  </w:num>
  <w:num w:numId="5" w16cid:durableId="1686445385">
    <w:abstractNumId w:val="1"/>
  </w:num>
  <w:num w:numId="6" w16cid:durableId="380831054">
    <w:abstractNumId w:val="0"/>
  </w:num>
  <w:num w:numId="7" w16cid:durableId="147791926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9182465">
    <w:abstractNumId w:val="4"/>
  </w:num>
  <w:num w:numId="9" w16cid:durableId="578756442">
    <w:abstractNumId w:val="12"/>
  </w:num>
  <w:num w:numId="10" w16cid:durableId="232084394">
    <w:abstractNumId w:val="69"/>
  </w:num>
  <w:num w:numId="11" w16cid:durableId="1387993583">
    <w:abstractNumId w:val="51"/>
  </w:num>
  <w:num w:numId="12" w16cid:durableId="1874807701">
    <w:abstractNumId w:val="43"/>
  </w:num>
  <w:num w:numId="13" w16cid:durableId="1808937217">
    <w:abstractNumId w:val="78"/>
  </w:num>
  <w:num w:numId="14" w16cid:durableId="1841197061">
    <w:abstractNumId w:val="31"/>
  </w:num>
  <w:num w:numId="15" w16cid:durableId="1781490271">
    <w:abstractNumId w:val="54"/>
  </w:num>
  <w:num w:numId="16" w16cid:durableId="1244532615">
    <w:abstractNumId w:val="9"/>
  </w:num>
  <w:num w:numId="17" w16cid:durableId="2005081758">
    <w:abstractNumId w:val="42"/>
  </w:num>
  <w:num w:numId="18" w16cid:durableId="1967154603">
    <w:abstractNumId w:val="22"/>
  </w:num>
  <w:num w:numId="19" w16cid:durableId="31542649">
    <w:abstractNumId w:val="18"/>
  </w:num>
  <w:num w:numId="20" w16cid:durableId="719591753">
    <w:abstractNumId w:val="76"/>
  </w:num>
  <w:num w:numId="21" w16cid:durableId="2055232480">
    <w:abstractNumId w:val="15"/>
  </w:num>
  <w:num w:numId="22" w16cid:durableId="926381955">
    <w:abstractNumId w:val="11"/>
  </w:num>
  <w:num w:numId="23" w16cid:durableId="235555507">
    <w:abstractNumId w:val="29"/>
  </w:num>
  <w:num w:numId="24" w16cid:durableId="2030837786">
    <w:abstractNumId w:val="68"/>
  </w:num>
  <w:num w:numId="25" w16cid:durableId="55517109">
    <w:abstractNumId w:val="57"/>
  </w:num>
  <w:num w:numId="26" w16cid:durableId="1656303692">
    <w:abstractNumId w:val="36"/>
  </w:num>
  <w:num w:numId="27" w16cid:durableId="1982805414">
    <w:abstractNumId w:val="81"/>
  </w:num>
  <w:num w:numId="28" w16cid:durableId="1640764168">
    <w:abstractNumId w:val="77"/>
  </w:num>
  <w:num w:numId="29" w16cid:durableId="1857688572">
    <w:abstractNumId w:val="10"/>
  </w:num>
  <w:num w:numId="30" w16cid:durableId="1579318899">
    <w:abstractNumId w:val="37"/>
  </w:num>
  <w:num w:numId="31" w16cid:durableId="1934122726">
    <w:abstractNumId w:val="70"/>
  </w:num>
  <w:num w:numId="32" w16cid:durableId="231039485">
    <w:abstractNumId w:val="88"/>
  </w:num>
  <w:num w:numId="33" w16cid:durableId="863785752">
    <w:abstractNumId w:val="47"/>
  </w:num>
  <w:num w:numId="34" w16cid:durableId="2078360235">
    <w:abstractNumId w:val="79"/>
  </w:num>
  <w:num w:numId="35" w16cid:durableId="1620259109">
    <w:abstractNumId w:val="46"/>
  </w:num>
  <w:num w:numId="36" w16cid:durableId="507326380">
    <w:abstractNumId w:val="44"/>
  </w:num>
  <w:num w:numId="37" w16cid:durableId="1797066775">
    <w:abstractNumId w:val="23"/>
  </w:num>
  <w:num w:numId="38" w16cid:durableId="1391221986">
    <w:abstractNumId w:val="56"/>
  </w:num>
  <w:num w:numId="39" w16cid:durableId="1375692968">
    <w:abstractNumId w:val="30"/>
  </w:num>
  <w:num w:numId="40" w16cid:durableId="1383600069">
    <w:abstractNumId w:val="6"/>
  </w:num>
  <w:num w:numId="41" w16cid:durableId="1085802069">
    <w:abstractNumId w:val="62"/>
  </w:num>
  <w:num w:numId="42" w16cid:durableId="846287758">
    <w:abstractNumId w:val="35"/>
  </w:num>
  <w:num w:numId="43" w16cid:durableId="1909996582">
    <w:abstractNumId w:val="66"/>
  </w:num>
  <w:num w:numId="44" w16cid:durableId="895358294">
    <w:abstractNumId w:val="16"/>
  </w:num>
  <w:num w:numId="45" w16cid:durableId="1318651456">
    <w:abstractNumId w:val="58"/>
  </w:num>
  <w:num w:numId="46" w16cid:durableId="776363334">
    <w:abstractNumId w:val="73"/>
  </w:num>
  <w:num w:numId="47" w16cid:durableId="343941503">
    <w:abstractNumId w:val="32"/>
  </w:num>
  <w:num w:numId="48" w16cid:durableId="1378701005">
    <w:abstractNumId w:val="28"/>
  </w:num>
  <w:num w:numId="49" w16cid:durableId="1383948168">
    <w:abstractNumId w:val="63"/>
  </w:num>
  <w:num w:numId="50" w16cid:durableId="1913926170">
    <w:abstractNumId w:val="25"/>
  </w:num>
  <w:num w:numId="51" w16cid:durableId="1809782561">
    <w:abstractNumId w:val="34"/>
  </w:num>
  <w:num w:numId="52" w16cid:durableId="726925312">
    <w:abstractNumId w:val="74"/>
  </w:num>
  <w:num w:numId="53" w16cid:durableId="445272566">
    <w:abstractNumId w:val="19"/>
  </w:num>
  <w:num w:numId="54" w16cid:durableId="844324413">
    <w:abstractNumId w:val="49"/>
  </w:num>
  <w:num w:numId="55" w16cid:durableId="929578386">
    <w:abstractNumId w:val="87"/>
  </w:num>
  <w:num w:numId="56" w16cid:durableId="967124149">
    <w:abstractNumId w:val="60"/>
  </w:num>
  <w:num w:numId="57" w16cid:durableId="1538809446">
    <w:abstractNumId w:val="71"/>
  </w:num>
  <w:num w:numId="58" w16cid:durableId="937173194">
    <w:abstractNumId w:val="75"/>
  </w:num>
  <w:num w:numId="59" w16cid:durableId="377241856">
    <w:abstractNumId w:val="17"/>
  </w:num>
  <w:num w:numId="60" w16cid:durableId="1392970746">
    <w:abstractNumId w:val="85"/>
  </w:num>
  <w:num w:numId="61" w16cid:durableId="622542791">
    <w:abstractNumId w:val="26"/>
  </w:num>
  <w:num w:numId="62" w16cid:durableId="1496413198">
    <w:abstractNumId w:val="24"/>
  </w:num>
  <w:num w:numId="63" w16cid:durableId="1848130433">
    <w:abstractNumId w:val="14"/>
  </w:num>
  <w:num w:numId="64" w16cid:durableId="928081604">
    <w:abstractNumId w:val="13"/>
  </w:num>
  <w:num w:numId="65" w16cid:durableId="267082572">
    <w:abstractNumId w:val="38"/>
  </w:num>
  <w:num w:numId="66" w16cid:durableId="1509297217">
    <w:abstractNumId w:val="59"/>
  </w:num>
  <w:num w:numId="67" w16cid:durableId="533275090">
    <w:abstractNumId w:val="45"/>
  </w:num>
  <w:num w:numId="68" w16cid:durableId="1342972180">
    <w:abstractNumId w:val="33"/>
  </w:num>
  <w:num w:numId="69" w16cid:durableId="930620362">
    <w:abstractNumId w:val="72"/>
  </w:num>
  <w:num w:numId="70" w16cid:durableId="1333340588">
    <w:abstractNumId w:val="67"/>
  </w:num>
  <w:num w:numId="71" w16cid:durableId="554702634">
    <w:abstractNumId w:val="86"/>
  </w:num>
  <w:num w:numId="72" w16cid:durableId="807862879">
    <w:abstractNumId w:val="53"/>
  </w:num>
  <w:num w:numId="73" w16cid:durableId="587079940">
    <w:abstractNumId w:val="50"/>
  </w:num>
  <w:num w:numId="74" w16cid:durableId="889541066">
    <w:abstractNumId w:val="20"/>
  </w:num>
  <w:num w:numId="75" w16cid:durableId="1479760442">
    <w:abstractNumId w:val="52"/>
  </w:num>
  <w:num w:numId="76" w16cid:durableId="1297447967">
    <w:abstractNumId w:val="64"/>
  </w:num>
  <w:num w:numId="77" w16cid:durableId="1082027690">
    <w:abstractNumId w:val="7"/>
  </w:num>
  <w:num w:numId="78" w16cid:durableId="619337716">
    <w:abstractNumId w:val="55"/>
  </w:num>
  <w:num w:numId="79" w16cid:durableId="2111387893">
    <w:abstractNumId w:val="41"/>
  </w:num>
  <w:num w:numId="80" w16cid:durableId="1483502456">
    <w:abstractNumId w:val="8"/>
  </w:num>
  <w:num w:numId="81" w16cid:durableId="263346992">
    <w:abstractNumId w:val="61"/>
  </w:num>
  <w:num w:numId="82" w16cid:durableId="1329865456">
    <w:abstractNumId w:val="89"/>
  </w:num>
  <w:num w:numId="83" w16cid:durableId="932475541">
    <w:abstractNumId w:val="27"/>
  </w:num>
  <w:num w:numId="84" w16cid:durableId="1035616857">
    <w:abstractNumId w:val="21"/>
  </w:num>
  <w:num w:numId="85" w16cid:durableId="19939220">
    <w:abstractNumId w:val="84"/>
  </w:num>
  <w:num w:numId="86" w16cid:durableId="2824540">
    <w:abstractNumId w:val="82"/>
  </w:num>
  <w:num w:numId="87" w16cid:durableId="80374907">
    <w:abstractNumId w:val="39"/>
  </w:num>
  <w:num w:numId="88" w16cid:durableId="64692974">
    <w:abstractNumId w:val="40"/>
  </w:num>
  <w:num w:numId="89" w16cid:durableId="1966085401">
    <w:abstractNumId w:val="5"/>
  </w:num>
  <w:num w:numId="90" w16cid:durableId="1274241919">
    <w:abstractNumId w:val="83"/>
  </w:num>
  <w:num w:numId="91" w16cid:durableId="1844273073">
    <w:abstractNumId w:val="48"/>
  </w:num>
  <w:num w:numId="92" w16cid:durableId="78915304">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4A"/>
    <w:rsid w:val="000025E2"/>
    <w:rsid w:val="00002E49"/>
    <w:rsid w:val="00003669"/>
    <w:rsid w:val="00003DC7"/>
    <w:rsid w:val="00003E04"/>
    <w:rsid w:val="000042F8"/>
    <w:rsid w:val="000045C3"/>
    <w:rsid w:val="000056B9"/>
    <w:rsid w:val="00005CEA"/>
    <w:rsid w:val="00006107"/>
    <w:rsid w:val="000077BA"/>
    <w:rsid w:val="00010C69"/>
    <w:rsid w:val="00011057"/>
    <w:rsid w:val="00011C30"/>
    <w:rsid w:val="000120E1"/>
    <w:rsid w:val="00013861"/>
    <w:rsid w:val="0001428F"/>
    <w:rsid w:val="000153D4"/>
    <w:rsid w:val="00016782"/>
    <w:rsid w:val="00016AA8"/>
    <w:rsid w:val="00016DBB"/>
    <w:rsid w:val="000172DB"/>
    <w:rsid w:val="00017F67"/>
    <w:rsid w:val="00020419"/>
    <w:rsid w:val="000218B6"/>
    <w:rsid w:val="00022ECD"/>
    <w:rsid w:val="00023084"/>
    <w:rsid w:val="000233A9"/>
    <w:rsid w:val="00023504"/>
    <w:rsid w:val="0002605C"/>
    <w:rsid w:val="000265A0"/>
    <w:rsid w:val="000265FD"/>
    <w:rsid w:val="00026740"/>
    <w:rsid w:val="0002759F"/>
    <w:rsid w:val="000316BA"/>
    <w:rsid w:val="000317B4"/>
    <w:rsid w:val="00033BFD"/>
    <w:rsid w:val="00034791"/>
    <w:rsid w:val="00034E72"/>
    <w:rsid w:val="000371BF"/>
    <w:rsid w:val="00043179"/>
    <w:rsid w:val="000435B2"/>
    <w:rsid w:val="00045787"/>
    <w:rsid w:val="00045D13"/>
    <w:rsid w:val="00047198"/>
    <w:rsid w:val="00051478"/>
    <w:rsid w:val="000518BA"/>
    <w:rsid w:val="00051F06"/>
    <w:rsid w:val="00051F52"/>
    <w:rsid w:val="00052EF3"/>
    <w:rsid w:val="0005451B"/>
    <w:rsid w:val="000553B8"/>
    <w:rsid w:val="00057472"/>
    <w:rsid w:val="000614C6"/>
    <w:rsid w:val="00062096"/>
    <w:rsid w:val="00064721"/>
    <w:rsid w:val="000656BC"/>
    <w:rsid w:val="00065E0C"/>
    <w:rsid w:val="000711D5"/>
    <w:rsid w:val="000716CC"/>
    <w:rsid w:val="0007255A"/>
    <w:rsid w:val="000727D0"/>
    <w:rsid w:val="00073A3F"/>
    <w:rsid w:val="000745EA"/>
    <w:rsid w:val="000746B0"/>
    <w:rsid w:val="00074D86"/>
    <w:rsid w:val="000750BD"/>
    <w:rsid w:val="0007549F"/>
    <w:rsid w:val="00075B39"/>
    <w:rsid w:val="000766DE"/>
    <w:rsid w:val="000800DA"/>
    <w:rsid w:val="00081E20"/>
    <w:rsid w:val="0008212A"/>
    <w:rsid w:val="000824C9"/>
    <w:rsid w:val="0008392A"/>
    <w:rsid w:val="00083964"/>
    <w:rsid w:val="00083FAB"/>
    <w:rsid w:val="000844A7"/>
    <w:rsid w:val="00084599"/>
    <w:rsid w:val="00084E0D"/>
    <w:rsid w:val="00084F0A"/>
    <w:rsid w:val="0008632D"/>
    <w:rsid w:val="00086D36"/>
    <w:rsid w:val="000870ED"/>
    <w:rsid w:val="00087485"/>
    <w:rsid w:val="000875E6"/>
    <w:rsid w:val="000917EE"/>
    <w:rsid w:val="00091C78"/>
    <w:rsid w:val="00092011"/>
    <w:rsid w:val="00094181"/>
    <w:rsid w:val="00094488"/>
    <w:rsid w:val="00094F3A"/>
    <w:rsid w:val="00096466"/>
    <w:rsid w:val="0009672F"/>
    <w:rsid w:val="000970DD"/>
    <w:rsid w:val="000974E4"/>
    <w:rsid w:val="000A2982"/>
    <w:rsid w:val="000A2AB6"/>
    <w:rsid w:val="000A2AD9"/>
    <w:rsid w:val="000A2DDB"/>
    <w:rsid w:val="000A4E8F"/>
    <w:rsid w:val="000A540B"/>
    <w:rsid w:val="000A58A8"/>
    <w:rsid w:val="000A6BE6"/>
    <w:rsid w:val="000B0557"/>
    <w:rsid w:val="000B0910"/>
    <w:rsid w:val="000B10E0"/>
    <w:rsid w:val="000B1781"/>
    <w:rsid w:val="000B2161"/>
    <w:rsid w:val="000B2432"/>
    <w:rsid w:val="000B337E"/>
    <w:rsid w:val="000B3C58"/>
    <w:rsid w:val="000B6EED"/>
    <w:rsid w:val="000B6FC8"/>
    <w:rsid w:val="000C0165"/>
    <w:rsid w:val="000C0182"/>
    <w:rsid w:val="000C13F0"/>
    <w:rsid w:val="000C161D"/>
    <w:rsid w:val="000C235A"/>
    <w:rsid w:val="000C3014"/>
    <w:rsid w:val="000C32B5"/>
    <w:rsid w:val="000C49B4"/>
    <w:rsid w:val="000C53A4"/>
    <w:rsid w:val="000C5A2E"/>
    <w:rsid w:val="000C5B2A"/>
    <w:rsid w:val="000C641F"/>
    <w:rsid w:val="000C718B"/>
    <w:rsid w:val="000C78E0"/>
    <w:rsid w:val="000D02CD"/>
    <w:rsid w:val="000D0592"/>
    <w:rsid w:val="000D1308"/>
    <w:rsid w:val="000D1FB2"/>
    <w:rsid w:val="000D2CB1"/>
    <w:rsid w:val="000D31CB"/>
    <w:rsid w:val="000D3F13"/>
    <w:rsid w:val="000D617D"/>
    <w:rsid w:val="000D6779"/>
    <w:rsid w:val="000D68EA"/>
    <w:rsid w:val="000D6E9A"/>
    <w:rsid w:val="000E0371"/>
    <w:rsid w:val="000E073B"/>
    <w:rsid w:val="000E1448"/>
    <w:rsid w:val="000E1899"/>
    <w:rsid w:val="000E230C"/>
    <w:rsid w:val="000E274F"/>
    <w:rsid w:val="000E3329"/>
    <w:rsid w:val="000E35C0"/>
    <w:rsid w:val="000E38C2"/>
    <w:rsid w:val="000E3C0D"/>
    <w:rsid w:val="000E4A06"/>
    <w:rsid w:val="000E4E37"/>
    <w:rsid w:val="000F040F"/>
    <w:rsid w:val="000F099D"/>
    <w:rsid w:val="000F09A3"/>
    <w:rsid w:val="000F0D81"/>
    <w:rsid w:val="000F2E21"/>
    <w:rsid w:val="000F6078"/>
    <w:rsid w:val="000F673C"/>
    <w:rsid w:val="000F69B1"/>
    <w:rsid w:val="000F74F0"/>
    <w:rsid w:val="000F7F8C"/>
    <w:rsid w:val="001016AB"/>
    <w:rsid w:val="001033BC"/>
    <w:rsid w:val="001037BE"/>
    <w:rsid w:val="00103FD1"/>
    <w:rsid w:val="001048C3"/>
    <w:rsid w:val="00104A26"/>
    <w:rsid w:val="00105BD4"/>
    <w:rsid w:val="00105DA1"/>
    <w:rsid w:val="0010718C"/>
    <w:rsid w:val="00107AFF"/>
    <w:rsid w:val="0011085A"/>
    <w:rsid w:val="00112A86"/>
    <w:rsid w:val="00112E9D"/>
    <w:rsid w:val="00114D20"/>
    <w:rsid w:val="00114F48"/>
    <w:rsid w:val="0011550C"/>
    <w:rsid w:val="001169BE"/>
    <w:rsid w:val="00117E6F"/>
    <w:rsid w:val="00121317"/>
    <w:rsid w:val="00121B84"/>
    <w:rsid w:val="0012363A"/>
    <w:rsid w:val="00123810"/>
    <w:rsid w:val="001250D6"/>
    <w:rsid w:val="00125679"/>
    <w:rsid w:val="001267DA"/>
    <w:rsid w:val="00131569"/>
    <w:rsid w:val="001319F1"/>
    <w:rsid w:val="00131B7E"/>
    <w:rsid w:val="00132520"/>
    <w:rsid w:val="00133151"/>
    <w:rsid w:val="00135083"/>
    <w:rsid w:val="00136888"/>
    <w:rsid w:val="00136C72"/>
    <w:rsid w:val="00137603"/>
    <w:rsid w:val="00140A90"/>
    <w:rsid w:val="001414CF"/>
    <w:rsid w:val="001414F1"/>
    <w:rsid w:val="001415FF"/>
    <w:rsid w:val="001432B2"/>
    <w:rsid w:val="001457B1"/>
    <w:rsid w:val="00145852"/>
    <w:rsid w:val="001459C5"/>
    <w:rsid w:val="00145D1B"/>
    <w:rsid w:val="00146916"/>
    <w:rsid w:val="00146CEC"/>
    <w:rsid w:val="0014721A"/>
    <w:rsid w:val="00147BCD"/>
    <w:rsid w:val="00150EAC"/>
    <w:rsid w:val="001513E2"/>
    <w:rsid w:val="00151B8A"/>
    <w:rsid w:val="00153535"/>
    <w:rsid w:val="00153BB8"/>
    <w:rsid w:val="00153F43"/>
    <w:rsid w:val="00154133"/>
    <w:rsid w:val="00154711"/>
    <w:rsid w:val="00155974"/>
    <w:rsid w:val="00156DF6"/>
    <w:rsid w:val="00157B80"/>
    <w:rsid w:val="00157E84"/>
    <w:rsid w:val="00160484"/>
    <w:rsid w:val="001614D0"/>
    <w:rsid w:val="001616F7"/>
    <w:rsid w:val="0016192B"/>
    <w:rsid w:val="001634F8"/>
    <w:rsid w:val="00163DB9"/>
    <w:rsid w:val="00164C58"/>
    <w:rsid w:val="00164E66"/>
    <w:rsid w:val="00165910"/>
    <w:rsid w:val="00165E6C"/>
    <w:rsid w:val="00167195"/>
    <w:rsid w:val="00167453"/>
    <w:rsid w:val="001675C7"/>
    <w:rsid w:val="00167CD5"/>
    <w:rsid w:val="00167D16"/>
    <w:rsid w:val="00170260"/>
    <w:rsid w:val="0017029E"/>
    <w:rsid w:val="00170F71"/>
    <w:rsid w:val="00171CBF"/>
    <w:rsid w:val="00172B81"/>
    <w:rsid w:val="00174557"/>
    <w:rsid w:val="00174B63"/>
    <w:rsid w:val="00174F3E"/>
    <w:rsid w:val="00176B69"/>
    <w:rsid w:val="00176DD5"/>
    <w:rsid w:val="00177B40"/>
    <w:rsid w:val="00180D55"/>
    <w:rsid w:val="0018149E"/>
    <w:rsid w:val="00182355"/>
    <w:rsid w:val="0018268E"/>
    <w:rsid w:val="0018270D"/>
    <w:rsid w:val="00183FCF"/>
    <w:rsid w:val="001868E6"/>
    <w:rsid w:val="00191469"/>
    <w:rsid w:val="00191FF4"/>
    <w:rsid w:val="001920C6"/>
    <w:rsid w:val="001925F9"/>
    <w:rsid w:val="00194880"/>
    <w:rsid w:val="00195C67"/>
    <w:rsid w:val="001961CB"/>
    <w:rsid w:val="001971A3"/>
    <w:rsid w:val="001A1F36"/>
    <w:rsid w:val="001A225B"/>
    <w:rsid w:val="001A3D8F"/>
    <w:rsid w:val="001A572F"/>
    <w:rsid w:val="001A599C"/>
    <w:rsid w:val="001A72A8"/>
    <w:rsid w:val="001A7511"/>
    <w:rsid w:val="001B0817"/>
    <w:rsid w:val="001B1586"/>
    <w:rsid w:val="001B1DC6"/>
    <w:rsid w:val="001B22EA"/>
    <w:rsid w:val="001B2CA6"/>
    <w:rsid w:val="001B2DCD"/>
    <w:rsid w:val="001B66CE"/>
    <w:rsid w:val="001B69AB"/>
    <w:rsid w:val="001B7C32"/>
    <w:rsid w:val="001C087D"/>
    <w:rsid w:val="001C0AE5"/>
    <w:rsid w:val="001C10B7"/>
    <w:rsid w:val="001C1E0F"/>
    <w:rsid w:val="001C3041"/>
    <w:rsid w:val="001C33BD"/>
    <w:rsid w:val="001C3830"/>
    <w:rsid w:val="001C3A7A"/>
    <w:rsid w:val="001C3F46"/>
    <w:rsid w:val="001C47F0"/>
    <w:rsid w:val="001C5477"/>
    <w:rsid w:val="001C678F"/>
    <w:rsid w:val="001C6B95"/>
    <w:rsid w:val="001C6D25"/>
    <w:rsid w:val="001C7165"/>
    <w:rsid w:val="001D0A83"/>
    <w:rsid w:val="001D144F"/>
    <w:rsid w:val="001D1694"/>
    <w:rsid w:val="001D191A"/>
    <w:rsid w:val="001D27B8"/>
    <w:rsid w:val="001D2F43"/>
    <w:rsid w:val="001D3C33"/>
    <w:rsid w:val="001D3CAB"/>
    <w:rsid w:val="001D414A"/>
    <w:rsid w:val="001D5DAE"/>
    <w:rsid w:val="001D6A32"/>
    <w:rsid w:val="001D7532"/>
    <w:rsid w:val="001E0366"/>
    <w:rsid w:val="001E385E"/>
    <w:rsid w:val="001E38A1"/>
    <w:rsid w:val="001E600B"/>
    <w:rsid w:val="001E7A70"/>
    <w:rsid w:val="001F120A"/>
    <w:rsid w:val="001F1533"/>
    <w:rsid w:val="001F2394"/>
    <w:rsid w:val="001F343B"/>
    <w:rsid w:val="001F36D8"/>
    <w:rsid w:val="001F3BBC"/>
    <w:rsid w:val="001F4F38"/>
    <w:rsid w:val="001F5203"/>
    <w:rsid w:val="002025D2"/>
    <w:rsid w:val="00202CA6"/>
    <w:rsid w:val="00203809"/>
    <w:rsid w:val="00203F31"/>
    <w:rsid w:val="00204888"/>
    <w:rsid w:val="002069B3"/>
    <w:rsid w:val="00207EFD"/>
    <w:rsid w:val="00207FFD"/>
    <w:rsid w:val="0021013E"/>
    <w:rsid w:val="00211661"/>
    <w:rsid w:val="00211727"/>
    <w:rsid w:val="00211B21"/>
    <w:rsid w:val="00212274"/>
    <w:rsid w:val="0021304F"/>
    <w:rsid w:val="0021306D"/>
    <w:rsid w:val="00215B14"/>
    <w:rsid w:val="0021669E"/>
    <w:rsid w:val="00216BE3"/>
    <w:rsid w:val="00216FCB"/>
    <w:rsid w:val="00221DF6"/>
    <w:rsid w:val="00222074"/>
    <w:rsid w:val="002231AC"/>
    <w:rsid w:val="002234C4"/>
    <w:rsid w:val="00226838"/>
    <w:rsid w:val="002271E9"/>
    <w:rsid w:val="00227235"/>
    <w:rsid w:val="00227811"/>
    <w:rsid w:val="00227AF8"/>
    <w:rsid w:val="00232E59"/>
    <w:rsid w:val="00233611"/>
    <w:rsid w:val="002357E6"/>
    <w:rsid w:val="00236440"/>
    <w:rsid w:val="002411AE"/>
    <w:rsid w:val="00241F58"/>
    <w:rsid w:val="00242745"/>
    <w:rsid w:val="002429B8"/>
    <w:rsid w:val="00243355"/>
    <w:rsid w:val="0024398F"/>
    <w:rsid w:val="0024437F"/>
    <w:rsid w:val="00244D17"/>
    <w:rsid w:val="00246748"/>
    <w:rsid w:val="0024709A"/>
    <w:rsid w:val="002470B8"/>
    <w:rsid w:val="00250FD5"/>
    <w:rsid w:val="00252B39"/>
    <w:rsid w:val="002559AC"/>
    <w:rsid w:val="0025778D"/>
    <w:rsid w:val="0025780C"/>
    <w:rsid w:val="00260B34"/>
    <w:rsid w:val="00260D33"/>
    <w:rsid w:val="0026150A"/>
    <w:rsid w:val="00261986"/>
    <w:rsid w:val="00261AA3"/>
    <w:rsid w:val="00262259"/>
    <w:rsid w:val="00262AF7"/>
    <w:rsid w:val="00263DFE"/>
    <w:rsid w:val="00265866"/>
    <w:rsid w:val="002662CA"/>
    <w:rsid w:val="00267BAB"/>
    <w:rsid w:val="002706A5"/>
    <w:rsid w:val="00270901"/>
    <w:rsid w:val="00270ABD"/>
    <w:rsid w:val="00270B98"/>
    <w:rsid w:val="002718AF"/>
    <w:rsid w:val="00272698"/>
    <w:rsid w:val="00272A1C"/>
    <w:rsid w:val="00272CEB"/>
    <w:rsid w:val="00273DFF"/>
    <w:rsid w:val="002740F6"/>
    <w:rsid w:val="002749FF"/>
    <w:rsid w:val="00274C18"/>
    <w:rsid w:val="00274C3D"/>
    <w:rsid w:val="00275009"/>
    <w:rsid w:val="00275A74"/>
    <w:rsid w:val="00276179"/>
    <w:rsid w:val="00276520"/>
    <w:rsid w:val="00276F1D"/>
    <w:rsid w:val="00280185"/>
    <w:rsid w:val="00280A95"/>
    <w:rsid w:val="00280E7C"/>
    <w:rsid w:val="0028139F"/>
    <w:rsid w:val="00281F61"/>
    <w:rsid w:val="00282A66"/>
    <w:rsid w:val="00282B26"/>
    <w:rsid w:val="00282CE5"/>
    <w:rsid w:val="00284294"/>
    <w:rsid w:val="00284ADE"/>
    <w:rsid w:val="0028558A"/>
    <w:rsid w:val="00286672"/>
    <w:rsid w:val="002870F7"/>
    <w:rsid w:val="00287B67"/>
    <w:rsid w:val="002906AB"/>
    <w:rsid w:val="002918F0"/>
    <w:rsid w:val="002919A0"/>
    <w:rsid w:val="00291ECE"/>
    <w:rsid w:val="00292282"/>
    <w:rsid w:val="00293E83"/>
    <w:rsid w:val="002950FF"/>
    <w:rsid w:val="00295899"/>
    <w:rsid w:val="00295B80"/>
    <w:rsid w:val="00295FC7"/>
    <w:rsid w:val="00296C96"/>
    <w:rsid w:val="002A07E9"/>
    <w:rsid w:val="002A0E80"/>
    <w:rsid w:val="002A0F55"/>
    <w:rsid w:val="002A1591"/>
    <w:rsid w:val="002A2D0A"/>
    <w:rsid w:val="002A376D"/>
    <w:rsid w:val="002A40BD"/>
    <w:rsid w:val="002A47D4"/>
    <w:rsid w:val="002A4B83"/>
    <w:rsid w:val="002A4CC3"/>
    <w:rsid w:val="002A6D02"/>
    <w:rsid w:val="002A6DDF"/>
    <w:rsid w:val="002B0222"/>
    <w:rsid w:val="002B02E5"/>
    <w:rsid w:val="002B19BC"/>
    <w:rsid w:val="002B3354"/>
    <w:rsid w:val="002B3688"/>
    <w:rsid w:val="002B397A"/>
    <w:rsid w:val="002B39DF"/>
    <w:rsid w:val="002B3F72"/>
    <w:rsid w:val="002B575F"/>
    <w:rsid w:val="002B660F"/>
    <w:rsid w:val="002B6766"/>
    <w:rsid w:val="002B790D"/>
    <w:rsid w:val="002B7928"/>
    <w:rsid w:val="002B7960"/>
    <w:rsid w:val="002C02B0"/>
    <w:rsid w:val="002C2615"/>
    <w:rsid w:val="002C27CF"/>
    <w:rsid w:val="002C3136"/>
    <w:rsid w:val="002C51C0"/>
    <w:rsid w:val="002C6908"/>
    <w:rsid w:val="002C6AD9"/>
    <w:rsid w:val="002C7201"/>
    <w:rsid w:val="002C79E4"/>
    <w:rsid w:val="002D02D9"/>
    <w:rsid w:val="002D1888"/>
    <w:rsid w:val="002D2CF1"/>
    <w:rsid w:val="002D340B"/>
    <w:rsid w:val="002D3D94"/>
    <w:rsid w:val="002D4187"/>
    <w:rsid w:val="002D4778"/>
    <w:rsid w:val="002D5907"/>
    <w:rsid w:val="002E0643"/>
    <w:rsid w:val="002E0C8B"/>
    <w:rsid w:val="002E0EED"/>
    <w:rsid w:val="002E0FBF"/>
    <w:rsid w:val="002E1503"/>
    <w:rsid w:val="002E1B3D"/>
    <w:rsid w:val="002E1F12"/>
    <w:rsid w:val="002E277E"/>
    <w:rsid w:val="002E27CA"/>
    <w:rsid w:val="002E31C9"/>
    <w:rsid w:val="002E3384"/>
    <w:rsid w:val="002E3D4C"/>
    <w:rsid w:val="002E44B0"/>
    <w:rsid w:val="002E70D8"/>
    <w:rsid w:val="002E7FB2"/>
    <w:rsid w:val="002F1300"/>
    <w:rsid w:val="002F1C3B"/>
    <w:rsid w:val="002F5800"/>
    <w:rsid w:val="002F5DBD"/>
    <w:rsid w:val="002F5DED"/>
    <w:rsid w:val="002F771D"/>
    <w:rsid w:val="00300382"/>
    <w:rsid w:val="00301288"/>
    <w:rsid w:val="003016B8"/>
    <w:rsid w:val="003022C2"/>
    <w:rsid w:val="00302B9F"/>
    <w:rsid w:val="00303B14"/>
    <w:rsid w:val="00303DD7"/>
    <w:rsid w:val="0030583B"/>
    <w:rsid w:val="00307067"/>
    <w:rsid w:val="00310770"/>
    <w:rsid w:val="00310914"/>
    <w:rsid w:val="00310C8F"/>
    <w:rsid w:val="003116C9"/>
    <w:rsid w:val="0031189A"/>
    <w:rsid w:val="00312A6E"/>
    <w:rsid w:val="00312D26"/>
    <w:rsid w:val="00314137"/>
    <w:rsid w:val="003143A5"/>
    <w:rsid w:val="00314FEA"/>
    <w:rsid w:val="00315BC9"/>
    <w:rsid w:val="00316D0E"/>
    <w:rsid w:val="0031769B"/>
    <w:rsid w:val="00317AA1"/>
    <w:rsid w:val="00317B9E"/>
    <w:rsid w:val="00320B4A"/>
    <w:rsid w:val="00321318"/>
    <w:rsid w:val="0032137C"/>
    <w:rsid w:val="003214A0"/>
    <w:rsid w:val="00322358"/>
    <w:rsid w:val="0032290A"/>
    <w:rsid w:val="0032352E"/>
    <w:rsid w:val="00323C57"/>
    <w:rsid w:val="0032436C"/>
    <w:rsid w:val="00325064"/>
    <w:rsid w:val="003250E6"/>
    <w:rsid w:val="00327275"/>
    <w:rsid w:val="0032793B"/>
    <w:rsid w:val="00330D13"/>
    <w:rsid w:val="003339FF"/>
    <w:rsid w:val="00334271"/>
    <w:rsid w:val="00335285"/>
    <w:rsid w:val="00336AFC"/>
    <w:rsid w:val="00337108"/>
    <w:rsid w:val="00337EF9"/>
    <w:rsid w:val="00340387"/>
    <w:rsid w:val="00340A65"/>
    <w:rsid w:val="00341D4F"/>
    <w:rsid w:val="00341EAC"/>
    <w:rsid w:val="00341F23"/>
    <w:rsid w:val="0034228D"/>
    <w:rsid w:val="00342B6E"/>
    <w:rsid w:val="00342D83"/>
    <w:rsid w:val="00342E70"/>
    <w:rsid w:val="00344529"/>
    <w:rsid w:val="00344723"/>
    <w:rsid w:val="00344F70"/>
    <w:rsid w:val="003456D7"/>
    <w:rsid w:val="00347281"/>
    <w:rsid w:val="00350742"/>
    <w:rsid w:val="003520C9"/>
    <w:rsid w:val="00353F2E"/>
    <w:rsid w:val="003545C8"/>
    <w:rsid w:val="00356C53"/>
    <w:rsid w:val="003573C8"/>
    <w:rsid w:val="00360EEC"/>
    <w:rsid w:val="00361BCD"/>
    <w:rsid w:val="00361E8B"/>
    <w:rsid w:val="003626A0"/>
    <w:rsid w:val="0036338E"/>
    <w:rsid w:val="00364BD1"/>
    <w:rsid w:val="0036510A"/>
    <w:rsid w:val="0036564A"/>
    <w:rsid w:val="003662B1"/>
    <w:rsid w:val="00366512"/>
    <w:rsid w:val="003673D9"/>
    <w:rsid w:val="00371790"/>
    <w:rsid w:val="00373A6A"/>
    <w:rsid w:val="00376782"/>
    <w:rsid w:val="00377247"/>
    <w:rsid w:val="00377BDA"/>
    <w:rsid w:val="00377C9A"/>
    <w:rsid w:val="003800F5"/>
    <w:rsid w:val="00380FDC"/>
    <w:rsid w:val="00381545"/>
    <w:rsid w:val="00383CD0"/>
    <w:rsid w:val="00384466"/>
    <w:rsid w:val="00384889"/>
    <w:rsid w:val="00385168"/>
    <w:rsid w:val="00385C69"/>
    <w:rsid w:val="00385CD0"/>
    <w:rsid w:val="00390008"/>
    <w:rsid w:val="00390D6B"/>
    <w:rsid w:val="003911F7"/>
    <w:rsid w:val="0039169F"/>
    <w:rsid w:val="00391EF2"/>
    <w:rsid w:val="003944B8"/>
    <w:rsid w:val="00395399"/>
    <w:rsid w:val="00395985"/>
    <w:rsid w:val="00395DC8"/>
    <w:rsid w:val="0039667D"/>
    <w:rsid w:val="0039772C"/>
    <w:rsid w:val="003A2161"/>
    <w:rsid w:val="003A3636"/>
    <w:rsid w:val="003A3D6F"/>
    <w:rsid w:val="003A3DE4"/>
    <w:rsid w:val="003A3FE4"/>
    <w:rsid w:val="003A4E1E"/>
    <w:rsid w:val="003A5001"/>
    <w:rsid w:val="003A50DF"/>
    <w:rsid w:val="003A7E83"/>
    <w:rsid w:val="003B1F7B"/>
    <w:rsid w:val="003B3EF1"/>
    <w:rsid w:val="003B4203"/>
    <w:rsid w:val="003B439D"/>
    <w:rsid w:val="003B629D"/>
    <w:rsid w:val="003B684E"/>
    <w:rsid w:val="003B6EE5"/>
    <w:rsid w:val="003B782C"/>
    <w:rsid w:val="003C18B2"/>
    <w:rsid w:val="003C1FF8"/>
    <w:rsid w:val="003C2055"/>
    <w:rsid w:val="003C29F8"/>
    <w:rsid w:val="003C2C6A"/>
    <w:rsid w:val="003C3003"/>
    <w:rsid w:val="003C4065"/>
    <w:rsid w:val="003C4CF0"/>
    <w:rsid w:val="003C519F"/>
    <w:rsid w:val="003C5BFC"/>
    <w:rsid w:val="003C5CA1"/>
    <w:rsid w:val="003C6742"/>
    <w:rsid w:val="003C7923"/>
    <w:rsid w:val="003D0035"/>
    <w:rsid w:val="003D117D"/>
    <w:rsid w:val="003D1660"/>
    <w:rsid w:val="003D1964"/>
    <w:rsid w:val="003D2759"/>
    <w:rsid w:val="003D2B28"/>
    <w:rsid w:val="003D2DEB"/>
    <w:rsid w:val="003D3ADA"/>
    <w:rsid w:val="003D6795"/>
    <w:rsid w:val="003D7464"/>
    <w:rsid w:val="003E1DAF"/>
    <w:rsid w:val="003E2FD0"/>
    <w:rsid w:val="003E41DA"/>
    <w:rsid w:val="003E4986"/>
    <w:rsid w:val="003E5F0B"/>
    <w:rsid w:val="003E6AB5"/>
    <w:rsid w:val="003F0C8E"/>
    <w:rsid w:val="003F203C"/>
    <w:rsid w:val="003F28C0"/>
    <w:rsid w:val="003F2951"/>
    <w:rsid w:val="003F2C2E"/>
    <w:rsid w:val="003F2EF0"/>
    <w:rsid w:val="003F3CEE"/>
    <w:rsid w:val="003F4242"/>
    <w:rsid w:val="003F4CEC"/>
    <w:rsid w:val="003F609C"/>
    <w:rsid w:val="003F6B8E"/>
    <w:rsid w:val="003F6D68"/>
    <w:rsid w:val="003F6D80"/>
    <w:rsid w:val="003F6DC7"/>
    <w:rsid w:val="00400E1E"/>
    <w:rsid w:val="00401EA5"/>
    <w:rsid w:val="00402A36"/>
    <w:rsid w:val="004035EA"/>
    <w:rsid w:val="00403769"/>
    <w:rsid w:val="0040418D"/>
    <w:rsid w:val="00404478"/>
    <w:rsid w:val="00404766"/>
    <w:rsid w:val="004057ED"/>
    <w:rsid w:val="00406208"/>
    <w:rsid w:val="00406ABB"/>
    <w:rsid w:val="0041074C"/>
    <w:rsid w:val="00410C68"/>
    <w:rsid w:val="00410F4A"/>
    <w:rsid w:val="0041116D"/>
    <w:rsid w:val="0041124E"/>
    <w:rsid w:val="00411964"/>
    <w:rsid w:val="00412739"/>
    <w:rsid w:val="0041432D"/>
    <w:rsid w:val="00415D15"/>
    <w:rsid w:val="00416BFD"/>
    <w:rsid w:val="00417DAF"/>
    <w:rsid w:val="00420A98"/>
    <w:rsid w:val="00421AFF"/>
    <w:rsid w:val="0042261C"/>
    <w:rsid w:val="00422D06"/>
    <w:rsid w:val="00422DF7"/>
    <w:rsid w:val="004235AE"/>
    <w:rsid w:val="0042388E"/>
    <w:rsid w:val="00424A76"/>
    <w:rsid w:val="004270A8"/>
    <w:rsid w:val="00430A64"/>
    <w:rsid w:val="004312AA"/>
    <w:rsid w:val="00431636"/>
    <w:rsid w:val="004316FC"/>
    <w:rsid w:val="00431EC3"/>
    <w:rsid w:val="0043313D"/>
    <w:rsid w:val="004331CD"/>
    <w:rsid w:val="00433897"/>
    <w:rsid w:val="00434087"/>
    <w:rsid w:val="00434DC9"/>
    <w:rsid w:val="00437203"/>
    <w:rsid w:val="00437A2C"/>
    <w:rsid w:val="0044014B"/>
    <w:rsid w:val="00440198"/>
    <w:rsid w:val="00440422"/>
    <w:rsid w:val="00441FBB"/>
    <w:rsid w:val="00443112"/>
    <w:rsid w:val="00444325"/>
    <w:rsid w:val="00444502"/>
    <w:rsid w:val="0044598B"/>
    <w:rsid w:val="00445BC8"/>
    <w:rsid w:val="00445C6C"/>
    <w:rsid w:val="00446846"/>
    <w:rsid w:val="00450225"/>
    <w:rsid w:val="00451301"/>
    <w:rsid w:val="00451ABD"/>
    <w:rsid w:val="0045278E"/>
    <w:rsid w:val="004529A8"/>
    <w:rsid w:val="00455A1C"/>
    <w:rsid w:val="00457911"/>
    <w:rsid w:val="00457B5D"/>
    <w:rsid w:val="0046066B"/>
    <w:rsid w:val="004615C8"/>
    <w:rsid w:val="00461BC8"/>
    <w:rsid w:val="00463A22"/>
    <w:rsid w:val="00463E2E"/>
    <w:rsid w:val="0046758C"/>
    <w:rsid w:val="00467685"/>
    <w:rsid w:val="00470413"/>
    <w:rsid w:val="00470622"/>
    <w:rsid w:val="00470842"/>
    <w:rsid w:val="00470859"/>
    <w:rsid w:val="004718CB"/>
    <w:rsid w:val="00471CBB"/>
    <w:rsid w:val="0047211E"/>
    <w:rsid w:val="00481FF2"/>
    <w:rsid w:val="00482012"/>
    <w:rsid w:val="00482649"/>
    <w:rsid w:val="00482D66"/>
    <w:rsid w:val="00483419"/>
    <w:rsid w:val="00483D5E"/>
    <w:rsid w:val="00483F48"/>
    <w:rsid w:val="004844D0"/>
    <w:rsid w:val="004847F6"/>
    <w:rsid w:val="004853CC"/>
    <w:rsid w:val="00485CED"/>
    <w:rsid w:val="00486D35"/>
    <w:rsid w:val="0049060A"/>
    <w:rsid w:val="00491677"/>
    <w:rsid w:val="004921B8"/>
    <w:rsid w:val="00492D72"/>
    <w:rsid w:val="00493009"/>
    <w:rsid w:val="00493312"/>
    <w:rsid w:val="00494B1B"/>
    <w:rsid w:val="004957D4"/>
    <w:rsid w:val="00497A67"/>
    <w:rsid w:val="00497FBF"/>
    <w:rsid w:val="004A0650"/>
    <w:rsid w:val="004A193D"/>
    <w:rsid w:val="004A1DD8"/>
    <w:rsid w:val="004A20BE"/>
    <w:rsid w:val="004A4049"/>
    <w:rsid w:val="004A4354"/>
    <w:rsid w:val="004A63F3"/>
    <w:rsid w:val="004B0D88"/>
    <w:rsid w:val="004B1799"/>
    <w:rsid w:val="004B205D"/>
    <w:rsid w:val="004B2269"/>
    <w:rsid w:val="004B2516"/>
    <w:rsid w:val="004B2F3E"/>
    <w:rsid w:val="004B320B"/>
    <w:rsid w:val="004B356E"/>
    <w:rsid w:val="004B42F6"/>
    <w:rsid w:val="004B431C"/>
    <w:rsid w:val="004B6391"/>
    <w:rsid w:val="004C04A5"/>
    <w:rsid w:val="004C08D0"/>
    <w:rsid w:val="004C092B"/>
    <w:rsid w:val="004C0E8E"/>
    <w:rsid w:val="004C126B"/>
    <w:rsid w:val="004C31AF"/>
    <w:rsid w:val="004C3769"/>
    <w:rsid w:val="004C3D24"/>
    <w:rsid w:val="004C6426"/>
    <w:rsid w:val="004C6C89"/>
    <w:rsid w:val="004D06F3"/>
    <w:rsid w:val="004D190D"/>
    <w:rsid w:val="004D3D9E"/>
    <w:rsid w:val="004D4300"/>
    <w:rsid w:val="004D58FC"/>
    <w:rsid w:val="004D59AE"/>
    <w:rsid w:val="004D5DB4"/>
    <w:rsid w:val="004D62CA"/>
    <w:rsid w:val="004D6E90"/>
    <w:rsid w:val="004D6F65"/>
    <w:rsid w:val="004D7DA4"/>
    <w:rsid w:val="004E1199"/>
    <w:rsid w:val="004E261E"/>
    <w:rsid w:val="004E2990"/>
    <w:rsid w:val="004E4955"/>
    <w:rsid w:val="004E6251"/>
    <w:rsid w:val="004E6865"/>
    <w:rsid w:val="004E690C"/>
    <w:rsid w:val="004E6C6A"/>
    <w:rsid w:val="004E71D6"/>
    <w:rsid w:val="004E77CC"/>
    <w:rsid w:val="004F24A8"/>
    <w:rsid w:val="004F2B66"/>
    <w:rsid w:val="004F2BDE"/>
    <w:rsid w:val="004F313B"/>
    <w:rsid w:val="004F37E7"/>
    <w:rsid w:val="004F429D"/>
    <w:rsid w:val="004F4F62"/>
    <w:rsid w:val="004F6699"/>
    <w:rsid w:val="004F69B6"/>
    <w:rsid w:val="004F6A5A"/>
    <w:rsid w:val="00500499"/>
    <w:rsid w:val="005004F1"/>
    <w:rsid w:val="0050055E"/>
    <w:rsid w:val="00505A23"/>
    <w:rsid w:val="00505BE4"/>
    <w:rsid w:val="00505C75"/>
    <w:rsid w:val="00506D2E"/>
    <w:rsid w:val="00507E06"/>
    <w:rsid w:val="005112ED"/>
    <w:rsid w:val="0051271C"/>
    <w:rsid w:val="00513050"/>
    <w:rsid w:val="00513627"/>
    <w:rsid w:val="005152A5"/>
    <w:rsid w:val="005156A1"/>
    <w:rsid w:val="005160E1"/>
    <w:rsid w:val="00516CF4"/>
    <w:rsid w:val="00516F6C"/>
    <w:rsid w:val="00517E15"/>
    <w:rsid w:val="00521B57"/>
    <w:rsid w:val="0052325E"/>
    <w:rsid w:val="0052374B"/>
    <w:rsid w:val="00523F5E"/>
    <w:rsid w:val="0052568C"/>
    <w:rsid w:val="00526794"/>
    <w:rsid w:val="005271B8"/>
    <w:rsid w:val="005278FC"/>
    <w:rsid w:val="0053070B"/>
    <w:rsid w:val="00531601"/>
    <w:rsid w:val="0053237B"/>
    <w:rsid w:val="00534BF4"/>
    <w:rsid w:val="00535109"/>
    <w:rsid w:val="00535794"/>
    <w:rsid w:val="0053760C"/>
    <w:rsid w:val="00537F91"/>
    <w:rsid w:val="0054097E"/>
    <w:rsid w:val="00540E1B"/>
    <w:rsid w:val="00541B4D"/>
    <w:rsid w:val="00542E92"/>
    <w:rsid w:val="00543475"/>
    <w:rsid w:val="00543532"/>
    <w:rsid w:val="00543862"/>
    <w:rsid w:val="00543ABA"/>
    <w:rsid w:val="00544295"/>
    <w:rsid w:val="005445BE"/>
    <w:rsid w:val="00544C0F"/>
    <w:rsid w:val="005470D4"/>
    <w:rsid w:val="00547E95"/>
    <w:rsid w:val="00550D64"/>
    <w:rsid w:val="0055162D"/>
    <w:rsid w:val="0055176A"/>
    <w:rsid w:val="005523B7"/>
    <w:rsid w:val="005532C1"/>
    <w:rsid w:val="00553A93"/>
    <w:rsid w:val="00554369"/>
    <w:rsid w:val="00554597"/>
    <w:rsid w:val="00557B00"/>
    <w:rsid w:val="0056102F"/>
    <w:rsid w:val="00562E52"/>
    <w:rsid w:val="0056322F"/>
    <w:rsid w:val="00563C38"/>
    <w:rsid w:val="00564BF3"/>
    <w:rsid w:val="00566592"/>
    <w:rsid w:val="00570DC9"/>
    <w:rsid w:val="00571DEA"/>
    <w:rsid w:val="00572821"/>
    <w:rsid w:val="00573591"/>
    <w:rsid w:val="005742F5"/>
    <w:rsid w:val="005749DE"/>
    <w:rsid w:val="00574BBF"/>
    <w:rsid w:val="00576C8A"/>
    <w:rsid w:val="00581FD6"/>
    <w:rsid w:val="00583DFD"/>
    <w:rsid w:val="005850DF"/>
    <w:rsid w:val="00585C58"/>
    <w:rsid w:val="00585C69"/>
    <w:rsid w:val="005875D7"/>
    <w:rsid w:val="00590B81"/>
    <w:rsid w:val="00590B93"/>
    <w:rsid w:val="00592BA0"/>
    <w:rsid w:val="005933A3"/>
    <w:rsid w:val="00594121"/>
    <w:rsid w:val="0059427F"/>
    <w:rsid w:val="00595B15"/>
    <w:rsid w:val="005A0109"/>
    <w:rsid w:val="005A0637"/>
    <w:rsid w:val="005A063F"/>
    <w:rsid w:val="005A09E6"/>
    <w:rsid w:val="005A0EC2"/>
    <w:rsid w:val="005A21C3"/>
    <w:rsid w:val="005A21F8"/>
    <w:rsid w:val="005A28BA"/>
    <w:rsid w:val="005A35B9"/>
    <w:rsid w:val="005A4A59"/>
    <w:rsid w:val="005A52B5"/>
    <w:rsid w:val="005A52C2"/>
    <w:rsid w:val="005A5916"/>
    <w:rsid w:val="005A6F58"/>
    <w:rsid w:val="005A7576"/>
    <w:rsid w:val="005A7947"/>
    <w:rsid w:val="005B0A69"/>
    <w:rsid w:val="005B31C4"/>
    <w:rsid w:val="005B3730"/>
    <w:rsid w:val="005C17C7"/>
    <w:rsid w:val="005C2A5C"/>
    <w:rsid w:val="005C3A83"/>
    <w:rsid w:val="005C4DD7"/>
    <w:rsid w:val="005C5E69"/>
    <w:rsid w:val="005C67C1"/>
    <w:rsid w:val="005C6A3E"/>
    <w:rsid w:val="005C723D"/>
    <w:rsid w:val="005D08CF"/>
    <w:rsid w:val="005D0EB3"/>
    <w:rsid w:val="005D1BAE"/>
    <w:rsid w:val="005D2118"/>
    <w:rsid w:val="005D2296"/>
    <w:rsid w:val="005D3A5A"/>
    <w:rsid w:val="005D4422"/>
    <w:rsid w:val="005E07B1"/>
    <w:rsid w:val="005E0CC5"/>
    <w:rsid w:val="005E1391"/>
    <w:rsid w:val="005E172C"/>
    <w:rsid w:val="005E1CB6"/>
    <w:rsid w:val="005E1DB6"/>
    <w:rsid w:val="005E22BA"/>
    <w:rsid w:val="005E3497"/>
    <w:rsid w:val="005E34DE"/>
    <w:rsid w:val="005E4571"/>
    <w:rsid w:val="005E4A04"/>
    <w:rsid w:val="005E4CCC"/>
    <w:rsid w:val="005E5218"/>
    <w:rsid w:val="005E6051"/>
    <w:rsid w:val="005E6C0C"/>
    <w:rsid w:val="005E6E59"/>
    <w:rsid w:val="005E769C"/>
    <w:rsid w:val="005F089F"/>
    <w:rsid w:val="005F119E"/>
    <w:rsid w:val="005F1383"/>
    <w:rsid w:val="005F1E55"/>
    <w:rsid w:val="005F28F3"/>
    <w:rsid w:val="005F2BF4"/>
    <w:rsid w:val="005F33F5"/>
    <w:rsid w:val="005F3768"/>
    <w:rsid w:val="005F7394"/>
    <w:rsid w:val="005F78A2"/>
    <w:rsid w:val="0060011A"/>
    <w:rsid w:val="00600EE2"/>
    <w:rsid w:val="006021D2"/>
    <w:rsid w:val="00602323"/>
    <w:rsid w:val="00602DD2"/>
    <w:rsid w:val="0060315C"/>
    <w:rsid w:val="0060391C"/>
    <w:rsid w:val="00604D16"/>
    <w:rsid w:val="00605440"/>
    <w:rsid w:val="00605573"/>
    <w:rsid w:val="006104B4"/>
    <w:rsid w:val="00610DA1"/>
    <w:rsid w:val="00611D6F"/>
    <w:rsid w:val="00612880"/>
    <w:rsid w:val="00612A11"/>
    <w:rsid w:val="00613AC4"/>
    <w:rsid w:val="0061552E"/>
    <w:rsid w:val="006165C9"/>
    <w:rsid w:val="0061753F"/>
    <w:rsid w:val="00617890"/>
    <w:rsid w:val="00620EA9"/>
    <w:rsid w:val="0062105C"/>
    <w:rsid w:val="00623316"/>
    <w:rsid w:val="0062436F"/>
    <w:rsid w:val="00624B23"/>
    <w:rsid w:val="00627382"/>
    <w:rsid w:val="00627569"/>
    <w:rsid w:val="006278A3"/>
    <w:rsid w:val="00627EB4"/>
    <w:rsid w:val="0063196D"/>
    <w:rsid w:val="00631A17"/>
    <w:rsid w:val="00632F06"/>
    <w:rsid w:val="00633A2F"/>
    <w:rsid w:val="0063500D"/>
    <w:rsid w:val="006350B8"/>
    <w:rsid w:val="006375A2"/>
    <w:rsid w:val="006403B7"/>
    <w:rsid w:val="006408C7"/>
    <w:rsid w:val="006413EF"/>
    <w:rsid w:val="00641B6E"/>
    <w:rsid w:val="006426C5"/>
    <w:rsid w:val="00643474"/>
    <w:rsid w:val="00643808"/>
    <w:rsid w:val="006439F4"/>
    <w:rsid w:val="00644056"/>
    <w:rsid w:val="006443D6"/>
    <w:rsid w:val="006446EC"/>
    <w:rsid w:val="0064470C"/>
    <w:rsid w:val="0064493F"/>
    <w:rsid w:val="00644F6F"/>
    <w:rsid w:val="006455EC"/>
    <w:rsid w:val="00645E4A"/>
    <w:rsid w:val="00647AC3"/>
    <w:rsid w:val="00652177"/>
    <w:rsid w:val="0065424B"/>
    <w:rsid w:val="00654E5C"/>
    <w:rsid w:val="00654F51"/>
    <w:rsid w:val="00655276"/>
    <w:rsid w:val="0065577A"/>
    <w:rsid w:val="0065678A"/>
    <w:rsid w:val="00656E43"/>
    <w:rsid w:val="0065707A"/>
    <w:rsid w:val="006571EE"/>
    <w:rsid w:val="0065796F"/>
    <w:rsid w:val="00657C6C"/>
    <w:rsid w:val="00657F86"/>
    <w:rsid w:val="00660FD3"/>
    <w:rsid w:val="00662346"/>
    <w:rsid w:val="006625F3"/>
    <w:rsid w:val="00662823"/>
    <w:rsid w:val="00663990"/>
    <w:rsid w:val="0066457D"/>
    <w:rsid w:val="00665BD0"/>
    <w:rsid w:val="00666BC2"/>
    <w:rsid w:val="00667601"/>
    <w:rsid w:val="00670482"/>
    <w:rsid w:val="0067061A"/>
    <w:rsid w:val="00670FC7"/>
    <w:rsid w:val="006711F0"/>
    <w:rsid w:val="00672C62"/>
    <w:rsid w:val="0067356D"/>
    <w:rsid w:val="00673B22"/>
    <w:rsid w:val="00674228"/>
    <w:rsid w:val="00674BDB"/>
    <w:rsid w:val="00674F6B"/>
    <w:rsid w:val="006761E4"/>
    <w:rsid w:val="00676366"/>
    <w:rsid w:val="00676536"/>
    <w:rsid w:val="00676DA7"/>
    <w:rsid w:val="00677475"/>
    <w:rsid w:val="00677A23"/>
    <w:rsid w:val="00677FE5"/>
    <w:rsid w:val="006813B8"/>
    <w:rsid w:val="00681EC5"/>
    <w:rsid w:val="00682011"/>
    <w:rsid w:val="00682A8D"/>
    <w:rsid w:val="006839AB"/>
    <w:rsid w:val="00683F4F"/>
    <w:rsid w:val="006842A6"/>
    <w:rsid w:val="006861D0"/>
    <w:rsid w:val="00686214"/>
    <w:rsid w:val="0068648D"/>
    <w:rsid w:val="00687765"/>
    <w:rsid w:val="00691A7D"/>
    <w:rsid w:val="00691CE8"/>
    <w:rsid w:val="00692435"/>
    <w:rsid w:val="006924BE"/>
    <w:rsid w:val="006942F4"/>
    <w:rsid w:val="00695214"/>
    <w:rsid w:val="00695252"/>
    <w:rsid w:val="0069587B"/>
    <w:rsid w:val="006A2D03"/>
    <w:rsid w:val="006A2F34"/>
    <w:rsid w:val="006A3788"/>
    <w:rsid w:val="006A7613"/>
    <w:rsid w:val="006B13CE"/>
    <w:rsid w:val="006B175D"/>
    <w:rsid w:val="006B22BA"/>
    <w:rsid w:val="006B3928"/>
    <w:rsid w:val="006B3B63"/>
    <w:rsid w:val="006B6255"/>
    <w:rsid w:val="006C0130"/>
    <w:rsid w:val="006C04F0"/>
    <w:rsid w:val="006C05C0"/>
    <w:rsid w:val="006C0B74"/>
    <w:rsid w:val="006C0E28"/>
    <w:rsid w:val="006C11FB"/>
    <w:rsid w:val="006C1891"/>
    <w:rsid w:val="006C1B67"/>
    <w:rsid w:val="006C25C9"/>
    <w:rsid w:val="006C2972"/>
    <w:rsid w:val="006C36A6"/>
    <w:rsid w:val="006C3BB5"/>
    <w:rsid w:val="006C3CD1"/>
    <w:rsid w:val="006C431B"/>
    <w:rsid w:val="006C4B60"/>
    <w:rsid w:val="006C4FA8"/>
    <w:rsid w:val="006C606E"/>
    <w:rsid w:val="006C651E"/>
    <w:rsid w:val="006C682A"/>
    <w:rsid w:val="006D01C6"/>
    <w:rsid w:val="006D115B"/>
    <w:rsid w:val="006D20B9"/>
    <w:rsid w:val="006D2149"/>
    <w:rsid w:val="006D293E"/>
    <w:rsid w:val="006D3C2A"/>
    <w:rsid w:val="006D7779"/>
    <w:rsid w:val="006D792F"/>
    <w:rsid w:val="006D7962"/>
    <w:rsid w:val="006E2F27"/>
    <w:rsid w:val="006E35C9"/>
    <w:rsid w:val="006E39F2"/>
    <w:rsid w:val="006E3C54"/>
    <w:rsid w:val="006E4510"/>
    <w:rsid w:val="006E4B50"/>
    <w:rsid w:val="006E7E7B"/>
    <w:rsid w:val="006F169F"/>
    <w:rsid w:val="006F18DC"/>
    <w:rsid w:val="006F2028"/>
    <w:rsid w:val="006F22E5"/>
    <w:rsid w:val="006F2787"/>
    <w:rsid w:val="006F357A"/>
    <w:rsid w:val="006F3C1D"/>
    <w:rsid w:val="006F4BD3"/>
    <w:rsid w:val="006F55D6"/>
    <w:rsid w:val="006F7A2A"/>
    <w:rsid w:val="006F7F7D"/>
    <w:rsid w:val="00705240"/>
    <w:rsid w:val="00705ACA"/>
    <w:rsid w:val="00706114"/>
    <w:rsid w:val="00707371"/>
    <w:rsid w:val="007077C0"/>
    <w:rsid w:val="0071043F"/>
    <w:rsid w:val="00710ECE"/>
    <w:rsid w:val="00712DFA"/>
    <w:rsid w:val="00714D33"/>
    <w:rsid w:val="00715063"/>
    <w:rsid w:val="00715281"/>
    <w:rsid w:val="00715480"/>
    <w:rsid w:val="00715D7C"/>
    <w:rsid w:val="00716477"/>
    <w:rsid w:val="00716506"/>
    <w:rsid w:val="0071797E"/>
    <w:rsid w:val="00720101"/>
    <w:rsid w:val="007208E3"/>
    <w:rsid w:val="00721D46"/>
    <w:rsid w:val="0072203A"/>
    <w:rsid w:val="00723542"/>
    <w:rsid w:val="00723782"/>
    <w:rsid w:val="0072384E"/>
    <w:rsid w:val="00723DE5"/>
    <w:rsid w:val="00723E95"/>
    <w:rsid w:val="00724997"/>
    <w:rsid w:val="00725360"/>
    <w:rsid w:val="00725593"/>
    <w:rsid w:val="00731578"/>
    <w:rsid w:val="0073470E"/>
    <w:rsid w:val="007348C8"/>
    <w:rsid w:val="007351CD"/>
    <w:rsid w:val="007358DA"/>
    <w:rsid w:val="00736D21"/>
    <w:rsid w:val="0073732F"/>
    <w:rsid w:val="00737A45"/>
    <w:rsid w:val="00740E86"/>
    <w:rsid w:val="0074110D"/>
    <w:rsid w:val="007412E4"/>
    <w:rsid w:val="007418A7"/>
    <w:rsid w:val="00742011"/>
    <w:rsid w:val="0074242A"/>
    <w:rsid w:val="0074257A"/>
    <w:rsid w:val="007427AE"/>
    <w:rsid w:val="00742DEB"/>
    <w:rsid w:val="00743655"/>
    <w:rsid w:val="00744FA4"/>
    <w:rsid w:val="007451A1"/>
    <w:rsid w:val="00745553"/>
    <w:rsid w:val="007456F7"/>
    <w:rsid w:val="00746974"/>
    <w:rsid w:val="00746D04"/>
    <w:rsid w:val="00747B3A"/>
    <w:rsid w:val="00747E31"/>
    <w:rsid w:val="0075108A"/>
    <w:rsid w:val="0075112B"/>
    <w:rsid w:val="007526A7"/>
    <w:rsid w:val="0075326E"/>
    <w:rsid w:val="0075487D"/>
    <w:rsid w:val="007551B4"/>
    <w:rsid w:val="00756A9E"/>
    <w:rsid w:val="007579BB"/>
    <w:rsid w:val="00757FBB"/>
    <w:rsid w:val="00760D31"/>
    <w:rsid w:val="00761227"/>
    <w:rsid w:val="00762DD0"/>
    <w:rsid w:val="00762F66"/>
    <w:rsid w:val="0076311D"/>
    <w:rsid w:val="0076323F"/>
    <w:rsid w:val="007632EB"/>
    <w:rsid w:val="007636AF"/>
    <w:rsid w:val="00763A7C"/>
    <w:rsid w:val="0076494F"/>
    <w:rsid w:val="0076524B"/>
    <w:rsid w:val="0076577B"/>
    <w:rsid w:val="0076593B"/>
    <w:rsid w:val="00766018"/>
    <w:rsid w:val="007667B8"/>
    <w:rsid w:val="00766D6D"/>
    <w:rsid w:val="00772EBE"/>
    <w:rsid w:val="00774C6A"/>
    <w:rsid w:val="00774CFD"/>
    <w:rsid w:val="007750B7"/>
    <w:rsid w:val="00775D90"/>
    <w:rsid w:val="007800FE"/>
    <w:rsid w:val="007802CD"/>
    <w:rsid w:val="007805E1"/>
    <w:rsid w:val="00781420"/>
    <w:rsid w:val="007818B9"/>
    <w:rsid w:val="0078239C"/>
    <w:rsid w:val="0078257D"/>
    <w:rsid w:val="007842DB"/>
    <w:rsid w:val="00786153"/>
    <w:rsid w:val="00787E5E"/>
    <w:rsid w:val="00790824"/>
    <w:rsid w:val="007917F1"/>
    <w:rsid w:val="00792367"/>
    <w:rsid w:val="00792D42"/>
    <w:rsid w:val="00793921"/>
    <w:rsid w:val="00793E7F"/>
    <w:rsid w:val="00794BF3"/>
    <w:rsid w:val="00794DB0"/>
    <w:rsid w:val="007959D1"/>
    <w:rsid w:val="00795A77"/>
    <w:rsid w:val="00796097"/>
    <w:rsid w:val="00796672"/>
    <w:rsid w:val="00797072"/>
    <w:rsid w:val="00797773"/>
    <w:rsid w:val="007A179C"/>
    <w:rsid w:val="007A2D59"/>
    <w:rsid w:val="007A2E68"/>
    <w:rsid w:val="007A4B76"/>
    <w:rsid w:val="007A5CD2"/>
    <w:rsid w:val="007A6B6C"/>
    <w:rsid w:val="007A7000"/>
    <w:rsid w:val="007A796E"/>
    <w:rsid w:val="007B01B5"/>
    <w:rsid w:val="007B101F"/>
    <w:rsid w:val="007B367A"/>
    <w:rsid w:val="007B3A42"/>
    <w:rsid w:val="007B4256"/>
    <w:rsid w:val="007B5B0D"/>
    <w:rsid w:val="007B6328"/>
    <w:rsid w:val="007B6CFE"/>
    <w:rsid w:val="007B7C01"/>
    <w:rsid w:val="007B7C12"/>
    <w:rsid w:val="007B7F4E"/>
    <w:rsid w:val="007C04E1"/>
    <w:rsid w:val="007C15C7"/>
    <w:rsid w:val="007C1B65"/>
    <w:rsid w:val="007C1D11"/>
    <w:rsid w:val="007C2789"/>
    <w:rsid w:val="007C2D1D"/>
    <w:rsid w:val="007C308D"/>
    <w:rsid w:val="007C4B2B"/>
    <w:rsid w:val="007C6973"/>
    <w:rsid w:val="007C6DA6"/>
    <w:rsid w:val="007C6E6E"/>
    <w:rsid w:val="007C793E"/>
    <w:rsid w:val="007D0A0D"/>
    <w:rsid w:val="007D0E99"/>
    <w:rsid w:val="007D1713"/>
    <w:rsid w:val="007D1738"/>
    <w:rsid w:val="007D2529"/>
    <w:rsid w:val="007D2D38"/>
    <w:rsid w:val="007D4575"/>
    <w:rsid w:val="007D461B"/>
    <w:rsid w:val="007D6338"/>
    <w:rsid w:val="007D68A6"/>
    <w:rsid w:val="007D7742"/>
    <w:rsid w:val="007E01B8"/>
    <w:rsid w:val="007E0CCB"/>
    <w:rsid w:val="007E14DD"/>
    <w:rsid w:val="007E1D56"/>
    <w:rsid w:val="007E3530"/>
    <w:rsid w:val="007E4288"/>
    <w:rsid w:val="007E4A80"/>
    <w:rsid w:val="007E6611"/>
    <w:rsid w:val="007E670F"/>
    <w:rsid w:val="007E69C2"/>
    <w:rsid w:val="007E7C6A"/>
    <w:rsid w:val="007E7E83"/>
    <w:rsid w:val="007F0430"/>
    <w:rsid w:val="007F168F"/>
    <w:rsid w:val="007F3041"/>
    <w:rsid w:val="007F34EE"/>
    <w:rsid w:val="007F3E6E"/>
    <w:rsid w:val="007F4FCB"/>
    <w:rsid w:val="007F7415"/>
    <w:rsid w:val="007F7864"/>
    <w:rsid w:val="00800BD6"/>
    <w:rsid w:val="008027FD"/>
    <w:rsid w:val="00802A25"/>
    <w:rsid w:val="00803537"/>
    <w:rsid w:val="00803DFF"/>
    <w:rsid w:val="00804897"/>
    <w:rsid w:val="0080549B"/>
    <w:rsid w:val="00805AD4"/>
    <w:rsid w:val="00805E11"/>
    <w:rsid w:val="00806B02"/>
    <w:rsid w:val="0080718C"/>
    <w:rsid w:val="008104C5"/>
    <w:rsid w:val="008107C0"/>
    <w:rsid w:val="008110B1"/>
    <w:rsid w:val="00811184"/>
    <w:rsid w:val="00811C53"/>
    <w:rsid w:val="008131B4"/>
    <w:rsid w:val="00813E53"/>
    <w:rsid w:val="00814AA8"/>
    <w:rsid w:val="008150D4"/>
    <w:rsid w:val="0081510D"/>
    <w:rsid w:val="00815A7C"/>
    <w:rsid w:val="0081741B"/>
    <w:rsid w:val="00817A56"/>
    <w:rsid w:val="00821832"/>
    <w:rsid w:val="008220FC"/>
    <w:rsid w:val="00823DC2"/>
    <w:rsid w:val="008243A6"/>
    <w:rsid w:val="0082615B"/>
    <w:rsid w:val="0082619A"/>
    <w:rsid w:val="008274F0"/>
    <w:rsid w:val="00827A7F"/>
    <w:rsid w:val="00830A42"/>
    <w:rsid w:val="00831C9A"/>
    <w:rsid w:val="00831DDA"/>
    <w:rsid w:val="00832236"/>
    <w:rsid w:val="008322D4"/>
    <w:rsid w:val="00833808"/>
    <w:rsid w:val="00834705"/>
    <w:rsid w:val="00834B92"/>
    <w:rsid w:val="00835446"/>
    <w:rsid w:val="00835806"/>
    <w:rsid w:val="00835D0A"/>
    <w:rsid w:val="008371FE"/>
    <w:rsid w:val="008378A8"/>
    <w:rsid w:val="00837E34"/>
    <w:rsid w:val="00837E9D"/>
    <w:rsid w:val="00840A87"/>
    <w:rsid w:val="00840FD5"/>
    <w:rsid w:val="00841832"/>
    <w:rsid w:val="00841886"/>
    <w:rsid w:val="00841DD7"/>
    <w:rsid w:val="008428F7"/>
    <w:rsid w:val="00842BA9"/>
    <w:rsid w:val="00842CF2"/>
    <w:rsid w:val="008446B7"/>
    <w:rsid w:val="00844931"/>
    <w:rsid w:val="0084606A"/>
    <w:rsid w:val="0084733C"/>
    <w:rsid w:val="00847403"/>
    <w:rsid w:val="00847DC2"/>
    <w:rsid w:val="008506BE"/>
    <w:rsid w:val="0085117E"/>
    <w:rsid w:val="008514CC"/>
    <w:rsid w:val="00852071"/>
    <w:rsid w:val="00853A11"/>
    <w:rsid w:val="008557E5"/>
    <w:rsid w:val="008568A5"/>
    <w:rsid w:val="00857449"/>
    <w:rsid w:val="008575C6"/>
    <w:rsid w:val="0086024C"/>
    <w:rsid w:val="00860CEF"/>
    <w:rsid w:val="00861393"/>
    <w:rsid w:val="00861476"/>
    <w:rsid w:val="00861909"/>
    <w:rsid w:val="00861E99"/>
    <w:rsid w:val="00863332"/>
    <w:rsid w:val="00864240"/>
    <w:rsid w:val="00864E1D"/>
    <w:rsid w:val="0086580C"/>
    <w:rsid w:val="00865BE2"/>
    <w:rsid w:val="00866BE7"/>
    <w:rsid w:val="008673DE"/>
    <w:rsid w:val="0086761D"/>
    <w:rsid w:val="008714A8"/>
    <w:rsid w:val="00871D15"/>
    <w:rsid w:val="008730F0"/>
    <w:rsid w:val="00874975"/>
    <w:rsid w:val="0087655C"/>
    <w:rsid w:val="008769E0"/>
    <w:rsid w:val="00876CA9"/>
    <w:rsid w:val="00876D8B"/>
    <w:rsid w:val="00876DFB"/>
    <w:rsid w:val="008803BB"/>
    <w:rsid w:val="0088113A"/>
    <w:rsid w:val="00881ACC"/>
    <w:rsid w:val="00881F2E"/>
    <w:rsid w:val="0088282C"/>
    <w:rsid w:val="00882E7E"/>
    <w:rsid w:val="0088328B"/>
    <w:rsid w:val="0088419A"/>
    <w:rsid w:val="00885EA4"/>
    <w:rsid w:val="00886B33"/>
    <w:rsid w:val="0089091F"/>
    <w:rsid w:val="00892356"/>
    <w:rsid w:val="008938EC"/>
    <w:rsid w:val="0089408C"/>
    <w:rsid w:val="00894645"/>
    <w:rsid w:val="00894E98"/>
    <w:rsid w:val="00897016"/>
    <w:rsid w:val="008A0BCE"/>
    <w:rsid w:val="008A0DA3"/>
    <w:rsid w:val="008A0F7D"/>
    <w:rsid w:val="008A1F67"/>
    <w:rsid w:val="008A2A69"/>
    <w:rsid w:val="008A3F02"/>
    <w:rsid w:val="008A5513"/>
    <w:rsid w:val="008A70C0"/>
    <w:rsid w:val="008B087D"/>
    <w:rsid w:val="008B0FA6"/>
    <w:rsid w:val="008B1653"/>
    <w:rsid w:val="008B2160"/>
    <w:rsid w:val="008B4FCC"/>
    <w:rsid w:val="008B7186"/>
    <w:rsid w:val="008B74AE"/>
    <w:rsid w:val="008B75E0"/>
    <w:rsid w:val="008C0F86"/>
    <w:rsid w:val="008C12F4"/>
    <w:rsid w:val="008C233D"/>
    <w:rsid w:val="008C24D8"/>
    <w:rsid w:val="008C26AD"/>
    <w:rsid w:val="008C3020"/>
    <w:rsid w:val="008C308B"/>
    <w:rsid w:val="008C3657"/>
    <w:rsid w:val="008C3D2F"/>
    <w:rsid w:val="008C3E72"/>
    <w:rsid w:val="008C6645"/>
    <w:rsid w:val="008C7FCA"/>
    <w:rsid w:val="008D0378"/>
    <w:rsid w:val="008D116C"/>
    <w:rsid w:val="008D3122"/>
    <w:rsid w:val="008D3308"/>
    <w:rsid w:val="008D356B"/>
    <w:rsid w:val="008D3C90"/>
    <w:rsid w:val="008D4B2A"/>
    <w:rsid w:val="008D6083"/>
    <w:rsid w:val="008D7116"/>
    <w:rsid w:val="008D79B2"/>
    <w:rsid w:val="008D79F8"/>
    <w:rsid w:val="008D7C53"/>
    <w:rsid w:val="008E25FD"/>
    <w:rsid w:val="008E2A68"/>
    <w:rsid w:val="008E304C"/>
    <w:rsid w:val="008E40D9"/>
    <w:rsid w:val="008E6289"/>
    <w:rsid w:val="008E6892"/>
    <w:rsid w:val="008E7CF2"/>
    <w:rsid w:val="008F1C81"/>
    <w:rsid w:val="008F33CA"/>
    <w:rsid w:val="008F3E60"/>
    <w:rsid w:val="008F498E"/>
    <w:rsid w:val="008F4AB0"/>
    <w:rsid w:val="008F5BB0"/>
    <w:rsid w:val="008F605B"/>
    <w:rsid w:val="008F667C"/>
    <w:rsid w:val="008F7345"/>
    <w:rsid w:val="008F77B0"/>
    <w:rsid w:val="008F7E14"/>
    <w:rsid w:val="00901634"/>
    <w:rsid w:val="009017AD"/>
    <w:rsid w:val="00902094"/>
    <w:rsid w:val="00902157"/>
    <w:rsid w:val="00902976"/>
    <w:rsid w:val="00902C87"/>
    <w:rsid w:val="009030D4"/>
    <w:rsid w:val="00903BAB"/>
    <w:rsid w:val="00904B38"/>
    <w:rsid w:val="00906368"/>
    <w:rsid w:val="00907B60"/>
    <w:rsid w:val="0091117F"/>
    <w:rsid w:val="00911472"/>
    <w:rsid w:val="00912589"/>
    <w:rsid w:val="00913AF0"/>
    <w:rsid w:val="00914773"/>
    <w:rsid w:val="00914912"/>
    <w:rsid w:val="00915359"/>
    <w:rsid w:val="00915A64"/>
    <w:rsid w:val="00915BAC"/>
    <w:rsid w:val="00915D13"/>
    <w:rsid w:val="009175D8"/>
    <w:rsid w:val="00920472"/>
    <w:rsid w:val="00920BEC"/>
    <w:rsid w:val="00921D47"/>
    <w:rsid w:val="009224A3"/>
    <w:rsid w:val="009225CF"/>
    <w:rsid w:val="009225F3"/>
    <w:rsid w:val="009228A4"/>
    <w:rsid w:val="00922FB8"/>
    <w:rsid w:val="009232F2"/>
    <w:rsid w:val="00923367"/>
    <w:rsid w:val="00925802"/>
    <w:rsid w:val="00927063"/>
    <w:rsid w:val="0092766F"/>
    <w:rsid w:val="009308D7"/>
    <w:rsid w:val="00931B81"/>
    <w:rsid w:val="00931D05"/>
    <w:rsid w:val="00932444"/>
    <w:rsid w:val="0093266E"/>
    <w:rsid w:val="00933D63"/>
    <w:rsid w:val="009340CE"/>
    <w:rsid w:val="0093638F"/>
    <w:rsid w:val="0093745F"/>
    <w:rsid w:val="00940558"/>
    <w:rsid w:val="00940599"/>
    <w:rsid w:val="009405A5"/>
    <w:rsid w:val="00940BEF"/>
    <w:rsid w:val="0094185A"/>
    <w:rsid w:val="00942D57"/>
    <w:rsid w:val="00942FAB"/>
    <w:rsid w:val="0094428C"/>
    <w:rsid w:val="00947880"/>
    <w:rsid w:val="00950487"/>
    <w:rsid w:val="00950BC1"/>
    <w:rsid w:val="00950E0C"/>
    <w:rsid w:val="00952CD8"/>
    <w:rsid w:val="009540BA"/>
    <w:rsid w:val="009567F2"/>
    <w:rsid w:val="00957E4A"/>
    <w:rsid w:val="009610C4"/>
    <w:rsid w:val="009612CC"/>
    <w:rsid w:val="00962D22"/>
    <w:rsid w:val="0096309F"/>
    <w:rsid w:val="00963256"/>
    <w:rsid w:val="00963CD4"/>
    <w:rsid w:val="00963ED0"/>
    <w:rsid w:val="0096439D"/>
    <w:rsid w:val="009647E4"/>
    <w:rsid w:val="00965704"/>
    <w:rsid w:val="00965C4D"/>
    <w:rsid w:val="00965DBC"/>
    <w:rsid w:val="00965E71"/>
    <w:rsid w:val="009665B3"/>
    <w:rsid w:val="009668E6"/>
    <w:rsid w:val="00967FD4"/>
    <w:rsid w:val="009700C3"/>
    <w:rsid w:val="00970400"/>
    <w:rsid w:val="0097159E"/>
    <w:rsid w:val="00971A3B"/>
    <w:rsid w:val="00972F24"/>
    <w:rsid w:val="00973266"/>
    <w:rsid w:val="009744FE"/>
    <w:rsid w:val="00974803"/>
    <w:rsid w:val="00974EFC"/>
    <w:rsid w:val="00975171"/>
    <w:rsid w:val="0098078F"/>
    <w:rsid w:val="00980C31"/>
    <w:rsid w:val="00980D8B"/>
    <w:rsid w:val="00981572"/>
    <w:rsid w:val="00981C08"/>
    <w:rsid w:val="00981D0D"/>
    <w:rsid w:val="00981E2A"/>
    <w:rsid w:val="00982F41"/>
    <w:rsid w:val="00983B10"/>
    <w:rsid w:val="00985F3E"/>
    <w:rsid w:val="00986E4F"/>
    <w:rsid w:val="0098779B"/>
    <w:rsid w:val="009A0049"/>
    <w:rsid w:val="009A0BD8"/>
    <w:rsid w:val="009A3573"/>
    <w:rsid w:val="009A372E"/>
    <w:rsid w:val="009A424B"/>
    <w:rsid w:val="009A688C"/>
    <w:rsid w:val="009B0A32"/>
    <w:rsid w:val="009B1765"/>
    <w:rsid w:val="009B277C"/>
    <w:rsid w:val="009B2951"/>
    <w:rsid w:val="009B31C4"/>
    <w:rsid w:val="009B3703"/>
    <w:rsid w:val="009B3E2B"/>
    <w:rsid w:val="009B3F70"/>
    <w:rsid w:val="009B42C2"/>
    <w:rsid w:val="009B6387"/>
    <w:rsid w:val="009B656B"/>
    <w:rsid w:val="009B6798"/>
    <w:rsid w:val="009B759F"/>
    <w:rsid w:val="009C0C30"/>
    <w:rsid w:val="009C0DAD"/>
    <w:rsid w:val="009C1315"/>
    <w:rsid w:val="009C35BD"/>
    <w:rsid w:val="009C4A28"/>
    <w:rsid w:val="009C574F"/>
    <w:rsid w:val="009C60E6"/>
    <w:rsid w:val="009C66B6"/>
    <w:rsid w:val="009C6865"/>
    <w:rsid w:val="009C765C"/>
    <w:rsid w:val="009C7FE3"/>
    <w:rsid w:val="009D0BC3"/>
    <w:rsid w:val="009D1808"/>
    <w:rsid w:val="009D2785"/>
    <w:rsid w:val="009D45A7"/>
    <w:rsid w:val="009D559F"/>
    <w:rsid w:val="009D57EB"/>
    <w:rsid w:val="009D6633"/>
    <w:rsid w:val="009D6634"/>
    <w:rsid w:val="009D706C"/>
    <w:rsid w:val="009D7DD9"/>
    <w:rsid w:val="009E0A2D"/>
    <w:rsid w:val="009E1253"/>
    <w:rsid w:val="009E1812"/>
    <w:rsid w:val="009E1A21"/>
    <w:rsid w:val="009E1F7F"/>
    <w:rsid w:val="009E302D"/>
    <w:rsid w:val="009E3254"/>
    <w:rsid w:val="009E5100"/>
    <w:rsid w:val="009E5DCE"/>
    <w:rsid w:val="009E6760"/>
    <w:rsid w:val="009E6918"/>
    <w:rsid w:val="009E6A4D"/>
    <w:rsid w:val="009E6AD7"/>
    <w:rsid w:val="009F238A"/>
    <w:rsid w:val="009F2596"/>
    <w:rsid w:val="009F2702"/>
    <w:rsid w:val="009F2C6C"/>
    <w:rsid w:val="009F2CE1"/>
    <w:rsid w:val="009F3222"/>
    <w:rsid w:val="009F43DB"/>
    <w:rsid w:val="009F4AFF"/>
    <w:rsid w:val="009F5C14"/>
    <w:rsid w:val="009F5E04"/>
    <w:rsid w:val="009F6895"/>
    <w:rsid w:val="00A00304"/>
    <w:rsid w:val="00A004D6"/>
    <w:rsid w:val="00A00C81"/>
    <w:rsid w:val="00A022B8"/>
    <w:rsid w:val="00A0257C"/>
    <w:rsid w:val="00A0327E"/>
    <w:rsid w:val="00A039DE"/>
    <w:rsid w:val="00A03C0A"/>
    <w:rsid w:val="00A04979"/>
    <w:rsid w:val="00A056E2"/>
    <w:rsid w:val="00A0650A"/>
    <w:rsid w:val="00A07B75"/>
    <w:rsid w:val="00A07EA6"/>
    <w:rsid w:val="00A1078B"/>
    <w:rsid w:val="00A10898"/>
    <w:rsid w:val="00A111E3"/>
    <w:rsid w:val="00A117C1"/>
    <w:rsid w:val="00A122A6"/>
    <w:rsid w:val="00A122A7"/>
    <w:rsid w:val="00A13782"/>
    <w:rsid w:val="00A13B49"/>
    <w:rsid w:val="00A13CFB"/>
    <w:rsid w:val="00A1530E"/>
    <w:rsid w:val="00A15B18"/>
    <w:rsid w:val="00A15F3F"/>
    <w:rsid w:val="00A161A0"/>
    <w:rsid w:val="00A172FA"/>
    <w:rsid w:val="00A17343"/>
    <w:rsid w:val="00A17ACF"/>
    <w:rsid w:val="00A2022A"/>
    <w:rsid w:val="00A214B8"/>
    <w:rsid w:val="00A22CE4"/>
    <w:rsid w:val="00A24DD3"/>
    <w:rsid w:val="00A24E79"/>
    <w:rsid w:val="00A26C56"/>
    <w:rsid w:val="00A27537"/>
    <w:rsid w:val="00A27A25"/>
    <w:rsid w:val="00A307EA"/>
    <w:rsid w:val="00A33DEC"/>
    <w:rsid w:val="00A34165"/>
    <w:rsid w:val="00A342FE"/>
    <w:rsid w:val="00A34B60"/>
    <w:rsid w:val="00A34DDC"/>
    <w:rsid w:val="00A36F12"/>
    <w:rsid w:val="00A40316"/>
    <w:rsid w:val="00A40697"/>
    <w:rsid w:val="00A412E7"/>
    <w:rsid w:val="00A41E59"/>
    <w:rsid w:val="00A43406"/>
    <w:rsid w:val="00A435A4"/>
    <w:rsid w:val="00A43CD0"/>
    <w:rsid w:val="00A446FF"/>
    <w:rsid w:val="00A447C7"/>
    <w:rsid w:val="00A4516B"/>
    <w:rsid w:val="00A45B35"/>
    <w:rsid w:val="00A45C4E"/>
    <w:rsid w:val="00A460BD"/>
    <w:rsid w:val="00A478C6"/>
    <w:rsid w:val="00A47A50"/>
    <w:rsid w:val="00A5023B"/>
    <w:rsid w:val="00A503F1"/>
    <w:rsid w:val="00A5077A"/>
    <w:rsid w:val="00A522B5"/>
    <w:rsid w:val="00A52851"/>
    <w:rsid w:val="00A52C0B"/>
    <w:rsid w:val="00A53597"/>
    <w:rsid w:val="00A54B44"/>
    <w:rsid w:val="00A55671"/>
    <w:rsid w:val="00A576F1"/>
    <w:rsid w:val="00A6044F"/>
    <w:rsid w:val="00A607F9"/>
    <w:rsid w:val="00A6108A"/>
    <w:rsid w:val="00A61171"/>
    <w:rsid w:val="00A626B1"/>
    <w:rsid w:val="00A62D93"/>
    <w:rsid w:val="00A64409"/>
    <w:rsid w:val="00A64CEE"/>
    <w:rsid w:val="00A66147"/>
    <w:rsid w:val="00A67BEF"/>
    <w:rsid w:val="00A71CCF"/>
    <w:rsid w:val="00A71FD6"/>
    <w:rsid w:val="00A72A74"/>
    <w:rsid w:val="00A73257"/>
    <w:rsid w:val="00A73797"/>
    <w:rsid w:val="00A73924"/>
    <w:rsid w:val="00A76829"/>
    <w:rsid w:val="00A7694C"/>
    <w:rsid w:val="00A7696C"/>
    <w:rsid w:val="00A773FA"/>
    <w:rsid w:val="00A7793E"/>
    <w:rsid w:val="00A81FE8"/>
    <w:rsid w:val="00A82617"/>
    <w:rsid w:val="00A83A7C"/>
    <w:rsid w:val="00A8597A"/>
    <w:rsid w:val="00A859A3"/>
    <w:rsid w:val="00A8636A"/>
    <w:rsid w:val="00A86BD5"/>
    <w:rsid w:val="00A872E5"/>
    <w:rsid w:val="00A8772F"/>
    <w:rsid w:val="00A90A4C"/>
    <w:rsid w:val="00A914E6"/>
    <w:rsid w:val="00A91753"/>
    <w:rsid w:val="00A9361B"/>
    <w:rsid w:val="00A93AC8"/>
    <w:rsid w:val="00A93C49"/>
    <w:rsid w:val="00A94717"/>
    <w:rsid w:val="00A9486A"/>
    <w:rsid w:val="00A9615C"/>
    <w:rsid w:val="00A97468"/>
    <w:rsid w:val="00A97BE0"/>
    <w:rsid w:val="00AA08ED"/>
    <w:rsid w:val="00AA09D8"/>
    <w:rsid w:val="00AA0D89"/>
    <w:rsid w:val="00AA23B9"/>
    <w:rsid w:val="00AA2557"/>
    <w:rsid w:val="00AA44A7"/>
    <w:rsid w:val="00AA4D66"/>
    <w:rsid w:val="00AA64AA"/>
    <w:rsid w:val="00AB03AE"/>
    <w:rsid w:val="00AB3409"/>
    <w:rsid w:val="00AB5ED5"/>
    <w:rsid w:val="00AB64CE"/>
    <w:rsid w:val="00AB717A"/>
    <w:rsid w:val="00AB7421"/>
    <w:rsid w:val="00AC04B3"/>
    <w:rsid w:val="00AC0BBF"/>
    <w:rsid w:val="00AC11EB"/>
    <w:rsid w:val="00AC2C45"/>
    <w:rsid w:val="00AC338A"/>
    <w:rsid w:val="00AC382F"/>
    <w:rsid w:val="00AC40B1"/>
    <w:rsid w:val="00AC5727"/>
    <w:rsid w:val="00AC5B96"/>
    <w:rsid w:val="00AC5C97"/>
    <w:rsid w:val="00AC61F2"/>
    <w:rsid w:val="00AC6F92"/>
    <w:rsid w:val="00AC78A0"/>
    <w:rsid w:val="00AC7D7D"/>
    <w:rsid w:val="00AD01C6"/>
    <w:rsid w:val="00AD122A"/>
    <w:rsid w:val="00AD3100"/>
    <w:rsid w:val="00AD37C0"/>
    <w:rsid w:val="00AD3E46"/>
    <w:rsid w:val="00AD4CF7"/>
    <w:rsid w:val="00AD4E7B"/>
    <w:rsid w:val="00AD5B32"/>
    <w:rsid w:val="00AD6491"/>
    <w:rsid w:val="00AE03EB"/>
    <w:rsid w:val="00AE274A"/>
    <w:rsid w:val="00AE330C"/>
    <w:rsid w:val="00AE3469"/>
    <w:rsid w:val="00AE3681"/>
    <w:rsid w:val="00AE37DE"/>
    <w:rsid w:val="00AE3919"/>
    <w:rsid w:val="00AE4B77"/>
    <w:rsid w:val="00AE5077"/>
    <w:rsid w:val="00AE5CB0"/>
    <w:rsid w:val="00AE62AE"/>
    <w:rsid w:val="00AE6517"/>
    <w:rsid w:val="00AE65CB"/>
    <w:rsid w:val="00AE7A06"/>
    <w:rsid w:val="00AF067F"/>
    <w:rsid w:val="00AF07C1"/>
    <w:rsid w:val="00AF1724"/>
    <w:rsid w:val="00AF182C"/>
    <w:rsid w:val="00AF200D"/>
    <w:rsid w:val="00AF245D"/>
    <w:rsid w:val="00AF259E"/>
    <w:rsid w:val="00AF2860"/>
    <w:rsid w:val="00AF35B5"/>
    <w:rsid w:val="00AF41D9"/>
    <w:rsid w:val="00AF45AD"/>
    <w:rsid w:val="00AF627F"/>
    <w:rsid w:val="00AF79D2"/>
    <w:rsid w:val="00AF7DED"/>
    <w:rsid w:val="00AF7F9D"/>
    <w:rsid w:val="00B00570"/>
    <w:rsid w:val="00B01444"/>
    <w:rsid w:val="00B03BC3"/>
    <w:rsid w:val="00B05429"/>
    <w:rsid w:val="00B062C4"/>
    <w:rsid w:val="00B07D89"/>
    <w:rsid w:val="00B11A26"/>
    <w:rsid w:val="00B11EAF"/>
    <w:rsid w:val="00B12120"/>
    <w:rsid w:val="00B1274E"/>
    <w:rsid w:val="00B12859"/>
    <w:rsid w:val="00B129F8"/>
    <w:rsid w:val="00B13003"/>
    <w:rsid w:val="00B132E3"/>
    <w:rsid w:val="00B1379C"/>
    <w:rsid w:val="00B13FB3"/>
    <w:rsid w:val="00B145D8"/>
    <w:rsid w:val="00B15327"/>
    <w:rsid w:val="00B15778"/>
    <w:rsid w:val="00B16A0E"/>
    <w:rsid w:val="00B16B15"/>
    <w:rsid w:val="00B16E9A"/>
    <w:rsid w:val="00B17AFF"/>
    <w:rsid w:val="00B2086F"/>
    <w:rsid w:val="00B20AC5"/>
    <w:rsid w:val="00B2101F"/>
    <w:rsid w:val="00B2114A"/>
    <w:rsid w:val="00B2181F"/>
    <w:rsid w:val="00B23524"/>
    <w:rsid w:val="00B238EC"/>
    <w:rsid w:val="00B247BB"/>
    <w:rsid w:val="00B247E4"/>
    <w:rsid w:val="00B25A39"/>
    <w:rsid w:val="00B262D4"/>
    <w:rsid w:val="00B26B97"/>
    <w:rsid w:val="00B27858"/>
    <w:rsid w:val="00B303FA"/>
    <w:rsid w:val="00B31FCA"/>
    <w:rsid w:val="00B326D8"/>
    <w:rsid w:val="00B32DC6"/>
    <w:rsid w:val="00B3347A"/>
    <w:rsid w:val="00B351AD"/>
    <w:rsid w:val="00B35AED"/>
    <w:rsid w:val="00B367DF"/>
    <w:rsid w:val="00B37526"/>
    <w:rsid w:val="00B407D9"/>
    <w:rsid w:val="00B40A66"/>
    <w:rsid w:val="00B41553"/>
    <w:rsid w:val="00B41B45"/>
    <w:rsid w:val="00B41E8F"/>
    <w:rsid w:val="00B43158"/>
    <w:rsid w:val="00B44B71"/>
    <w:rsid w:val="00B44EB2"/>
    <w:rsid w:val="00B45560"/>
    <w:rsid w:val="00B464F9"/>
    <w:rsid w:val="00B46BB7"/>
    <w:rsid w:val="00B46C51"/>
    <w:rsid w:val="00B46D2B"/>
    <w:rsid w:val="00B47256"/>
    <w:rsid w:val="00B47952"/>
    <w:rsid w:val="00B47D05"/>
    <w:rsid w:val="00B5000F"/>
    <w:rsid w:val="00B51E22"/>
    <w:rsid w:val="00B5281C"/>
    <w:rsid w:val="00B53496"/>
    <w:rsid w:val="00B537F7"/>
    <w:rsid w:val="00B53C9C"/>
    <w:rsid w:val="00B53CFC"/>
    <w:rsid w:val="00B54181"/>
    <w:rsid w:val="00B54192"/>
    <w:rsid w:val="00B55ADF"/>
    <w:rsid w:val="00B56A38"/>
    <w:rsid w:val="00B56AD1"/>
    <w:rsid w:val="00B56B3D"/>
    <w:rsid w:val="00B57791"/>
    <w:rsid w:val="00B57FAA"/>
    <w:rsid w:val="00B6121E"/>
    <w:rsid w:val="00B6148C"/>
    <w:rsid w:val="00B62184"/>
    <w:rsid w:val="00B629B6"/>
    <w:rsid w:val="00B635A9"/>
    <w:rsid w:val="00B63C51"/>
    <w:rsid w:val="00B64267"/>
    <w:rsid w:val="00B645B3"/>
    <w:rsid w:val="00B646E4"/>
    <w:rsid w:val="00B64C6E"/>
    <w:rsid w:val="00B65557"/>
    <w:rsid w:val="00B66932"/>
    <w:rsid w:val="00B66B85"/>
    <w:rsid w:val="00B674D8"/>
    <w:rsid w:val="00B705D5"/>
    <w:rsid w:val="00B70947"/>
    <w:rsid w:val="00B711C8"/>
    <w:rsid w:val="00B71FCB"/>
    <w:rsid w:val="00B72835"/>
    <w:rsid w:val="00B7316E"/>
    <w:rsid w:val="00B74EE0"/>
    <w:rsid w:val="00B75702"/>
    <w:rsid w:val="00B75EE5"/>
    <w:rsid w:val="00B76861"/>
    <w:rsid w:val="00B76987"/>
    <w:rsid w:val="00B76CE7"/>
    <w:rsid w:val="00B77DBD"/>
    <w:rsid w:val="00B80722"/>
    <w:rsid w:val="00B80796"/>
    <w:rsid w:val="00B807A1"/>
    <w:rsid w:val="00B808B2"/>
    <w:rsid w:val="00B80E4A"/>
    <w:rsid w:val="00B824C5"/>
    <w:rsid w:val="00B831DC"/>
    <w:rsid w:val="00B8322B"/>
    <w:rsid w:val="00B83362"/>
    <w:rsid w:val="00B8561F"/>
    <w:rsid w:val="00B856A3"/>
    <w:rsid w:val="00B85C70"/>
    <w:rsid w:val="00B863F6"/>
    <w:rsid w:val="00B86ABE"/>
    <w:rsid w:val="00B870AF"/>
    <w:rsid w:val="00B8761C"/>
    <w:rsid w:val="00B907F5"/>
    <w:rsid w:val="00B90AD0"/>
    <w:rsid w:val="00B9196D"/>
    <w:rsid w:val="00B91AA4"/>
    <w:rsid w:val="00B92B60"/>
    <w:rsid w:val="00B93DCB"/>
    <w:rsid w:val="00B93FBC"/>
    <w:rsid w:val="00B94395"/>
    <w:rsid w:val="00B94BE0"/>
    <w:rsid w:val="00B97616"/>
    <w:rsid w:val="00B97C12"/>
    <w:rsid w:val="00B97FB9"/>
    <w:rsid w:val="00BA0002"/>
    <w:rsid w:val="00BA1AFA"/>
    <w:rsid w:val="00BA1B82"/>
    <w:rsid w:val="00BA206C"/>
    <w:rsid w:val="00BA2658"/>
    <w:rsid w:val="00BA3E0A"/>
    <w:rsid w:val="00BA4261"/>
    <w:rsid w:val="00BA5081"/>
    <w:rsid w:val="00BA61BE"/>
    <w:rsid w:val="00BA70BD"/>
    <w:rsid w:val="00BA7780"/>
    <w:rsid w:val="00BA7B35"/>
    <w:rsid w:val="00BB03EB"/>
    <w:rsid w:val="00BB04BA"/>
    <w:rsid w:val="00BB0AB5"/>
    <w:rsid w:val="00BB1F87"/>
    <w:rsid w:val="00BB26F0"/>
    <w:rsid w:val="00BB596C"/>
    <w:rsid w:val="00BB748C"/>
    <w:rsid w:val="00BB7AD1"/>
    <w:rsid w:val="00BC24CA"/>
    <w:rsid w:val="00BC2617"/>
    <w:rsid w:val="00BC2BBF"/>
    <w:rsid w:val="00BC2F11"/>
    <w:rsid w:val="00BC3177"/>
    <w:rsid w:val="00BC35A4"/>
    <w:rsid w:val="00BC4D04"/>
    <w:rsid w:val="00BC5E0C"/>
    <w:rsid w:val="00BC6CD3"/>
    <w:rsid w:val="00BC6FA1"/>
    <w:rsid w:val="00BC70C2"/>
    <w:rsid w:val="00BD09F7"/>
    <w:rsid w:val="00BD0B50"/>
    <w:rsid w:val="00BD139E"/>
    <w:rsid w:val="00BD1A91"/>
    <w:rsid w:val="00BD30F7"/>
    <w:rsid w:val="00BD4E6C"/>
    <w:rsid w:val="00BD4EBC"/>
    <w:rsid w:val="00BD5ECA"/>
    <w:rsid w:val="00BD734A"/>
    <w:rsid w:val="00BD79E8"/>
    <w:rsid w:val="00BD7A5F"/>
    <w:rsid w:val="00BE000B"/>
    <w:rsid w:val="00BE0172"/>
    <w:rsid w:val="00BE0549"/>
    <w:rsid w:val="00BE3392"/>
    <w:rsid w:val="00BE379B"/>
    <w:rsid w:val="00BE3C9A"/>
    <w:rsid w:val="00BE45F0"/>
    <w:rsid w:val="00BE4825"/>
    <w:rsid w:val="00BE6E51"/>
    <w:rsid w:val="00BE7830"/>
    <w:rsid w:val="00BF0A1C"/>
    <w:rsid w:val="00BF1205"/>
    <w:rsid w:val="00BF2664"/>
    <w:rsid w:val="00BF27B9"/>
    <w:rsid w:val="00BF31EF"/>
    <w:rsid w:val="00BF3240"/>
    <w:rsid w:val="00BF338A"/>
    <w:rsid w:val="00BF39C5"/>
    <w:rsid w:val="00BF6316"/>
    <w:rsid w:val="00BF64FF"/>
    <w:rsid w:val="00BF743B"/>
    <w:rsid w:val="00BF7C07"/>
    <w:rsid w:val="00C0030C"/>
    <w:rsid w:val="00C00D85"/>
    <w:rsid w:val="00C03E2E"/>
    <w:rsid w:val="00C04903"/>
    <w:rsid w:val="00C04AB0"/>
    <w:rsid w:val="00C05171"/>
    <w:rsid w:val="00C05607"/>
    <w:rsid w:val="00C06323"/>
    <w:rsid w:val="00C06DF4"/>
    <w:rsid w:val="00C101C5"/>
    <w:rsid w:val="00C10418"/>
    <w:rsid w:val="00C10824"/>
    <w:rsid w:val="00C116E5"/>
    <w:rsid w:val="00C133C1"/>
    <w:rsid w:val="00C13D95"/>
    <w:rsid w:val="00C15BAE"/>
    <w:rsid w:val="00C162CB"/>
    <w:rsid w:val="00C16EEA"/>
    <w:rsid w:val="00C17D49"/>
    <w:rsid w:val="00C17F54"/>
    <w:rsid w:val="00C22AC1"/>
    <w:rsid w:val="00C2376C"/>
    <w:rsid w:val="00C24162"/>
    <w:rsid w:val="00C24342"/>
    <w:rsid w:val="00C25B49"/>
    <w:rsid w:val="00C25BDE"/>
    <w:rsid w:val="00C2740D"/>
    <w:rsid w:val="00C279D4"/>
    <w:rsid w:val="00C316AC"/>
    <w:rsid w:val="00C31730"/>
    <w:rsid w:val="00C31BA5"/>
    <w:rsid w:val="00C31E9B"/>
    <w:rsid w:val="00C3276F"/>
    <w:rsid w:val="00C33419"/>
    <w:rsid w:val="00C35982"/>
    <w:rsid w:val="00C367F0"/>
    <w:rsid w:val="00C3699B"/>
    <w:rsid w:val="00C37EE7"/>
    <w:rsid w:val="00C37F6D"/>
    <w:rsid w:val="00C405DA"/>
    <w:rsid w:val="00C42738"/>
    <w:rsid w:val="00C42A98"/>
    <w:rsid w:val="00C42FA2"/>
    <w:rsid w:val="00C44835"/>
    <w:rsid w:val="00C4489C"/>
    <w:rsid w:val="00C44EE1"/>
    <w:rsid w:val="00C465B6"/>
    <w:rsid w:val="00C467BD"/>
    <w:rsid w:val="00C472F8"/>
    <w:rsid w:val="00C51774"/>
    <w:rsid w:val="00C522FB"/>
    <w:rsid w:val="00C526DB"/>
    <w:rsid w:val="00C52C23"/>
    <w:rsid w:val="00C52D90"/>
    <w:rsid w:val="00C5335A"/>
    <w:rsid w:val="00C55256"/>
    <w:rsid w:val="00C558EB"/>
    <w:rsid w:val="00C55AEF"/>
    <w:rsid w:val="00C55DF2"/>
    <w:rsid w:val="00C56178"/>
    <w:rsid w:val="00C5695B"/>
    <w:rsid w:val="00C60A09"/>
    <w:rsid w:val="00C61897"/>
    <w:rsid w:val="00C627FF"/>
    <w:rsid w:val="00C6303F"/>
    <w:rsid w:val="00C64291"/>
    <w:rsid w:val="00C646D7"/>
    <w:rsid w:val="00C64B55"/>
    <w:rsid w:val="00C64BA4"/>
    <w:rsid w:val="00C65F67"/>
    <w:rsid w:val="00C66090"/>
    <w:rsid w:val="00C6721A"/>
    <w:rsid w:val="00C67662"/>
    <w:rsid w:val="00C67D07"/>
    <w:rsid w:val="00C67D4D"/>
    <w:rsid w:val="00C70135"/>
    <w:rsid w:val="00C70A79"/>
    <w:rsid w:val="00C712E5"/>
    <w:rsid w:val="00C727D8"/>
    <w:rsid w:val="00C72843"/>
    <w:rsid w:val="00C73D2E"/>
    <w:rsid w:val="00C7664A"/>
    <w:rsid w:val="00C770FB"/>
    <w:rsid w:val="00C77AB2"/>
    <w:rsid w:val="00C820B4"/>
    <w:rsid w:val="00C82962"/>
    <w:rsid w:val="00C82C57"/>
    <w:rsid w:val="00C83BAD"/>
    <w:rsid w:val="00C83C4B"/>
    <w:rsid w:val="00C83FE1"/>
    <w:rsid w:val="00C86598"/>
    <w:rsid w:val="00C86BDB"/>
    <w:rsid w:val="00C872DC"/>
    <w:rsid w:val="00C903E7"/>
    <w:rsid w:val="00C912AE"/>
    <w:rsid w:val="00C91DC8"/>
    <w:rsid w:val="00C9245B"/>
    <w:rsid w:val="00C93AE7"/>
    <w:rsid w:val="00C945D0"/>
    <w:rsid w:val="00C94962"/>
    <w:rsid w:val="00C95D42"/>
    <w:rsid w:val="00C95FF3"/>
    <w:rsid w:val="00C96E4C"/>
    <w:rsid w:val="00C972E6"/>
    <w:rsid w:val="00C97307"/>
    <w:rsid w:val="00C97379"/>
    <w:rsid w:val="00C9765F"/>
    <w:rsid w:val="00CA0016"/>
    <w:rsid w:val="00CA0321"/>
    <w:rsid w:val="00CA0625"/>
    <w:rsid w:val="00CA0F84"/>
    <w:rsid w:val="00CA12EC"/>
    <w:rsid w:val="00CA22DA"/>
    <w:rsid w:val="00CA2435"/>
    <w:rsid w:val="00CA2651"/>
    <w:rsid w:val="00CA3323"/>
    <w:rsid w:val="00CA3A42"/>
    <w:rsid w:val="00CA54F3"/>
    <w:rsid w:val="00CA6F3D"/>
    <w:rsid w:val="00CA76F2"/>
    <w:rsid w:val="00CB09D4"/>
    <w:rsid w:val="00CB1505"/>
    <w:rsid w:val="00CB1767"/>
    <w:rsid w:val="00CB1FCF"/>
    <w:rsid w:val="00CB2826"/>
    <w:rsid w:val="00CB37CB"/>
    <w:rsid w:val="00CB3D22"/>
    <w:rsid w:val="00CB496D"/>
    <w:rsid w:val="00CB5669"/>
    <w:rsid w:val="00CB674B"/>
    <w:rsid w:val="00CB691B"/>
    <w:rsid w:val="00CB6F31"/>
    <w:rsid w:val="00CB7C7B"/>
    <w:rsid w:val="00CC0CF6"/>
    <w:rsid w:val="00CC2915"/>
    <w:rsid w:val="00CC406F"/>
    <w:rsid w:val="00CC7E9E"/>
    <w:rsid w:val="00CD10A7"/>
    <w:rsid w:val="00CD21AA"/>
    <w:rsid w:val="00CD2C15"/>
    <w:rsid w:val="00CD4877"/>
    <w:rsid w:val="00CD49B9"/>
    <w:rsid w:val="00CD4DD7"/>
    <w:rsid w:val="00CD50B4"/>
    <w:rsid w:val="00CD666D"/>
    <w:rsid w:val="00CD6F4C"/>
    <w:rsid w:val="00CD7526"/>
    <w:rsid w:val="00CE1662"/>
    <w:rsid w:val="00CE273D"/>
    <w:rsid w:val="00CE38B7"/>
    <w:rsid w:val="00CE46EA"/>
    <w:rsid w:val="00CE546B"/>
    <w:rsid w:val="00CE5EAA"/>
    <w:rsid w:val="00CE5EC1"/>
    <w:rsid w:val="00CE69B0"/>
    <w:rsid w:val="00CE6F36"/>
    <w:rsid w:val="00CE6F74"/>
    <w:rsid w:val="00CE7EFE"/>
    <w:rsid w:val="00CF007F"/>
    <w:rsid w:val="00CF0C65"/>
    <w:rsid w:val="00CF1671"/>
    <w:rsid w:val="00CF54B8"/>
    <w:rsid w:val="00CF590C"/>
    <w:rsid w:val="00CF743C"/>
    <w:rsid w:val="00D00575"/>
    <w:rsid w:val="00D00765"/>
    <w:rsid w:val="00D01536"/>
    <w:rsid w:val="00D01804"/>
    <w:rsid w:val="00D03296"/>
    <w:rsid w:val="00D03A7C"/>
    <w:rsid w:val="00D04CE9"/>
    <w:rsid w:val="00D052B4"/>
    <w:rsid w:val="00D05609"/>
    <w:rsid w:val="00D0599B"/>
    <w:rsid w:val="00D0684A"/>
    <w:rsid w:val="00D06FB8"/>
    <w:rsid w:val="00D07CBE"/>
    <w:rsid w:val="00D07F82"/>
    <w:rsid w:val="00D1138C"/>
    <w:rsid w:val="00D1160C"/>
    <w:rsid w:val="00D117CB"/>
    <w:rsid w:val="00D11F5E"/>
    <w:rsid w:val="00D121F1"/>
    <w:rsid w:val="00D123DF"/>
    <w:rsid w:val="00D1246A"/>
    <w:rsid w:val="00D12C1E"/>
    <w:rsid w:val="00D13703"/>
    <w:rsid w:val="00D13BB2"/>
    <w:rsid w:val="00D140A7"/>
    <w:rsid w:val="00D14C75"/>
    <w:rsid w:val="00D14E22"/>
    <w:rsid w:val="00D15479"/>
    <w:rsid w:val="00D15F29"/>
    <w:rsid w:val="00D20490"/>
    <w:rsid w:val="00D20FB2"/>
    <w:rsid w:val="00D21D9F"/>
    <w:rsid w:val="00D226BF"/>
    <w:rsid w:val="00D22D13"/>
    <w:rsid w:val="00D23355"/>
    <w:rsid w:val="00D26108"/>
    <w:rsid w:val="00D265B9"/>
    <w:rsid w:val="00D26A6F"/>
    <w:rsid w:val="00D273E0"/>
    <w:rsid w:val="00D27490"/>
    <w:rsid w:val="00D278CD"/>
    <w:rsid w:val="00D30913"/>
    <w:rsid w:val="00D3153A"/>
    <w:rsid w:val="00D3176E"/>
    <w:rsid w:val="00D31FA1"/>
    <w:rsid w:val="00D320A1"/>
    <w:rsid w:val="00D3240D"/>
    <w:rsid w:val="00D327BF"/>
    <w:rsid w:val="00D348B7"/>
    <w:rsid w:val="00D352D2"/>
    <w:rsid w:val="00D3700F"/>
    <w:rsid w:val="00D372A0"/>
    <w:rsid w:val="00D40713"/>
    <w:rsid w:val="00D41C47"/>
    <w:rsid w:val="00D42563"/>
    <w:rsid w:val="00D4309A"/>
    <w:rsid w:val="00D438AB"/>
    <w:rsid w:val="00D44D2B"/>
    <w:rsid w:val="00D457F1"/>
    <w:rsid w:val="00D46F08"/>
    <w:rsid w:val="00D47CF9"/>
    <w:rsid w:val="00D523B2"/>
    <w:rsid w:val="00D5305D"/>
    <w:rsid w:val="00D5353F"/>
    <w:rsid w:val="00D541EA"/>
    <w:rsid w:val="00D551EA"/>
    <w:rsid w:val="00D55A6B"/>
    <w:rsid w:val="00D55D89"/>
    <w:rsid w:val="00D56BE3"/>
    <w:rsid w:val="00D5794E"/>
    <w:rsid w:val="00D57BF7"/>
    <w:rsid w:val="00D60C34"/>
    <w:rsid w:val="00D61067"/>
    <w:rsid w:val="00D626DB"/>
    <w:rsid w:val="00D708AF"/>
    <w:rsid w:val="00D71255"/>
    <w:rsid w:val="00D72716"/>
    <w:rsid w:val="00D73805"/>
    <w:rsid w:val="00D73C0C"/>
    <w:rsid w:val="00D73E59"/>
    <w:rsid w:val="00D7421E"/>
    <w:rsid w:val="00D74647"/>
    <w:rsid w:val="00D74DCA"/>
    <w:rsid w:val="00D75860"/>
    <w:rsid w:val="00D8148B"/>
    <w:rsid w:val="00D81526"/>
    <w:rsid w:val="00D82427"/>
    <w:rsid w:val="00D829BD"/>
    <w:rsid w:val="00D83628"/>
    <w:rsid w:val="00D850A5"/>
    <w:rsid w:val="00D85CBC"/>
    <w:rsid w:val="00D8606A"/>
    <w:rsid w:val="00D8721B"/>
    <w:rsid w:val="00D87D38"/>
    <w:rsid w:val="00D9067B"/>
    <w:rsid w:val="00D90E64"/>
    <w:rsid w:val="00D90F72"/>
    <w:rsid w:val="00D9138E"/>
    <w:rsid w:val="00D916E0"/>
    <w:rsid w:val="00D922CF"/>
    <w:rsid w:val="00D94E0A"/>
    <w:rsid w:val="00D95165"/>
    <w:rsid w:val="00D95603"/>
    <w:rsid w:val="00D96DF7"/>
    <w:rsid w:val="00D97305"/>
    <w:rsid w:val="00DA0C20"/>
    <w:rsid w:val="00DA161C"/>
    <w:rsid w:val="00DA1DDA"/>
    <w:rsid w:val="00DA31A6"/>
    <w:rsid w:val="00DA4C20"/>
    <w:rsid w:val="00DA54FB"/>
    <w:rsid w:val="00DA574A"/>
    <w:rsid w:val="00DA5B7E"/>
    <w:rsid w:val="00DA64EC"/>
    <w:rsid w:val="00DB367B"/>
    <w:rsid w:val="00DB389B"/>
    <w:rsid w:val="00DB3F9D"/>
    <w:rsid w:val="00DB43BB"/>
    <w:rsid w:val="00DB6944"/>
    <w:rsid w:val="00DB6CED"/>
    <w:rsid w:val="00DB7B0F"/>
    <w:rsid w:val="00DC0007"/>
    <w:rsid w:val="00DC24E0"/>
    <w:rsid w:val="00DC2B3E"/>
    <w:rsid w:val="00DC3BA0"/>
    <w:rsid w:val="00DC4F5D"/>
    <w:rsid w:val="00DC55B6"/>
    <w:rsid w:val="00DC5858"/>
    <w:rsid w:val="00DC6231"/>
    <w:rsid w:val="00DC730D"/>
    <w:rsid w:val="00DC7750"/>
    <w:rsid w:val="00DC79C3"/>
    <w:rsid w:val="00DC7B91"/>
    <w:rsid w:val="00DD036A"/>
    <w:rsid w:val="00DD0F84"/>
    <w:rsid w:val="00DD22E2"/>
    <w:rsid w:val="00DD25E5"/>
    <w:rsid w:val="00DD33F3"/>
    <w:rsid w:val="00DD3C48"/>
    <w:rsid w:val="00DD3F51"/>
    <w:rsid w:val="00DD5168"/>
    <w:rsid w:val="00DD57BB"/>
    <w:rsid w:val="00DD77AC"/>
    <w:rsid w:val="00DE10D6"/>
    <w:rsid w:val="00DE16AA"/>
    <w:rsid w:val="00DE1ACB"/>
    <w:rsid w:val="00DE274F"/>
    <w:rsid w:val="00DE4731"/>
    <w:rsid w:val="00DE569E"/>
    <w:rsid w:val="00DE7F7A"/>
    <w:rsid w:val="00DF078C"/>
    <w:rsid w:val="00DF1FBA"/>
    <w:rsid w:val="00DF20D0"/>
    <w:rsid w:val="00DF329E"/>
    <w:rsid w:val="00DF3ED3"/>
    <w:rsid w:val="00DF50EA"/>
    <w:rsid w:val="00DF7080"/>
    <w:rsid w:val="00DF7E73"/>
    <w:rsid w:val="00E0110E"/>
    <w:rsid w:val="00E01248"/>
    <w:rsid w:val="00E01375"/>
    <w:rsid w:val="00E013B2"/>
    <w:rsid w:val="00E027B0"/>
    <w:rsid w:val="00E02929"/>
    <w:rsid w:val="00E036F4"/>
    <w:rsid w:val="00E0454B"/>
    <w:rsid w:val="00E04854"/>
    <w:rsid w:val="00E050E6"/>
    <w:rsid w:val="00E053EC"/>
    <w:rsid w:val="00E056BF"/>
    <w:rsid w:val="00E05A5B"/>
    <w:rsid w:val="00E05EA4"/>
    <w:rsid w:val="00E062B1"/>
    <w:rsid w:val="00E063CB"/>
    <w:rsid w:val="00E06BB7"/>
    <w:rsid w:val="00E076B8"/>
    <w:rsid w:val="00E07A77"/>
    <w:rsid w:val="00E1015C"/>
    <w:rsid w:val="00E10EB8"/>
    <w:rsid w:val="00E118BC"/>
    <w:rsid w:val="00E121DE"/>
    <w:rsid w:val="00E12413"/>
    <w:rsid w:val="00E138D7"/>
    <w:rsid w:val="00E1452C"/>
    <w:rsid w:val="00E1571A"/>
    <w:rsid w:val="00E159D0"/>
    <w:rsid w:val="00E15BDD"/>
    <w:rsid w:val="00E15BE1"/>
    <w:rsid w:val="00E16770"/>
    <w:rsid w:val="00E16B91"/>
    <w:rsid w:val="00E17AAA"/>
    <w:rsid w:val="00E17B66"/>
    <w:rsid w:val="00E217A4"/>
    <w:rsid w:val="00E219D4"/>
    <w:rsid w:val="00E21A0F"/>
    <w:rsid w:val="00E21F8B"/>
    <w:rsid w:val="00E223D9"/>
    <w:rsid w:val="00E2257D"/>
    <w:rsid w:val="00E22876"/>
    <w:rsid w:val="00E229BE"/>
    <w:rsid w:val="00E22A69"/>
    <w:rsid w:val="00E2324D"/>
    <w:rsid w:val="00E23A3C"/>
    <w:rsid w:val="00E23EBE"/>
    <w:rsid w:val="00E26632"/>
    <w:rsid w:val="00E270B7"/>
    <w:rsid w:val="00E273B6"/>
    <w:rsid w:val="00E2774D"/>
    <w:rsid w:val="00E27C0E"/>
    <w:rsid w:val="00E317E0"/>
    <w:rsid w:val="00E329E2"/>
    <w:rsid w:val="00E32EAB"/>
    <w:rsid w:val="00E334F7"/>
    <w:rsid w:val="00E33878"/>
    <w:rsid w:val="00E34A94"/>
    <w:rsid w:val="00E34C54"/>
    <w:rsid w:val="00E3656B"/>
    <w:rsid w:val="00E406D8"/>
    <w:rsid w:val="00E41159"/>
    <w:rsid w:val="00E41534"/>
    <w:rsid w:val="00E420A8"/>
    <w:rsid w:val="00E4302C"/>
    <w:rsid w:val="00E4310A"/>
    <w:rsid w:val="00E4641B"/>
    <w:rsid w:val="00E4645E"/>
    <w:rsid w:val="00E47BFB"/>
    <w:rsid w:val="00E51379"/>
    <w:rsid w:val="00E514EE"/>
    <w:rsid w:val="00E527AE"/>
    <w:rsid w:val="00E52B30"/>
    <w:rsid w:val="00E536E2"/>
    <w:rsid w:val="00E53B55"/>
    <w:rsid w:val="00E545FC"/>
    <w:rsid w:val="00E54C52"/>
    <w:rsid w:val="00E54D63"/>
    <w:rsid w:val="00E565F4"/>
    <w:rsid w:val="00E56EB7"/>
    <w:rsid w:val="00E5785A"/>
    <w:rsid w:val="00E57DD8"/>
    <w:rsid w:val="00E6065F"/>
    <w:rsid w:val="00E60D1B"/>
    <w:rsid w:val="00E60F15"/>
    <w:rsid w:val="00E61661"/>
    <w:rsid w:val="00E6215B"/>
    <w:rsid w:val="00E6282D"/>
    <w:rsid w:val="00E6340F"/>
    <w:rsid w:val="00E63600"/>
    <w:rsid w:val="00E6463A"/>
    <w:rsid w:val="00E65DCF"/>
    <w:rsid w:val="00E6647A"/>
    <w:rsid w:val="00E66940"/>
    <w:rsid w:val="00E67207"/>
    <w:rsid w:val="00E67DCA"/>
    <w:rsid w:val="00E71F08"/>
    <w:rsid w:val="00E744EB"/>
    <w:rsid w:val="00E7486B"/>
    <w:rsid w:val="00E76A20"/>
    <w:rsid w:val="00E7725D"/>
    <w:rsid w:val="00E772CA"/>
    <w:rsid w:val="00E773E9"/>
    <w:rsid w:val="00E80F7B"/>
    <w:rsid w:val="00E82AAC"/>
    <w:rsid w:val="00E82F28"/>
    <w:rsid w:val="00E83D41"/>
    <w:rsid w:val="00E86521"/>
    <w:rsid w:val="00E8719A"/>
    <w:rsid w:val="00E87AC6"/>
    <w:rsid w:val="00E90628"/>
    <w:rsid w:val="00E91255"/>
    <w:rsid w:val="00E925B6"/>
    <w:rsid w:val="00E92796"/>
    <w:rsid w:val="00E933CA"/>
    <w:rsid w:val="00E94FA9"/>
    <w:rsid w:val="00E9520B"/>
    <w:rsid w:val="00E957BE"/>
    <w:rsid w:val="00EA0D38"/>
    <w:rsid w:val="00EA18FC"/>
    <w:rsid w:val="00EA1A42"/>
    <w:rsid w:val="00EA1D6F"/>
    <w:rsid w:val="00EA266E"/>
    <w:rsid w:val="00EA2E6F"/>
    <w:rsid w:val="00EA431E"/>
    <w:rsid w:val="00EB2163"/>
    <w:rsid w:val="00EB226B"/>
    <w:rsid w:val="00EB2761"/>
    <w:rsid w:val="00EB2D64"/>
    <w:rsid w:val="00EB3856"/>
    <w:rsid w:val="00EB3A45"/>
    <w:rsid w:val="00EB3A81"/>
    <w:rsid w:val="00EB3CDB"/>
    <w:rsid w:val="00EB41FC"/>
    <w:rsid w:val="00EB5F3D"/>
    <w:rsid w:val="00EB664D"/>
    <w:rsid w:val="00EC0462"/>
    <w:rsid w:val="00EC0C79"/>
    <w:rsid w:val="00EC0FA9"/>
    <w:rsid w:val="00EC1B56"/>
    <w:rsid w:val="00EC2814"/>
    <w:rsid w:val="00EC33F0"/>
    <w:rsid w:val="00EC35B2"/>
    <w:rsid w:val="00EC3D06"/>
    <w:rsid w:val="00EC3DED"/>
    <w:rsid w:val="00EC3E55"/>
    <w:rsid w:val="00EC6A7B"/>
    <w:rsid w:val="00EC776F"/>
    <w:rsid w:val="00EC7E10"/>
    <w:rsid w:val="00ED09CD"/>
    <w:rsid w:val="00ED0BBC"/>
    <w:rsid w:val="00ED1681"/>
    <w:rsid w:val="00ED1A0D"/>
    <w:rsid w:val="00ED1E15"/>
    <w:rsid w:val="00ED25E4"/>
    <w:rsid w:val="00ED634A"/>
    <w:rsid w:val="00EE0EF2"/>
    <w:rsid w:val="00EE2249"/>
    <w:rsid w:val="00EE3689"/>
    <w:rsid w:val="00EE41CE"/>
    <w:rsid w:val="00EE4385"/>
    <w:rsid w:val="00EE4770"/>
    <w:rsid w:val="00EE4AFB"/>
    <w:rsid w:val="00EE4F33"/>
    <w:rsid w:val="00EE693F"/>
    <w:rsid w:val="00EE6A2A"/>
    <w:rsid w:val="00EE6CE8"/>
    <w:rsid w:val="00EE765A"/>
    <w:rsid w:val="00EF0023"/>
    <w:rsid w:val="00EF1E2F"/>
    <w:rsid w:val="00EF4E82"/>
    <w:rsid w:val="00F00B39"/>
    <w:rsid w:val="00F01099"/>
    <w:rsid w:val="00F014CD"/>
    <w:rsid w:val="00F01DC4"/>
    <w:rsid w:val="00F0215A"/>
    <w:rsid w:val="00F02FCE"/>
    <w:rsid w:val="00F0458D"/>
    <w:rsid w:val="00F056C3"/>
    <w:rsid w:val="00F058DE"/>
    <w:rsid w:val="00F068F9"/>
    <w:rsid w:val="00F075EE"/>
    <w:rsid w:val="00F07CA4"/>
    <w:rsid w:val="00F07FA5"/>
    <w:rsid w:val="00F103D4"/>
    <w:rsid w:val="00F10AC7"/>
    <w:rsid w:val="00F12529"/>
    <w:rsid w:val="00F12F44"/>
    <w:rsid w:val="00F15082"/>
    <w:rsid w:val="00F164D9"/>
    <w:rsid w:val="00F165E9"/>
    <w:rsid w:val="00F16771"/>
    <w:rsid w:val="00F20C03"/>
    <w:rsid w:val="00F20D7F"/>
    <w:rsid w:val="00F218D5"/>
    <w:rsid w:val="00F22845"/>
    <w:rsid w:val="00F2439E"/>
    <w:rsid w:val="00F24A03"/>
    <w:rsid w:val="00F26076"/>
    <w:rsid w:val="00F266C8"/>
    <w:rsid w:val="00F266EB"/>
    <w:rsid w:val="00F267D8"/>
    <w:rsid w:val="00F26907"/>
    <w:rsid w:val="00F2750D"/>
    <w:rsid w:val="00F27C8F"/>
    <w:rsid w:val="00F300FD"/>
    <w:rsid w:val="00F3215A"/>
    <w:rsid w:val="00F3299B"/>
    <w:rsid w:val="00F37AE3"/>
    <w:rsid w:val="00F40234"/>
    <w:rsid w:val="00F415BC"/>
    <w:rsid w:val="00F41770"/>
    <w:rsid w:val="00F42131"/>
    <w:rsid w:val="00F429AD"/>
    <w:rsid w:val="00F4369A"/>
    <w:rsid w:val="00F45088"/>
    <w:rsid w:val="00F4775B"/>
    <w:rsid w:val="00F47780"/>
    <w:rsid w:val="00F478E2"/>
    <w:rsid w:val="00F47B31"/>
    <w:rsid w:val="00F50702"/>
    <w:rsid w:val="00F5080E"/>
    <w:rsid w:val="00F50E63"/>
    <w:rsid w:val="00F5119D"/>
    <w:rsid w:val="00F51E30"/>
    <w:rsid w:val="00F5251F"/>
    <w:rsid w:val="00F5302E"/>
    <w:rsid w:val="00F548B1"/>
    <w:rsid w:val="00F5514D"/>
    <w:rsid w:val="00F5693A"/>
    <w:rsid w:val="00F56EA2"/>
    <w:rsid w:val="00F61488"/>
    <w:rsid w:val="00F61527"/>
    <w:rsid w:val="00F61E7A"/>
    <w:rsid w:val="00F64E1E"/>
    <w:rsid w:val="00F65272"/>
    <w:rsid w:val="00F66B6A"/>
    <w:rsid w:val="00F672B3"/>
    <w:rsid w:val="00F70700"/>
    <w:rsid w:val="00F71A25"/>
    <w:rsid w:val="00F71CF5"/>
    <w:rsid w:val="00F72590"/>
    <w:rsid w:val="00F72717"/>
    <w:rsid w:val="00F7359D"/>
    <w:rsid w:val="00F75A77"/>
    <w:rsid w:val="00F7778D"/>
    <w:rsid w:val="00F778E8"/>
    <w:rsid w:val="00F77927"/>
    <w:rsid w:val="00F77FEB"/>
    <w:rsid w:val="00F80F11"/>
    <w:rsid w:val="00F812E0"/>
    <w:rsid w:val="00F816EE"/>
    <w:rsid w:val="00F822D6"/>
    <w:rsid w:val="00F82D2E"/>
    <w:rsid w:val="00F83484"/>
    <w:rsid w:val="00F8452E"/>
    <w:rsid w:val="00F84762"/>
    <w:rsid w:val="00F84CA3"/>
    <w:rsid w:val="00F85266"/>
    <w:rsid w:val="00F85B52"/>
    <w:rsid w:val="00F87DA7"/>
    <w:rsid w:val="00F90095"/>
    <w:rsid w:val="00F9183E"/>
    <w:rsid w:val="00F91C85"/>
    <w:rsid w:val="00F92406"/>
    <w:rsid w:val="00F92525"/>
    <w:rsid w:val="00F9280C"/>
    <w:rsid w:val="00F92C26"/>
    <w:rsid w:val="00F938F3"/>
    <w:rsid w:val="00F940F8"/>
    <w:rsid w:val="00F947AF"/>
    <w:rsid w:val="00F95B91"/>
    <w:rsid w:val="00F96084"/>
    <w:rsid w:val="00FA0463"/>
    <w:rsid w:val="00FA0636"/>
    <w:rsid w:val="00FA09EB"/>
    <w:rsid w:val="00FA20AC"/>
    <w:rsid w:val="00FA26C8"/>
    <w:rsid w:val="00FA3EB2"/>
    <w:rsid w:val="00FA4996"/>
    <w:rsid w:val="00FA4F90"/>
    <w:rsid w:val="00FA5072"/>
    <w:rsid w:val="00FB0173"/>
    <w:rsid w:val="00FB2219"/>
    <w:rsid w:val="00FB2434"/>
    <w:rsid w:val="00FB28AC"/>
    <w:rsid w:val="00FB324E"/>
    <w:rsid w:val="00FB37F7"/>
    <w:rsid w:val="00FB3A1C"/>
    <w:rsid w:val="00FB4FAF"/>
    <w:rsid w:val="00FB518E"/>
    <w:rsid w:val="00FB729E"/>
    <w:rsid w:val="00FB72B3"/>
    <w:rsid w:val="00FC0A53"/>
    <w:rsid w:val="00FC0E7E"/>
    <w:rsid w:val="00FC12D6"/>
    <w:rsid w:val="00FC1322"/>
    <w:rsid w:val="00FC2176"/>
    <w:rsid w:val="00FC22E6"/>
    <w:rsid w:val="00FC2BD9"/>
    <w:rsid w:val="00FC3D19"/>
    <w:rsid w:val="00FC524E"/>
    <w:rsid w:val="00FC52A1"/>
    <w:rsid w:val="00FC5482"/>
    <w:rsid w:val="00FC651D"/>
    <w:rsid w:val="00FC7D0E"/>
    <w:rsid w:val="00FD0CAB"/>
    <w:rsid w:val="00FD0D3A"/>
    <w:rsid w:val="00FD13CF"/>
    <w:rsid w:val="00FD1A81"/>
    <w:rsid w:val="00FD1B4B"/>
    <w:rsid w:val="00FD1B7E"/>
    <w:rsid w:val="00FD1D69"/>
    <w:rsid w:val="00FD2D63"/>
    <w:rsid w:val="00FD41AB"/>
    <w:rsid w:val="00FD4A85"/>
    <w:rsid w:val="00FD4FBA"/>
    <w:rsid w:val="00FD5215"/>
    <w:rsid w:val="00FD5312"/>
    <w:rsid w:val="00FD564D"/>
    <w:rsid w:val="00FD6E9A"/>
    <w:rsid w:val="00FD6EF9"/>
    <w:rsid w:val="00FD78A7"/>
    <w:rsid w:val="00FE0093"/>
    <w:rsid w:val="00FE1797"/>
    <w:rsid w:val="00FE1A78"/>
    <w:rsid w:val="00FE1BF8"/>
    <w:rsid w:val="00FE2490"/>
    <w:rsid w:val="00FE28B8"/>
    <w:rsid w:val="00FE4099"/>
    <w:rsid w:val="00FE4442"/>
    <w:rsid w:val="00FE6300"/>
    <w:rsid w:val="00FE694F"/>
    <w:rsid w:val="00FF0372"/>
    <w:rsid w:val="00FF06C3"/>
    <w:rsid w:val="00FF0BDB"/>
    <w:rsid w:val="00FF11E4"/>
    <w:rsid w:val="00FF1C4B"/>
    <w:rsid w:val="00FF2323"/>
    <w:rsid w:val="00FF301A"/>
    <w:rsid w:val="00FF35B7"/>
    <w:rsid w:val="00FF522A"/>
    <w:rsid w:val="00FF5793"/>
    <w:rsid w:val="00FF5F5E"/>
    <w:rsid w:val="00FF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EFB0C"/>
  <w15:chartTrackingRefBased/>
  <w15:docId w15:val="{56873405-0804-4008-9EF7-654A5C0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gal" w:eastAsiaTheme="minorHAnsi" w:hAnsi="Mangal" w:cs="Mangal"/>
        <w:color w:val="595959" w:themeColor="text1" w:themeTint="A6"/>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3"/>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E379B"/>
    <w:pPr>
      <w:spacing w:after="0" w:line="240" w:lineRule="auto"/>
    </w:pPr>
    <w:rPr>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unhideWhenUsed/>
    <w:rsid w:val="00BE379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unhideWhenUsed/>
    <w:rsid w:val="00D42563"/>
    <w:rPr>
      <w:rFonts w:ascii="Times New Roman" w:hAnsi="Times New Roman" w:cs="Times New Roman"/>
      <w:sz w:val="24"/>
      <w:szCs w:val="24"/>
    </w:rPr>
  </w:style>
  <w:style w:type="character" w:styleId="Hyperlink">
    <w:name w:val="Hyperlink"/>
    <w:basedOn w:val="DefaultParagraphFont"/>
    <w:uiPriority w:val="99"/>
    <w:unhideWhenUsed/>
    <w:rsid w:val="000974E4"/>
    <w:rPr>
      <w:color w:val="62C7AD" w:themeColor="hyperlink"/>
      <w:u w:val="single"/>
    </w:rPr>
  </w:style>
  <w:style w:type="character" w:styleId="UnresolvedMention">
    <w:name w:val="Unresolved Mention"/>
    <w:basedOn w:val="DefaultParagraphFont"/>
    <w:uiPriority w:val="99"/>
    <w:semiHidden/>
    <w:unhideWhenUsed/>
    <w:rsid w:val="000974E4"/>
    <w:rPr>
      <w:color w:val="605E5C"/>
      <w:shd w:val="clear" w:color="auto" w:fill="E1DFDD"/>
    </w:rPr>
  </w:style>
  <w:style w:type="paragraph" w:styleId="ListParagraph">
    <w:name w:val="List Paragraph"/>
    <w:basedOn w:val="Normal"/>
    <w:uiPriority w:val="34"/>
    <w:unhideWhenUsed/>
    <w:qFormat/>
    <w:rsid w:val="008506BE"/>
    <w:pPr>
      <w:ind w:left="720"/>
      <w:contextualSpacing/>
    </w:pPr>
  </w:style>
  <w:style w:type="paragraph" w:styleId="TOC1">
    <w:name w:val="toc 1"/>
    <w:basedOn w:val="Normal"/>
    <w:next w:val="Normal"/>
    <w:autoRedefine/>
    <w:uiPriority w:val="39"/>
    <w:unhideWhenUsed/>
    <w:rsid w:val="00823DC2"/>
    <w:pPr>
      <w:spacing w:after="100"/>
    </w:pPr>
  </w:style>
  <w:style w:type="paragraph" w:styleId="Revision">
    <w:name w:val="Revision"/>
    <w:hidden/>
    <w:uiPriority w:val="99"/>
    <w:semiHidden/>
    <w:rsid w:val="00EB5F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97">
      <w:bodyDiv w:val="1"/>
      <w:marLeft w:val="0"/>
      <w:marRight w:val="0"/>
      <w:marTop w:val="0"/>
      <w:marBottom w:val="0"/>
      <w:divBdr>
        <w:top w:val="none" w:sz="0" w:space="0" w:color="auto"/>
        <w:left w:val="none" w:sz="0" w:space="0" w:color="auto"/>
        <w:bottom w:val="none" w:sz="0" w:space="0" w:color="auto"/>
        <w:right w:val="none" w:sz="0" w:space="0" w:color="auto"/>
      </w:divBdr>
      <w:divsChild>
        <w:div w:id="1309624595">
          <w:marLeft w:val="0"/>
          <w:marRight w:val="0"/>
          <w:marTop w:val="0"/>
          <w:marBottom w:val="0"/>
          <w:divBdr>
            <w:top w:val="none" w:sz="0" w:space="0" w:color="auto"/>
            <w:left w:val="none" w:sz="0" w:space="0" w:color="auto"/>
            <w:bottom w:val="none" w:sz="0" w:space="0" w:color="auto"/>
            <w:right w:val="none" w:sz="0" w:space="0" w:color="auto"/>
          </w:divBdr>
        </w:div>
      </w:divsChild>
    </w:div>
    <w:div w:id="7608889">
      <w:bodyDiv w:val="1"/>
      <w:marLeft w:val="0"/>
      <w:marRight w:val="0"/>
      <w:marTop w:val="0"/>
      <w:marBottom w:val="0"/>
      <w:divBdr>
        <w:top w:val="none" w:sz="0" w:space="0" w:color="auto"/>
        <w:left w:val="none" w:sz="0" w:space="0" w:color="auto"/>
        <w:bottom w:val="none" w:sz="0" w:space="0" w:color="auto"/>
        <w:right w:val="none" w:sz="0" w:space="0" w:color="auto"/>
      </w:divBdr>
    </w:div>
    <w:div w:id="19818326">
      <w:bodyDiv w:val="1"/>
      <w:marLeft w:val="0"/>
      <w:marRight w:val="0"/>
      <w:marTop w:val="0"/>
      <w:marBottom w:val="0"/>
      <w:divBdr>
        <w:top w:val="none" w:sz="0" w:space="0" w:color="auto"/>
        <w:left w:val="none" w:sz="0" w:space="0" w:color="auto"/>
        <w:bottom w:val="none" w:sz="0" w:space="0" w:color="auto"/>
        <w:right w:val="none" w:sz="0" w:space="0" w:color="auto"/>
      </w:divBdr>
      <w:divsChild>
        <w:div w:id="167645041">
          <w:marLeft w:val="0"/>
          <w:marRight w:val="0"/>
          <w:marTop w:val="0"/>
          <w:marBottom w:val="0"/>
          <w:divBdr>
            <w:top w:val="none" w:sz="0" w:space="0" w:color="auto"/>
            <w:left w:val="none" w:sz="0" w:space="0" w:color="auto"/>
            <w:bottom w:val="none" w:sz="0" w:space="0" w:color="auto"/>
            <w:right w:val="none" w:sz="0" w:space="0" w:color="auto"/>
          </w:divBdr>
          <w:divsChild>
            <w:div w:id="1667170638">
              <w:marLeft w:val="0"/>
              <w:marRight w:val="0"/>
              <w:marTop w:val="0"/>
              <w:marBottom w:val="0"/>
              <w:divBdr>
                <w:top w:val="none" w:sz="0" w:space="0" w:color="auto"/>
                <w:left w:val="none" w:sz="0" w:space="0" w:color="auto"/>
                <w:bottom w:val="none" w:sz="0" w:space="0" w:color="auto"/>
                <w:right w:val="none" w:sz="0" w:space="0" w:color="auto"/>
              </w:divBdr>
            </w:div>
            <w:div w:id="1423642926">
              <w:marLeft w:val="0"/>
              <w:marRight w:val="0"/>
              <w:marTop w:val="0"/>
              <w:marBottom w:val="0"/>
              <w:divBdr>
                <w:top w:val="none" w:sz="0" w:space="0" w:color="auto"/>
                <w:left w:val="none" w:sz="0" w:space="0" w:color="auto"/>
                <w:bottom w:val="none" w:sz="0" w:space="0" w:color="auto"/>
                <w:right w:val="none" w:sz="0" w:space="0" w:color="auto"/>
              </w:divBdr>
              <w:divsChild>
                <w:div w:id="1366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9886">
      <w:bodyDiv w:val="1"/>
      <w:marLeft w:val="0"/>
      <w:marRight w:val="0"/>
      <w:marTop w:val="0"/>
      <w:marBottom w:val="0"/>
      <w:divBdr>
        <w:top w:val="none" w:sz="0" w:space="0" w:color="auto"/>
        <w:left w:val="none" w:sz="0" w:space="0" w:color="auto"/>
        <w:bottom w:val="none" w:sz="0" w:space="0" w:color="auto"/>
        <w:right w:val="none" w:sz="0" w:space="0" w:color="auto"/>
      </w:divBdr>
      <w:divsChild>
        <w:div w:id="1075934156">
          <w:marLeft w:val="0"/>
          <w:marRight w:val="0"/>
          <w:marTop w:val="0"/>
          <w:marBottom w:val="0"/>
          <w:divBdr>
            <w:top w:val="none" w:sz="0" w:space="0" w:color="auto"/>
            <w:left w:val="none" w:sz="0" w:space="0" w:color="auto"/>
            <w:bottom w:val="none" w:sz="0" w:space="0" w:color="auto"/>
            <w:right w:val="none" w:sz="0" w:space="0" w:color="auto"/>
          </w:divBdr>
          <w:divsChild>
            <w:div w:id="10143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5808">
      <w:bodyDiv w:val="1"/>
      <w:marLeft w:val="0"/>
      <w:marRight w:val="0"/>
      <w:marTop w:val="0"/>
      <w:marBottom w:val="0"/>
      <w:divBdr>
        <w:top w:val="none" w:sz="0" w:space="0" w:color="auto"/>
        <w:left w:val="none" w:sz="0" w:space="0" w:color="auto"/>
        <w:bottom w:val="none" w:sz="0" w:space="0" w:color="auto"/>
        <w:right w:val="none" w:sz="0" w:space="0" w:color="auto"/>
      </w:divBdr>
      <w:divsChild>
        <w:div w:id="706873148">
          <w:marLeft w:val="0"/>
          <w:marRight w:val="0"/>
          <w:marTop w:val="0"/>
          <w:marBottom w:val="0"/>
          <w:divBdr>
            <w:top w:val="none" w:sz="0" w:space="0" w:color="auto"/>
            <w:left w:val="none" w:sz="0" w:space="0" w:color="auto"/>
            <w:bottom w:val="none" w:sz="0" w:space="0" w:color="auto"/>
            <w:right w:val="none" w:sz="0" w:space="0" w:color="auto"/>
          </w:divBdr>
          <w:divsChild>
            <w:div w:id="1280842902">
              <w:marLeft w:val="0"/>
              <w:marRight w:val="0"/>
              <w:marTop w:val="0"/>
              <w:marBottom w:val="0"/>
              <w:divBdr>
                <w:top w:val="none" w:sz="0" w:space="0" w:color="auto"/>
                <w:left w:val="none" w:sz="0" w:space="0" w:color="auto"/>
                <w:bottom w:val="none" w:sz="0" w:space="0" w:color="auto"/>
                <w:right w:val="none" w:sz="0" w:space="0" w:color="auto"/>
              </w:divBdr>
            </w:div>
            <w:div w:id="1093235273">
              <w:marLeft w:val="0"/>
              <w:marRight w:val="0"/>
              <w:marTop w:val="0"/>
              <w:marBottom w:val="0"/>
              <w:divBdr>
                <w:top w:val="none" w:sz="0" w:space="0" w:color="auto"/>
                <w:left w:val="none" w:sz="0" w:space="0" w:color="auto"/>
                <w:bottom w:val="none" w:sz="0" w:space="0" w:color="auto"/>
                <w:right w:val="none" w:sz="0" w:space="0" w:color="auto"/>
              </w:divBdr>
            </w:div>
            <w:div w:id="1924341805">
              <w:marLeft w:val="0"/>
              <w:marRight w:val="0"/>
              <w:marTop w:val="0"/>
              <w:marBottom w:val="0"/>
              <w:divBdr>
                <w:top w:val="none" w:sz="0" w:space="0" w:color="auto"/>
                <w:left w:val="none" w:sz="0" w:space="0" w:color="auto"/>
                <w:bottom w:val="none" w:sz="0" w:space="0" w:color="auto"/>
                <w:right w:val="none" w:sz="0" w:space="0" w:color="auto"/>
              </w:divBdr>
            </w:div>
            <w:div w:id="1940598594">
              <w:marLeft w:val="0"/>
              <w:marRight w:val="0"/>
              <w:marTop w:val="0"/>
              <w:marBottom w:val="0"/>
              <w:divBdr>
                <w:top w:val="none" w:sz="0" w:space="0" w:color="auto"/>
                <w:left w:val="none" w:sz="0" w:space="0" w:color="auto"/>
                <w:bottom w:val="none" w:sz="0" w:space="0" w:color="auto"/>
                <w:right w:val="none" w:sz="0" w:space="0" w:color="auto"/>
              </w:divBdr>
            </w:div>
            <w:div w:id="3793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990">
      <w:bodyDiv w:val="1"/>
      <w:marLeft w:val="0"/>
      <w:marRight w:val="0"/>
      <w:marTop w:val="0"/>
      <w:marBottom w:val="0"/>
      <w:divBdr>
        <w:top w:val="none" w:sz="0" w:space="0" w:color="auto"/>
        <w:left w:val="none" w:sz="0" w:space="0" w:color="auto"/>
        <w:bottom w:val="none" w:sz="0" w:space="0" w:color="auto"/>
        <w:right w:val="none" w:sz="0" w:space="0" w:color="auto"/>
      </w:divBdr>
      <w:divsChild>
        <w:div w:id="813301923">
          <w:marLeft w:val="0"/>
          <w:marRight w:val="0"/>
          <w:marTop w:val="0"/>
          <w:marBottom w:val="0"/>
          <w:divBdr>
            <w:top w:val="none" w:sz="0" w:space="0" w:color="auto"/>
            <w:left w:val="none" w:sz="0" w:space="0" w:color="auto"/>
            <w:bottom w:val="none" w:sz="0" w:space="0" w:color="auto"/>
            <w:right w:val="none" w:sz="0" w:space="0" w:color="auto"/>
          </w:divBdr>
        </w:div>
      </w:divsChild>
    </w:div>
    <w:div w:id="50661995">
      <w:bodyDiv w:val="1"/>
      <w:marLeft w:val="0"/>
      <w:marRight w:val="0"/>
      <w:marTop w:val="0"/>
      <w:marBottom w:val="0"/>
      <w:divBdr>
        <w:top w:val="none" w:sz="0" w:space="0" w:color="auto"/>
        <w:left w:val="none" w:sz="0" w:space="0" w:color="auto"/>
        <w:bottom w:val="none" w:sz="0" w:space="0" w:color="auto"/>
        <w:right w:val="none" w:sz="0" w:space="0" w:color="auto"/>
      </w:divBdr>
    </w:div>
    <w:div w:id="53966258">
      <w:bodyDiv w:val="1"/>
      <w:marLeft w:val="0"/>
      <w:marRight w:val="0"/>
      <w:marTop w:val="0"/>
      <w:marBottom w:val="0"/>
      <w:divBdr>
        <w:top w:val="none" w:sz="0" w:space="0" w:color="auto"/>
        <w:left w:val="none" w:sz="0" w:space="0" w:color="auto"/>
        <w:bottom w:val="none" w:sz="0" w:space="0" w:color="auto"/>
        <w:right w:val="none" w:sz="0" w:space="0" w:color="auto"/>
      </w:divBdr>
    </w:div>
    <w:div w:id="54816316">
      <w:bodyDiv w:val="1"/>
      <w:marLeft w:val="0"/>
      <w:marRight w:val="0"/>
      <w:marTop w:val="0"/>
      <w:marBottom w:val="0"/>
      <w:divBdr>
        <w:top w:val="none" w:sz="0" w:space="0" w:color="auto"/>
        <w:left w:val="none" w:sz="0" w:space="0" w:color="auto"/>
        <w:bottom w:val="none" w:sz="0" w:space="0" w:color="auto"/>
        <w:right w:val="none" w:sz="0" w:space="0" w:color="auto"/>
      </w:divBdr>
    </w:div>
    <w:div w:id="57556599">
      <w:bodyDiv w:val="1"/>
      <w:marLeft w:val="0"/>
      <w:marRight w:val="0"/>
      <w:marTop w:val="0"/>
      <w:marBottom w:val="0"/>
      <w:divBdr>
        <w:top w:val="none" w:sz="0" w:space="0" w:color="auto"/>
        <w:left w:val="none" w:sz="0" w:space="0" w:color="auto"/>
        <w:bottom w:val="none" w:sz="0" w:space="0" w:color="auto"/>
        <w:right w:val="none" w:sz="0" w:space="0" w:color="auto"/>
      </w:divBdr>
    </w:div>
    <w:div w:id="65537848">
      <w:bodyDiv w:val="1"/>
      <w:marLeft w:val="0"/>
      <w:marRight w:val="0"/>
      <w:marTop w:val="0"/>
      <w:marBottom w:val="0"/>
      <w:divBdr>
        <w:top w:val="none" w:sz="0" w:space="0" w:color="auto"/>
        <w:left w:val="none" w:sz="0" w:space="0" w:color="auto"/>
        <w:bottom w:val="none" w:sz="0" w:space="0" w:color="auto"/>
        <w:right w:val="none" w:sz="0" w:space="0" w:color="auto"/>
      </w:divBdr>
      <w:divsChild>
        <w:div w:id="1090082736">
          <w:marLeft w:val="0"/>
          <w:marRight w:val="0"/>
          <w:marTop w:val="0"/>
          <w:marBottom w:val="0"/>
          <w:divBdr>
            <w:top w:val="none" w:sz="0" w:space="0" w:color="auto"/>
            <w:left w:val="none" w:sz="0" w:space="0" w:color="auto"/>
            <w:bottom w:val="none" w:sz="0" w:space="0" w:color="auto"/>
            <w:right w:val="none" w:sz="0" w:space="0" w:color="auto"/>
          </w:divBdr>
        </w:div>
      </w:divsChild>
    </w:div>
    <w:div w:id="89858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7536">
          <w:marLeft w:val="0"/>
          <w:marRight w:val="0"/>
          <w:marTop w:val="0"/>
          <w:marBottom w:val="0"/>
          <w:divBdr>
            <w:top w:val="none" w:sz="0" w:space="0" w:color="auto"/>
            <w:left w:val="none" w:sz="0" w:space="0" w:color="auto"/>
            <w:bottom w:val="none" w:sz="0" w:space="0" w:color="auto"/>
            <w:right w:val="none" w:sz="0" w:space="0" w:color="auto"/>
          </w:divBdr>
        </w:div>
      </w:divsChild>
    </w:div>
    <w:div w:id="92626018">
      <w:bodyDiv w:val="1"/>
      <w:marLeft w:val="0"/>
      <w:marRight w:val="0"/>
      <w:marTop w:val="0"/>
      <w:marBottom w:val="0"/>
      <w:divBdr>
        <w:top w:val="none" w:sz="0" w:space="0" w:color="auto"/>
        <w:left w:val="none" w:sz="0" w:space="0" w:color="auto"/>
        <w:bottom w:val="none" w:sz="0" w:space="0" w:color="auto"/>
        <w:right w:val="none" w:sz="0" w:space="0" w:color="auto"/>
      </w:divBdr>
      <w:divsChild>
        <w:div w:id="277297268">
          <w:marLeft w:val="0"/>
          <w:marRight w:val="0"/>
          <w:marTop w:val="0"/>
          <w:marBottom w:val="0"/>
          <w:divBdr>
            <w:top w:val="none" w:sz="0" w:space="0" w:color="auto"/>
            <w:left w:val="none" w:sz="0" w:space="0" w:color="auto"/>
            <w:bottom w:val="none" w:sz="0" w:space="0" w:color="auto"/>
            <w:right w:val="none" w:sz="0" w:space="0" w:color="auto"/>
          </w:divBdr>
        </w:div>
      </w:divsChild>
    </w:div>
    <w:div w:id="95638877">
      <w:bodyDiv w:val="1"/>
      <w:marLeft w:val="0"/>
      <w:marRight w:val="0"/>
      <w:marTop w:val="0"/>
      <w:marBottom w:val="0"/>
      <w:divBdr>
        <w:top w:val="none" w:sz="0" w:space="0" w:color="auto"/>
        <w:left w:val="none" w:sz="0" w:space="0" w:color="auto"/>
        <w:bottom w:val="none" w:sz="0" w:space="0" w:color="auto"/>
        <w:right w:val="none" w:sz="0" w:space="0" w:color="auto"/>
      </w:divBdr>
      <w:divsChild>
        <w:div w:id="160463493">
          <w:marLeft w:val="0"/>
          <w:marRight w:val="0"/>
          <w:marTop w:val="0"/>
          <w:marBottom w:val="0"/>
          <w:divBdr>
            <w:top w:val="none" w:sz="0" w:space="0" w:color="auto"/>
            <w:left w:val="none" w:sz="0" w:space="0" w:color="auto"/>
            <w:bottom w:val="none" w:sz="0" w:space="0" w:color="auto"/>
            <w:right w:val="none" w:sz="0" w:space="0" w:color="auto"/>
          </w:divBdr>
        </w:div>
      </w:divsChild>
    </w:div>
    <w:div w:id="126899350">
      <w:bodyDiv w:val="1"/>
      <w:marLeft w:val="0"/>
      <w:marRight w:val="0"/>
      <w:marTop w:val="0"/>
      <w:marBottom w:val="0"/>
      <w:divBdr>
        <w:top w:val="none" w:sz="0" w:space="0" w:color="auto"/>
        <w:left w:val="none" w:sz="0" w:space="0" w:color="auto"/>
        <w:bottom w:val="none" w:sz="0" w:space="0" w:color="auto"/>
        <w:right w:val="none" w:sz="0" w:space="0" w:color="auto"/>
      </w:divBdr>
      <w:divsChild>
        <w:div w:id="697898488">
          <w:marLeft w:val="0"/>
          <w:marRight w:val="0"/>
          <w:marTop w:val="0"/>
          <w:marBottom w:val="0"/>
          <w:divBdr>
            <w:top w:val="none" w:sz="0" w:space="0" w:color="auto"/>
            <w:left w:val="none" w:sz="0" w:space="0" w:color="auto"/>
            <w:bottom w:val="none" w:sz="0" w:space="0" w:color="auto"/>
            <w:right w:val="none" w:sz="0" w:space="0" w:color="auto"/>
          </w:divBdr>
        </w:div>
      </w:divsChild>
    </w:div>
    <w:div w:id="146482602">
      <w:bodyDiv w:val="1"/>
      <w:marLeft w:val="0"/>
      <w:marRight w:val="0"/>
      <w:marTop w:val="0"/>
      <w:marBottom w:val="0"/>
      <w:divBdr>
        <w:top w:val="none" w:sz="0" w:space="0" w:color="auto"/>
        <w:left w:val="none" w:sz="0" w:space="0" w:color="auto"/>
        <w:bottom w:val="none" w:sz="0" w:space="0" w:color="auto"/>
        <w:right w:val="none" w:sz="0" w:space="0" w:color="auto"/>
      </w:divBdr>
    </w:div>
    <w:div w:id="147089285">
      <w:bodyDiv w:val="1"/>
      <w:marLeft w:val="0"/>
      <w:marRight w:val="0"/>
      <w:marTop w:val="0"/>
      <w:marBottom w:val="0"/>
      <w:divBdr>
        <w:top w:val="none" w:sz="0" w:space="0" w:color="auto"/>
        <w:left w:val="none" w:sz="0" w:space="0" w:color="auto"/>
        <w:bottom w:val="none" w:sz="0" w:space="0" w:color="auto"/>
        <w:right w:val="none" w:sz="0" w:space="0" w:color="auto"/>
      </w:divBdr>
      <w:divsChild>
        <w:div w:id="1068579814">
          <w:marLeft w:val="0"/>
          <w:marRight w:val="0"/>
          <w:marTop w:val="0"/>
          <w:marBottom w:val="0"/>
          <w:divBdr>
            <w:top w:val="none" w:sz="0" w:space="0" w:color="auto"/>
            <w:left w:val="none" w:sz="0" w:space="0" w:color="auto"/>
            <w:bottom w:val="none" w:sz="0" w:space="0" w:color="auto"/>
            <w:right w:val="none" w:sz="0" w:space="0" w:color="auto"/>
          </w:divBdr>
        </w:div>
      </w:divsChild>
    </w:div>
    <w:div w:id="173156720">
      <w:bodyDiv w:val="1"/>
      <w:marLeft w:val="0"/>
      <w:marRight w:val="0"/>
      <w:marTop w:val="0"/>
      <w:marBottom w:val="0"/>
      <w:divBdr>
        <w:top w:val="none" w:sz="0" w:space="0" w:color="auto"/>
        <w:left w:val="none" w:sz="0" w:space="0" w:color="auto"/>
        <w:bottom w:val="none" w:sz="0" w:space="0" w:color="auto"/>
        <w:right w:val="none" w:sz="0" w:space="0" w:color="auto"/>
      </w:divBdr>
      <w:divsChild>
        <w:div w:id="425198462">
          <w:marLeft w:val="0"/>
          <w:marRight w:val="0"/>
          <w:marTop w:val="0"/>
          <w:marBottom w:val="0"/>
          <w:divBdr>
            <w:top w:val="none" w:sz="0" w:space="0" w:color="auto"/>
            <w:left w:val="none" w:sz="0" w:space="0" w:color="auto"/>
            <w:bottom w:val="none" w:sz="0" w:space="0" w:color="auto"/>
            <w:right w:val="none" w:sz="0" w:space="0" w:color="auto"/>
          </w:divBdr>
          <w:divsChild>
            <w:div w:id="1004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811">
      <w:bodyDiv w:val="1"/>
      <w:marLeft w:val="0"/>
      <w:marRight w:val="0"/>
      <w:marTop w:val="0"/>
      <w:marBottom w:val="0"/>
      <w:divBdr>
        <w:top w:val="none" w:sz="0" w:space="0" w:color="auto"/>
        <w:left w:val="none" w:sz="0" w:space="0" w:color="auto"/>
        <w:bottom w:val="none" w:sz="0" w:space="0" w:color="auto"/>
        <w:right w:val="none" w:sz="0" w:space="0" w:color="auto"/>
      </w:divBdr>
      <w:divsChild>
        <w:div w:id="1287811314">
          <w:marLeft w:val="0"/>
          <w:marRight w:val="0"/>
          <w:marTop w:val="0"/>
          <w:marBottom w:val="0"/>
          <w:divBdr>
            <w:top w:val="none" w:sz="0" w:space="0" w:color="auto"/>
            <w:left w:val="none" w:sz="0" w:space="0" w:color="auto"/>
            <w:bottom w:val="none" w:sz="0" w:space="0" w:color="auto"/>
            <w:right w:val="none" w:sz="0" w:space="0" w:color="auto"/>
          </w:divBdr>
        </w:div>
      </w:divsChild>
    </w:div>
    <w:div w:id="197399035">
      <w:bodyDiv w:val="1"/>
      <w:marLeft w:val="0"/>
      <w:marRight w:val="0"/>
      <w:marTop w:val="0"/>
      <w:marBottom w:val="0"/>
      <w:divBdr>
        <w:top w:val="none" w:sz="0" w:space="0" w:color="auto"/>
        <w:left w:val="none" w:sz="0" w:space="0" w:color="auto"/>
        <w:bottom w:val="none" w:sz="0" w:space="0" w:color="auto"/>
        <w:right w:val="none" w:sz="0" w:space="0" w:color="auto"/>
      </w:divBdr>
      <w:divsChild>
        <w:div w:id="224493080">
          <w:marLeft w:val="0"/>
          <w:marRight w:val="0"/>
          <w:marTop w:val="0"/>
          <w:marBottom w:val="0"/>
          <w:divBdr>
            <w:top w:val="none" w:sz="0" w:space="0" w:color="auto"/>
            <w:left w:val="none" w:sz="0" w:space="0" w:color="auto"/>
            <w:bottom w:val="none" w:sz="0" w:space="0" w:color="auto"/>
            <w:right w:val="none" w:sz="0" w:space="0" w:color="auto"/>
          </w:divBdr>
        </w:div>
      </w:divsChild>
    </w:div>
    <w:div w:id="200441368">
      <w:bodyDiv w:val="1"/>
      <w:marLeft w:val="0"/>
      <w:marRight w:val="0"/>
      <w:marTop w:val="0"/>
      <w:marBottom w:val="0"/>
      <w:divBdr>
        <w:top w:val="none" w:sz="0" w:space="0" w:color="auto"/>
        <w:left w:val="none" w:sz="0" w:space="0" w:color="auto"/>
        <w:bottom w:val="none" w:sz="0" w:space="0" w:color="auto"/>
        <w:right w:val="none" w:sz="0" w:space="0" w:color="auto"/>
      </w:divBdr>
      <w:divsChild>
        <w:div w:id="443815037">
          <w:marLeft w:val="0"/>
          <w:marRight w:val="0"/>
          <w:marTop w:val="0"/>
          <w:marBottom w:val="0"/>
          <w:divBdr>
            <w:top w:val="none" w:sz="0" w:space="0" w:color="auto"/>
            <w:left w:val="none" w:sz="0" w:space="0" w:color="auto"/>
            <w:bottom w:val="none" w:sz="0" w:space="0" w:color="auto"/>
            <w:right w:val="none" w:sz="0" w:space="0" w:color="auto"/>
          </w:divBdr>
        </w:div>
      </w:divsChild>
    </w:div>
    <w:div w:id="211118783">
      <w:bodyDiv w:val="1"/>
      <w:marLeft w:val="0"/>
      <w:marRight w:val="0"/>
      <w:marTop w:val="0"/>
      <w:marBottom w:val="0"/>
      <w:divBdr>
        <w:top w:val="none" w:sz="0" w:space="0" w:color="auto"/>
        <w:left w:val="none" w:sz="0" w:space="0" w:color="auto"/>
        <w:bottom w:val="none" w:sz="0" w:space="0" w:color="auto"/>
        <w:right w:val="none" w:sz="0" w:space="0" w:color="auto"/>
      </w:divBdr>
    </w:div>
    <w:div w:id="223296997">
      <w:bodyDiv w:val="1"/>
      <w:marLeft w:val="0"/>
      <w:marRight w:val="0"/>
      <w:marTop w:val="0"/>
      <w:marBottom w:val="0"/>
      <w:divBdr>
        <w:top w:val="none" w:sz="0" w:space="0" w:color="auto"/>
        <w:left w:val="none" w:sz="0" w:space="0" w:color="auto"/>
        <w:bottom w:val="none" w:sz="0" w:space="0" w:color="auto"/>
        <w:right w:val="none" w:sz="0" w:space="0" w:color="auto"/>
      </w:divBdr>
      <w:divsChild>
        <w:div w:id="726296136">
          <w:marLeft w:val="0"/>
          <w:marRight w:val="0"/>
          <w:marTop w:val="0"/>
          <w:marBottom w:val="0"/>
          <w:divBdr>
            <w:top w:val="none" w:sz="0" w:space="0" w:color="auto"/>
            <w:left w:val="none" w:sz="0" w:space="0" w:color="auto"/>
            <w:bottom w:val="none" w:sz="0" w:space="0" w:color="auto"/>
            <w:right w:val="none" w:sz="0" w:space="0" w:color="auto"/>
          </w:divBdr>
          <w:divsChild>
            <w:div w:id="814369620">
              <w:marLeft w:val="0"/>
              <w:marRight w:val="0"/>
              <w:marTop w:val="0"/>
              <w:marBottom w:val="0"/>
              <w:divBdr>
                <w:top w:val="none" w:sz="0" w:space="0" w:color="auto"/>
                <w:left w:val="none" w:sz="0" w:space="0" w:color="auto"/>
                <w:bottom w:val="none" w:sz="0" w:space="0" w:color="auto"/>
                <w:right w:val="none" w:sz="0" w:space="0" w:color="auto"/>
              </w:divBdr>
            </w:div>
            <w:div w:id="1661082659">
              <w:marLeft w:val="0"/>
              <w:marRight w:val="0"/>
              <w:marTop w:val="0"/>
              <w:marBottom w:val="0"/>
              <w:divBdr>
                <w:top w:val="none" w:sz="0" w:space="0" w:color="auto"/>
                <w:left w:val="none" w:sz="0" w:space="0" w:color="auto"/>
                <w:bottom w:val="none" w:sz="0" w:space="0" w:color="auto"/>
                <w:right w:val="none" w:sz="0" w:space="0" w:color="auto"/>
              </w:divBdr>
            </w:div>
            <w:div w:id="1942957733">
              <w:marLeft w:val="0"/>
              <w:marRight w:val="0"/>
              <w:marTop w:val="0"/>
              <w:marBottom w:val="0"/>
              <w:divBdr>
                <w:top w:val="none" w:sz="0" w:space="0" w:color="auto"/>
                <w:left w:val="none" w:sz="0" w:space="0" w:color="auto"/>
                <w:bottom w:val="none" w:sz="0" w:space="0" w:color="auto"/>
                <w:right w:val="none" w:sz="0" w:space="0" w:color="auto"/>
              </w:divBdr>
            </w:div>
            <w:div w:id="378280875">
              <w:marLeft w:val="0"/>
              <w:marRight w:val="0"/>
              <w:marTop w:val="0"/>
              <w:marBottom w:val="0"/>
              <w:divBdr>
                <w:top w:val="none" w:sz="0" w:space="0" w:color="auto"/>
                <w:left w:val="none" w:sz="0" w:space="0" w:color="auto"/>
                <w:bottom w:val="none" w:sz="0" w:space="0" w:color="auto"/>
                <w:right w:val="none" w:sz="0" w:space="0" w:color="auto"/>
              </w:divBdr>
            </w:div>
            <w:div w:id="22444624">
              <w:marLeft w:val="0"/>
              <w:marRight w:val="0"/>
              <w:marTop w:val="0"/>
              <w:marBottom w:val="0"/>
              <w:divBdr>
                <w:top w:val="none" w:sz="0" w:space="0" w:color="auto"/>
                <w:left w:val="none" w:sz="0" w:space="0" w:color="auto"/>
                <w:bottom w:val="none" w:sz="0" w:space="0" w:color="auto"/>
                <w:right w:val="none" w:sz="0" w:space="0" w:color="auto"/>
              </w:divBdr>
            </w:div>
            <w:div w:id="1888761080">
              <w:marLeft w:val="0"/>
              <w:marRight w:val="0"/>
              <w:marTop w:val="0"/>
              <w:marBottom w:val="0"/>
              <w:divBdr>
                <w:top w:val="none" w:sz="0" w:space="0" w:color="auto"/>
                <w:left w:val="none" w:sz="0" w:space="0" w:color="auto"/>
                <w:bottom w:val="none" w:sz="0" w:space="0" w:color="auto"/>
                <w:right w:val="none" w:sz="0" w:space="0" w:color="auto"/>
              </w:divBdr>
            </w:div>
            <w:div w:id="6450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2789">
      <w:bodyDiv w:val="1"/>
      <w:marLeft w:val="0"/>
      <w:marRight w:val="0"/>
      <w:marTop w:val="0"/>
      <w:marBottom w:val="0"/>
      <w:divBdr>
        <w:top w:val="none" w:sz="0" w:space="0" w:color="auto"/>
        <w:left w:val="none" w:sz="0" w:space="0" w:color="auto"/>
        <w:bottom w:val="none" w:sz="0" w:space="0" w:color="auto"/>
        <w:right w:val="none" w:sz="0" w:space="0" w:color="auto"/>
      </w:divBdr>
    </w:div>
    <w:div w:id="225459707">
      <w:bodyDiv w:val="1"/>
      <w:marLeft w:val="0"/>
      <w:marRight w:val="0"/>
      <w:marTop w:val="0"/>
      <w:marBottom w:val="0"/>
      <w:divBdr>
        <w:top w:val="none" w:sz="0" w:space="0" w:color="auto"/>
        <w:left w:val="none" w:sz="0" w:space="0" w:color="auto"/>
        <w:bottom w:val="none" w:sz="0" w:space="0" w:color="auto"/>
        <w:right w:val="none" w:sz="0" w:space="0" w:color="auto"/>
      </w:divBdr>
      <w:divsChild>
        <w:div w:id="2082167818">
          <w:marLeft w:val="0"/>
          <w:marRight w:val="0"/>
          <w:marTop w:val="0"/>
          <w:marBottom w:val="0"/>
          <w:divBdr>
            <w:top w:val="none" w:sz="0" w:space="0" w:color="auto"/>
            <w:left w:val="none" w:sz="0" w:space="0" w:color="auto"/>
            <w:bottom w:val="none" w:sz="0" w:space="0" w:color="auto"/>
            <w:right w:val="none" w:sz="0" w:space="0" w:color="auto"/>
          </w:divBdr>
        </w:div>
      </w:divsChild>
    </w:div>
    <w:div w:id="228077631">
      <w:bodyDiv w:val="1"/>
      <w:marLeft w:val="0"/>
      <w:marRight w:val="0"/>
      <w:marTop w:val="0"/>
      <w:marBottom w:val="0"/>
      <w:divBdr>
        <w:top w:val="none" w:sz="0" w:space="0" w:color="auto"/>
        <w:left w:val="none" w:sz="0" w:space="0" w:color="auto"/>
        <w:bottom w:val="none" w:sz="0" w:space="0" w:color="auto"/>
        <w:right w:val="none" w:sz="0" w:space="0" w:color="auto"/>
      </w:divBdr>
      <w:divsChild>
        <w:div w:id="1331761630">
          <w:marLeft w:val="0"/>
          <w:marRight w:val="0"/>
          <w:marTop w:val="0"/>
          <w:marBottom w:val="0"/>
          <w:divBdr>
            <w:top w:val="none" w:sz="0" w:space="0" w:color="auto"/>
            <w:left w:val="none" w:sz="0" w:space="0" w:color="auto"/>
            <w:bottom w:val="none" w:sz="0" w:space="0" w:color="auto"/>
            <w:right w:val="none" w:sz="0" w:space="0" w:color="auto"/>
          </w:divBdr>
        </w:div>
      </w:divsChild>
    </w:div>
    <w:div w:id="257251378">
      <w:bodyDiv w:val="1"/>
      <w:marLeft w:val="0"/>
      <w:marRight w:val="0"/>
      <w:marTop w:val="0"/>
      <w:marBottom w:val="0"/>
      <w:divBdr>
        <w:top w:val="none" w:sz="0" w:space="0" w:color="auto"/>
        <w:left w:val="none" w:sz="0" w:space="0" w:color="auto"/>
        <w:bottom w:val="none" w:sz="0" w:space="0" w:color="auto"/>
        <w:right w:val="none" w:sz="0" w:space="0" w:color="auto"/>
      </w:divBdr>
    </w:div>
    <w:div w:id="275185992">
      <w:bodyDiv w:val="1"/>
      <w:marLeft w:val="0"/>
      <w:marRight w:val="0"/>
      <w:marTop w:val="0"/>
      <w:marBottom w:val="0"/>
      <w:divBdr>
        <w:top w:val="none" w:sz="0" w:space="0" w:color="auto"/>
        <w:left w:val="none" w:sz="0" w:space="0" w:color="auto"/>
        <w:bottom w:val="none" w:sz="0" w:space="0" w:color="auto"/>
        <w:right w:val="none" w:sz="0" w:space="0" w:color="auto"/>
      </w:divBdr>
      <w:divsChild>
        <w:div w:id="522062035">
          <w:marLeft w:val="0"/>
          <w:marRight w:val="0"/>
          <w:marTop w:val="0"/>
          <w:marBottom w:val="0"/>
          <w:divBdr>
            <w:top w:val="none" w:sz="0" w:space="0" w:color="auto"/>
            <w:left w:val="none" w:sz="0" w:space="0" w:color="auto"/>
            <w:bottom w:val="none" w:sz="0" w:space="0" w:color="auto"/>
            <w:right w:val="none" w:sz="0" w:space="0" w:color="auto"/>
          </w:divBdr>
        </w:div>
      </w:divsChild>
    </w:div>
    <w:div w:id="276374146">
      <w:bodyDiv w:val="1"/>
      <w:marLeft w:val="0"/>
      <w:marRight w:val="0"/>
      <w:marTop w:val="0"/>
      <w:marBottom w:val="0"/>
      <w:divBdr>
        <w:top w:val="none" w:sz="0" w:space="0" w:color="auto"/>
        <w:left w:val="none" w:sz="0" w:space="0" w:color="auto"/>
        <w:bottom w:val="none" w:sz="0" w:space="0" w:color="auto"/>
        <w:right w:val="none" w:sz="0" w:space="0" w:color="auto"/>
      </w:divBdr>
    </w:div>
    <w:div w:id="278682099">
      <w:bodyDiv w:val="1"/>
      <w:marLeft w:val="0"/>
      <w:marRight w:val="0"/>
      <w:marTop w:val="0"/>
      <w:marBottom w:val="0"/>
      <w:divBdr>
        <w:top w:val="none" w:sz="0" w:space="0" w:color="auto"/>
        <w:left w:val="none" w:sz="0" w:space="0" w:color="auto"/>
        <w:bottom w:val="none" w:sz="0" w:space="0" w:color="auto"/>
        <w:right w:val="none" w:sz="0" w:space="0" w:color="auto"/>
      </w:divBdr>
      <w:divsChild>
        <w:div w:id="1769085344">
          <w:marLeft w:val="0"/>
          <w:marRight w:val="0"/>
          <w:marTop w:val="0"/>
          <w:marBottom w:val="0"/>
          <w:divBdr>
            <w:top w:val="none" w:sz="0" w:space="0" w:color="auto"/>
            <w:left w:val="none" w:sz="0" w:space="0" w:color="auto"/>
            <w:bottom w:val="none" w:sz="0" w:space="0" w:color="auto"/>
            <w:right w:val="none" w:sz="0" w:space="0" w:color="auto"/>
          </w:divBdr>
          <w:divsChild>
            <w:div w:id="358698386">
              <w:marLeft w:val="0"/>
              <w:marRight w:val="0"/>
              <w:marTop w:val="0"/>
              <w:marBottom w:val="0"/>
              <w:divBdr>
                <w:top w:val="none" w:sz="0" w:space="0" w:color="auto"/>
                <w:left w:val="none" w:sz="0" w:space="0" w:color="auto"/>
                <w:bottom w:val="none" w:sz="0" w:space="0" w:color="auto"/>
                <w:right w:val="none" w:sz="0" w:space="0" w:color="auto"/>
              </w:divBdr>
              <w:divsChild>
                <w:div w:id="2076665216">
                  <w:marLeft w:val="0"/>
                  <w:marRight w:val="0"/>
                  <w:marTop w:val="0"/>
                  <w:marBottom w:val="0"/>
                  <w:divBdr>
                    <w:top w:val="none" w:sz="0" w:space="0" w:color="auto"/>
                    <w:left w:val="none" w:sz="0" w:space="0" w:color="auto"/>
                    <w:bottom w:val="none" w:sz="0" w:space="0" w:color="auto"/>
                    <w:right w:val="none" w:sz="0" w:space="0" w:color="auto"/>
                  </w:divBdr>
                  <w:divsChild>
                    <w:div w:id="1988394475">
                      <w:marLeft w:val="0"/>
                      <w:marRight w:val="0"/>
                      <w:marTop w:val="0"/>
                      <w:marBottom w:val="0"/>
                      <w:divBdr>
                        <w:top w:val="none" w:sz="0" w:space="0" w:color="auto"/>
                        <w:left w:val="none" w:sz="0" w:space="0" w:color="auto"/>
                        <w:bottom w:val="none" w:sz="0" w:space="0" w:color="auto"/>
                        <w:right w:val="none" w:sz="0" w:space="0" w:color="auto"/>
                      </w:divBdr>
                    </w:div>
                    <w:div w:id="1102917003">
                      <w:marLeft w:val="0"/>
                      <w:marRight w:val="0"/>
                      <w:marTop w:val="0"/>
                      <w:marBottom w:val="0"/>
                      <w:divBdr>
                        <w:top w:val="none" w:sz="0" w:space="0" w:color="auto"/>
                        <w:left w:val="none" w:sz="0" w:space="0" w:color="auto"/>
                        <w:bottom w:val="none" w:sz="0" w:space="0" w:color="auto"/>
                        <w:right w:val="none" w:sz="0" w:space="0" w:color="auto"/>
                      </w:divBdr>
                    </w:div>
                    <w:div w:id="806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3900">
      <w:bodyDiv w:val="1"/>
      <w:marLeft w:val="0"/>
      <w:marRight w:val="0"/>
      <w:marTop w:val="0"/>
      <w:marBottom w:val="0"/>
      <w:divBdr>
        <w:top w:val="none" w:sz="0" w:space="0" w:color="auto"/>
        <w:left w:val="none" w:sz="0" w:space="0" w:color="auto"/>
        <w:bottom w:val="none" w:sz="0" w:space="0" w:color="auto"/>
        <w:right w:val="none" w:sz="0" w:space="0" w:color="auto"/>
      </w:divBdr>
      <w:divsChild>
        <w:div w:id="996375881">
          <w:marLeft w:val="0"/>
          <w:marRight w:val="0"/>
          <w:marTop w:val="0"/>
          <w:marBottom w:val="0"/>
          <w:divBdr>
            <w:top w:val="none" w:sz="0" w:space="0" w:color="auto"/>
            <w:left w:val="none" w:sz="0" w:space="0" w:color="auto"/>
            <w:bottom w:val="none" w:sz="0" w:space="0" w:color="auto"/>
            <w:right w:val="none" w:sz="0" w:space="0" w:color="auto"/>
          </w:divBdr>
        </w:div>
      </w:divsChild>
    </w:div>
    <w:div w:id="288172270">
      <w:bodyDiv w:val="1"/>
      <w:marLeft w:val="0"/>
      <w:marRight w:val="0"/>
      <w:marTop w:val="0"/>
      <w:marBottom w:val="0"/>
      <w:divBdr>
        <w:top w:val="none" w:sz="0" w:space="0" w:color="auto"/>
        <w:left w:val="none" w:sz="0" w:space="0" w:color="auto"/>
        <w:bottom w:val="none" w:sz="0" w:space="0" w:color="auto"/>
        <w:right w:val="none" w:sz="0" w:space="0" w:color="auto"/>
      </w:divBdr>
    </w:div>
    <w:div w:id="293826974">
      <w:bodyDiv w:val="1"/>
      <w:marLeft w:val="0"/>
      <w:marRight w:val="0"/>
      <w:marTop w:val="0"/>
      <w:marBottom w:val="0"/>
      <w:divBdr>
        <w:top w:val="none" w:sz="0" w:space="0" w:color="auto"/>
        <w:left w:val="none" w:sz="0" w:space="0" w:color="auto"/>
        <w:bottom w:val="none" w:sz="0" w:space="0" w:color="auto"/>
        <w:right w:val="none" w:sz="0" w:space="0" w:color="auto"/>
      </w:divBdr>
      <w:divsChild>
        <w:div w:id="64106363">
          <w:marLeft w:val="0"/>
          <w:marRight w:val="0"/>
          <w:marTop w:val="0"/>
          <w:marBottom w:val="0"/>
          <w:divBdr>
            <w:top w:val="none" w:sz="0" w:space="0" w:color="auto"/>
            <w:left w:val="none" w:sz="0" w:space="0" w:color="auto"/>
            <w:bottom w:val="none" w:sz="0" w:space="0" w:color="auto"/>
            <w:right w:val="none" w:sz="0" w:space="0" w:color="auto"/>
          </w:divBdr>
        </w:div>
      </w:divsChild>
    </w:div>
    <w:div w:id="303170146">
      <w:bodyDiv w:val="1"/>
      <w:marLeft w:val="0"/>
      <w:marRight w:val="0"/>
      <w:marTop w:val="0"/>
      <w:marBottom w:val="0"/>
      <w:divBdr>
        <w:top w:val="none" w:sz="0" w:space="0" w:color="auto"/>
        <w:left w:val="none" w:sz="0" w:space="0" w:color="auto"/>
        <w:bottom w:val="none" w:sz="0" w:space="0" w:color="auto"/>
        <w:right w:val="none" w:sz="0" w:space="0" w:color="auto"/>
      </w:divBdr>
      <w:divsChild>
        <w:div w:id="1313947698">
          <w:marLeft w:val="0"/>
          <w:marRight w:val="0"/>
          <w:marTop w:val="0"/>
          <w:marBottom w:val="0"/>
          <w:divBdr>
            <w:top w:val="none" w:sz="0" w:space="0" w:color="auto"/>
            <w:left w:val="none" w:sz="0" w:space="0" w:color="auto"/>
            <w:bottom w:val="none" w:sz="0" w:space="0" w:color="auto"/>
            <w:right w:val="none" w:sz="0" w:space="0" w:color="auto"/>
          </w:divBdr>
        </w:div>
      </w:divsChild>
    </w:div>
    <w:div w:id="304549776">
      <w:bodyDiv w:val="1"/>
      <w:marLeft w:val="0"/>
      <w:marRight w:val="0"/>
      <w:marTop w:val="0"/>
      <w:marBottom w:val="0"/>
      <w:divBdr>
        <w:top w:val="none" w:sz="0" w:space="0" w:color="auto"/>
        <w:left w:val="none" w:sz="0" w:space="0" w:color="auto"/>
        <w:bottom w:val="none" w:sz="0" w:space="0" w:color="auto"/>
        <w:right w:val="none" w:sz="0" w:space="0" w:color="auto"/>
      </w:divBdr>
      <w:divsChild>
        <w:div w:id="2084639854">
          <w:marLeft w:val="0"/>
          <w:marRight w:val="0"/>
          <w:marTop w:val="0"/>
          <w:marBottom w:val="0"/>
          <w:divBdr>
            <w:top w:val="none" w:sz="0" w:space="0" w:color="auto"/>
            <w:left w:val="none" w:sz="0" w:space="0" w:color="auto"/>
            <w:bottom w:val="none" w:sz="0" w:space="0" w:color="auto"/>
            <w:right w:val="none" w:sz="0" w:space="0" w:color="auto"/>
          </w:divBdr>
        </w:div>
      </w:divsChild>
    </w:div>
    <w:div w:id="306588755">
      <w:bodyDiv w:val="1"/>
      <w:marLeft w:val="0"/>
      <w:marRight w:val="0"/>
      <w:marTop w:val="0"/>
      <w:marBottom w:val="0"/>
      <w:divBdr>
        <w:top w:val="none" w:sz="0" w:space="0" w:color="auto"/>
        <w:left w:val="none" w:sz="0" w:space="0" w:color="auto"/>
        <w:bottom w:val="none" w:sz="0" w:space="0" w:color="auto"/>
        <w:right w:val="none" w:sz="0" w:space="0" w:color="auto"/>
      </w:divBdr>
    </w:div>
    <w:div w:id="318119899">
      <w:bodyDiv w:val="1"/>
      <w:marLeft w:val="0"/>
      <w:marRight w:val="0"/>
      <w:marTop w:val="0"/>
      <w:marBottom w:val="0"/>
      <w:divBdr>
        <w:top w:val="none" w:sz="0" w:space="0" w:color="auto"/>
        <w:left w:val="none" w:sz="0" w:space="0" w:color="auto"/>
        <w:bottom w:val="none" w:sz="0" w:space="0" w:color="auto"/>
        <w:right w:val="none" w:sz="0" w:space="0" w:color="auto"/>
      </w:divBdr>
      <w:divsChild>
        <w:div w:id="457917027">
          <w:marLeft w:val="0"/>
          <w:marRight w:val="0"/>
          <w:marTop w:val="0"/>
          <w:marBottom w:val="0"/>
          <w:divBdr>
            <w:top w:val="none" w:sz="0" w:space="0" w:color="auto"/>
            <w:left w:val="none" w:sz="0" w:space="0" w:color="auto"/>
            <w:bottom w:val="none" w:sz="0" w:space="0" w:color="auto"/>
            <w:right w:val="none" w:sz="0" w:space="0" w:color="auto"/>
          </w:divBdr>
        </w:div>
      </w:divsChild>
    </w:div>
    <w:div w:id="320937415">
      <w:bodyDiv w:val="1"/>
      <w:marLeft w:val="0"/>
      <w:marRight w:val="0"/>
      <w:marTop w:val="0"/>
      <w:marBottom w:val="0"/>
      <w:divBdr>
        <w:top w:val="none" w:sz="0" w:space="0" w:color="auto"/>
        <w:left w:val="none" w:sz="0" w:space="0" w:color="auto"/>
        <w:bottom w:val="none" w:sz="0" w:space="0" w:color="auto"/>
        <w:right w:val="none" w:sz="0" w:space="0" w:color="auto"/>
      </w:divBdr>
      <w:divsChild>
        <w:div w:id="1893928958">
          <w:marLeft w:val="0"/>
          <w:marRight w:val="0"/>
          <w:marTop w:val="0"/>
          <w:marBottom w:val="0"/>
          <w:divBdr>
            <w:top w:val="none" w:sz="0" w:space="0" w:color="auto"/>
            <w:left w:val="none" w:sz="0" w:space="0" w:color="auto"/>
            <w:bottom w:val="none" w:sz="0" w:space="0" w:color="auto"/>
            <w:right w:val="none" w:sz="0" w:space="0" w:color="auto"/>
          </w:divBdr>
        </w:div>
      </w:divsChild>
    </w:div>
    <w:div w:id="337271171">
      <w:bodyDiv w:val="1"/>
      <w:marLeft w:val="0"/>
      <w:marRight w:val="0"/>
      <w:marTop w:val="0"/>
      <w:marBottom w:val="0"/>
      <w:divBdr>
        <w:top w:val="none" w:sz="0" w:space="0" w:color="auto"/>
        <w:left w:val="none" w:sz="0" w:space="0" w:color="auto"/>
        <w:bottom w:val="none" w:sz="0" w:space="0" w:color="auto"/>
        <w:right w:val="none" w:sz="0" w:space="0" w:color="auto"/>
      </w:divBdr>
    </w:div>
    <w:div w:id="337581742">
      <w:bodyDiv w:val="1"/>
      <w:marLeft w:val="0"/>
      <w:marRight w:val="0"/>
      <w:marTop w:val="0"/>
      <w:marBottom w:val="0"/>
      <w:divBdr>
        <w:top w:val="none" w:sz="0" w:space="0" w:color="auto"/>
        <w:left w:val="none" w:sz="0" w:space="0" w:color="auto"/>
        <w:bottom w:val="none" w:sz="0" w:space="0" w:color="auto"/>
        <w:right w:val="none" w:sz="0" w:space="0" w:color="auto"/>
      </w:divBdr>
      <w:divsChild>
        <w:div w:id="947197107">
          <w:marLeft w:val="0"/>
          <w:marRight w:val="0"/>
          <w:marTop w:val="0"/>
          <w:marBottom w:val="0"/>
          <w:divBdr>
            <w:top w:val="none" w:sz="0" w:space="0" w:color="auto"/>
            <w:left w:val="none" w:sz="0" w:space="0" w:color="auto"/>
            <w:bottom w:val="none" w:sz="0" w:space="0" w:color="auto"/>
            <w:right w:val="none" w:sz="0" w:space="0" w:color="auto"/>
          </w:divBdr>
        </w:div>
      </w:divsChild>
    </w:div>
    <w:div w:id="355423172">
      <w:bodyDiv w:val="1"/>
      <w:marLeft w:val="0"/>
      <w:marRight w:val="0"/>
      <w:marTop w:val="0"/>
      <w:marBottom w:val="0"/>
      <w:divBdr>
        <w:top w:val="none" w:sz="0" w:space="0" w:color="auto"/>
        <w:left w:val="none" w:sz="0" w:space="0" w:color="auto"/>
        <w:bottom w:val="none" w:sz="0" w:space="0" w:color="auto"/>
        <w:right w:val="none" w:sz="0" w:space="0" w:color="auto"/>
      </w:divBdr>
      <w:divsChild>
        <w:div w:id="105470069">
          <w:marLeft w:val="0"/>
          <w:marRight w:val="0"/>
          <w:marTop w:val="0"/>
          <w:marBottom w:val="0"/>
          <w:divBdr>
            <w:top w:val="none" w:sz="0" w:space="0" w:color="auto"/>
            <w:left w:val="none" w:sz="0" w:space="0" w:color="auto"/>
            <w:bottom w:val="none" w:sz="0" w:space="0" w:color="auto"/>
            <w:right w:val="none" w:sz="0" w:space="0" w:color="auto"/>
          </w:divBdr>
        </w:div>
      </w:divsChild>
    </w:div>
    <w:div w:id="369766314">
      <w:bodyDiv w:val="1"/>
      <w:marLeft w:val="0"/>
      <w:marRight w:val="0"/>
      <w:marTop w:val="0"/>
      <w:marBottom w:val="0"/>
      <w:divBdr>
        <w:top w:val="none" w:sz="0" w:space="0" w:color="auto"/>
        <w:left w:val="none" w:sz="0" w:space="0" w:color="auto"/>
        <w:bottom w:val="none" w:sz="0" w:space="0" w:color="auto"/>
        <w:right w:val="none" w:sz="0" w:space="0" w:color="auto"/>
      </w:divBdr>
      <w:divsChild>
        <w:div w:id="2059475330">
          <w:marLeft w:val="0"/>
          <w:marRight w:val="0"/>
          <w:marTop w:val="0"/>
          <w:marBottom w:val="0"/>
          <w:divBdr>
            <w:top w:val="none" w:sz="0" w:space="0" w:color="auto"/>
            <w:left w:val="none" w:sz="0" w:space="0" w:color="auto"/>
            <w:bottom w:val="none" w:sz="0" w:space="0" w:color="auto"/>
            <w:right w:val="none" w:sz="0" w:space="0" w:color="auto"/>
          </w:divBdr>
        </w:div>
      </w:divsChild>
    </w:div>
    <w:div w:id="377515111">
      <w:bodyDiv w:val="1"/>
      <w:marLeft w:val="0"/>
      <w:marRight w:val="0"/>
      <w:marTop w:val="0"/>
      <w:marBottom w:val="0"/>
      <w:divBdr>
        <w:top w:val="none" w:sz="0" w:space="0" w:color="auto"/>
        <w:left w:val="none" w:sz="0" w:space="0" w:color="auto"/>
        <w:bottom w:val="none" w:sz="0" w:space="0" w:color="auto"/>
        <w:right w:val="none" w:sz="0" w:space="0" w:color="auto"/>
      </w:divBdr>
      <w:divsChild>
        <w:div w:id="1019357212">
          <w:marLeft w:val="0"/>
          <w:marRight w:val="0"/>
          <w:marTop w:val="0"/>
          <w:marBottom w:val="0"/>
          <w:divBdr>
            <w:top w:val="none" w:sz="0" w:space="0" w:color="auto"/>
            <w:left w:val="none" w:sz="0" w:space="0" w:color="auto"/>
            <w:bottom w:val="none" w:sz="0" w:space="0" w:color="auto"/>
            <w:right w:val="none" w:sz="0" w:space="0" w:color="auto"/>
          </w:divBdr>
        </w:div>
      </w:divsChild>
    </w:div>
    <w:div w:id="381251025">
      <w:bodyDiv w:val="1"/>
      <w:marLeft w:val="0"/>
      <w:marRight w:val="0"/>
      <w:marTop w:val="0"/>
      <w:marBottom w:val="0"/>
      <w:divBdr>
        <w:top w:val="none" w:sz="0" w:space="0" w:color="auto"/>
        <w:left w:val="none" w:sz="0" w:space="0" w:color="auto"/>
        <w:bottom w:val="none" w:sz="0" w:space="0" w:color="auto"/>
        <w:right w:val="none" w:sz="0" w:space="0" w:color="auto"/>
      </w:divBdr>
      <w:divsChild>
        <w:div w:id="220140362">
          <w:marLeft w:val="0"/>
          <w:marRight w:val="0"/>
          <w:marTop w:val="0"/>
          <w:marBottom w:val="0"/>
          <w:divBdr>
            <w:top w:val="none" w:sz="0" w:space="0" w:color="auto"/>
            <w:left w:val="none" w:sz="0" w:space="0" w:color="auto"/>
            <w:bottom w:val="none" w:sz="0" w:space="0" w:color="auto"/>
            <w:right w:val="none" w:sz="0" w:space="0" w:color="auto"/>
          </w:divBdr>
        </w:div>
      </w:divsChild>
    </w:div>
    <w:div w:id="382096242">
      <w:bodyDiv w:val="1"/>
      <w:marLeft w:val="0"/>
      <w:marRight w:val="0"/>
      <w:marTop w:val="0"/>
      <w:marBottom w:val="0"/>
      <w:divBdr>
        <w:top w:val="none" w:sz="0" w:space="0" w:color="auto"/>
        <w:left w:val="none" w:sz="0" w:space="0" w:color="auto"/>
        <w:bottom w:val="none" w:sz="0" w:space="0" w:color="auto"/>
        <w:right w:val="none" w:sz="0" w:space="0" w:color="auto"/>
      </w:divBdr>
      <w:divsChild>
        <w:div w:id="1500265680">
          <w:marLeft w:val="0"/>
          <w:marRight w:val="0"/>
          <w:marTop w:val="0"/>
          <w:marBottom w:val="0"/>
          <w:divBdr>
            <w:top w:val="none" w:sz="0" w:space="0" w:color="auto"/>
            <w:left w:val="none" w:sz="0" w:space="0" w:color="auto"/>
            <w:bottom w:val="none" w:sz="0" w:space="0" w:color="auto"/>
            <w:right w:val="none" w:sz="0" w:space="0" w:color="auto"/>
          </w:divBdr>
          <w:divsChild>
            <w:div w:id="146559597">
              <w:marLeft w:val="0"/>
              <w:marRight w:val="0"/>
              <w:marTop w:val="0"/>
              <w:marBottom w:val="0"/>
              <w:divBdr>
                <w:top w:val="none" w:sz="0" w:space="0" w:color="auto"/>
                <w:left w:val="none" w:sz="0" w:space="0" w:color="auto"/>
                <w:bottom w:val="none" w:sz="0" w:space="0" w:color="auto"/>
                <w:right w:val="none" w:sz="0" w:space="0" w:color="auto"/>
              </w:divBdr>
            </w:div>
            <w:div w:id="810487164">
              <w:marLeft w:val="0"/>
              <w:marRight w:val="0"/>
              <w:marTop w:val="0"/>
              <w:marBottom w:val="0"/>
              <w:divBdr>
                <w:top w:val="none" w:sz="0" w:space="0" w:color="auto"/>
                <w:left w:val="none" w:sz="0" w:space="0" w:color="auto"/>
                <w:bottom w:val="none" w:sz="0" w:space="0" w:color="auto"/>
                <w:right w:val="none" w:sz="0" w:space="0" w:color="auto"/>
              </w:divBdr>
            </w:div>
            <w:div w:id="14284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132">
      <w:bodyDiv w:val="1"/>
      <w:marLeft w:val="0"/>
      <w:marRight w:val="0"/>
      <w:marTop w:val="0"/>
      <w:marBottom w:val="0"/>
      <w:divBdr>
        <w:top w:val="none" w:sz="0" w:space="0" w:color="auto"/>
        <w:left w:val="none" w:sz="0" w:space="0" w:color="auto"/>
        <w:bottom w:val="none" w:sz="0" w:space="0" w:color="auto"/>
        <w:right w:val="none" w:sz="0" w:space="0" w:color="auto"/>
      </w:divBdr>
      <w:divsChild>
        <w:div w:id="1314337069">
          <w:marLeft w:val="0"/>
          <w:marRight w:val="0"/>
          <w:marTop w:val="0"/>
          <w:marBottom w:val="0"/>
          <w:divBdr>
            <w:top w:val="none" w:sz="0" w:space="0" w:color="auto"/>
            <w:left w:val="none" w:sz="0" w:space="0" w:color="auto"/>
            <w:bottom w:val="none" w:sz="0" w:space="0" w:color="auto"/>
            <w:right w:val="none" w:sz="0" w:space="0" w:color="auto"/>
          </w:divBdr>
        </w:div>
      </w:divsChild>
    </w:div>
    <w:div w:id="392772983">
      <w:bodyDiv w:val="1"/>
      <w:marLeft w:val="0"/>
      <w:marRight w:val="0"/>
      <w:marTop w:val="0"/>
      <w:marBottom w:val="0"/>
      <w:divBdr>
        <w:top w:val="none" w:sz="0" w:space="0" w:color="auto"/>
        <w:left w:val="none" w:sz="0" w:space="0" w:color="auto"/>
        <w:bottom w:val="none" w:sz="0" w:space="0" w:color="auto"/>
        <w:right w:val="none" w:sz="0" w:space="0" w:color="auto"/>
      </w:divBdr>
      <w:divsChild>
        <w:div w:id="1252813008">
          <w:marLeft w:val="0"/>
          <w:marRight w:val="0"/>
          <w:marTop w:val="0"/>
          <w:marBottom w:val="0"/>
          <w:divBdr>
            <w:top w:val="none" w:sz="0" w:space="0" w:color="auto"/>
            <w:left w:val="none" w:sz="0" w:space="0" w:color="auto"/>
            <w:bottom w:val="none" w:sz="0" w:space="0" w:color="auto"/>
            <w:right w:val="none" w:sz="0" w:space="0" w:color="auto"/>
          </w:divBdr>
        </w:div>
      </w:divsChild>
    </w:div>
    <w:div w:id="395935461">
      <w:bodyDiv w:val="1"/>
      <w:marLeft w:val="0"/>
      <w:marRight w:val="0"/>
      <w:marTop w:val="0"/>
      <w:marBottom w:val="0"/>
      <w:divBdr>
        <w:top w:val="none" w:sz="0" w:space="0" w:color="auto"/>
        <w:left w:val="none" w:sz="0" w:space="0" w:color="auto"/>
        <w:bottom w:val="none" w:sz="0" w:space="0" w:color="auto"/>
        <w:right w:val="none" w:sz="0" w:space="0" w:color="auto"/>
      </w:divBdr>
      <w:divsChild>
        <w:div w:id="497968391">
          <w:marLeft w:val="0"/>
          <w:marRight w:val="0"/>
          <w:marTop w:val="0"/>
          <w:marBottom w:val="0"/>
          <w:divBdr>
            <w:top w:val="none" w:sz="0" w:space="0" w:color="auto"/>
            <w:left w:val="none" w:sz="0" w:space="0" w:color="auto"/>
            <w:bottom w:val="none" w:sz="0" w:space="0" w:color="auto"/>
            <w:right w:val="none" w:sz="0" w:space="0" w:color="auto"/>
          </w:divBdr>
          <w:divsChild>
            <w:div w:id="248587457">
              <w:marLeft w:val="0"/>
              <w:marRight w:val="0"/>
              <w:marTop w:val="0"/>
              <w:marBottom w:val="0"/>
              <w:divBdr>
                <w:top w:val="none" w:sz="0" w:space="0" w:color="auto"/>
                <w:left w:val="none" w:sz="0" w:space="0" w:color="auto"/>
                <w:bottom w:val="none" w:sz="0" w:space="0" w:color="auto"/>
                <w:right w:val="none" w:sz="0" w:space="0" w:color="auto"/>
              </w:divBdr>
              <w:divsChild>
                <w:div w:id="579754962">
                  <w:marLeft w:val="0"/>
                  <w:marRight w:val="0"/>
                  <w:marTop w:val="0"/>
                  <w:marBottom w:val="0"/>
                  <w:divBdr>
                    <w:top w:val="none" w:sz="0" w:space="0" w:color="auto"/>
                    <w:left w:val="none" w:sz="0" w:space="0" w:color="auto"/>
                    <w:bottom w:val="none" w:sz="0" w:space="0" w:color="auto"/>
                    <w:right w:val="none" w:sz="0" w:space="0" w:color="auto"/>
                  </w:divBdr>
                </w:div>
                <w:div w:id="487719156">
                  <w:marLeft w:val="0"/>
                  <w:marRight w:val="0"/>
                  <w:marTop w:val="0"/>
                  <w:marBottom w:val="0"/>
                  <w:divBdr>
                    <w:top w:val="none" w:sz="0" w:space="0" w:color="auto"/>
                    <w:left w:val="none" w:sz="0" w:space="0" w:color="auto"/>
                    <w:bottom w:val="none" w:sz="0" w:space="0" w:color="auto"/>
                    <w:right w:val="none" w:sz="0" w:space="0" w:color="auto"/>
                  </w:divBdr>
                </w:div>
                <w:div w:id="137498921">
                  <w:marLeft w:val="0"/>
                  <w:marRight w:val="0"/>
                  <w:marTop w:val="0"/>
                  <w:marBottom w:val="0"/>
                  <w:divBdr>
                    <w:top w:val="none" w:sz="0" w:space="0" w:color="auto"/>
                    <w:left w:val="none" w:sz="0" w:space="0" w:color="auto"/>
                    <w:bottom w:val="none" w:sz="0" w:space="0" w:color="auto"/>
                    <w:right w:val="none" w:sz="0" w:space="0" w:color="auto"/>
                  </w:divBdr>
                </w:div>
                <w:div w:id="1676491176">
                  <w:marLeft w:val="0"/>
                  <w:marRight w:val="0"/>
                  <w:marTop w:val="0"/>
                  <w:marBottom w:val="0"/>
                  <w:divBdr>
                    <w:top w:val="none" w:sz="0" w:space="0" w:color="auto"/>
                    <w:left w:val="none" w:sz="0" w:space="0" w:color="auto"/>
                    <w:bottom w:val="none" w:sz="0" w:space="0" w:color="auto"/>
                    <w:right w:val="none" w:sz="0" w:space="0" w:color="auto"/>
                  </w:divBdr>
                </w:div>
                <w:div w:id="48263095">
                  <w:marLeft w:val="0"/>
                  <w:marRight w:val="0"/>
                  <w:marTop w:val="0"/>
                  <w:marBottom w:val="0"/>
                  <w:divBdr>
                    <w:top w:val="none" w:sz="0" w:space="0" w:color="auto"/>
                    <w:left w:val="none" w:sz="0" w:space="0" w:color="auto"/>
                    <w:bottom w:val="none" w:sz="0" w:space="0" w:color="auto"/>
                    <w:right w:val="none" w:sz="0" w:space="0" w:color="auto"/>
                  </w:divBdr>
                </w:div>
                <w:div w:id="1627471331">
                  <w:marLeft w:val="0"/>
                  <w:marRight w:val="0"/>
                  <w:marTop w:val="0"/>
                  <w:marBottom w:val="0"/>
                  <w:divBdr>
                    <w:top w:val="none" w:sz="0" w:space="0" w:color="auto"/>
                    <w:left w:val="none" w:sz="0" w:space="0" w:color="auto"/>
                    <w:bottom w:val="none" w:sz="0" w:space="0" w:color="auto"/>
                    <w:right w:val="none" w:sz="0" w:space="0" w:color="auto"/>
                  </w:divBdr>
                </w:div>
                <w:div w:id="1376201378">
                  <w:marLeft w:val="0"/>
                  <w:marRight w:val="0"/>
                  <w:marTop w:val="0"/>
                  <w:marBottom w:val="0"/>
                  <w:divBdr>
                    <w:top w:val="none" w:sz="0" w:space="0" w:color="auto"/>
                    <w:left w:val="none" w:sz="0" w:space="0" w:color="auto"/>
                    <w:bottom w:val="none" w:sz="0" w:space="0" w:color="auto"/>
                    <w:right w:val="none" w:sz="0" w:space="0" w:color="auto"/>
                  </w:divBdr>
                </w:div>
                <w:div w:id="520628201">
                  <w:marLeft w:val="0"/>
                  <w:marRight w:val="0"/>
                  <w:marTop w:val="0"/>
                  <w:marBottom w:val="0"/>
                  <w:divBdr>
                    <w:top w:val="none" w:sz="0" w:space="0" w:color="auto"/>
                    <w:left w:val="none" w:sz="0" w:space="0" w:color="auto"/>
                    <w:bottom w:val="none" w:sz="0" w:space="0" w:color="auto"/>
                    <w:right w:val="none" w:sz="0" w:space="0" w:color="auto"/>
                  </w:divBdr>
                </w:div>
                <w:div w:id="991562292">
                  <w:marLeft w:val="0"/>
                  <w:marRight w:val="0"/>
                  <w:marTop w:val="0"/>
                  <w:marBottom w:val="0"/>
                  <w:divBdr>
                    <w:top w:val="none" w:sz="0" w:space="0" w:color="auto"/>
                    <w:left w:val="none" w:sz="0" w:space="0" w:color="auto"/>
                    <w:bottom w:val="none" w:sz="0" w:space="0" w:color="auto"/>
                    <w:right w:val="none" w:sz="0" w:space="0" w:color="auto"/>
                  </w:divBdr>
                </w:div>
                <w:div w:id="1949116529">
                  <w:marLeft w:val="0"/>
                  <w:marRight w:val="0"/>
                  <w:marTop w:val="0"/>
                  <w:marBottom w:val="0"/>
                  <w:divBdr>
                    <w:top w:val="none" w:sz="0" w:space="0" w:color="auto"/>
                    <w:left w:val="none" w:sz="0" w:space="0" w:color="auto"/>
                    <w:bottom w:val="none" w:sz="0" w:space="0" w:color="auto"/>
                    <w:right w:val="none" w:sz="0" w:space="0" w:color="auto"/>
                  </w:divBdr>
                </w:div>
                <w:div w:id="360056454">
                  <w:marLeft w:val="0"/>
                  <w:marRight w:val="0"/>
                  <w:marTop w:val="0"/>
                  <w:marBottom w:val="0"/>
                  <w:divBdr>
                    <w:top w:val="none" w:sz="0" w:space="0" w:color="auto"/>
                    <w:left w:val="none" w:sz="0" w:space="0" w:color="auto"/>
                    <w:bottom w:val="none" w:sz="0" w:space="0" w:color="auto"/>
                    <w:right w:val="none" w:sz="0" w:space="0" w:color="auto"/>
                  </w:divBdr>
                </w:div>
                <w:div w:id="1260332128">
                  <w:marLeft w:val="0"/>
                  <w:marRight w:val="0"/>
                  <w:marTop w:val="0"/>
                  <w:marBottom w:val="0"/>
                  <w:divBdr>
                    <w:top w:val="none" w:sz="0" w:space="0" w:color="auto"/>
                    <w:left w:val="none" w:sz="0" w:space="0" w:color="auto"/>
                    <w:bottom w:val="none" w:sz="0" w:space="0" w:color="auto"/>
                    <w:right w:val="none" w:sz="0" w:space="0" w:color="auto"/>
                  </w:divBdr>
                </w:div>
                <w:div w:id="195894031">
                  <w:marLeft w:val="0"/>
                  <w:marRight w:val="0"/>
                  <w:marTop w:val="0"/>
                  <w:marBottom w:val="0"/>
                  <w:divBdr>
                    <w:top w:val="none" w:sz="0" w:space="0" w:color="auto"/>
                    <w:left w:val="none" w:sz="0" w:space="0" w:color="auto"/>
                    <w:bottom w:val="none" w:sz="0" w:space="0" w:color="auto"/>
                    <w:right w:val="none" w:sz="0" w:space="0" w:color="auto"/>
                  </w:divBdr>
                </w:div>
                <w:div w:id="244728334">
                  <w:marLeft w:val="0"/>
                  <w:marRight w:val="0"/>
                  <w:marTop w:val="0"/>
                  <w:marBottom w:val="0"/>
                  <w:divBdr>
                    <w:top w:val="none" w:sz="0" w:space="0" w:color="auto"/>
                    <w:left w:val="none" w:sz="0" w:space="0" w:color="auto"/>
                    <w:bottom w:val="none" w:sz="0" w:space="0" w:color="auto"/>
                    <w:right w:val="none" w:sz="0" w:space="0" w:color="auto"/>
                  </w:divBdr>
                </w:div>
                <w:div w:id="1068578232">
                  <w:marLeft w:val="0"/>
                  <w:marRight w:val="0"/>
                  <w:marTop w:val="0"/>
                  <w:marBottom w:val="0"/>
                  <w:divBdr>
                    <w:top w:val="none" w:sz="0" w:space="0" w:color="auto"/>
                    <w:left w:val="none" w:sz="0" w:space="0" w:color="auto"/>
                    <w:bottom w:val="none" w:sz="0" w:space="0" w:color="auto"/>
                    <w:right w:val="none" w:sz="0" w:space="0" w:color="auto"/>
                  </w:divBdr>
                </w:div>
                <w:div w:id="2033452767">
                  <w:marLeft w:val="0"/>
                  <w:marRight w:val="0"/>
                  <w:marTop w:val="0"/>
                  <w:marBottom w:val="0"/>
                  <w:divBdr>
                    <w:top w:val="none" w:sz="0" w:space="0" w:color="auto"/>
                    <w:left w:val="none" w:sz="0" w:space="0" w:color="auto"/>
                    <w:bottom w:val="none" w:sz="0" w:space="0" w:color="auto"/>
                    <w:right w:val="none" w:sz="0" w:space="0" w:color="auto"/>
                  </w:divBdr>
                </w:div>
                <w:div w:id="863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4080">
      <w:bodyDiv w:val="1"/>
      <w:marLeft w:val="0"/>
      <w:marRight w:val="0"/>
      <w:marTop w:val="0"/>
      <w:marBottom w:val="0"/>
      <w:divBdr>
        <w:top w:val="none" w:sz="0" w:space="0" w:color="auto"/>
        <w:left w:val="none" w:sz="0" w:space="0" w:color="auto"/>
        <w:bottom w:val="none" w:sz="0" w:space="0" w:color="auto"/>
        <w:right w:val="none" w:sz="0" w:space="0" w:color="auto"/>
      </w:divBdr>
      <w:divsChild>
        <w:div w:id="1922908301">
          <w:marLeft w:val="0"/>
          <w:marRight w:val="0"/>
          <w:marTop w:val="0"/>
          <w:marBottom w:val="0"/>
          <w:divBdr>
            <w:top w:val="none" w:sz="0" w:space="0" w:color="auto"/>
            <w:left w:val="none" w:sz="0" w:space="0" w:color="auto"/>
            <w:bottom w:val="none" w:sz="0" w:space="0" w:color="auto"/>
            <w:right w:val="none" w:sz="0" w:space="0" w:color="auto"/>
          </w:divBdr>
          <w:divsChild>
            <w:div w:id="1656032353">
              <w:marLeft w:val="0"/>
              <w:marRight w:val="0"/>
              <w:marTop w:val="0"/>
              <w:marBottom w:val="0"/>
              <w:divBdr>
                <w:top w:val="none" w:sz="0" w:space="0" w:color="auto"/>
                <w:left w:val="none" w:sz="0" w:space="0" w:color="auto"/>
                <w:bottom w:val="none" w:sz="0" w:space="0" w:color="auto"/>
                <w:right w:val="none" w:sz="0" w:space="0" w:color="auto"/>
              </w:divBdr>
              <w:divsChild>
                <w:div w:id="2067102595">
                  <w:marLeft w:val="0"/>
                  <w:marRight w:val="0"/>
                  <w:marTop w:val="0"/>
                  <w:marBottom w:val="0"/>
                  <w:divBdr>
                    <w:top w:val="none" w:sz="0" w:space="0" w:color="auto"/>
                    <w:left w:val="none" w:sz="0" w:space="0" w:color="auto"/>
                    <w:bottom w:val="none" w:sz="0" w:space="0" w:color="auto"/>
                    <w:right w:val="none" w:sz="0" w:space="0" w:color="auto"/>
                  </w:divBdr>
                </w:div>
                <w:div w:id="88432857">
                  <w:marLeft w:val="0"/>
                  <w:marRight w:val="0"/>
                  <w:marTop w:val="0"/>
                  <w:marBottom w:val="0"/>
                  <w:divBdr>
                    <w:top w:val="none" w:sz="0" w:space="0" w:color="auto"/>
                    <w:left w:val="none" w:sz="0" w:space="0" w:color="auto"/>
                    <w:bottom w:val="none" w:sz="0" w:space="0" w:color="auto"/>
                    <w:right w:val="none" w:sz="0" w:space="0" w:color="auto"/>
                  </w:divBdr>
                </w:div>
                <w:div w:id="11076271">
                  <w:marLeft w:val="0"/>
                  <w:marRight w:val="0"/>
                  <w:marTop w:val="0"/>
                  <w:marBottom w:val="0"/>
                  <w:divBdr>
                    <w:top w:val="none" w:sz="0" w:space="0" w:color="auto"/>
                    <w:left w:val="none" w:sz="0" w:space="0" w:color="auto"/>
                    <w:bottom w:val="none" w:sz="0" w:space="0" w:color="auto"/>
                    <w:right w:val="none" w:sz="0" w:space="0" w:color="auto"/>
                  </w:divBdr>
                </w:div>
                <w:div w:id="1977222261">
                  <w:marLeft w:val="0"/>
                  <w:marRight w:val="0"/>
                  <w:marTop w:val="0"/>
                  <w:marBottom w:val="0"/>
                  <w:divBdr>
                    <w:top w:val="none" w:sz="0" w:space="0" w:color="auto"/>
                    <w:left w:val="none" w:sz="0" w:space="0" w:color="auto"/>
                    <w:bottom w:val="none" w:sz="0" w:space="0" w:color="auto"/>
                    <w:right w:val="none" w:sz="0" w:space="0" w:color="auto"/>
                  </w:divBdr>
                </w:div>
                <w:div w:id="1925602523">
                  <w:marLeft w:val="0"/>
                  <w:marRight w:val="0"/>
                  <w:marTop w:val="0"/>
                  <w:marBottom w:val="0"/>
                  <w:divBdr>
                    <w:top w:val="none" w:sz="0" w:space="0" w:color="auto"/>
                    <w:left w:val="none" w:sz="0" w:space="0" w:color="auto"/>
                    <w:bottom w:val="none" w:sz="0" w:space="0" w:color="auto"/>
                    <w:right w:val="none" w:sz="0" w:space="0" w:color="auto"/>
                  </w:divBdr>
                </w:div>
                <w:div w:id="1557857642">
                  <w:marLeft w:val="0"/>
                  <w:marRight w:val="0"/>
                  <w:marTop w:val="0"/>
                  <w:marBottom w:val="0"/>
                  <w:divBdr>
                    <w:top w:val="none" w:sz="0" w:space="0" w:color="auto"/>
                    <w:left w:val="none" w:sz="0" w:space="0" w:color="auto"/>
                    <w:bottom w:val="none" w:sz="0" w:space="0" w:color="auto"/>
                    <w:right w:val="none" w:sz="0" w:space="0" w:color="auto"/>
                  </w:divBdr>
                </w:div>
                <w:div w:id="957685117">
                  <w:marLeft w:val="0"/>
                  <w:marRight w:val="0"/>
                  <w:marTop w:val="0"/>
                  <w:marBottom w:val="0"/>
                  <w:divBdr>
                    <w:top w:val="none" w:sz="0" w:space="0" w:color="auto"/>
                    <w:left w:val="none" w:sz="0" w:space="0" w:color="auto"/>
                    <w:bottom w:val="none" w:sz="0" w:space="0" w:color="auto"/>
                    <w:right w:val="none" w:sz="0" w:space="0" w:color="auto"/>
                  </w:divBdr>
                </w:div>
                <w:div w:id="16620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2825">
      <w:bodyDiv w:val="1"/>
      <w:marLeft w:val="0"/>
      <w:marRight w:val="0"/>
      <w:marTop w:val="0"/>
      <w:marBottom w:val="0"/>
      <w:divBdr>
        <w:top w:val="none" w:sz="0" w:space="0" w:color="auto"/>
        <w:left w:val="none" w:sz="0" w:space="0" w:color="auto"/>
        <w:bottom w:val="none" w:sz="0" w:space="0" w:color="auto"/>
        <w:right w:val="none" w:sz="0" w:space="0" w:color="auto"/>
      </w:divBdr>
      <w:divsChild>
        <w:div w:id="1995841392">
          <w:marLeft w:val="0"/>
          <w:marRight w:val="0"/>
          <w:marTop w:val="0"/>
          <w:marBottom w:val="0"/>
          <w:divBdr>
            <w:top w:val="none" w:sz="0" w:space="0" w:color="auto"/>
            <w:left w:val="none" w:sz="0" w:space="0" w:color="auto"/>
            <w:bottom w:val="none" w:sz="0" w:space="0" w:color="auto"/>
            <w:right w:val="none" w:sz="0" w:space="0" w:color="auto"/>
          </w:divBdr>
        </w:div>
      </w:divsChild>
    </w:div>
    <w:div w:id="421144012">
      <w:bodyDiv w:val="1"/>
      <w:marLeft w:val="0"/>
      <w:marRight w:val="0"/>
      <w:marTop w:val="0"/>
      <w:marBottom w:val="0"/>
      <w:divBdr>
        <w:top w:val="none" w:sz="0" w:space="0" w:color="auto"/>
        <w:left w:val="none" w:sz="0" w:space="0" w:color="auto"/>
        <w:bottom w:val="none" w:sz="0" w:space="0" w:color="auto"/>
        <w:right w:val="none" w:sz="0" w:space="0" w:color="auto"/>
      </w:divBdr>
      <w:divsChild>
        <w:div w:id="966203210">
          <w:marLeft w:val="0"/>
          <w:marRight w:val="0"/>
          <w:marTop w:val="0"/>
          <w:marBottom w:val="0"/>
          <w:divBdr>
            <w:top w:val="none" w:sz="0" w:space="0" w:color="auto"/>
            <w:left w:val="none" w:sz="0" w:space="0" w:color="auto"/>
            <w:bottom w:val="none" w:sz="0" w:space="0" w:color="auto"/>
            <w:right w:val="none" w:sz="0" w:space="0" w:color="auto"/>
          </w:divBdr>
          <w:divsChild>
            <w:div w:id="1236282329">
              <w:marLeft w:val="0"/>
              <w:marRight w:val="0"/>
              <w:marTop w:val="0"/>
              <w:marBottom w:val="0"/>
              <w:divBdr>
                <w:top w:val="none" w:sz="0" w:space="0" w:color="auto"/>
                <w:left w:val="none" w:sz="0" w:space="0" w:color="auto"/>
                <w:bottom w:val="none" w:sz="0" w:space="0" w:color="auto"/>
                <w:right w:val="none" w:sz="0" w:space="0" w:color="auto"/>
              </w:divBdr>
              <w:divsChild>
                <w:div w:id="1198738263">
                  <w:marLeft w:val="0"/>
                  <w:marRight w:val="0"/>
                  <w:marTop w:val="0"/>
                  <w:marBottom w:val="0"/>
                  <w:divBdr>
                    <w:top w:val="none" w:sz="0" w:space="0" w:color="auto"/>
                    <w:left w:val="none" w:sz="0" w:space="0" w:color="auto"/>
                    <w:bottom w:val="none" w:sz="0" w:space="0" w:color="auto"/>
                    <w:right w:val="none" w:sz="0" w:space="0" w:color="auto"/>
                  </w:divBdr>
                </w:div>
                <w:div w:id="1514759221">
                  <w:marLeft w:val="0"/>
                  <w:marRight w:val="0"/>
                  <w:marTop w:val="0"/>
                  <w:marBottom w:val="0"/>
                  <w:divBdr>
                    <w:top w:val="none" w:sz="0" w:space="0" w:color="auto"/>
                    <w:left w:val="none" w:sz="0" w:space="0" w:color="auto"/>
                    <w:bottom w:val="none" w:sz="0" w:space="0" w:color="auto"/>
                    <w:right w:val="none" w:sz="0" w:space="0" w:color="auto"/>
                  </w:divBdr>
                </w:div>
                <w:div w:id="1478837812">
                  <w:marLeft w:val="0"/>
                  <w:marRight w:val="0"/>
                  <w:marTop w:val="0"/>
                  <w:marBottom w:val="0"/>
                  <w:divBdr>
                    <w:top w:val="none" w:sz="0" w:space="0" w:color="auto"/>
                    <w:left w:val="none" w:sz="0" w:space="0" w:color="auto"/>
                    <w:bottom w:val="none" w:sz="0" w:space="0" w:color="auto"/>
                    <w:right w:val="none" w:sz="0" w:space="0" w:color="auto"/>
                  </w:divBdr>
                </w:div>
                <w:div w:id="1685279286">
                  <w:marLeft w:val="0"/>
                  <w:marRight w:val="0"/>
                  <w:marTop w:val="0"/>
                  <w:marBottom w:val="0"/>
                  <w:divBdr>
                    <w:top w:val="none" w:sz="0" w:space="0" w:color="auto"/>
                    <w:left w:val="none" w:sz="0" w:space="0" w:color="auto"/>
                    <w:bottom w:val="none" w:sz="0" w:space="0" w:color="auto"/>
                    <w:right w:val="none" w:sz="0" w:space="0" w:color="auto"/>
                  </w:divBdr>
                </w:div>
                <w:div w:id="288244485">
                  <w:marLeft w:val="0"/>
                  <w:marRight w:val="0"/>
                  <w:marTop w:val="0"/>
                  <w:marBottom w:val="0"/>
                  <w:divBdr>
                    <w:top w:val="none" w:sz="0" w:space="0" w:color="auto"/>
                    <w:left w:val="none" w:sz="0" w:space="0" w:color="auto"/>
                    <w:bottom w:val="none" w:sz="0" w:space="0" w:color="auto"/>
                    <w:right w:val="none" w:sz="0" w:space="0" w:color="auto"/>
                  </w:divBdr>
                </w:div>
                <w:div w:id="778723458">
                  <w:marLeft w:val="0"/>
                  <w:marRight w:val="0"/>
                  <w:marTop w:val="0"/>
                  <w:marBottom w:val="0"/>
                  <w:divBdr>
                    <w:top w:val="none" w:sz="0" w:space="0" w:color="auto"/>
                    <w:left w:val="none" w:sz="0" w:space="0" w:color="auto"/>
                    <w:bottom w:val="none" w:sz="0" w:space="0" w:color="auto"/>
                    <w:right w:val="none" w:sz="0" w:space="0" w:color="auto"/>
                  </w:divBdr>
                </w:div>
                <w:div w:id="236132577">
                  <w:marLeft w:val="0"/>
                  <w:marRight w:val="0"/>
                  <w:marTop w:val="0"/>
                  <w:marBottom w:val="0"/>
                  <w:divBdr>
                    <w:top w:val="none" w:sz="0" w:space="0" w:color="auto"/>
                    <w:left w:val="none" w:sz="0" w:space="0" w:color="auto"/>
                    <w:bottom w:val="none" w:sz="0" w:space="0" w:color="auto"/>
                    <w:right w:val="none" w:sz="0" w:space="0" w:color="auto"/>
                  </w:divBdr>
                </w:div>
                <w:div w:id="295455579">
                  <w:marLeft w:val="0"/>
                  <w:marRight w:val="0"/>
                  <w:marTop w:val="0"/>
                  <w:marBottom w:val="0"/>
                  <w:divBdr>
                    <w:top w:val="none" w:sz="0" w:space="0" w:color="auto"/>
                    <w:left w:val="none" w:sz="0" w:space="0" w:color="auto"/>
                    <w:bottom w:val="none" w:sz="0" w:space="0" w:color="auto"/>
                    <w:right w:val="none" w:sz="0" w:space="0" w:color="auto"/>
                  </w:divBdr>
                </w:div>
                <w:div w:id="91055533">
                  <w:marLeft w:val="0"/>
                  <w:marRight w:val="0"/>
                  <w:marTop w:val="0"/>
                  <w:marBottom w:val="0"/>
                  <w:divBdr>
                    <w:top w:val="none" w:sz="0" w:space="0" w:color="auto"/>
                    <w:left w:val="none" w:sz="0" w:space="0" w:color="auto"/>
                    <w:bottom w:val="none" w:sz="0" w:space="0" w:color="auto"/>
                    <w:right w:val="none" w:sz="0" w:space="0" w:color="auto"/>
                  </w:divBdr>
                </w:div>
                <w:div w:id="856699855">
                  <w:marLeft w:val="0"/>
                  <w:marRight w:val="0"/>
                  <w:marTop w:val="0"/>
                  <w:marBottom w:val="0"/>
                  <w:divBdr>
                    <w:top w:val="none" w:sz="0" w:space="0" w:color="auto"/>
                    <w:left w:val="none" w:sz="0" w:space="0" w:color="auto"/>
                    <w:bottom w:val="none" w:sz="0" w:space="0" w:color="auto"/>
                    <w:right w:val="none" w:sz="0" w:space="0" w:color="auto"/>
                  </w:divBdr>
                </w:div>
                <w:div w:id="351346113">
                  <w:marLeft w:val="0"/>
                  <w:marRight w:val="0"/>
                  <w:marTop w:val="0"/>
                  <w:marBottom w:val="0"/>
                  <w:divBdr>
                    <w:top w:val="none" w:sz="0" w:space="0" w:color="auto"/>
                    <w:left w:val="none" w:sz="0" w:space="0" w:color="auto"/>
                    <w:bottom w:val="none" w:sz="0" w:space="0" w:color="auto"/>
                    <w:right w:val="none" w:sz="0" w:space="0" w:color="auto"/>
                  </w:divBdr>
                </w:div>
                <w:div w:id="181944359">
                  <w:marLeft w:val="0"/>
                  <w:marRight w:val="0"/>
                  <w:marTop w:val="0"/>
                  <w:marBottom w:val="0"/>
                  <w:divBdr>
                    <w:top w:val="none" w:sz="0" w:space="0" w:color="auto"/>
                    <w:left w:val="none" w:sz="0" w:space="0" w:color="auto"/>
                    <w:bottom w:val="none" w:sz="0" w:space="0" w:color="auto"/>
                    <w:right w:val="none" w:sz="0" w:space="0" w:color="auto"/>
                  </w:divBdr>
                </w:div>
                <w:div w:id="550650853">
                  <w:marLeft w:val="0"/>
                  <w:marRight w:val="0"/>
                  <w:marTop w:val="0"/>
                  <w:marBottom w:val="0"/>
                  <w:divBdr>
                    <w:top w:val="none" w:sz="0" w:space="0" w:color="auto"/>
                    <w:left w:val="none" w:sz="0" w:space="0" w:color="auto"/>
                    <w:bottom w:val="none" w:sz="0" w:space="0" w:color="auto"/>
                    <w:right w:val="none" w:sz="0" w:space="0" w:color="auto"/>
                  </w:divBdr>
                </w:div>
                <w:div w:id="10032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49717">
      <w:bodyDiv w:val="1"/>
      <w:marLeft w:val="0"/>
      <w:marRight w:val="0"/>
      <w:marTop w:val="0"/>
      <w:marBottom w:val="0"/>
      <w:divBdr>
        <w:top w:val="none" w:sz="0" w:space="0" w:color="auto"/>
        <w:left w:val="none" w:sz="0" w:space="0" w:color="auto"/>
        <w:bottom w:val="none" w:sz="0" w:space="0" w:color="auto"/>
        <w:right w:val="none" w:sz="0" w:space="0" w:color="auto"/>
      </w:divBdr>
      <w:divsChild>
        <w:div w:id="100734237">
          <w:marLeft w:val="0"/>
          <w:marRight w:val="0"/>
          <w:marTop w:val="0"/>
          <w:marBottom w:val="0"/>
          <w:divBdr>
            <w:top w:val="none" w:sz="0" w:space="0" w:color="auto"/>
            <w:left w:val="none" w:sz="0" w:space="0" w:color="auto"/>
            <w:bottom w:val="none" w:sz="0" w:space="0" w:color="auto"/>
            <w:right w:val="none" w:sz="0" w:space="0" w:color="auto"/>
          </w:divBdr>
          <w:divsChild>
            <w:div w:id="858856681">
              <w:marLeft w:val="0"/>
              <w:marRight w:val="0"/>
              <w:marTop w:val="0"/>
              <w:marBottom w:val="0"/>
              <w:divBdr>
                <w:top w:val="none" w:sz="0" w:space="0" w:color="auto"/>
                <w:left w:val="none" w:sz="0" w:space="0" w:color="auto"/>
                <w:bottom w:val="none" w:sz="0" w:space="0" w:color="auto"/>
                <w:right w:val="none" w:sz="0" w:space="0" w:color="auto"/>
              </w:divBdr>
            </w:div>
            <w:div w:id="447627391">
              <w:marLeft w:val="0"/>
              <w:marRight w:val="0"/>
              <w:marTop w:val="0"/>
              <w:marBottom w:val="0"/>
              <w:divBdr>
                <w:top w:val="none" w:sz="0" w:space="0" w:color="auto"/>
                <w:left w:val="none" w:sz="0" w:space="0" w:color="auto"/>
                <w:bottom w:val="none" w:sz="0" w:space="0" w:color="auto"/>
                <w:right w:val="none" w:sz="0" w:space="0" w:color="auto"/>
              </w:divBdr>
            </w:div>
            <w:div w:id="1890536266">
              <w:marLeft w:val="0"/>
              <w:marRight w:val="0"/>
              <w:marTop w:val="0"/>
              <w:marBottom w:val="0"/>
              <w:divBdr>
                <w:top w:val="none" w:sz="0" w:space="0" w:color="auto"/>
                <w:left w:val="none" w:sz="0" w:space="0" w:color="auto"/>
                <w:bottom w:val="none" w:sz="0" w:space="0" w:color="auto"/>
                <w:right w:val="none" w:sz="0" w:space="0" w:color="auto"/>
              </w:divBdr>
            </w:div>
            <w:div w:id="65618742">
              <w:marLeft w:val="0"/>
              <w:marRight w:val="0"/>
              <w:marTop w:val="0"/>
              <w:marBottom w:val="0"/>
              <w:divBdr>
                <w:top w:val="none" w:sz="0" w:space="0" w:color="auto"/>
                <w:left w:val="none" w:sz="0" w:space="0" w:color="auto"/>
                <w:bottom w:val="none" w:sz="0" w:space="0" w:color="auto"/>
                <w:right w:val="none" w:sz="0" w:space="0" w:color="auto"/>
              </w:divBdr>
            </w:div>
            <w:div w:id="158816531">
              <w:marLeft w:val="0"/>
              <w:marRight w:val="0"/>
              <w:marTop w:val="0"/>
              <w:marBottom w:val="0"/>
              <w:divBdr>
                <w:top w:val="none" w:sz="0" w:space="0" w:color="auto"/>
                <w:left w:val="none" w:sz="0" w:space="0" w:color="auto"/>
                <w:bottom w:val="none" w:sz="0" w:space="0" w:color="auto"/>
                <w:right w:val="none" w:sz="0" w:space="0" w:color="auto"/>
              </w:divBdr>
            </w:div>
            <w:div w:id="1548444634">
              <w:marLeft w:val="0"/>
              <w:marRight w:val="0"/>
              <w:marTop w:val="0"/>
              <w:marBottom w:val="0"/>
              <w:divBdr>
                <w:top w:val="none" w:sz="0" w:space="0" w:color="auto"/>
                <w:left w:val="none" w:sz="0" w:space="0" w:color="auto"/>
                <w:bottom w:val="none" w:sz="0" w:space="0" w:color="auto"/>
                <w:right w:val="none" w:sz="0" w:space="0" w:color="auto"/>
              </w:divBdr>
            </w:div>
            <w:div w:id="1214385013">
              <w:marLeft w:val="0"/>
              <w:marRight w:val="0"/>
              <w:marTop w:val="0"/>
              <w:marBottom w:val="0"/>
              <w:divBdr>
                <w:top w:val="none" w:sz="0" w:space="0" w:color="auto"/>
                <w:left w:val="none" w:sz="0" w:space="0" w:color="auto"/>
                <w:bottom w:val="none" w:sz="0" w:space="0" w:color="auto"/>
                <w:right w:val="none" w:sz="0" w:space="0" w:color="auto"/>
              </w:divBdr>
            </w:div>
            <w:div w:id="5373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038">
      <w:bodyDiv w:val="1"/>
      <w:marLeft w:val="0"/>
      <w:marRight w:val="0"/>
      <w:marTop w:val="0"/>
      <w:marBottom w:val="0"/>
      <w:divBdr>
        <w:top w:val="none" w:sz="0" w:space="0" w:color="auto"/>
        <w:left w:val="none" w:sz="0" w:space="0" w:color="auto"/>
        <w:bottom w:val="none" w:sz="0" w:space="0" w:color="auto"/>
        <w:right w:val="none" w:sz="0" w:space="0" w:color="auto"/>
      </w:divBdr>
    </w:div>
    <w:div w:id="434137665">
      <w:bodyDiv w:val="1"/>
      <w:marLeft w:val="0"/>
      <w:marRight w:val="0"/>
      <w:marTop w:val="0"/>
      <w:marBottom w:val="0"/>
      <w:divBdr>
        <w:top w:val="none" w:sz="0" w:space="0" w:color="auto"/>
        <w:left w:val="none" w:sz="0" w:space="0" w:color="auto"/>
        <w:bottom w:val="none" w:sz="0" w:space="0" w:color="auto"/>
        <w:right w:val="none" w:sz="0" w:space="0" w:color="auto"/>
      </w:divBdr>
      <w:divsChild>
        <w:div w:id="832725229">
          <w:marLeft w:val="0"/>
          <w:marRight w:val="0"/>
          <w:marTop w:val="0"/>
          <w:marBottom w:val="0"/>
          <w:divBdr>
            <w:top w:val="none" w:sz="0" w:space="0" w:color="auto"/>
            <w:left w:val="none" w:sz="0" w:space="0" w:color="auto"/>
            <w:bottom w:val="none" w:sz="0" w:space="0" w:color="auto"/>
            <w:right w:val="none" w:sz="0" w:space="0" w:color="auto"/>
          </w:divBdr>
        </w:div>
      </w:divsChild>
    </w:div>
    <w:div w:id="437985986">
      <w:bodyDiv w:val="1"/>
      <w:marLeft w:val="0"/>
      <w:marRight w:val="0"/>
      <w:marTop w:val="0"/>
      <w:marBottom w:val="0"/>
      <w:divBdr>
        <w:top w:val="none" w:sz="0" w:space="0" w:color="auto"/>
        <w:left w:val="none" w:sz="0" w:space="0" w:color="auto"/>
        <w:bottom w:val="none" w:sz="0" w:space="0" w:color="auto"/>
        <w:right w:val="none" w:sz="0" w:space="0" w:color="auto"/>
      </w:divBdr>
      <w:divsChild>
        <w:div w:id="592977298">
          <w:marLeft w:val="0"/>
          <w:marRight w:val="0"/>
          <w:marTop w:val="0"/>
          <w:marBottom w:val="0"/>
          <w:divBdr>
            <w:top w:val="none" w:sz="0" w:space="0" w:color="auto"/>
            <w:left w:val="none" w:sz="0" w:space="0" w:color="auto"/>
            <w:bottom w:val="none" w:sz="0" w:space="0" w:color="auto"/>
            <w:right w:val="none" w:sz="0" w:space="0" w:color="auto"/>
          </w:divBdr>
          <w:divsChild>
            <w:div w:id="730612675">
              <w:marLeft w:val="0"/>
              <w:marRight w:val="0"/>
              <w:marTop w:val="0"/>
              <w:marBottom w:val="0"/>
              <w:divBdr>
                <w:top w:val="none" w:sz="0" w:space="0" w:color="auto"/>
                <w:left w:val="none" w:sz="0" w:space="0" w:color="auto"/>
                <w:bottom w:val="none" w:sz="0" w:space="0" w:color="auto"/>
                <w:right w:val="none" w:sz="0" w:space="0" w:color="auto"/>
              </w:divBdr>
              <w:divsChild>
                <w:div w:id="1327898543">
                  <w:marLeft w:val="0"/>
                  <w:marRight w:val="0"/>
                  <w:marTop w:val="0"/>
                  <w:marBottom w:val="0"/>
                  <w:divBdr>
                    <w:top w:val="none" w:sz="0" w:space="0" w:color="auto"/>
                    <w:left w:val="none" w:sz="0" w:space="0" w:color="auto"/>
                    <w:bottom w:val="none" w:sz="0" w:space="0" w:color="auto"/>
                    <w:right w:val="none" w:sz="0" w:space="0" w:color="auto"/>
                  </w:divBdr>
                </w:div>
                <w:div w:id="327563463">
                  <w:marLeft w:val="0"/>
                  <w:marRight w:val="0"/>
                  <w:marTop w:val="0"/>
                  <w:marBottom w:val="0"/>
                  <w:divBdr>
                    <w:top w:val="none" w:sz="0" w:space="0" w:color="auto"/>
                    <w:left w:val="none" w:sz="0" w:space="0" w:color="auto"/>
                    <w:bottom w:val="none" w:sz="0" w:space="0" w:color="auto"/>
                    <w:right w:val="none" w:sz="0" w:space="0" w:color="auto"/>
                  </w:divBdr>
                </w:div>
                <w:div w:id="842357425">
                  <w:marLeft w:val="0"/>
                  <w:marRight w:val="0"/>
                  <w:marTop w:val="0"/>
                  <w:marBottom w:val="0"/>
                  <w:divBdr>
                    <w:top w:val="none" w:sz="0" w:space="0" w:color="auto"/>
                    <w:left w:val="none" w:sz="0" w:space="0" w:color="auto"/>
                    <w:bottom w:val="none" w:sz="0" w:space="0" w:color="auto"/>
                    <w:right w:val="none" w:sz="0" w:space="0" w:color="auto"/>
                  </w:divBdr>
                </w:div>
                <w:div w:id="1721319641">
                  <w:marLeft w:val="0"/>
                  <w:marRight w:val="0"/>
                  <w:marTop w:val="0"/>
                  <w:marBottom w:val="0"/>
                  <w:divBdr>
                    <w:top w:val="none" w:sz="0" w:space="0" w:color="auto"/>
                    <w:left w:val="none" w:sz="0" w:space="0" w:color="auto"/>
                    <w:bottom w:val="none" w:sz="0" w:space="0" w:color="auto"/>
                    <w:right w:val="none" w:sz="0" w:space="0" w:color="auto"/>
                  </w:divBdr>
                </w:div>
                <w:div w:id="1840071639">
                  <w:marLeft w:val="0"/>
                  <w:marRight w:val="0"/>
                  <w:marTop w:val="0"/>
                  <w:marBottom w:val="0"/>
                  <w:divBdr>
                    <w:top w:val="none" w:sz="0" w:space="0" w:color="auto"/>
                    <w:left w:val="none" w:sz="0" w:space="0" w:color="auto"/>
                    <w:bottom w:val="none" w:sz="0" w:space="0" w:color="auto"/>
                    <w:right w:val="none" w:sz="0" w:space="0" w:color="auto"/>
                  </w:divBdr>
                </w:div>
                <w:div w:id="659819282">
                  <w:marLeft w:val="0"/>
                  <w:marRight w:val="0"/>
                  <w:marTop w:val="0"/>
                  <w:marBottom w:val="0"/>
                  <w:divBdr>
                    <w:top w:val="none" w:sz="0" w:space="0" w:color="auto"/>
                    <w:left w:val="none" w:sz="0" w:space="0" w:color="auto"/>
                    <w:bottom w:val="none" w:sz="0" w:space="0" w:color="auto"/>
                    <w:right w:val="none" w:sz="0" w:space="0" w:color="auto"/>
                  </w:divBdr>
                </w:div>
                <w:div w:id="732313333">
                  <w:marLeft w:val="0"/>
                  <w:marRight w:val="0"/>
                  <w:marTop w:val="0"/>
                  <w:marBottom w:val="0"/>
                  <w:divBdr>
                    <w:top w:val="none" w:sz="0" w:space="0" w:color="auto"/>
                    <w:left w:val="none" w:sz="0" w:space="0" w:color="auto"/>
                    <w:bottom w:val="none" w:sz="0" w:space="0" w:color="auto"/>
                    <w:right w:val="none" w:sz="0" w:space="0" w:color="auto"/>
                  </w:divBdr>
                </w:div>
                <w:div w:id="2133787988">
                  <w:marLeft w:val="0"/>
                  <w:marRight w:val="0"/>
                  <w:marTop w:val="0"/>
                  <w:marBottom w:val="0"/>
                  <w:divBdr>
                    <w:top w:val="none" w:sz="0" w:space="0" w:color="auto"/>
                    <w:left w:val="none" w:sz="0" w:space="0" w:color="auto"/>
                    <w:bottom w:val="none" w:sz="0" w:space="0" w:color="auto"/>
                    <w:right w:val="none" w:sz="0" w:space="0" w:color="auto"/>
                  </w:divBdr>
                </w:div>
                <w:div w:id="19488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7901">
      <w:bodyDiv w:val="1"/>
      <w:marLeft w:val="0"/>
      <w:marRight w:val="0"/>
      <w:marTop w:val="0"/>
      <w:marBottom w:val="0"/>
      <w:divBdr>
        <w:top w:val="none" w:sz="0" w:space="0" w:color="auto"/>
        <w:left w:val="none" w:sz="0" w:space="0" w:color="auto"/>
        <w:bottom w:val="none" w:sz="0" w:space="0" w:color="auto"/>
        <w:right w:val="none" w:sz="0" w:space="0" w:color="auto"/>
      </w:divBdr>
      <w:divsChild>
        <w:div w:id="862090012">
          <w:marLeft w:val="0"/>
          <w:marRight w:val="0"/>
          <w:marTop w:val="0"/>
          <w:marBottom w:val="0"/>
          <w:divBdr>
            <w:top w:val="none" w:sz="0" w:space="0" w:color="auto"/>
            <w:left w:val="none" w:sz="0" w:space="0" w:color="auto"/>
            <w:bottom w:val="none" w:sz="0" w:space="0" w:color="auto"/>
            <w:right w:val="none" w:sz="0" w:space="0" w:color="auto"/>
          </w:divBdr>
        </w:div>
      </w:divsChild>
    </w:div>
    <w:div w:id="500775202">
      <w:bodyDiv w:val="1"/>
      <w:marLeft w:val="0"/>
      <w:marRight w:val="0"/>
      <w:marTop w:val="0"/>
      <w:marBottom w:val="0"/>
      <w:divBdr>
        <w:top w:val="none" w:sz="0" w:space="0" w:color="auto"/>
        <w:left w:val="none" w:sz="0" w:space="0" w:color="auto"/>
        <w:bottom w:val="none" w:sz="0" w:space="0" w:color="auto"/>
        <w:right w:val="none" w:sz="0" w:space="0" w:color="auto"/>
      </w:divBdr>
      <w:divsChild>
        <w:div w:id="1995134426">
          <w:marLeft w:val="0"/>
          <w:marRight w:val="0"/>
          <w:marTop w:val="0"/>
          <w:marBottom w:val="0"/>
          <w:divBdr>
            <w:top w:val="none" w:sz="0" w:space="0" w:color="auto"/>
            <w:left w:val="none" w:sz="0" w:space="0" w:color="auto"/>
            <w:bottom w:val="none" w:sz="0" w:space="0" w:color="auto"/>
            <w:right w:val="none" w:sz="0" w:space="0" w:color="auto"/>
          </w:divBdr>
          <w:divsChild>
            <w:div w:id="1468207859">
              <w:marLeft w:val="0"/>
              <w:marRight w:val="0"/>
              <w:marTop w:val="0"/>
              <w:marBottom w:val="0"/>
              <w:divBdr>
                <w:top w:val="none" w:sz="0" w:space="0" w:color="auto"/>
                <w:left w:val="none" w:sz="0" w:space="0" w:color="auto"/>
                <w:bottom w:val="none" w:sz="0" w:space="0" w:color="auto"/>
                <w:right w:val="none" w:sz="0" w:space="0" w:color="auto"/>
              </w:divBdr>
            </w:div>
            <w:div w:id="2038047375">
              <w:marLeft w:val="0"/>
              <w:marRight w:val="0"/>
              <w:marTop w:val="0"/>
              <w:marBottom w:val="0"/>
              <w:divBdr>
                <w:top w:val="none" w:sz="0" w:space="0" w:color="auto"/>
                <w:left w:val="none" w:sz="0" w:space="0" w:color="auto"/>
                <w:bottom w:val="none" w:sz="0" w:space="0" w:color="auto"/>
                <w:right w:val="none" w:sz="0" w:space="0" w:color="auto"/>
              </w:divBdr>
            </w:div>
            <w:div w:id="1495486092">
              <w:marLeft w:val="0"/>
              <w:marRight w:val="0"/>
              <w:marTop w:val="0"/>
              <w:marBottom w:val="0"/>
              <w:divBdr>
                <w:top w:val="none" w:sz="0" w:space="0" w:color="auto"/>
                <w:left w:val="none" w:sz="0" w:space="0" w:color="auto"/>
                <w:bottom w:val="none" w:sz="0" w:space="0" w:color="auto"/>
                <w:right w:val="none" w:sz="0" w:space="0" w:color="auto"/>
              </w:divBdr>
            </w:div>
            <w:div w:id="2017069552">
              <w:marLeft w:val="0"/>
              <w:marRight w:val="0"/>
              <w:marTop w:val="0"/>
              <w:marBottom w:val="0"/>
              <w:divBdr>
                <w:top w:val="none" w:sz="0" w:space="0" w:color="auto"/>
                <w:left w:val="none" w:sz="0" w:space="0" w:color="auto"/>
                <w:bottom w:val="none" w:sz="0" w:space="0" w:color="auto"/>
                <w:right w:val="none" w:sz="0" w:space="0" w:color="auto"/>
              </w:divBdr>
            </w:div>
            <w:div w:id="12050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935">
      <w:bodyDiv w:val="1"/>
      <w:marLeft w:val="0"/>
      <w:marRight w:val="0"/>
      <w:marTop w:val="0"/>
      <w:marBottom w:val="0"/>
      <w:divBdr>
        <w:top w:val="none" w:sz="0" w:space="0" w:color="auto"/>
        <w:left w:val="none" w:sz="0" w:space="0" w:color="auto"/>
        <w:bottom w:val="none" w:sz="0" w:space="0" w:color="auto"/>
        <w:right w:val="none" w:sz="0" w:space="0" w:color="auto"/>
      </w:divBdr>
    </w:div>
    <w:div w:id="577130684">
      <w:bodyDiv w:val="1"/>
      <w:marLeft w:val="0"/>
      <w:marRight w:val="0"/>
      <w:marTop w:val="0"/>
      <w:marBottom w:val="0"/>
      <w:divBdr>
        <w:top w:val="none" w:sz="0" w:space="0" w:color="auto"/>
        <w:left w:val="none" w:sz="0" w:space="0" w:color="auto"/>
        <w:bottom w:val="none" w:sz="0" w:space="0" w:color="auto"/>
        <w:right w:val="none" w:sz="0" w:space="0" w:color="auto"/>
      </w:divBdr>
      <w:divsChild>
        <w:div w:id="68964049">
          <w:marLeft w:val="0"/>
          <w:marRight w:val="0"/>
          <w:marTop w:val="0"/>
          <w:marBottom w:val="0"/>
          <w:divBdr>
            <w:top w:val="none" w:sz="0" w:space="0" w:color="auto"/>
            <w:left w:val="none" w:sz="0" w:space="0" w:color="auto"/>
            <w:bottom w:val="none" w:sz="0" w:space="0" w:color="auto"/>
            <w:right w:val="none" w:sz="0" w:space="0" w:color="auto"/>
          </w:divBdr>
        </w:div>
      </w:divsChild>
    </w:div>
    <w:div w:id="585193355">
      <w:bodyDiv w:val="1"/>
      <w:marLeft w:val="0"/>
      <w:marRight w:val="0"/>
      <w:marTop w:val="0"/>
      <w:marBottom w:val="0"/>
      <w:divBdr>
        <w:top w:val="none" w:sz="0" w:space="0" w:color="auto"/>
        <w:left w:val="none" w:sz="0" w:space="0" w:color="auto"/>
        <w:bottom w:val="none" w:sz="0" w:space="0" w:color="auto"/>
        <w:right w:val="none" w:sz="0" w:space="0" w:color="auto"/>
      </w:divBdr>
      <w:divsChild>
        <w:div w:id="1452894954">
          <w:marLeft w:val="0"/>
          <w:marRight w:val="0"/>
          <w:marTop w:val="0"/>
          <w:marBottom w:val="0"/>
          <w:divBdr>
            <w:top w:val="none" w:sz="0" w:space="0" w:color="auto"/>
            <w:left w:val="none" w:sz="0" w:space="0" w:color="auto"/>
            <w:bottom w:val="none" w:sz="0" w:space="0" w:color="auto"/>
            <w:right w:val="none" w:sz="0" w:space="0" w:color="auto"/>
          </w:divBdr>
        </w:div>
      </w:divsChild>
    </w:div>
    <w:div w:id="585265077">
      <w:bodyDiv w:val="1"/>
      <w:marLeft w:val="0"/>
      <w:marRight w:val="0"/>
      <w:marTop w:val="0"/>
      <w:marBottom w:val="0"/>
      <w:divBdr>
        <w:top w:val="none" w:sz="0" w:space="0" w:color="auto"/>
        <w:left w:val="none" w:sz="0" w:space="0" w:color="auto"/>
        <w:bottom w:val="none" w:sz="0" w:space="0" w:color="auto"/>
        <w:right w:val="none" w:sz="0" w:space="0" w:color="auto"/>
      </w:divBdr>
      <w:divsChild>
        <w:div w:id="1499543000">
          <w:marLeft w:val="0"/>
          <w:marRight w:val="0"/>
          <w:marTop w:val="0"/>
          <w:marBottom w:val="0"/>
          <w:divBdr>
            <w:top w:val="none" w:sz="0" w:space="0" w:color="auto"/>
            <w:left w:val="none" w:sz="0" w:space="0" w:color="auto"/>
            <w:bottom w:val="none" w:sz="0" w:space="0" w:color="auto"/>
            <w:right w:val="none" w:sz="0" w:space="0" w:color="auto"/>
          </w:divBdr>
          <w:divsChild>
            <w:div w:id="1006131942">
              <w:marLeft w:val="0"/>
              <w:marRight w:val="0"/>
              <w:marTop w:val="0"/>
              <w:marBottom w:val="0"/>
              <w:divBdr>
                <w:top w:val="none" w:sz="0" w:space="0" w:color="auto"/>
                <w:left w:val="none" w:sz="0" w:space="0" w:color="auto"/>
                <w:bottom w:val="none" w:sz="0" w:space="0" w:color="auto"/>
                <w:right w:val="none" w:sz="0" w:space="0" w:color="auto"/>
              </w:divBdr>
              <w:divsChild>
                <w:div w:id="1256281018">
                  <w:marLeft w:val="0"/>
                  <w:marRight w:val="0"/>
                  <w:marTop w:val="0"/>
                  <w:marBottom w:val="0"/>
                  <w:divBdr>
                    <w:top w:val="none" w:sz="0" w:space="0" w:color="auto"/>
                    <w:left w:val="none" w:sz="0" w:space="0" w:color="auto"/>
                    <w:bottom w:val="none" w:sz="0" w:space="0" w:color="auto"/>
                    <w:right w:val="none" w:sz="0" w:space="0" w:color="auto"/>
                  </w:divBdr>
                </w:div>
                <w:div w:id="531454943">
                  <w:marLeft w:val="0"/>
                  <w:marRight w:val="0"/>
                  <w:marTop w:val="0"/>
                  <w:marBottom w:val="0"/>
                  <w:divBdr>
                    <w:top w:val="none" w:sz="0" w:space="0" w:color="auto"/>
                    <w:left w:val="none" w:sz="0" w:space="0" w:color="auto"/>
                    <w:bottom w:val="none" w:sz="0" w:space="0" w:color="auto"/>
                    <w:right w:val="none" w:sz="0" w:space="0" w:color="auto"/>
                  </w:divBdr>
                </w:div>
                <w:div w:id="446655453">
                  <w:marLeft w:val="0"/>
                  <w:marRight w:val="0"/>
                  <w:marTop w:val="0"/>
                  <w:marBottom w:val="0"/>
                  <w:divBdr>
                    <w:top w:val="none" w:sz="0" w:space="0" w:color="auto"/>
                    <w:left w:val="none" w:sz="0" w:space="0" w:color="auto"/>
                    <w:bottom w:val="none" w:sz="0" w:space="0" w:color="auto"/>
                    <w:right w:val="none" w:sz="0" w:space="0" w:color="auto"/>
                  </w:divBdr>
                </w:div>
                <w:div w:id="7456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7117">
          <w:marLeft w:val="0"/>
          <w:marRight w:val="0"/>
          <w:marTop w:val="0"/>
          <w:marBottom w:val="0"/>
          <w:divBdr>
            <w:top w:val="none" w:sz="0" w:space="0" w:color="auto"/>
            <w:left w:val="none" w:sz="0" w:space="0" w:color="auto"/>
            <w:bottom w:val="none" w:sz="0" w:space="0" w:color="auto"/>
            <w:right w:val="none" w:sz="0" w:space="0" w:color="auto"/>
          </w:divBdr>
          <w:divsChild>
            <w:div w:id="2087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3582">
      <w:bodyDiv w:val="1"/>
      <w:marLeft w:val="0"/>
      <w:marRight w:val="0"/>
      <w:marTop w:val="0"/>
      <w:marBottom w:val="0"/>
      <w:divBdr>
        <w:top w:val="none" w:sz="0" w:space="0" w:color="auto"/>
        <w:left w:val="none" w:sz="0" w:space="0" w:color="auto"/>
        <w:bottom w:val="none" w:sz="0" w:space="0" w:color="auto"/>
        <w:right w:val="none" w:sz="0" w:space="0" w:color="auto"/>
      </w:divBdr>
      <w:divsChild>
        <w:div w:id="2070416083">
          <w:marLeft w:val="0"/>
          <w:marRight w:val="0"/>
          <w:marTop w:val="0"/>
          <w:marBottom w:val="0"/>
          <w:divBdr>
            <w:top w:val="none" w:sz="0" w:space="0" w:color="auto"/>
            <w:left w:val="none" w:sz="0" w:space="0" w:color="auto"/>
            <w:bottom w:val="none" w:sz="0" w:space="0" w:color="auto"/>
            <w:right w:val="none" w:sz="0" w:space="0" w:color="auto"/>
          </w:divBdr>
          <w:divsChild>
            <w:div w:id="901645499">
              <w:marLeft w:val="0"/>
              <w:marRight w:val="0"/>
              <w:marTop w:val="0"/>
              <w:marBottom w:val="0"/>
              <w:divBdr>
                <w:top w:val="none" w:sz="0" w:space="0" w:color="auto"/>
                <w:left w:val="none" w:sz="0" w:space="0" w:color="auto"/>
                <w:bottom w:val="none" w:sz="0" w:space="0" w:color="auto"/>
                <w:right w:val="none" w:sz="0" w:space="0" w:color="auto"/>
              </w:divBdr>
              <w:divsChild>
                <w:div w:id="2064790182">
                  <w:marLeft w:val="0"/>
                  <w:marRight w:val="0"/>
                  <w:marTop w:val="0"/>
                  <w:marBottom w:val="0"/>
                  <w:divBdr>
                    <w:top w:val="none" w:sz="0" w:space="0" w:color="auto"/>
                    <w:left w:val="none" w:sz="0" w:space="0" w:color="auto"/>
                    <w:bottom w:val="none" w:sz="0" w:space="0" w:color="auto"/>
                    <w:right w:val="none" w:sz="0" w:space="0" w:color="auto"/>
                  </w:divBdr>
                </w:div>
                <w:div w:id="808203360">
                  <w:marLeft w:val="0"/>
                  <w:marRight w:val="0"/>
                  <w:marTop w:val="0"/>
                  <w:marBottom w:val="0"/>
                  <w:divBdr>
                    <w:top w:val="none" w:sz="0" w:space="0" w:color="auto"/>
                    <w:left w:val="none" w:sz="0" w:space="0" w:color="auto"/>
                    <w:bottom w:val="none" w:sz="0" w:space="0" w:color="auto"/>
                    <w:right w:val="none" w:sz="0" w:space="0" w:color="auto"/>
                  </w:divBdr>
                </w:div>
                <w:div w:id="1676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667">
          <w:marLeft w:val="0"/>
          <w:marRight w:val="0"/>
          <w:marTop w:val="0"/>
          <w:marBottom w:val="0"/>
          <w:divBdr>
            <w:top w:val="none" w:sz="0" w:space="0" w:color="auto"/>
            <w:left w:val="none" w:sz="0" w:space="0" w:color="auto"/>
            <w:bottom w:val="none" w:sz="0" w:space="0" w:color="auto"/>
            <w:right w:val="none" w:sz="0" w:space="0" w:color="auto"/>
          </w:divBdr>
          <w:divsChild>
            <w:div w:id="4279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560">
      <w:bodyDiv w:val="1"/>
      <w:marLeft w:val="0"/>
      <w:marRight w:val="0"/>
      <w:marTop w:val="0"/>
      <w:marBottom w:val="0"/>
      <w:divBdr>
        <w:top w:val="none" w:sz="0" w:space="0" w:color="auto"/>
        <w:left w:val="none" w:sz="0" w:space="0" w:color="auto"/>
        <w:bottom w:val="none" w:sz="0" w:space="0" w:color="auto"/>
        <w:right w:val="none" w:sz="0" w:space="0" w:color="auto"/>
      </w:divBdr>
      <w:divsChild>
        <w:div w:id="1604846193">
          <w:marLeft w:val="0"/>
          <w:marRight w:val="0"/>
          <w:marTop w:val="0"/>
          <w:marBottom w:val="0"/>
          <w:divBdr>
            <w:top w:val="none" w:sz="0" w:space="0" w:color="auto"/>
            <w:left w:val="none" w:sz="0" w:space="0" w:color="auto"/>
            <w:bottom w:val="none" w:sz="0" w:space="0" w:color="auto"/>
            <w:right w:val="none" w:sz="0" w:space="0" w:color="auto"/>
          </w:divBdr>
          <w:divsChild>
            <w:div w:id="1045638883">
              <w:marLeft w:val="0"/>
              <w:marRight w:val="0"/>
              <w:marTop w:val="0"/>
              <w:marBottom w:val="0"/>
              <w:divBdr>
                <w:top w:val="none" w:sz="0" w:space="0" w:color="auto"/>
                <w:left w:val="none" w:sz="0" w:space="0" w:color="auto"/>
                <w:bottom w:val="none" w:sz="0" w:space="0" w:color="auto"/>
                <w:right w:val="none" w:sz="0" w:space="0" w:color="auto"/>
              </w:divBdr>
              <w:divsChild>
                <w:div w:id="1564834849">
                  <w:marLeft w:val="0"/>
                  <w:marRight w:val="0"/>
                  <w:marTop w:val="0"/>
                  <w:marBottom w:val="0"/>
                  <w:divBdr>
                    <w:top w:val="none" w:sz="0" w:space="0" w:color="auto"/>
                    <w:left w:val="none" w:sz="0" w:space="0" w:color="auto"/>
                    <w:bottom w:val="none" w:sz="0" w:space="0" w:color="auto"/>
                    <w:right w:val="none" w:sz="0" w:space="0" w:color="auto"/>
                  </w:divBdr>
                </w:div>
                <w:div w:id="461920832">
                  <w:marLeft w:val="0"/>
                  <w:marRight w:val="0"/>
                  <w:marTop w:val="0"/>
                  <w:marBottom w:val="0"/>
                  <w:divBdr>
                    <w:top w:val="none" w:sz="0" w:space="0" w:color="auto"/>
                    <w:left w:val="none" w:sz="0" w:space="0" w:color="auto"/>
                    <w:bottom w:val="none" w:sz="0" w:space="0" w:color="auto"/>
                    <w:right w:val="none" w:sz="0" w:space="0" w:color="auto"/>
                  </w:divBdr>
                </w:div>
                <w:div w:id="2012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9326">
      <w:bodyDiv w:val="1"/>
      <w:marLeft w:val="0"/>
      <w:marRight w:val="0"/>
      <w:marTop w:val="0"/>
      <w:marBottom w:val="0"/>
      <w:divBdr>
        <w:top w:val="none" w:sz="0" w:space="0" w:color="auto"/>
        <w:left w:val="none" w:sz="0" w:space="0" w:color="auto"/>
        <w:bottom w:val="none" w:sz="0" w:space="0" w:color="auto"/>
        <w:right w:val="none" w:sz="0" w:space="0" w:color="auto"/>
      </w:divBdr>
      <w:divsChild>
        <w:div w:id="899749924">
          <w:marLeft w:val="0"/>
          <w:marRight w:val="0"/>
          <w:marTop w:val="0"/>
          <w:marBottom w:val="0"/>
          <w:divBdr>
            <w:top w:val="none" w:sz="0" w:space="0" w:color="auto"/>
            <w:left w:val="none" w:sz="0" w:space="0" w:color="auto"/>
            <w:bottom w:val="none" w:sz="0" w:space="0" w:color="auto"/>
            <w:right w:val="none" w:sz="0" w:space="0" w:color="auto"/>
          </w:divBdr>
        </w:div>
      </w:divsChild>
    </w:div>
    <w:div w:id="641469460">
      <w:bodyDiv w:val="1"/>
      <w:marLeft w:val="0"/>
      <w:marRight w:val="0"/>
      <w:marTop w:val="0"/>
      <w:marBottom w:val="0"/>
      <w:divBdr>
        <w:top w:val="none" w:sz="0" w:space="0" w:color="auto"/>
        <w:left w:val="none" w:sz="0" w:space="0" w:color="auto"/>
        <w:bottom w:val="none" w:sz="0" w:space="0" w:color="auto"/>
        <w:right w:val="none" w:sz="0" w:space="0" w:color="auto"/>
      </w:divBdr>
      <w:divsChild>
        <w:div w:id="822703130">
          <w:marLeft w:val="0"/>
          <w:marRight w:val="0"/>
          <w:marTop w:val="0"/>
          <w:marBottom w:val="0"/>
          <w:divBdr>
            <w:top w:val="none" w:sz="0" w:space="0" w:color="auto"/>
            <w:left w:val="none" w:sz="0" w:space="0" w:color="auto"/>
            <w:bottom w:val="none" w:sz="0" w:space="0" w:color="auto"/>
            <w:right w:val="none" w:sz="0" w:space="0" w:color="auto"/>
          </w:divBdr>
        </w:div>
      </w:divsChild>
    </w:div>
    <w:div w:id="653409915">
      <w:bodyDiv w:val="1"/>
      <w:marLeft w:val="0"/>
      <w:marRight w:val="0"/>
      <w:marTop w:val="0"/>
      <w:marBottom w:val="0"/>
      <w:divBdr>
        <w:top w:val="none" w:sz="0" w:space="0" w:color="auto"/>
        <w:left w:val="none" w:sz="0" w:space="0" w:color="auto"/>
        <w:bottom w:val="none" w:sz="0" w:space="0" w:color="auto"/>
        <w:right w:val="none" w:sz="0" w:space="0" w:color="auto"/>
      </w:divBdr>
      <w:divsChild>
        <w:div w:id="2136216241">
          <w:marLeft w:val="0"/>
          <w:marRight w:val="0"/>
          <w:marTop w:val="0"/>
          <w:marBottom w:val="0"/>
          <w:divBdr>
            <w:top w:val="none" w:sz="0" w:space="0" w:color="auto"/>
            <w:left w:val="none" w:sz="0" w:space="0" w:color="auto"/>
            <w:bottom w:val="none" w:sz="0" w:space="0" w:color="auto"/>
            <w:right w:val="none" w:sz="0" w:space="0" w:color="auto"/>
          </w:divBdr>
        </w:div>
      </w:divsChild>
    </w:div>
    <w:div w:id="653727011">
      <w:bodyDiv w:val="1"/>
      <w:marLeft w:val="0"/>
      <w:marRight w:val="0"/>
      <w:marTop w:val="0"/>
      <w:marBottom w:val="0"/>
      <w:divBdr>
        <w:top w:val="none" w:sz="0" w:space="0" w:color="auto"/>
        <w:left w:val="none" w:sz="0" w:space="0" w:color="auto"/>
        <w:bottom w:val="none" w:sz="0" w:space="0" w:color="auto"/>
        <w:right w:val="none" w:sz="0" w:space="0" w:color="auto"/>
      </w:divBdr>
    </w:div>
    <w:div w:id="657199032">
      <w:bodyDiv w:val="1"/>
      <w:marLeft w:val="0"/>
      <w:marRight w:val="0"/>
      <w:marTop w:val="0"/>
      <w:marBottom w:val="0"/>
      <w:divBdr>
        <w:top w:val="none" w:sz="0" w:space="0" w:color="auto"/>
        <w:left w:val="none" w:sz="0" w:space="0" w:color="auto"/>
        <w:bottom w:val="none" w:sz="0" w:space="0" w:color="auto"/>
        <w:right w:val="none" w:sz="0" w:space="0" w:color="auto"/>
      </w:divBdr>
      <w:divsChild>
        <w:div w:id="1262563584">
          <w:marLeft w:val="0"/>
          <w:marRight w:val="0"/>
          <w:marTop w:val="0"/>
          <w:marBottom w:val="0"/>
          <w:divBdr>
            <w:top w:val="none" w:sz="0" w:space="0" w:color="auto"/>
            <w:left w:val="none" w:sz="0" w:space="0" w:color="auto"/>
            <w:bottom w:val="none" w:sz="0" w:space="0" w:color="auto"/>
            <w:right w:val="none" w:sz="0" w:space="0" w:color="auto"/>
          </w:divBdr>
        </w:div>
      </w:divsChild>
    </w:div>
    <w:div w:id="662003836">
      <w:bodyDiv w:val="1"/>
      <w:marLeft w:val="0"/>
      <w:marRight w:val="0"/>
      <w:marTop w:val="0"/>
      <w:marBottom w:val="0"/>
      <w:divBdr>
        <w:top w:val="none" w:sz="0" w:space="0" w:color="auto"/>
        <w:left w:val="none" w:sz="0" w:space="0" w:color="auto"/>
        <w:bottom w:val="none" w:sz="0" w:space="0" w:color="auto"/>
        <w:right w:val="none" w:sz="0" w:space="0" w:color="auto"/>
      </w:divBdr>
      <w:divsChild>
        <w:div w:id="347490043">
          <w:marLeft w:val="0"/>
          <w:marRight w:val="0"/>
          <w:marTop w:val="0"/>
          <w:marBottom w:val="0"/>
          <w:divBdr>
            <w:top w:val="none" w:sz="0" w:space="0" w:color="auto"/>
            <w:left w:val="none" w:sz="0" w:space="0" w:color="auto"/>
            <w:bottom w:val="none" w:sz="0" w:space="0" w:color="auto"/>
            <w:right w:val="none" w:sz="0" w:space="0" w:color="auto"/>
          </w:divBdr>
        </w:div>
      </w:divsChild>
    </w:div>
    <w:div w:id="663780370">
      <w:bodyDiv w:val="1"/>
      <w:marLeft w:val="0"/>
      <w:marRight w:val="0"/>
      <w:marTop w:val="0"/>
      <w:marBottom w:val="0"/>
      <w:divBdr>
        <w:top w:val="none" w:sz="0" w:space="0" w:color="auto"/>
        <w:left w:val="none" w:sz="0" w:space="0" w:color="auto"/>
        <w:bottom w:val="none" w:sz="0" w:space="0" w:color="auto"/>
        <w:right w:val="none" w:sz="0" w:space="0" w:color="auto"/>
      </w:divBdr>
      <w:divsChild>
        <w:div w:id="1212233761">
          <w:marLeft w:val="0"/>
          <w:marRight w:val="0"/>
          <w:marTop w:val="0"/>
          <w:marBottom w:val="0"/>
          <w:divBdr>
            <w:top w:val="none" w:sz="0" w:space="0" w:color="auto"/>
            <w:left w:val="none" w:sz="0" w:space="0" w:color="auto"/>
            <w:bottom w:val="none" w:sz="0" w:space="0" w:color="auto"/>
            <w:right w:val="none" w:sz="0" w:space="0" w:color="auto"/>
          </w:divBdr>
        </w:div>
      </w:divsChild>
    </w:div>
    <w:div w:id="667753007">
      <w:bodyDiv w:val="1"/>
      <w:marLeft w:val="0"/>
      <w:marRight w:val="0"/>
      <w:marTop w:val="0"/>
      <w:marBottom w:val="0"/>
      <w:divBdr>
        <w:top w:val="none" w:sz="0" w:space="0" w:color="auto"/>
        <w:left w:val="none" w:sz="0" w:space="0" w:color="auto"/>
        <w:bottom w:val="none" w:sz="0" w:space="0" w:color="auto"/>
        <w:right w:val="none" w:sz="0" w:space="0" w:color="auto"/>
      </w:divBdr>
      <w:divsChild>
        <w:div w:id="260379687">
          <w:marLeft w:val="0"/>
          <w:marRight w:val="0"/>
          <w:marTop w:val="0"/>
          <w:marBottom w:val="0"/>
          <w:divBdr>
            <w:top w:val="none" w:sz="0" w:space="0" w:color="auto"/>
            <w:left w:val="none" w:sz="0" w:space="0" w:color="auto"/>
            <w:bottom w:val="none" w:sz="0" w:space="0" w:color="auto"/>
            <w:right w:val="none" w:sz="0" w:space="0" w:color="auto"/>
          </w:divBdr>
        </w:div>
      </w:divsChild>
    </w:div>
    <w:div w:id="691954362">
      <w:bodyDiv w:val="1"/>
      <w:marLeft w:val="0"/>
      <w:marRight w:val="0"/>
      <w:marTop w:val="0"/>
      <w:marBottom w:val="0"/>
      <w:divBdr>
        <w:top w:val="none" w:sz="0" w:space="0" w:color="auto"/>
        <w:left w:val="none" w:sz="0" w:space="0" w:color="auto"/>
        <w:bottom w:val="none" w:sz="0" w:space="0" w:color="auto"/>
        <w:right w:val="none" w:sz="0" w:space="0" w:color="auto"/>
      </w:divBdr>
      <w:divsChild>
        <w:div w:id="1474054992">
          <w:marLeft w:val="0"/>
          <w:marRight w:val="0"/>
          <w:marTop w:val="0"/>
          <w:marBottom w:val="0"/>
          <w:divBdr>
            <w:top w:val="none" w:sz="0" w:space="0" w:color="auto"/>
            <w:left w:val="none" w:sz="0" w:space="0" w:color="auto"/>
            <w:bottom w:val="none" w:sz="0" w:space="0" w:color="auto"/>
            <w:right w:val="none" w:sz="0" w:space="0" w:color="auto"/>
          </w:divBdr>
          <w:divsChild>
            <w:div w:id="2113628243">
              <w:marLeft w:val="0"/>
              <w:marRight w:val="0"/>
              <w:marTop w:val="0"/>
              <w:marBottom w:val="0"/>
              <w:divBdr>
                <w:top w:val="none" w:sz="0" w:space="0" w:color="auto"/>
                <w:left w:val="none" w:sz="0" w:space="0" w:color="auto"/>
                <w:bottom w:val="none" w:sz="0" w:space="0" w:color="auto"/>
                <w:right w:val="none" w:sz="0" w:space="0" w:color="auto"/>
              </w:divBdr>
              <w:divsChild>
                <w:div w:id="1691839283">
                  <w:marLeft w:val="0"/>
                  <w:marRight w:val="0"/>
                  <w:marTop w:val="0"/>
                  <w:marBottom w:val="0"/>
                  <w:divBdr>
                    <w:top w:val="none" w:sz="0" w:space="0" w:color="auto"/>
                    <w:left w:val="none" w:sz="0" w:space="0" w:color="auto"/>
                    <w:bottom w:val="none" w:sz="0" w:space="0" w:color="auto"/>
                    <w:right w:val="none" w:sz="0" w:space="0" w:color="auto"/>
                  </w:divBdr>
                </w:div>
                <w:div w:id="1019357735">
                  <w:marLeft w:val="0"/>
                  <w:marRight w:val="0"/>
                  <w:marTop w:val="0"/>
                  <w:marBottom w:val="0"/>
                  <w:divBdr>
                    <w:top w:val="none" w:sz="0" w:space="0" w:color="auto"/>
                    <w:left w:val="none" w:sz="0" w:space="0" w:color="auto"/>
                    <w:bottom w:val="none" w:sz="0" w:space="0" w:color="auto"/>
                    <w:right w:val="none" w:sz="0" w:space="0" w:color="auto"/>
                  </w:divBdr>
                </w:div>
                <w:div w:id="658386774">
                  <w:marLeft w:val="0"/>
                  <w:marRight w:val="0"/>
                  <w:marTop w:val="0"/>
                  <w:marBottom w:val="0"/>
                  <w:divBdr>
                    <w:top w:val="none" w:sz="0" w:space="0" w:color="auto"/>
                    <w:left w:val="none" w:sz="0" w:space="0" w:color="auto"/>
                    <w:bottom w:val="none" w:sz="0" w:space="0" w:color="auto"/>
                    <w:right w:val="none" w:sz="0" w:space="0" w:color="auto"/>
                  </w:divBdr>
                </w:div>
                <w:div w:id="428546259">
                  <w:marLeft w:val="0"/>
                  <w:marRight w:val="0"/>
                  <w:marTop w:val="0"/>
                  <w:marBottom w:val="0"/>
                  <w:divBdr>
                    <w:top w:val="none" w:sz="0" w:space="0" w:color="auto"/>
                    <w:left w:val="none" w:sz="0" w:space="0" w:color="auto"/>
                    <w:bottom w:val="none" w:sz="0" w:space="0" w:color="auto"/>
                    <w:right w:val="none" w:sz="0" w:space="0" w:color="auto"/>
                  </w:divBdr>
                </w:div>
                <w:div w:id="1600943441">
                  <w:marLeft w:val="0"/>
                  <w:marRight w:val="0"/>
                  <w:marTop w:val="0"/>
                  <w:marBottom w:val="0"/>
                  <w:divBdr>
                    <w:top w:val="none" w:sz="0" w:space="0" w:color="auto"/>
                    <w:left w:val="none" w:sz="0" w:space="0" w:color="auto"/>
                    <w:bottom w:val="none" w:sz="0" w:space="0" w:color="auto"/>
                    <w:right w:val="none" w:sz="0" w:space="0" w:color="auto"/>
                  </w:divBdr>
                </w:div>
                <w:div w:id="1286887291">
                  <w:marLeft w:val="0"/>
                  <w:marRight w:val="0"/>
                  <w:marTop w:val="0"/>
                  <w:marBottom w:val="0"/>
                  <w:divBdr>
                    <w:top w:val="none" w:sz="0" w:space="0" w:color="auto"/>
                    <w:left w:val="none" w:sz="0" w:space="0" w:color="auto"/>
                    <w:bottom w:val="none" w:sz="0" w:space="0" w:color="auto"/>
                    <w:right w:val="none" w:sz="0" w:space="0" w:color="auto"/>
                  </w:divBdr>
                </w:div>
                <w:div w:id="784813094">
                  <w:marLeft w:val="0"/>
                  <w:marRight w:val="0"/>
                  <w:marTop w:val="0"/>
                  <w:marBottom w:val="0"/>
                  <w:divBdr>
                    <w:top w:val="none" w:sz="0" w:space="0" w:color="auto"/>
                    <w:left w:val="none" w:sz="0" w:space="0" w:color="auto"/>
                    <w:bottom w:val="none" w:sz="0" w:space="0" w:color="auto"/>
                    <w:right w:val="none" w:sz="0" w:space="0" w:color="auto"/>
                  </w:divBdr>
                </w:div>
                <w:div w:id="1995987954">
                  <w:marLeft w:val="0"/>
                  <w:marRight w:val="0"/>
                  <w:marTop w:val="0"/>
                  <w:marBottom w:val="0"/>
                  <w:divBdr>
                    <w:top w:val="none" w:sz="0" w:space="0" w:color="auto"/>
                    <w:left w:val="none" w:sz="0" w:space="0" w:color="auto"/>
                    <w:bottom w:val="none" w:sz="0" w:space="0" w:color="auto"/>
                    <w:right w:val="none" w:sz="0" w:space="0" w:color="auto"/>
                  </w:divBdr>
                </w:div>
                <w:div w:id="1787769852">
                  <w:marLeft w:val="0"/>
                  <w:marRight w:val="0"/>
                  <w:marTop w:val="0"/>
                  <w:marBottom w:val="0"/>
                  <w:divBdr>
                    <w:top w:val="none" w:sz="0" w:space="0" w:color="auto"/>
                    <w:left w:val="none" w:sz="0" w:space="0" w:color="auto"/>
                    <w:bottom w:val="none" w:sz="0" w:space="0" w:color="auto"/>
                    <w:right w:val="none" w:sz="0" w:space="0" w:color="auto"/>
                  </w:divBdr>
                </w:div>
                <w:div w:id="1921283044">
                  <w:marLeft w:val="0"/>
                  <w:marRight w:val="0"/>
                  <w:marTop w:val="0"/>
                  <w:marBottom w:val="0"/>
                  <w:divBdr>
                    <w:top w:val="none" w:sz="0" w:space="0" w:color="auto"/>
                    <w:left w:val="none" w:sz="0" w:space="0" w:color="auto"/>
                    <w:bottom w:val="none" w:sz="0" w:space="0" w:color="auto"/>
                    <w:right w:val="none" w:sz="0" w:space="0" w:color="auto"/>
                  </w:divBdr>
                </w:div>
                <w:div w:id="374892259">
                  <w:marLeft w:val="0"/>
                  <w:marRight w:val="0"/>
                  <w:marTop w:val="0"/>
                  <w:marBottom w:val="0"/>
                  <w:divBdr>
                    <w:top w:val="none" w:sz="0" w:space="0" w:color="auto"/>
                    <w:left w:val="none" w:sz="0" w:space="0" w:color="auto"/>
                    <w:bottom w:val="none" w:sz="0" w:space="0" w:color="auto"/>
                    <w:right w:val="none" w:sz="0" w:space="0" w:color="auto"/>
                  </w:divBdr>
                </w:div>
                <w:div w:id="881210330">
                  <w:marLeft w:val="0"/>
                  <w:marRight w:val="0"/>
                  <w:marTop w:val="0"/>
                  <w:marBottom w:val="0"/>
                  <w:divBdr>
                    <w:top w:val="none" w:sz="0" w:space="0" w:color="auto"/>
                    <w:left w:val="none" w:sz="0" w:space="0" w:color="auto"/>
                    <w:bottom w:val="none" w:sz="0" w:space="0" w:color="auto"/>
                    <w:right w:val="none" w:sz="0" w:space="0" w:color="auto"/>
                  </w:divBdr>
                </w:div>
                <w:div w:id="1203982040">
                  <w:marLeft w:val="0"/>
                  <w:marRight w:val="0"/>
                  <w:marTop w:val="0"/>
                  <w:marBottom w:val="0"/>
                  <w:divBdr>
                    <w:top w:val="none" w:sz="0" w:space="0" w:color="auto"/>
                    <w:left w:val="none" w:sz="0" w:space="0" w:color="auto"/>
                    <w:bottom w:val="none" w:sz="0" w:space="0" w:color="auto"/>
                    <w:right w:val="none" w:sz="0" w:space="0" w:color="auto"/>
                  </w:divBdr>
                </w:div>
                <w:div w:id="1094592129">
                  <w:marLeft w:val="0"/>
                  <w:marRight w:val="0"/>
                  <w:marTop w:val="0"/>
                  <w:marBottom w:val="0"/>
                  <w:divBdr>
                    <w:top w:val="none" w:sz="0" w:space="0" w:color="auto"/>
                    <w:left w:val="none" w:sz="0" w:space="0" w:color="auto"/>
                    <w:bottom w:val="none" w:sz="0" w:space="0" w:color="auto"/>
                    <w:right w:val="none" w:sz="0" w:space="0" w:color="auto"/>
                  </w:divBdr>
                </w:div>
                <w:div w:id="1125083191">
                  <w:marLeft w:val="0"/>
                  <w:marRight w:val="0"/>
                  <w:marTop w:val="0"/>
                  <w:marBottom w:val="0"/>
                  <w:divBdr>
                    <w:top w:val="none" w:sz="0" w:space="0" w:color="auto"/>
                    <w:left w:val="none" w:sz="0" w:space="0" w:color="auto"/>
                    <w:bottom w:val="none" w:sz="0" w:space="0" w:color="auto"/>
                    <w:right w:val="none" w:sz="0" w:space="0" w:color="auto"/>
                  </w:divBdr>
                </w:div>
                <w:div w:id="805388706">
                  <w:marLeft w:val="0"/>
                  <w:marRight w:val="0"/>
                  <w:marTop w:val="0"/>
                  <w:marBottom w:val="0"/>
                  <w:divBdr>
                    <w:top w:val="none" w:sz="0" w:space="0" w:color="auto"/>
                    <w:left w:val="none" w:sz="0" w:space="0" w:color="auto"/>
                    <w:bottom w:val="none" w:sz="0" w:space="0" w:color="auto"/>
                    <w:right w:val="none" w:sz="0" w:space="0" w:color="auto"/>
                  </w:divBdr>
                </w:div>
                <w:div w:id="154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3082">
      <w:bodyDiv w:val="1"/>
      <w:marLeft w:val="0"/>
      <w:marRight w:val="0"/>
      <w:marTop w:val="0"/>
      <w:marBottom w:val="0"/>
      <w:divBdr>
        <w:top w:val="none" w:sz="0" w:space="0" w:color="auto"/>
        <w:left w:val="none" w:sz="0" w:space="0" w:color="auto"/>
        <w:bottom w:val="none" w:sz="0" w:space="0" w:color="auto"/>
        <w:right w:val="none" w:sz="0" w:space="0" w:color="auto"/>
      </w:divBdr>
      <w:divsChild>
        <w:div w:id="81688682">
          <w:marLeft w:val="0"/>
          <w:marRight w:val="0"/>
          <w:marTop w:val="0"/>
          <w:marBottom w:val="0"/>
          <w:divBdr>
            <w:top w:val="none" w:sz="0" w:space="0" w:color="auto"/>
            <w:left w:val="none" w:sz="0" w:space="0" w:color="auto"/>
            <w:bottom w:val="none" w:sz="0" w:space="0" w:color="auto"/>
            <w:right w:val="none" w:sz="0" w:space="0" w:color="auto"/>
          </w:divBdr>
        </w:div>
      </w:divsChild>
    </w:div>
    <w:div w:id="696733229">
      <w:bodyDiv w:val="1"/>
      <w:marLeft w:val="0"/>
      <w:marRight w:val="0"/>
      <w:marTop w:val="0"/>
      <w:marBottom w:val="0"/>
      <w:divBdr>
        <w:top w:val="none" w:sz="0" w:space="0" w:color="auto"/>
        <w:left w:val="none" w:sz="0" w:space="0" w:color="auto"/>
        <w:bottom w:val="none" w:sz="0" w:space="0" w:color="auto"/>
        <w:right w:val="none" w:sz="0" w:space="0" w:color="auto"/>
      </w:divBdr>
      <w:divsChild>
        <w:div w:id="1856962990">
          <w:marLeft w:val="0"/>
          <w:marRight w:val="0"/>
          <w:marTop w:val="0"/>
          <w:marBottom w:val="0"/>
          <w:divBdr>
            <w:top w:val="none" w:sz="0" w:space="0" w:color="auto"/>
            <w:left w:val="none" w:sz="0" w:space="0" w:color="auto"/>
            <w:bottom w:val="none" w:sz="0" w:space="0" w:color="auto"/>
            <w:right w:val="none" w:sz="0" w:space="0" w:color="auto"/>
          </w:divBdr>
        </w:div>
      </w:divsChild>
    </w:div>
    <w:div w:id="700859705">
      <w:bodyDiv w:val="1"/>
      <w:marLeft w:val="0"/>
      <w:marRight w:val="0"/>
      <w:marTop w:val="0"/>
      <w:marBottom w:val="0"/>
      <w:divBdr>
        <w:top w:val="none" w:sz="0" w:space="0" w:color="auto"/>
        <w:left w:val="none" w:sz="0" w:space="0" w:color="auto"/>
        <w:bottom w:val="none" w:sz="0" w:space="0" w:color="auto"/>
        <w:right w:val="none" w:sz="0" w:space="0" w:color="auto"/>
      </w:divBdr>
    </w:div>
    <w:div w:id="701588469">
      <w:bodyDiv w:val="1"/>
      <w:marLeft w:val="0"/>
      <w:marRight w:val="0"/>
      <w:marTop w:val="0"/>
      <w:marBottom w:val="0"/>
      <w:divBdr>
        <w:top w:val="none" w:sz="0" w:space="0" w:color="auto"/>
        <w:left w:val="none" w:sz="0" w:space="0" w:color="auto"/>
        <w:bottom w:val="none" w:sz="0" w:space="0" w:color="auto"/>
        <w:right w:val="none" w:sz="0" w:space="0" w:color="auto"/>
      </w:divBdr>
      <w:divsChild>
        <w:div w:id="1195073167">
          <w:marLeft w:val="0"/>
          <w:marRight w:val="0"/>
          <w:marTop w:val="0"/>
          <w:marBottom w:val="0"/>
          <w:divBdr>
            <w:top w:val="none" w:sz="0" w:space="0" w:color="auto"/>
            <w:left w:val="none" w:sz="0" w:space="0" w:color="auto"/>
            <w:bottom w:val="none" w:sz="0" w:space="0" w:color="auto"/>
            <w:right w:val="none" w:sz="0" w:space="0" w:color="auto"/>
          </w:divBdr>
          <w:divsChild>
            <w:div w:id="1485776411">
              <w:marLeft w:val="0"/>
              <w:marRight w:val="0"/>
              <w:marTop w:val="0"/>
              <w:marBottom w:val="0"/>
              <w:divBdr>
                <w:top w:val="none" w:sz="0" w:space="0" w:color="auto"/>
                <w:left w:val="none" w:sz="0" w:space="0" w:color="auto"/>
                <w:bottom w:val="none" w:sz="0" w:space="0" w:color="auto"/>
                <w:right w:val="none" w:sz="0" w:space="0" w:color="auto"/>
              </w:divBdr>
            </w:div>
            <w:div w:id="1967273063">
              <w:marLeft w:val="0"/>
              <w:marRight w:val="0"/>
              <w:marTop w:val="0"/>
              <w:marBottom w:val="0"/>
              <w:divBdr>
                <w:top w:val="none" w:sz="0" w:space="0" w:color="auto"/>
                <w:left w:val="none" w:sz="0" w:space="0" w:color="auto"/>
                <w:bottom w:val="none" w:sz="0" w:space="0" w:color="auto"/>
                <w:right w:val="none" w:sz="0" w:space="0" w:color="auto"/>
              </w:divBdr>
            </w:div>
            <w:div w:id="17438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7138">
      <w:bodyDiv w:val="1"/>
      <w:marLeft w:val="0"/>
      <w:marRight w:val="0"/>
      <w:marTop w:val="0"/>
      <w:marBottom w:val="0"/>
      <w:divBdr>
        <w:top w:val="none" w:sz="0" w:space="0" w:color="auto"/>
        <w:left w:val="none" w:sz="0" w:space="0" w:color="auto"/>
        <w:bottom w:val="none" w:sz="0" w:space="0" w:color="auto"/>
        <w:right w:val="none" w:sz="0" w:space="0" w:color="auto"/>
      </w:divBdr>
      <w:divsChild>
        <w:div w:id="699359226">
          <w:marLeft w:val="0"/>
          <w:marRight w:val="0"/>
          <w:marTop w:val="0"/>
          <w:marBottom w:val="0"/>
          <w:divBdr>
            <w:top w:val="none" w:sz="0" w:space="0" w:color="auto"/>
            <w:left w:val="none" w:sz="0" w:space="0" w:color="auto"/>
            <w:bottom w:val="none" w:sz="0" w:space="0" w:color="auto"/>
            <w:right w:val="none" w:sz="0" w:space="0" w:color="auto"/>
          </w:divBdr>
        </w:div>
      </w:divsChild>
    </w:div>
    <w:div w:id="762149889">
      <w:bodyDiv w:val="1"/>
      <w:marLeft w:val="0"/>
      <w:marRight w:val="0"/>
      <w:marTop w:val="0"/>
      <w:marBottom w:val="0"/>
      <w:divBdr>
        <w:top w:val="none" w:sz="0" w:space="0" w:color="auto"/>
        <w:left w:val="none" w:sz="0" w:space="0" w:color="auto"/>
        <w:bottom w:val="none" w:sz="0" w:space="0" w:color="auto"/>
        <w:right w:val="none" w:sz="0" w:space="0" w:color="auto"/>
      </w:divBdr>
      <w:divsChild>
        <w:div w:id="1194922857">
          <w:marLeft w:val="0"/>
          <w:marRight w:val="0"/>
          <w:marTop w:val="0"/>
          <w:marBottom w:val="0"/>
          <w:divBdr>
            <w:top w:val="none" w:sz="0" w:space="0" w:color="auto"/>
            <w:left w:val="none" w:sz="0" w:space="0" w:color="auto"/>
            <w:bottom w:val="none" w:sz="0" w:space="0" w:color="auto"/>
            <w:right w:val="none" w:sz="0" w:space="0" w:color="auto"/>
          </w:divBdr>
        </w:div>
      </w:divsChild>
    </w:div>
    <w:div w:id="766928971">
      <w:bodyDiv w:val="1"/>
      <w:marLeft w:val="0"/>
      <w:marRight w:val="0"/>
      <w:marTop w:val="0"/>
      <w:marBottom w:val="0"/>
      <w:divBdr>
        <w:top w:val="none" w:sz="0" w:space="0" w:color="auto"/>
        <w:left w:val="none" w:sz="0" w:space="0" w:color="auto"/>
        <w:bottom w:val="none" w:sz="0" w:space="0" w:color="auto"/>
        <w:right w:val="none" w:sz="0" w:space="0" w:color="auto"/>
      </w:divBdr>
      <w:divsChild>
        <w:div w:id="1872066965">
          <w:marLeft w:val="0"/>
          <w:marRight w:val="0"/>
          <w:marTop w:val="0"/>
          <w:marBottom w:val="0"/>
          <w:divBdr>
            <w:top w:val="none" w:sz="0" w:space="0" w:color="auto"/>
            <w:left w:val="none" w:sz="0" w:space="0" w:color="auto"/>
            <w:bottom w:val="none" w:sz="0" w:space="0" w:color="auto"/>
            <w:right w:val="none" w:sz="0" w:space="0" w:color="auto"/>
          </w:divBdr>
        </w:div>
      </w:divsChild>
    </w:div>
    <w:div w:id="768544417">
      <w:bodyDiv w:val="1"/>
      <w:marLeft w:val="0"/>
      <w:marRight w:val="0"/>
      <w:marTop w:val="0"/>
      <w:marBottom w:val="0"/>
      <w:divBdr>
        <w:top w:val="none" w:sz="0" w:space="0" w:color="auto"/>
        <w:left w:val="none" w:sz="0" w:space="0" w:color="auto"/>
        <w:bottom w:val="none" w:sz="0" w:space="0" w:color="auto"/>
        <w:right w:val="none" w:sz="0" w:space="0" w:color="auto"/>
      </w:divBdr>
      <w:divsChild>
        <w:div w:id="343636118">
          <w:marLeft w:val="0"/>
          <w:marRight w:val="0"/>
          <w:marTop w:val="0"/>
          <w:marBottom w:val="0"/>
          <w:divBdr>
            <w:top w:val="none" w:sz="0" w:space="0" w:color="auto"/>
            <w:left w:val="none" w:sz="0" w:space="0" w:color="auto"/>
            <w:bottom w:val="none" w:sz="0" w:space="0" w:color="auto"/>
            <w:right w:val="none" w:sz="0" w:space="0" w:color="auto"/>
          </w:divBdr>
        </w:div>
      </w:divsChild>
    </w:div>
    <w:div w:id="768965968">
      <w:bodyDiv w:val="1"/>
      <w:marLeft w:val="0"/>
      <w:marRight w:val="0"/>
      <w:marTop w:val="0"/>
      <w:marBottom w:val="0"/>
      <w:divBdr>
        <w:top w:val="none" w:sz="0" w:space="0" w:color="auto"/>
        <w:left w:val="none" w:sz="0" w:space="0" w:color="auto"/>
        <w:bottom w:val="none" w:sz="0" w:space="0" w:color="auto"/>
        <w:right w:val="none" w:sz="0" w:space="0" w:color="auto"/>
      </w:divBdr>
    </w:div>
    <w:div w:id="771972745">
      <w:bodyDiv w:val="1"/>
      <w:marLeft w:val="0"/>
      <w:marRight w:val="0"/>
      <w:marTop w:val="0"/>
      <w:marBottom w:val="0"/>
      <w:divBdr>
        <w:top w:val="none" w:sz="0" w:space="0" w:color="auto"/>
        <w:left w:val="none" w:sz="0" w:space="0" w:color="auto"/>
        <w:bottom w:val="none" w:sz="0" w:space="0" w:color="auto"/>
        <w:right w:val="none" w:sz="0" w:space="0" w:color="auto"/>
      </w:divBdr>
      <w:divsChild>
        <w:div w:id="1212771604">
          <w:marLeft w:val="0"/>
          <w:marRight w:val="0"/>
          <w:marTop w:val="0"/>
          <w:marBottom w:val="0"/>
          <w:divBdr>
            <w:top w:val="none" w:sz="0" w:space="0" w:color="auto"/>
            <w:left w:val="none" w:sz="0" w:space="0" w:color="auto"/>
            <w:bottom w:val="none" w:sz="0" w:space="0" w:color="auto"/>
            <w:right w:val="none" w:sz="0" w:space="0" w:color="auto"/>
          </w:divBdr>
        </w:div>
      </w:divsChild>
    </w:div>
    <w:div w:id="786199026">
      <w:bodyDiv w:val="1"/>
      <w:marLeft w:val="0"/>
      <w:marRight w:val="0"/>
      <w:marTop w:val="0"/>
      <w:marBottom w:val="0"/>
      <w:divBdr>
        <w:top w:val="none" w:sz="0" w:space="0" w:color="auto"/>
        <w:left w:val="none" w:sz="0" w:space="0" w:color="auto"/>
        <w:bottom w:val="none" w:sz="0" w:space="0" w:color="auto"/>
        <w:right w:val="none" w:sz="0" w:space="0" w:color="auto"/>
      </w:divBdr>
      <w:divsChild>
        <w:div w:id="731389078">
          <w:marLeft w:val="0"/>
          <w:marRight w:val="0"/>
          <w:marTop w:val="0"/>
          <w:marBottom w:val="0"/>
          <w:divBdr>
            <w:top w:val="none" w:sz="0" w:space="0" w:color="auto"/>
            <w:left w:val="none" w:sz="0" w:space="0" w:color="auto"/>
            <w:bottom w:val="none" w:sz="0" w:space="0" w:color="auto"/>
            <w:right w:val="none" w:sz="0" w:space="0" w:color="auto"/>
          </w:divBdr>
        </w:div>
      </w:divsChild>
    </w:div>
    <w:div w:id="789518609">
      <w:bodyDiv w:val="1"/>
      <w:marLeft w:val="0"/>
      <w:marRight w:val="0"/>
      <w:marTop w:val="0"/>
      <w:marBottom w:val="0"/>
      <w:divBdr>
        <w:top w:val="none" w:sz="0" w:space="0" w:color="auto"/>
        <w:left w:val="none" w:sz="0" w:space="0" w:color="auto"/>
        <w:bottom w:val="none" w:sz="0" w:space="0" w:color="auto"/>
        <w:right w:val="none" w:sz="0" w:space="0" w:color="auto"/>
      </w:divBdr>
      <w:divsChild>
        <w:div w:id="317850218">
          <w:marLeft w:val="0"/>
          <w:marRight w:val="0"/>
          <w:marTop w:val="0"/>
          <w:marBottom w:val="0"/>
          <w:divBdr>
            <w:top w:val="none" w:sz="0" w:space="0" w:color="auto"/>
            <w:left w:val="none" w:sz="0" w:space="0" w:color="auto"/>
            <w:bottom w:val="none" w:sz="0" w:space="0" w:color="auto"/>
            <w:right w:val="none" w:sz="0" w:space="0" w:color="auto"/>
          </w:divBdr>
        </w:div>
      </w:divsChild>
    </w:div>
    <w:div w:id="802161167">
      <w:bodyDiv w:val="1"/>
      <w:marLeft w:val="0"/>
      <w:marRight w:val="0"/>
      <w:marTop w:val="0"/>
      <w:marBottom w:val="0"/>
      <w:divBdr>
        <w:top w:val="none" w:sz="0" w:space="0" w:color="auto"/>
        <w:left w:val="none" w:sz="0" w:space="0" w:color="auto"/>
        <w:bottom w:val="none" w:sz="0" w:space="0" w:color="auto"/>
        <w:right w:val="none" w:sz="0" w:space="0" w:color="auto"/>
      </w:divBdr>
      <w:divsChild>
        <w:div w:id="5120157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847524583">
      <w:bodyDiv w:val="1"/>
      <w:marLeft w:val="0"/>
      <w:marRight w:val="0"/>
      <w:marTop w:val="0"/>
      <w:marBottom w:val="0"/>
      <w:divBdr>
        <w:top w:val="none" w:sz="0" w:space="0" w:color="auto"/>
        <w:left w:val="none" w:sz="0" w:space="0" w:color="auto"/>
        <w:bottom w:val="none" w:sz="0" w:space="0" w:color="auto"/>
        <w:right w:val="none" w:sz="0" w:space="0" w:color="auto"/>
      </w:divBdr>
      <w:divsChild>
        <w:div w:id="1795172600">
          <w:marLeft w:val="0"/>
          <w:marRight w:val="0"/>
          <w:marTop w:val="0"/>
          <w:marBottom w:val="0"/>
          <w:divBdr>
            <w:top w:val="none" w:sz="0" w:space="0" w:color="auto"/>
            <w:left w:val="none" w:sz="0" w:space="0" w:color="auto"/>
            <w:bottom w:val="none" w:sz="0" w:space="0" w:color="auto"/>
            <w:right w:val="none" w:sz="0" w:space="0" w:color="auto"/>
          </w:divBdr>
        </w:div>
      </w:divsChild>
    </w:div>
    <w:div w:id="851526163">
      <w:bodyDiv w:val="1"/>
      <w:marLeft w:val="0"/>
      <w:marRight w:val="0"/>
      <w:marTop w:val="0"/>
      <w:marBottom w:val="0"/>
      <w:divBdr>
        <w:top w:val="none" w:sz="0" w:space="0" w:color="auto"/>
        <w:left w:val="none" w:sz="0" w:space="0" w:color="auto"/>
        <w:bottom w:val="none" w:sz="0" w:space="0" w:color="auto"/>
        <w:right w:val="none" w:sz="0" w:space="0" w:color="auto"/>
      </w:divBdr>
      <w:divsChild>
        <w:div w:id="2009672047">
          <w:marLeft w:val="0"/>
          <w:marRight w:val="0"/>
          <w:marTop w:val="0"/>
          <w:marBottom w:val="0"/>
          <w:divBdr>
            <w:top w:val="none" w:sz="0" w:space="0" w:color="auto"/>
            <w:left w:val="none" w:sz="0" w:space="0" w:color="auto"/>
            <w:bottom w:val="none" w:sz="0" w:space="0" w:color="auto"/>
            <w:right w:val="none" w:sz="0" w:space="0" w:color="auto"/>
          </w:divBdr>
        </w:div>
      </w:divsChild>
    </w:div>
    <w:div w:id="858012513">
      <w:bodyDiv w:val="1"/>
      <w:marLeft w:val="0"/>
      <w:marRight w:val="0"/>
      <w:marTop w:val="0"/>
      <w:marBottom w:val="0"/>
      <w:divBdr>
        <w:top w:val="none" w:sz="0" w:space="0" w:color="auto"/>
        <w:left w:val="none" w:sz="0" w:space="0" w:color="auto"/>
        <w:bottom w:val="none" w:sz="0" w:space="0" w:color="auto"/>
        <w:right w:val="none" w:sz="0" w:space="0" w:color="auto"/>
      </w:divBdr>
    </w:div>
    <w:div w:id="858736646">
      <w:bodyDiv w:val="1"/>
      <w:marLeft w:val="0"/>
      <w:marRight w:val="0"/>
      <w:marTop w:val="0"/>
      <w:marBottom w:val="0"/>
      <w:divBdr>
        <w:top w:val="none" w:sz="0" w:space="0" w:color="auto"/>
        <w:left w:val="none" w:sz="0" w:space="0" w:color="auto"/>
        <w:bottom w:val="none" w:sz="0" w:space="0" w:color="auto"/>
        <w:right w:val="none" w:sz="0" w:space="0" w:color="auto"/>
      </w:divBdr>
      <w:divsChild>
        <w:div w:id="1662654780">
          <w:marLeft w:val="0"/>
          <w:marRight w:val="0"/>
          <w:marTop w:val="0"/>
          <w:marBottom w:val="0"/>
          <w:divBdr>
            <w:top w:val="none" w:sz="0" w:space="0" w:color="auto"/>
            <w:left w:val="none" w:sz="0" w:space="0" w:color="auto"/>
            <w:bottom w:val="none" w:sz="0" w:space="0" w:color="auto"/>
            <w:right w:val="none" w:sz="0" w:space="0" w:color="auto"/>
          </w:divBdr>
        </w:div>
      </w:divsChild>
    </w:div>
    <w:div w:id="861357762">
      <w:bodyDiv w:val="1"/>
      <w:marLeft w:val="0"/>
      <w:marRight w:val="0"/>
      <w:marTop w:val="0"/>
      <w:marBottom w:val="0"/>
      <w:divBdr>
        <w:top w:val="none" w:sz="0" w:space="0" w:color="auto"/>
        <w:left w:val="none" w:sz="0" w:space="0" w:color="auto"/>
        <w:bottom w:val="none" w:sz="0" w:space="0" w:color="auto"/>
        <w:right w:val="none" w:sz="0" w:space="0" w:color="auto"/>
      </w:divBdr>
      <w:divsChild>
        <w:div w:id="1832794221">
          <w:marLeft w:val="0"/>
          <w:marRight w:val="0"/>
          <w:marTop w:val="0"/>
          <w:marBottom w:val="0"/>
          <w:divBdr>
            <w:top w:val="none" w:sz="0" w:space="0" w:color="auto"/>
            <w:left w:val="none" w:sz="0" w:space="0" w:color="auto"/>
            <w:bottom w:val="none" w:sz="0" w:space="0" w:color="auto"/>
            <w:right w:val="none" w:sz="0" w:space="0" w:color="auto"/>
          </w:divBdr>
          <w:divsChild>
            <w:div w:id="8975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9317">
      <w:bodyDiv w:val="1"/>
      <w:marLeft w:val="0"/>
      <w:marRight w:val="0"/>
      <w:marTop w:val="0"/>
      <w:marBottom w:val="0"/>
      <w:divBdr>
        <w:top w:val="none" w:sz="0" w:space="0" w:color="auto"/>
        <w:left w:val="none" w:sz="0" w:space="0" w:color="auto"/>
        <w:bottom w:val="none" w:sz="0" w:space="0" w:color="auto"/>
        <w:right w:val="none" w:sz="0" w:space="0" w:color="auto"/>
      </w:divBdr>
      <w:divsChild>
        <w:div w:id="801121230">
          <w:marLeft w:val="0"/>
          <w:marRight w:val="0"/>
          <w:marTop w:val="0"/>
          <w:marBottom w:val="0"/>
          <w:divBdr>
            <w:top w:val="none" w:sz="0" w:space="0" w:color="auto"/>
            <w:left w:val="none" w:sz="0" w:space="0" w:color="auto"/>
            <w:bottom w:val="none" w:sz="0" w:space="0" w:color="auto"/>
            <w:right w:val="none" w:sz="0" w:space="0" w:color="auto"/>
          </w:divBdr>
        </w:div>
      </w:divsChild>
    </w:div>
    <w:div w:id="865484007">
      <w:bodyDiv w:val="1"/>
      <w:marLeft w:val="0"/>
      <w:marRight w:val="0"/>
      <w:marTop w:val="0"/>
      <w:marBottom w:val="0"/>
      <w:divBdr>
        <w:top w:val="none" w:sz="0" w:space="0" w:color="auto"/>
        <w:left w:val="none" w:sz="0" w:space="0" w:color="auto"/>
        <w:bottom w:val="none" w:sz="0" w:space="0" w:color="auto"/>
        <w:right w:val="none" w:sz="0" w:space="0" w:color="auto"/>
      </w:divBdr>
    </w:div>
    <w:div w:id="874001713">
      <w:bodyDiv w:val="1"/>
      <w:marLeft w:val="0"/>
      <w:marRight w:val="0"/>
      <w:marTop w:val="0"/>
      <w:marBottom w:val="0"/>
      <w:divBdr>
        <w:top w:val="none" w:sz="0" w:space="0" w:color="auto"/>
        <w:left w:val="none" w:sz="0" w:space="0" w:color="auto"/>
        <w:bottom w:val="none" w:sz="0" w:space="0" w:color="auto"/>
        <w:right w:val="none" w:sz="0" w:space="0" w:color="auto"/>
      </w:divBdr>
      <w:divsChild>
        <w:div w:id="1967006614">
          <w:marLeft w:val="0"/>
          <w:marRight w:val="0"/>
          <w:marTop w:val="0"/>
          <w:marBottom w:val="0"/>
          <w:divBdr>
            <w:top w:val="none" w:sz="0" w:space="0" w:color="auto"/>
            <w:left w:val="none" w:sz="0" w:space="0" w:color="auto"/>
            <w:bottom w:val="none" w:sz="0" w:space="0" w:color="auto"/>
            <w:right w:val="none" w:sz="0" w:space="0" w:color="auto"/>
          </w:divBdr>
        </w:div>
      </w:divsChild>
    </w:div>
    <w:div w:id="879122926">
      <w:bodyDiv w:val="1"/>
      <w:marLeft w:val="0"/>
      <w:marRight w:val="0"/>
      <w:marTop w:val="0"/>
      <w:marBottom w:val="0"/>
      <w:divBdr>
        <w:top w:val="none" w:sz="0" w:space="0" w:color="auto"/>
        <w:left w:val="none" w:sz="0" w:space="0" w:color="auto"/>
        <w:bottom w:val="none" w:sz="0" w:space="0" w:color="auto"/>
        <w:right w:val="none" w:sz="0" w:space="0" w:color="auto"/>
      </w:divBdr>
      <w:divsChild>
        <w:div w:id="1017927590">
          <w:marLeft w:val="0"/>
          <w:marRight w:val="0"/>
          <w:marTop w:val="0"/>
          <w:marBottom w:val="0"/>
          <w:divBdr>
            <w:top w:val="none" w:sz="0" w:space="0" w:color="auto"/>
            <w:left w:val="none" w:sz="0" w:space="0" w:color="auto"/>
            <w:bottom w:val="none" w:sz="0" w:space="0" w:color="auto"/>
            <w:right w:val="none" w:sz="0" w:space="0" w:color="auto"/>
          </w:divBdr>
        </w:div>
        <w:div w:id="1115250313">
          <w:marLeft w:val="0"/>
          <w:marRight w:val="0"/>
          <w:marTop w:val="0"/>
          <w:marBottom w:val="0"/>
          <w:divBdr>
            <w:top w:val="none" w:sz="0" w:space="0" w:color="auto"/>
            <w:left w:val="none" w:sz="0" w:space="0" w:color="auto"/>
            <w:bottom w:val="none" w:sz="0" w:space="0" w:color="auto"/>
            <w:right w:val="none" w:sz="0" w:space="0" w:color="auto"/>
          </w:divBdr>
        </w:div>
        <w:div w:id="1489056762">
          <w:marLeft w:val="0"/>
          <w:marRight w:val="0"/>
          <w:marTop w:val="0"/>
          <w:marBottom w:val="0"/>
          <w:divBdr>
            <w:top w:val="none" w:sz="0" w:space="0" w:color="auto"/>
            <w:left w:val="none" w:sz="0" w:space="0" w:color="auto"/>
            <w:bottom w:val="none" w:sz="0" w:space="0" w:color="auto"/>
            <w:right w:val="none" w:sz="0" w:space="0" w:color="auto"/>
          </w:divBdr>
        </w:div>
      </w:divsChild>
    </w:div>
    <w:div w:id="884949280">
      <w:bodyDiv w:val="1"/>
      <w:marLeft w:val="0"/>
      <w:marRight w:val="0"/>
      <w:marTop w:val="0"/>
      <w:marBottom w:val="0"/>
      <w:divBdr>
        <w:top w:val="none" w:sz="0" w:space="0" w:color="auto"/>
        <w:left w:val="none" w:sz="0" w:space="0" w:color="auto"/>
        <w:bottom w:val="none" w:sz="0" w:space="0" w:color="auto"/>
        <w:right w:val="none" w:sz="0" w:space="0" w:color="auto"/>
      </w:divBdr>
      <w:divsChild>
        <w:div w:id="1869103799">
          <w:marLeft w:val="0"/>
          <w:marRight w:val="0"/>
          <w:marTop w:val="0"/>
          <w:marBottom w:val="0"/>
          <w:divBdr>
            <w:top w:val="none" w:sz="0" w:space="0" w:color="auto"/>
            <w:left w:val="none" w:sz="0" w:space="0" w:color="auto"/>
            <w:bottom w:val="none" w:sz="0" w:space="0" w:color="auto"/>
            <w:right w:val="none" w:sz="0" w:space="0" w:color="auto"/>
          </w:divBdr>
          <w:divsChild>
            <w:div w:id="175005162">
              <w:marLeft w:val="0"/>
              <w:marRight w:val="0"/>
              <w:marTop w:val="0"/>
              <w:marBottom w:val="0"/>
              <w:divBdr>
                <w:top w:val="none" w:sz="0" w:space="0" w:color="auto"/>
                <w:left w:val="none" w:sz="0" w:space="0" w:color="auto"/>
                <w:bottom w:val="none" w:sz="0" w:space="0" w:color="auto"/>
                <w:right w:val="none" w:sz="0" w:space="0" w:color="auto"/>
              </w:divBdr>
              <w:divsChild>
                <w:div w:id="1679650423">
                  <w:marLeft w:val="0"/>
                  <w:marRight w:val="0"/>
                  <w:marTop w:val="0"/>
                  <w:marBottom w:val="0"/>
                  <w:divBdr>
                    <w:top w:val="none" w:sz="0" w:space="0" w:color="auto"/>
                    <w:left w:val="none" w:sz="0" w:space="0" w:color="auto"/>
                    <w:bottom w:val="none" w:sz="0" w:space="0" w:color="auto"/>
                    <w:right w:val="none" w:sz="0" w:space="0" w:color="auto"/>
                  </w:divBdr>
                </w:div>
                <w:div w:id="2102018343">
                  <w:marLeft w:val="0"/>
                  <w:marRight w:val="0"/>
                  <w:marTop w:val="0"/>
                  <w:marBottom w:val="0"/>
                  <w:divBdr>
                    <w:top w:val="none" w:sz="0" w:space="0" w:color="auto"/>
                    <w:left w:val="none" w:sz="0" w:space="0" w:color="auto"/>
                    <w:bottom w:val="none" w:sz="0" w:space="0" w:color="auto"/>
                    <w:right w:val="none" w:sz="0" w:space="0" w:color="auto"/>
                  </w:divBdr>
                </w:div>
                <w:div w:id="50731742">
                  <w:marLeft w:val="0"/>
                  <w:marRight w:val="0"/>
                  <w:marTop w:val="0"/>
                  <w:marBottom w:val="0"/>
                  <w:divBdr>
                    <w:top w:val="none" w:sz="0" w:space="0" w:color="auto"/>
                    <w:left w:val="none" w:sz="0" w:space="0" w:color="auto"/>
                    <w:bottom w:val="none" w:sz="0" w:space="0" w:color="auto"/>
                    <w:right w:val="none" w:sz="0" w:space="0" w:color="auto"/>
                  </w:divBdr>
                </w:div>
                <w:div w:id="988705524">
                  <w:marLeft w:val="0"/>
                  <w:marRight w:val="0"/>
                  <w:marTop w:val="0"/>
                  <w:marBottom w:val="0"/>
                  <w:divBdr>
                    <w:top w:val="none" w:sz="0" w:space="0" w:color="auto"/>
                    <w:left w:val="none" w:sz="0" w:space="0" w:color="auto"/>
                    <w:bottom w:val="none" w:sz="0" w:space="0" w:color="auto"/>
                    <w:right w:val="none" w:sz="0" w:space="0" w:color="auto"/>
                  </w:divBdr>
                </w:div>
                <w:div w:id="714473482">
                  <w:marLeft w:val="0"/>
                  <w:marRight w:val="0"/>
                  <w:marTop w:val="0"/>
                  <w:marBottom w:val="0"/>
                  <w:divBdr>
                    <w:top w:val="none" w:sz="0" w:space="0" w:color="auto"/>
                    <w:left w:val="none" w:sz="0" w:space="0" w:color="auto"/>
                    <w:bottom w:val="none" w:sz="0" w:space="0" w:color="auto"/>
                    <w:right w:val="none" w:sz="0" w:space="0" w:color="auto"/>
                  </w:divBdr>
                </w:div>
                <w:div w:id="169376464">
                  <w:marLeft w:val="0"/>
                  <w:marRight w:val="0"/>
                  <w:marTop w:val="0"/>
                  <w:marBottom w:val="0"/>
                  <w:divBdr>
                    <w:top w:val="none" w:sz="0" w:space="0" w:color="auto"/>
                    <w:left w:val="none" w:sz="0" w:space="0" w:color="auto"/>
                    <w:bottom w:val="none" w:sz="0" w:space="0" w:color="auto"/>
                    <w:right w:val="none" w:sz="0" w:space="0" w:color="auto"/>
                  </w:divBdr>
                </w:div>
                <w:div w:id="974917868">
                  <w:marLeft w:val="0"/>
                  <w:marRight w:val="0"/>
                  <w:marTop w:val="0"/>
                  <w:marBottom w:val="0"/>
                  <w:divBdr>
                    <w:top w:val="none" w:sz="0" w:space="0" w:color="auto"/>
                    <w:left w:val="none" w:sz="0" w:space="0" w:color="auto"/>
                    <w:bottom w:val="none" w:sz="0" w:space="0" w:color="auto"/>
                    <w:right w:val="none" w:sz="0" w:space="0" w:color="auto"/>
                  </w:divBdr>
                </w:div>
                <w:div w:id="777719675">
                  <w:marLeft w:val="0"/>
                  <w:marRight w:val="0"/>
                  <w:marTop w:val="0"/>
                  <w:marBottom w:val="0"/>
                  <w:divBdr>
                    <w:top w:val="none" w:sz="0" w:space="0" w:color="auto"/>
                    <w:left w:val="none" w:sz="0" w:space="0" w:color="auto"/>
                    <w:bottom w:val="none" w:sz="0" w:space="0" w:color="auto"/>
                    <w:right w:val="none" w:sz="0" w:space="0" w:color="auto"/>
                  </w:divBdr>
                </w:div>
                <w:div w:id="1990131754">
                  <w:marLeft w:val="0"/>
                  <w:marRight w:val="0"/>
                  <w:marTop w:val="0"/>
                  <w:marBottom w:val="0"/>
                  <w:divBdr>
                    <w:top w:val="none" w:sz="0" w:space="0" w:color="auto"/>
                    <w:left w:val="none" w:sz="0" w:space="0" w:color="auto"/>
                    <w:bottom w:val="none" w:sz="0" w:space="0" w:color="auto"/>
                    <w:right w:val="none" w:sz="0" w:space="0" w:color="auto"/>
                  </w:divBdr>
                </w:div>
                <w:div w:id="1465544750">
                  <w:marLeft w:val="0"/>
                  <w:marRight w:val="0"/>
                  <w:marTop w:val="0"/>
                  <w:marBottom w:val="0"/>
                  <w:divBdr>
                    <w:top w:val="none" w:sz="0" w:space="0" w:color="auto"/>
                    <w:left w:val="none" w:sz="0" w:space="0" w:color="auto"/>
                    <w:bottom w:val="none" w:sz="0" w:space="0" w:color="auto"/>
                    <w:right w:val="none" w:sz="0" w:space="0" w:color="auto"/>
                  </w:divBdr>
                </w:div>
                <w:div w:id="1081214501">
                  <w:marLeft w:val="0"/>
                  <w:marRight w:val="0"/>
                  <w:marTop w:val="0"/>
                  <w:marBottom w:val="0"/>
                  <w:divBdr>
                    <w:top w:val="none" w:sz="0" w:space="0" w:color="auto"/>
                    <w:left w:val="none" w:sz="0" w:space="0" w:color="auto"/>
                    <w:bottom w:val="none" w:sz="0" w:space="0" w:color="auto"/>
                    <w:right w:val="none" w:sz="0" w:space="0" w:color="auto"/>
                  </w:divBdr>
                </w:div>
                <w:div w:id="1038973975">
                  <w:marLeft w:val="0"/>
                  <w:marRight w:val="0"/>
                  <w:marTop w:val="0"/>
                  <w:marBottom w:val="0"/>
                  <w:divBdr>
                    <w:top w:val="none" w:sz="0" w:space="0" w:color="auto"/>
                    <w:left w:val="none" w:sz="0" w:space="0" w:color="auto"/>
                    <w:bottom w:val="none" w:sz="0" w:space="0" w:color="auto"/>
                    <w:right w:val="none" w:sz="0" w:space="0" w:color="auto"/>
                  </w:divBdr>
                </w:div>
                <w:div w:id="410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7156">
      <w:bodyDiv w:val="1"/>
      <w:marLeft w:val="0"/>
      <w:marRight w:val="0"/>
      <w:marTop w:val="0"/>
      <w:marBottom w:val="0"/>
      <w:divBdr>
        <w:top w:val="none" w:sz="0" w:space="0" w:color="auto"/>
        <w:left w:val="none" w:sz="0" w:space="0" w:color="auto"/>
        <w:bottom w:val="none" w:sz="0" w:space="0" w:color="auto"/>
        <w:right w:val="none" w:sz="0" w:space="0" w:color="auto"/>
      </w:divBdr>
      <w:divsChild>
        <w:div w:id="2018386971">
          <w:marLeft w:val="0"/>
          <w:marRight w:val="0"/>
          <w:marTop w:val="0"/>
          <w:marBottom w:val="0"/>
          <w:divBdr>
            <w:top w:val="none" w:sz="0" w:space="0" w:color="auto"/>
            <w:left w:val="none" w:sz="0" w:space="0" w:color="auto"/>
            <w:bottom w:val="none" w:sz="0" w:space="0" w:color="auto"/>
            <w:right w:val="none" w:sz="0" w:space="0" w:color="auto"/>
          </w:divBdr>
        </w:div>
      </w:divsChild>
    </w:div>
    <w:div w:id="911086293">
      <w:bodyDiv w:val="1"/>
      <w:marLeft w:val="0"/>
      <w:marRight w:val="0"/>
      <w:marTop w:val="0"/>
      <w:marBottom w:val="0"/>
      <w:divBdr>
        <w:top w:val="none" w:sz="0" w:space="0" w:color="auto"/>
        <w:left w:val="none" w:sz="0" w:space="0" w:color="auto"/>
        <w:bottom w:val="none" w:sz="0" w:space="0" w:color="auto"/>
        <w:right w:val="none" w:sz="0" w:space="0" w:color="auto"/>
      </w:divBdr>
      <w:divsChild>
        <w:div w:id="1330910578">
          <w:marLeft w:val="0"/>
          <w:marRight w:val="0"/>
          <w:marTop w:val="0"/>
          <w:marBottom w:val="0"/>
          <w:divBdr>
            <w:top w:val="none" w:sz="0" w:space="0" w:color="auto"/>
            <w:left w:val="none" w:sz="0" w:space="0" w:color="auto"/>
            <w:bottom w:val="none" w:sz="0" w:space="0" w:color="auto"/>
            <w:right w:val="none" w:sz="0" w:space="0" w:color="auto"/>
          </w:divBdr>
        </w:div>
      </w:divsChild>
    </w:div>
    <w:div w:id="913205214">
      <w:bodyDiv w:val="1"/>
      <w:marLeft w:val="0"/>
      <w:marRight w:val="0"/>
      <w:marTop w:val="0"/>
      <w:marBottom w:val="0"/>
      <w:divBdr>
        <w:top w:val="none" w:sz="0" w:space="0" w:color="auto"/>
        <w:left w:val="none" w:sz="0" w:space="0" w:color="auto"/>
        <w:bottom w:val="none" w:sz="0" w:space="0" w:color="auto"/>
        <w:right w:val="none" w:sz="0" w:space="0" w:color="auto"/>
      </w:divBdr>
      <w:divsChild>
        <w:div w:id="1485202655">
          <w:marLeft w:val="0"/>
          <w:marRight w:val="0"/>
          <w:marTop w:val="0"/>
          <w:marBottom w:val="0"/>
          <w:divBdr>
            <w:top w:val="none" w:sz="0" w:space="0" w:color="auto"/>
            <w:left w:val="none" w:sz="0" w:space="0" w:color="auto"/>
            <w:bottom w:val="none" w:sz="0" w:space="0" w:color="auto"/>
            <w:right w:val="none" w:sz="0" w:space="0" w:color="auto"/>
          </w:divBdr>
          <w:divsChild>
            <w:div w:id="1342968172">
              <w:marLeft w:val="0"/>
              <w:marRight w:val="0"/>
              <w:marTop w:val="0"/>
              <w:marBottom w:val="0"/>
              <w:divBdr>
                <w:top w:val="none" w:sz="0" w:space="0" w:color="auto"/>
                <w:left w:val="none" w:sz="0" w:space="0" w:color="auto"/>
                <w:bottom w:val="none" w:sz="0" w:space="0" w:color="auto"/>
                <w:right w:val="none" w:sz="0" w:space="0" w:color="auto"/>
              </w:divBdr>
              <w:divsChild>
                <w:div w:id="436759464">
                  <w:marLeft w:val="0"/>
                  <w:marRight w:val="0"/>
                  <w:marTop w:val="0"/>
                  <w:marBottom w:val="0"/>
                  <w:divBdr>
                    <w:top w:val="none" w:sz="0" w:space="0" w:color="auto"/>
                    <w:left w:val="none" w:sz="0" w:space="0" w:color="auto"/>
                    <w:bottom w:val="none" w:sz="0" w:space="0" w:color="auto"/>
                    <w:right w:val="none" w:sz="0" w:space="0" w:color="auto"/>
                  </w:divBdr>
                </w:div>
                <w:div w:id="1026835699">
                  <w:marLeft w:val="0"/>
                  <w:marRight w:val="0"/>
                  <w:marTop w:val="0"/>
                  <w:marBottom w:val="0"/>
                  <w:divBdr>
                    <w:top w:val="none" w:sz="0" w:space="0" w:color="auto"/>
                    <w:left w:val="none" w:sz="0" w:space="0" w:color="auto"/>
                    <w:bottom w:val="none" w:sz="0" w:space="0" w:color="auto"/>
                    <w:right w:val="none" w:sz="0" w:space="0" w:color="auto"/>
                  </w:divBdr>
                </w:div>
                <w:div w:id="959919270">
                  <w:marLeft w:val="0"/>
                  <w:marRight w:val="0"/>
                  <w:marTop w:val="0"/>
                  <w:marBottom w:val="0"/>
                  <w:divBdr>
                    <w:top w:val="none" w:sz="0" w:space="0" w:color="auto"/>
                    <w:left w:val="none" w:sz="0" w:space="0" w:color="auto"/>
                    <w:bottom w:val="none" w:sz="0" w:space="0" w:color="auto"/>
                    <w:right w:val="none" w:sz="0" w:space="0" w:color="auto"/>
                  </w:divBdr>
                </w:div>
                <w:div w:id="13129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5793">
      <w:bodyDiv w:val="1"/>
      <w:marLeft w:val="0"/>
      <w:marRight w:val="0"/>
      <w:marTop w:val="0"/>
      <w:marBottom w:val="0"/>
      <w:divBdr>
        <w:top w:val="none" w:sz="0" w:space="0" w:color="auto"/>
        <w:left w:val="none" w:sz="0" w:space="0" w:color="auto"/>
        <w:bottom w:val="none" w:sz="0" w:space="0" w:color="auto"/>
        <w:right w:val="none" w:sz="0" w:space="0" w:color="auto"/>
      </w:divBdr>
    </w:div>
    <w:div w:id="926227674">
      <w:bodyDiv w:val="1"/>
      <w:marLeft w:val="0"/>
      <w:marRight w:val="0"/>
      <w:marTop w:val="0"/>
      <w:marBottom w:val="0"/>
      <w:divBdr>
        <w:top w:val="none" w:sz="0" w:space="0" w:color="auto"/>
        <w:left w:val="none" w:sz="0" w:space="0" w:color="auto"/>
        <w:bottom w:val="none" w:sz="0" w:space="0" w:color="auto"/>
        <w:right w:val="none" w:sz="0" w:space="0" w:color="auto"/>
      </w:divBdr>
      <w:divsChild>
        <w:div w:id="87167242">
          <w:marLeft w:val="0"/>
          <w:marRight w:val="0"/>
          <w:marTop w:val="0"/>
          <w:marBottom w:val="0"/>
          <w:divBdr>
            <w:top w:val="none" w:sz="0" w:space="0" w:color="auto"/>
            <w:left w:val="none" w:sz="0" w:space="0" w:color="auto"/>
            <w:bottom w:val="none" w:sz="0" w:space="0" w:color="auto"/>
            <w:right w:val="none" w:sz="0" w:space="0" w:color="auto"/>
          </w:divBdr>
        </w:div>
      </w:divsChild>
    </w:div>
    <w:div w:id="967008894">
      <w:bodyDiv w:val="1"/>
      <w:marLeft w:val="0"/>
      <w:marRight w:val="0"/>
      <w:marTop w:val="0"/>
      <w:marBottom w:val="0"/>
      <w:divBdr>
        <w:top w:val="none" w:sz="0" w:space="0" w:color="auto"/>
        <w:left w:val="none" w:sz="0" w:space="0" w:color="auto"/>
        <w:bottom w:val="none" w:sz="0" w:space="0" w:color="auto"/>
        <w:right w:val="none" w:sz="0" w:space="0" w:color="auto"/>
      </w:divBdr>
      <w:divsChild>
        <w:div w:id="1196385442">
          <w:marLeft w:val="0"/>
          <w:marRight w:val="0"/>
          <w:marTop w:val="0"/>
          <w:marBottom w:val="0"/>
          <w:divBdr>
            <w:top w:val="none" w:sz="0" w:space="0" w:color="auto"/>
            <w:left w:val="none" w:sz="0" w:space="0" w:color="auto"/>
            <w:bottom w:val="none" w:sz="0" w:space="0" w:color="auto"/>
            <w:right w:val="none" w:sz="0" w:space="0" w:color="auto"/>
          </w:divBdr>
        </w:div>
        <w:div w:id="322317403">
          <w:marLeft w:val="0"/>
          <w:marRight w:val="0"/>
          <w:marTop w:val="0"/>
          <w:marBottom w:val="0"/>
          <w:divBdr>
            <w:top w:val="none" w:sz="0" w:space="0" w:color="auto"/>
            <w:left w:val="none" w:sz="0" w:space="0" w:color="auto"/>
            <w:bottom w:val="none" w:sz="0" w:space="0" w:color="auto"/>
            <w:right w:val="none" w:sz="0" w:space="0" w:color="auto"/>
          </w:divBdr>
          <w:divsChild>
            <w:div w:id="8236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570">
      <w:bodyDiv w:val="1"/>
      <w:marLeft w:val="0"/>
      <w:marRight w:val="0"/>
      <w:marTop w:val="0"/>
      <w:marBottom w:val="0"/>
      <w:divBdr>
        <w:top w:val="none" w:sz="0" w:space="0" w:color="auto"/>
        <w:left w:val="none" w:sz="0" w:space="0" w:color="auto"/>
        <w:bottom w:val="none" w:sz="0" w:space="0" w:color="auto"/>
        <w:right w:val="none" w:sz="0" w:space="0" w:color="auto"/>
      </w:divBdr>
      <w:divsChild>
        <w:div w:id="812142550">
          <w:marLeft w:val="0"/>
          <w:marRight w:val="0"/>
          <w:marTop w:val="0"/>
          <w:marBottom w:val="0"/>
          <w:divBdr>
            <w:top w:val="none" w:sz="0" w:space="0" w:color="auto"/>
            <w:left w:val="none" w:sz="0" w:space="0" w:color="auto"/>
            <w:bottom w:val="none" w:sz="0" w:space="0" w:color="auto"/>
            <w:right w:val="none" w:sz="0" w:space="0" w:color="auto"/>
          </w:divBdr>
        </w:div>
      </w:divsChild>
    </w:div>
    <w:div w:id="984159292">
      <w:bodyDiv w:val="1"/>
      <w:marLeft w:val="0"/>
      <w:marRight w:val="0"/>
      <w:marTop w:val="0"/>
      <w:marBottom w:val="0"/>
      <w:divBdr>
        <w:top w:val="none" w:sz="0" w:space="0" w:color="auto"/>
        <w:left w:val="none" w:sz="0" w:space="0" w:color="auto"/>
        <w:bottom w:val="none" w:sz="0" w:space="0" w:color="auto"/>
        <w:right w:val="none" w:sz="0" w:space="0" w:color="auto"/>
      </w:divBdr>
      <w:divsChild>
        <w:div w:id="2038432359">
          <w:marLeft w:val="0"/>
          <w:marRight w:val="0"/>
          <w:marTop w:val="0"/>
          <w:marBottom w:val="0"/>
          <w:divBdr>
            <w:top w:val="none" w:sz="0" w:space="0" w:color="auto"/>
            <w:left w:val="none" w:sz="0" w:space="0" w:color="auto"/>
            <w:bottom w:val="none" w:sz="0" w:space="0" w:color="auto"/>
            <w:right w:val="none" w:sz="0" w:space="0" w:color="auto"/>
          </w:divBdr>
        </w:div>
      </w:divsChild>
    </w:div>
    <w:div w:id="1000235432">
      <w:bodyDiv w:val="1"/>
      <w:marLeft w:val="0"/>
      <w:marRight w:val="0"/>
      <w:marTop w:val="0"/>
      <w:marBottom w:val="0"/>
      <w:divBdr>
        <w:top w:val="none" w:sz="0" w:space="0" w:color="auto"/>
        <w:left w:val="none" w:sz="0" w:space="0" w:color="auto"/>
        <w:bottom w:val="none" w:sz="0" w:space="0" w:color="auto"/>
        <w:right w:val="none" w:sz="0" w:space="0" w:color="auto"/>
      </w:divBdr>
    </w:div>
    <w:div w:id="1004936335">
      <w:bodyDiv w:val="1"/>
      <w:marLeft w:val="0"/>
      <w:marRight w:val="0"/>
      <w:marTop w:val="0"/>
      <w:marBottom w:val="0"/>
      <w:divBdr>
        <w:top w:val="none" w:sz="0" w:space="0" w:color="auto"/>
        <w:left w:val="none" w:sz="0" w:space="0" w:color="auto"/>
        <w:bottom w:val="none" w:sz="0" w:space="0" w:color="auto"/>
        <w:right w:val="none" w:sz="0" w:space="0" w:color="auto"/>
      </w:divBdr>
      <w:divsChild>
        <w:div w:id="1977838063">
          <w:marLeft w:val="0"/>
          <w:marRight w:val="0"/>
          <w:marTop w:val="0"/>
          <w:marBottom w:val="0"/>
          <w:divBdr>
            <w:top w:val="none" w:sz="0" w:space="0" w:color="auto"/>
            <w:left w:val="none" w:sz="0" w:space="0" w:color="auto"/>
            <w:bottom w:val="none" w:sz="0" w:space="0" w:color="auto"/>
            <w:right w:val="none" w:sz="0" w:space="0" w:color="auto"/>
          </w:divBdr>
        </w:div>
      </w:divsChild>
    </w:div>
    <w:div w:id="1015764818">
      <w:bodyDiv w:val="1"/>
      <w:marLeft w:val="0"/>
      <w:marRight w:val="0"/>
      <w:marTop w:val="0"/>
      <w:marBottom w:val="0"/>
      <w:divBdr>
        <w:top w:val="none" w:sz="0" w:space="0" w:color="auto"/>
        <w:left w:val="none" w:sz="0" w:space="0" w:color="auto"/>
        <w:bottom w:val="none" w:sz="0" w:space="0" w:color="auto"/>
        <w:right w:val="none" w:sz="0" w:space="0" w:color="auto"/>
      </w:divBdr>
    </w:div>
    <w:div w:id="1027951734">
      <w:bodyDiv w:val="1"/>
      <w:marLeft w:val="0"/>
      <w:marRight w:val="0"/>
      <w:marTop w:val="0"/>
      <w:marBottom w:val="0"/>
      <w:divBdr>
        <w:top w:val="none" w:sz="0" w:space="0" w:color="auto"/>
        <w:left w:val="none" w:sz="0" w:space="0" w:color="auto"/>
        <w:bottom w:val="none" w:sz="0" w:space="0" w:color="auto"/>
        <w:right w:val="none" w:sz="0" w:space="0" w:color="auto"/>
      </w:divBdr>
      <w:divsChild>
        <w:div w:id="191965182">
          <w:marLeft w:val="0"/>
          <w:marRight w:val="0"/>
          <w:marTop w:val="0"/>
          <w:marBottom w:val="0"/>
          <w:divBdr>
            <w:top w:val="none" w:sz="0" w:space="0" w:color="auto"/>
            <w:left w:val="none" w:sz="0" w:space="0" w:color="auto"/>
            <w:bottom w:val="none" w:sz="0" w:space="0" w:color="auto"/>
            <w:right w:val="none" w:sz="0" w:space="0" w:color="auto"/>
          </w:divBdr>
        </w:div>
      </w:divsChild>
    </w:div>
    <w:div w:id="1046180371">
      <w:bodyDiv w:val="1"/>
      <w:marLeft w:val="0"/>
      <w:marRight w:val="0"/>
      <w:marTop w:val="0"/>
      <w:marBottom w:val="0"/>
      <w:divBdr>
        <w:top w:val="none" w:sz="0" w:space="0" w:color="auto"/>
        <w:left w:val="none" w:sz="0" w:space="0" w:color="auto"/>
        <w:bottom w:val="none" w:sz="0" w:space="0" w:color="auto"/>
        <w:right w:val="none" w:sz="0" w:space="0" w:color="auto"/>
      </w:divBdr>
      <w:divsChild>
        <w:div w:id="1576476953">
          <w:marLeft w:val="0"/>
          <w:marRight w:val="0"/>
          <w:marTop w:val="0"/>
          <w:marBottom w:val="0"/>
          <w:divBdr>
            <w:top w:val="none" w:sz="0" w:space="0" w:color="auto"/>
            <w:left w:val="none" w:sz="0" w:space="0" w:color="auto"/>
            <w:bottom w:val="none" w:sz="0" w:space="0" w:color="auto"/>
            <w:right w:val="none" w:sz="0" w:space="0" w:color="auto"/>
          </w:divBdr>
          <w:divsChild>
            <w:div w:id="5608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5851">
      <w:bodyDiv w:val="1"/>
      <w:marLeft w:val="0"/>
      <w:marRight w:val="0"/>
      <w:marTop w:val="0"/>
      <w:marBottom w:val="0"/>
      <w:divBdr>
        <w:top w:val="none" w:sz="0" w:space="0" w:color="auto"/>
        <w:left w:val="none" w:sz="0" w:space="0" w:color="auto"/>
        <w:bottom w:val="none" w:sz="0" w:space="0" w:color="auto"/>
        <w:right w:val="none" w:sz="0" w:space="0" w:color="auto"/>
      </w:divBdr>
      <w:divsChild>
        <w:div w:id="1609579683">
          <w:marLeft w:val="0"/>
          <w:marRight w:val="0"/>
          <w:marTop w:val="0"/>
          <w:marBottom w:val="0"/>
          <w:divBdr>
            <w:top w:val="none" w:sz="0" w:space="0" w:color="auto"/>
            <w:left w:val="none" w:sz="0" w:space="0" w:color="auto"/>
            <w:bottom w:val="none" w:sz="0" w:space="0" w:color="auto"/>
            <w:right w:val="none" w:sz="0" w:space="0" w:color="auto"/>
          </w:divBdr>
          <w:divsChild>
            <w:div w:id="1532231842">
              <w:marLeft w:val="0"/>
              <w:marRight w:val="0"/>
              <w:marTop w:val="0"/>
              <w:marBottom w:val="0"/>
              <w:divBdr>
                <w:top w:val="none" w:sz="0" w:space="0" w:color="auto"/>
                <w:left w:val="none" w:sz="0" w:space="0" w:color="auto"/>
                <w:bottom w:val="none" w:sz="0" w:space="0" w:color="auto"/>
                <w:right w:val="none" w:sz="0" w:space="0" w:color="auto"/>
              </w:divBdr>
              <w:divsChild>
                <w:div w:id="324169601">
                  <w:marLeft w:val="0"/>
                  <w:marRight w:val="0"/>
                  <w:marTop w:val="0"/>
                  <w:marBottom w:val="0"/>
                  <w:divBdr>
                    <w:top w:val="none" w:sz="0" w:space="0" w:color="auto"/>
                    <w:left w:val="none" w:sz="0" w:space="0" w:color="auto"/>
                    <w:bottom w:val="none" w:sz="0" w:space="0" w:color="auto"/>
                    <w:right w:val="none" w:sz="0" w:space="0" w:color="auto"/>
                  </w:divBdr>
                </w:div>
                <w:div w:id="1243220946">
                  <w:marLeft w:val="0"/>
                  <w:marRight w:val="0"/>
                  <w:marTop w:val="0"/>
                  <w:marBottom w:val="0"/>
                  <w:divBdr>
                    <w:top w:val="none" w:sz="0" w:space="0" w:color="auto"/>
                    <w:left w:val="none" w:sz="0" w:space="0" w:color="auto"/>
                    <w:bottom w:val="none" w:sz="0" w:space="0" w:color="auto"/>
                    <w:right w:val="none" w:sz="0" w:space="0" w:color="auto"/>
                  </w:divBdr>
                </w:div>
                <w:div w:id="1922640807">
                  <w:marLeft w:val="0"/>
                  <w:marRight w:val="0"/>
                  <w:marTop w:val="0"/>
                  <w:marBottom w:val="0"/>
                  <w:divBdr>
                    <w:top w:val="none" w:sz="0" w:space="0" w:color="auto"/>
                    <w:left w:val="none" w:sz="0" w:space="0" w:color="auto"/>
                    <w:bottom w:val="none" w:sz="0" w:space="0" w:color="auto"/>
                    <w:right w:val="none" w:sz="0" w:space="0" w:color="auto"/>
                  </w:divBdr>
                </w:div>
                <w:div w:id="9959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0859">
      <w:bodyDiv w:val="1"/>
      <w:marLeft w:val="0"/>
      <w:marRight w:val="0"/>
      <w:marTop w:val="0"/>
      <w:marBottom w:val="0"/>
      <w:divBdr>
        <w:top w:val="none" w:sz="0" w:space="0" w:color="auto"/>
        <w:left w:val="none" w:sz="0" w:space="0" w:color="auto"/>
        <w:bottom w:val="none" w:sz="0" w:space="0" w:color="auto"/>
        <w:right w:val="none" w:sz="0" w:space="0" w:color="auto"/>
      </w:divBdr>
      <w:divsChild>
        <w:div w:id="1880777403">
          <w:marLeft w:val="0"/>
          <w:marRight w:val="0"/>
          <w:marTop w:val="0"/>
          <w:marBottom w:val="0"/>
          <w:divBdr>
            <w:top w:val="none" w:sz="0" w:space="0" w:color="auto"/>
            <w:left w:val="none" w:sz="0" w:space="0" w:color="auto"/>
            <w:bottom w:val="none" w:sz="0" w:space="0" w:color="auto"/>
            <w:right w:val="none" w:sz="0" w:space="0" w:color="auto"/>
          </w:divBdr>
        </w:div>
      </w:divsChild>
    </w:div>
    <w:div w:id="1066101461">
      <w:bodyDiv w:val="1"/>
      <w:marLeft w:val="0"/>
      <w:marRight w:val="0"/>
      <w:marTop w:val="0"/>
      <w:marBottom w:val="0"/>
      <w:divBdr>
        <w:top w:val="none" w:sz="0" w:space="0" w:color="auto"/>
        <w:left w:val="none" w:sz="0" w:space="0" w:color="auto"/>
        <w:bottom w:val="none" w:sz="0" w:space="0" w:color="auto"/>
        <w:right w:val="none" w:sz="0" w:space="0" w:color="auto"/>
      </w:divBdr>
      <w:divsChild>
        <w:div w:id="1134953520">
          <w:marLeft w:val="0"/>
          <w:marRight w:val="0"/>
          <w:marTop w:val="0"/>
          <w:marBottom w:val="0"/>
          <w:divBdr>
            <w:top w:val="none" w:sz="0" w:space="0" w:color="auto"/>
            <w:left w:val="none" w:sz="0" w:space="0" w:color="auto"/>
            <w:bottom w:val="none" w:sz="0" w:space="0" w:color="auto"/>
            <w:right w:val="none" w:sz="0" w:space="0" w:color="auto"/>
          </w:divBdr>
        </w:div>
      </w:divsChild>
    </w:div>
    <w:div w:id="1081830599">
      <w:bodyDiv w:val="1"/>
      <w:marLeft w:val="0"/>
      <w:marRight w:val="0"/>
      <w:marTop w:val="0"/>
      <w:marBottom w:val="0"/>
      <w:divBdr>
        <w:top w:val="none" w:sz="0" w:space="0" w:color="auto"/>
        <w:left w:val="none" w:sz="0" w:space="0" w:color="auto"/>
        <w:bottom w:val="none" w:sz="0" w:space="0" w:color="auto"/>
        <w:right w:val="none" w:sz="0" w:space="0" w:color="auto"/>
      </w:divBdr>
      <w:divsChild>
        <w:div w:id="1689603292">
          <w:marLeft w:val="0"/>
          <w:marRight w:val="0"/>
          <w:marTop w:val="0"/>
          <w:marBottom w:val="0"/>
          <w:divBdr>
            <w:top w:val="none" w:sz="0" w:space="0" w:color="auto"/>
            <w:left w:val="none" w:sz="0" w:space="0" w:color="auto"/>
            <w:bottom w:val="none" w:sz="0" w:space="0" w:color="auto"/>
            <w:right w:val="none" w:sz="0" w:space="0" w:color="auto"/>
          </w:divBdr>
        </w:div>
      </w:divsChild>
    </w:div>
    <w:div w:id="1082752412">
      <w:bodyDiv w:val="1"/>
      <w:marLeft w:val="0"/>
      <w:marRight w:val="0"/>
      <w:marTop w:val="0"/>
      <w:marBottom w:val="0"/>
      <w:divBdr>
        <w:top w:val="none" w:sz="0" w:space="0" w:color="auto"/>
        <w:left w:val="none" w:sz="0" w:space="0" w:color="auto"/>
        <w:bottom w:val="none" w:sz="0" w:space="0" w:color="auto"/>
        <w:right w:val="none" w:sz="0" w:space="0" w:color="auto"/>
      </w:divBdr>
      <w:divsChild>
        <w:div w:id="461846974">
          <w:marLeft w:val="0"/>
          <w:marRight w:val="0"/>
          <w:marTop w:val="0"/>
          <w:marBottom w:val="0"/>
          <w:divBdr>
            <w:top w:val="none" w:sz="0" w:space="0" w:color="auto"/>
            <w:left w:val="none" w:sz="0" w:space="0" w:color="auto"/>
            <w:bottom w:val="none" w:sz="0" w:space="0" w:color="auto"/>
            <w:right w:val="none" w:sz="0" w:space="0" w:color="auto"/>
          </w:divBdr>
        </w:div>
      </w:divsChild>
    </w:div>
    <w:div w:id="1091394884">
      <w:bodyDiv w:val="1"/>
      <w:marLeft w:val="0"/>
      <w:marRight w:val="0"/>
      <w:marTop w:val="0"/>
      <w:marBottom w:val="0"/>
      <w:divBdr>
        <w:top w:val="none" w:sz="0" w:space="0" w:color="auto"/>
        <w:left w:val="none" w:sz="0" w:space="0" w:color="auto"/>
        <w:bottom w:val="none" w:sz="0" w:space="0" w:color="auto"/>
        <w:right w:val="none" w:sz="0" w:space="0" w:color="auto"/>
      </w:divBdr>
      <w:divsChild>
        <w:div w:id="1243223884">
          <w:marLeft w:val="0"/>
          <w:marRight w:val="0"/>
          <w:marTop w:val="0"/>
          <w:marBottom w:val="0"/>
          <w:divBdr>
            <w:top w:val="none" w:sz="0" w:space="0" w:color="auto"/>
            <w:left w:val="none" w:sz="0" w:space="0" w:color="auto"/>
            <w:bottom w:val="none" w:sz="0" w:space="0" w:color="auto"/>
            <w:right w:val="none" w:sz="0" w:space="0" w:color="auto"/>
          </w:divBdr>
        </w:div>
      </w:divsChild>
    </w:div>
    <w:div w:id="1096747578">
      <w:bodyDiv w:val="1"/>
      <w:marLeft w:val="0"/>
      <w:marRight w:val="0"/>
      <w:marTop w:val="0"/>
      <w:marBottom w:val="0"/>
      <w:divBdr>
        <w:top w:val="none" w:sz="0" w:space="0" w:color="auto"/>
        <w:left w:val="none" w:sz="0" w:space="0" w:color="auto"/>
        <w:bottom w:val="none" w:sz="0" w:space="0" w:color="auto"/>
        <w:right w:val="none" w:sz="0" w:space="0" w:color="auto"/>
      </w:divBdr>
    </w:div>
    <w:div w:id="1102644475">
      <w:bodyDiv w:val="1"/>
      <w:marLeft w:val="0"/>
      <w:marRight w:val="0"/>
      <w:marTop w:val="0"/>
      <w:marBottom w:val="0"/>
      <w:divBdr>
        <w:top w:val="none" w:sz="0" w:space="0" w:color="auto"/>
        <w:left w:val="none" w:sz="0" w:space="0" w:color="auto"/>
        <w:bottom w:val="none" w:sz="0" w:space="0" w:color="auto"/>
        <w:right w:val="none" w:sz="0" w:space="0" w:color="auto"/>
      </w:divBdr>
    </w:div>
    <w:div w:id="1108693120">
      <w:bodyDiv w:val="1"/>
      <w:marLeft w:val="0"/>
      <w:marRight w:val="0"/>
      <w:marTop w:val="0"/>
      <w:marBottom w:val="0"/>
      <w:divBdr>
        <w:top w:val="none" w:sz="0" w:space="0" w:color="auto"/>
        <w:left w:val="none" w:sz="0" w:space="0" w:color="auto"/>
        <w:bottom w:val="none" w:sz="0" w:space="0" w:color="auto"/>
        <w:right w:val="none" w:sz="0" w:space="0" w:color="auto"/>
      </w:divBdr>
      <w:divsChild>
        <w:div w:id="362168571">
          <w:marLeft w:val="0"/>
          <w:marRight w:val="0"/>
          <w:marTop w:val="0"/>
          <w:marBottom w:val="0"/>
          <w:divBdr>
            <w:top w:val="none" w:sz="0" w:space="0" w:color="auto"/>
            <w:left w:val="none" w:sz="0" w:space="0" w:color="auto"/>
            <w:bottom w:val="none" w:sz="0" w:space="0" w:color="auto"/>
            <w:right w:val="none" w:sz="0" w:space="0" w:color="auto"/>
          </w:divBdr>
        </w:div>
      </w:divsChild>
    </w:div>
    <w:div w:id="1110708926">
      <w:bodyDiv w:val="1"/>
      <w:marLeft w:val="0"/>
      <w:marRight w:val="0"/>
      <w:marTop w:val="0"/>
      <w:marBottom w:val="0"/>
      <w:divBdr>
        <w:top w:val="none" w:sz="0" w:space="0" w:color="auto"/>
        <w:left w:val="none" w:sz="0" w:space="0" w:color="auto"/>
        <w:bottom w:val="none" w:sz="0" w:space="0" w:color="auto"/>
        <w:right w:val="none" w:sz="0" w:space="0" w:color="auto"/>
      </w:divBdr>
      <w:divsChild>
        <w:div w:id="640770801">
          <w:marLeft w:val="0"/>
          <w:marRight w:val="0"/>
          <w:marTop w:val="0"/>
          <w:marBottom w:val="0"/>
          <w:divBdr>
            <w:top w:val="none" w:sz="0" w:space="0" w:color="auto"/>
            <w:left w:val="none" w:sz="0" w:space="0" w:color="auto"/>
            <w:bottom w:val="none" w:sz="0" w:space="0" w:color="auto"/>
            <w:right w:val="none" w:sz="0" w:space="0" w:color="auto"/>
          </w:divBdr>
        </w:div>
      </w:divsChild>
    </w:div>
    <w:div w:id="1134640955">
      <w:bodyDiv w:val="1"/>
      <w:marLeft w:val="0"/>
      <w:marRight w:val="0"/>
      <w:marTop w:val="0"/>
      <w:marBottom w:val="0"/>
      <w:divBdr>
        <w:top w:val="none" w:sz="0" w:space="0" w:color="auto"/>
        <w:left w:val="none" w:sz="0" w:space="0" w:color="auto"/>
        <w:bottom w:val="none" w:sz="0" w:space="0" w:color="auto"/>
        <w:right w:val="none" w:sz="0" w:space="0" w:color="auto"/>
      </w:divBdr>
      <w:divsChild>
        <w:div w:id="1263302736">
          <w:marLeft w:val="0"/>
          <w:marRight w:val="0"/>
          <w:marTop w:val="0"/>
          <w:marBottom w:val="0"/>
          <w:divBdr>
            <w:top w:val="none" w:sz="0" w:space="0" w:color="auto"/>
            <w:left w:val="none" w:sz="0" w:space="0" w:color="auto"/>
            <w:bottom w:val="none" w:sz="0" w:space="0" w:color="auto"/>
            <w:right w:val="none" w:sz="0" w:space="0" w:color="auto"/>
          </w:divBdr>
        </w:div>
      </w:divsChild>
    </w:div>
    <w:div w:id="1136215970">
      <w:bodyDiv w:val="1"/>
      <w:marLeft w:val="0"/>
      <w:marRight w:val="0"/>
      <w:marTop w:val="0"/>
      <w:marBottom w:val="0"/>
      <w:divBdr>
        <w:top w:val="none" w:sz="0" w:space="0" w:color="auto"/>
        <w:left w:val="none" w:sz="0" w:space="0" w:color="auto"/>
        <w:bottom w:val="none" w:sz="0" w:space="0" w:color="auto"/>
        <w:right w:val="none" w:sz="0" w:space="0" w:color="auto"/>
      </w:divBdr>
      <w:divsChild>
        <w:div w:id="2079553009">
          <w:marLeft w:val="0"/>
          <w:marRight w:val="0"/>
          <w:marTop w:val="0"/>
          <w:marBottom w:val="0"/>
          <w:divBdr>
            <w:top w:val="none" w:sz="0" w:space="0" w:color="auto"/>
            <w:left w:val="none" w:sz="0" w:space="0" w:color="auto"/>
            <w:bottom w:val="none" w:sz="0" w:space="0" w:color="auto"/>
            <w:right w:val="none" w:sz="0" w:space="0" w:color="auto"/>
          </w:divBdr>
        </w:div>
      </w:divsChild>
    </w:div>
    <w:div w:id="1165589782">
      <w:bodyDiv w:val="1"/>
      <w:marLeft w:val="0"/>
      <w:marRight w:val="0"/>
      <w:marTop w:val="0"/>
      <w:marBottom w:val="0"/>
      <w:divBdr>
        <w:top w:val="none" w:sz="0" w:space="0" w:color="auto"/>
        <w:left w:val="none" w:sz="0" w:space="0" w:color="auto"/>
        <w:bottom w:val="none" w:sz="0" w:space="0" w:color="auto"/>
        <w:right w:val="none" w:sz="0" w:space="0" w:color="auto"/>
      </w:divBdr>
      <w:divsChild>
        <w:div w:id="1374697461">
          <w:marLeft w:val="0"/>
          <w:marRight w:val="0"/>
          <w:marTop w:val="0"/>
          <w:marBottom w:val="0"/>
          <w:divBdr>
            <w:top w:val="none" w:sz="0" w:space="0" w:color="auto"/>
            <w:left w:val="none" w:sz="0" w:space="0" w:color="auto"/>
            <w:bottom w:val="none" w:sz="0" w:space="0" w:color="auto"/>
            <w:right w:val="none" w:sz="0" w:space="0" w:color="auto"/>
          </w:divBdr>
        </w:div>
      </w:divsChild>
    </w:div>
    <w:div w:id="1176769613">
      <w:bodyDiv w:val="1"/>
      <w:marLeft w:val="0"/>
      <w:marRight w:val="0"/>
      <w:marTop w:val="0"/>
      <w:marBottom w:val="0"/>
      <w:divBdr>
        <w:top w:val="none" w:sz="0" w:space="0" w:color="auto"/>
        <w:left w:val="none" w:sz="0" w:space="0" w:color="auto"/>
        <w:bottom w:val="none" w:sz="0" w:space="0" w:color="auto"/>
        <w:right w:val="none" w:sz="0" w:space="0" w:color="auto"/>
      </w:divBdr>
      <w:divsChild>
        <w:div w:id="620920109">
          <w:marLeft w:val="0"/>
          <w:marRight w:val="0"/>
          <w:marTop w:val="0"/>
          <w:marBottom w:val="0"/>
          <w:divBdr>
            <w:top w:val="none" w:sz="0" w:space="0" w:color="auto"/>
            <w:left w:val="none" w:sz="0" w:space="0" w:color="auto"/>
            <w:bottom w:val="none" w:sz="0" w:space="0" w:color="auto"/>
            <w:right w:val="none" w:sz="0" w:space="0" w:color="auto"/>
          </w:divBdr>
          <w:divsChild>
            <w:div w:id="1824933620">
              <w:marLeft w:val="0"/>
              <w:marRight w:val="0"/>
              <w:marTop w:val="0"/>
              <w:marBottom w:val="0"/>
              <w:divBdr>
                <w:top w:val="none" w:sz="0" w:space="0" w:color="auto"/>
                <w:left w:val="none" w:sz="0" w:space="0" w:color="auto"/>
                <w:bottom w:val="none" w:sz="0" w:space="0" w:color="auto"/>
                <w:right w:val="none" w:sz="0" w:space="0" w:color="auto"/>
              </w:divBdr>
            </w:div>
            <w:div w:id="628051121">
              <w:marLeft w:val="0"/>
              <w:marRight w:val="0"/>
              <w:marTop w:val="0"/>
              <w:marBottom w:val="0"/>
              <w:divBdr>
                <w:top w:val="none" w:sz="0" w:space="0" w:color="auto"/>
                <w:left w:val="none" w:sz="0" w:space="0" w:color="auto"/>
                <w:bottom w:val="none" w:sz="0" w:space="0" w:color="auto"/>
                <w:right w:val="none" w:sz="0" w:space="0" w:color="auto"/>
              </w:divBdr>
            </w:div>
            <w:div w:id="11303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152">
      <w:bodyDiv w:val="1"/>
      <w:marLeft w:val="0"/>
      <w:marRight w:val="0"/>
      <w:marTop w:val="0"/>
      <w:marBottom w:val="0"/>
      <w:divBdr>
        <w:top w:val="none" w:sz="0" w:space="0" w:color="auto"/>
        <w:left w:val="none" w:sz="0" w:space="0" w:color="auto"/>
        <w:bottom w:val="none" w:sz="0" w:space="0" w:color="auto"/>
        <w:right w:val="none" w:sz="0" w:space="0" w:color="auto"/>
      </w:divBdr>
      <w:divsChild>
        <w:div w:id="1956521391">
          <w:marLeft w:val="0"/>
          <w:marRight w:val="0"/>
          <w:marTop w:val="0"/>
          <w:marBottom w:val="0"/>
          <w:divBdr>
            <w:top w:val="none" w:sz="0" w:space="0" w:color="auto"/>
            <w:left w:val="none" w:sz="0" w:space="0" w:color="auto"/>
            <w:bottom w:val="none" w:sz="0" w:space="0" w:color="auto"/>
            <w:right w:val="none" w:sz="0" w:space="0" w:color="auto"/>
          </w:divBdr>
          <w:divsChild>
            <w:div w:id="828906671">
              <w:marLeft w:val="0"/>
              <w:marRight w:val="0"/>
              <w:marTop w:val="0"/>
              <w:marBottom w:val="0"/>
              <w:divBdr>
                <w:top w:val="none" w:sz="0" w:space="0" w:color="auto"/>
                <w:left w:val="none" w:sz="0" w:space="0" w:color="auto"/>
                <w:bottom w:val="none" w:sz="0" w:space="0" w:color="auto"/>
                <w:right w:val="none" w:sz="0" w:space="0" w:color="auto"/>
              </w:divBdr>
              <w:divsChild>
                <w:div w:id="498733379">
                  <w:marLeft w:val="0"/>
                  <w:marRight w:val="0"/>
                  <w:marTop w:val="0"/>
                  <w:marBottom w:val="0"/>
                  <w:divBdr>
                    <w:top w:val="none" w:sz="0" w:space="0" w:color="auto"/>
                    <w:left w:val="none" w:sz="0" w:space="0" w:color="auto"/>
                    <w:bottom w:val="none" w:sz="0" w:space="0" w:color="auto"/>
                    <w:right w:val="none" w:sz="0" w:space="0" w:color="auto"/>
                  </w:divBdr>
                </w:div>
                <w:div w:id="1004012399">
                  <w:marLeft w:val="0"/>
                  <w:marRight w:val="0"/>
                  <w:marTop w:val="0"/>
                  <w:marBottom w:val="0"/>
                  <w:divBdr>
                    <w:top w:val="none" w:sz="0" w:space="0" w:color="auto"/>
                    <w:left w:val="none" w:sz="0" w:space="0" w:color="auto"/>
                    <w:bottom w:val="none" w:sz="0" w:space="0" w:color="auto"/>
                    <w:right w:val="none" w:sz="0" w:space="0" w:color="auto"/>
                  </w:divBdr>
                </w:div>
                <w:div w:id="1236624791">
                  <w:marLeft w:val="0"/>
                  <w:marRight w:val="0"/>
                  <w:marTop w:val="0"/>
                  <w:marBottom w:val="0"/>
                  <w:divBdr>
                    <w:top w:val="none" w:sz="0" w:space="0" w:color="auto"/>
                    <w:left w:val="none" w:sz="0" w:space="0" w:color="auto"/>
                    <w:bottom w:val="none" w:sz="0" w:space="0" w:color="auto"/>
                    <w:right w:val="none" w:sz="0" w:space="0" w:color="auto"/>
                  </w:divBdr>
                </w:div>
                <w:div w:id="1975791974">
                  <w:marLeft w:val="0"/>
                  <w:marRight w:val="0"/>
                  <w:marTop w:val="0"/>
                  <w:marBottom w:val="0"/>
                  <w:divBdr>
                    <w:top w:val="none" w:sz="0" w:space="0" w:color="auto"/>
                    <w:left w:val="none" w:sz="0" w:space="0" w:color="auto"/>
                    <w:bottom w:val="none" w:sz="0" w:space="0" w:color="auto"/>
                    <w:right w:val="none" w:sz="0" w:space="0" w:color="auto"/>
                  </w:divBdr>
                </w:div>
                <w:div w:id="820273187">
                  <w:marLeft w:val="0"/>
                  <w:marRight w:val="0"/>
                  <w:marTop w:val="0"/>
                  <w:marBottom w:val="0"/>
                  <w:divBdr>
                    <w:top w:val="none" w:sz="0" w:space="0" w:color="auto"/>
                    <w:left w:val="none" w:sz="0" w:space="0" w:color="auto"/>
                    <w:bottom w:val="none" w:sz="0" w:space="0" w:color="auto"/>
                    <w:right w:val="none" w:sz="0" w:space="0" w:color="auto"/>
                  </w:divBdr>
                </w:div>
                <w:div w:id="1381828412">
                  <w:marLeft w:val="0"/>
                  <w:marRight w:val="0"/>
                  <w:marTop w:val="0"/>
                  <w:marBottom w:val="0"/>
                  <w:divBdr>
                    <w:top w:val="none" w:sz="0" w:space="0" w:color="auto"/>
                    <w:left w:val="none" w:sz="0" w:space="0" w:color="auto"/>
                    <w:bottom w:val="none" w:sz="0" w:space="0" w:color="auto"/>
                    <w:right w:val="none" w:sz="0" w:space="0" w:color="auto"/>
                  </w:divBdr>
                </w:div>
                <w:div w:id="281503176">
                  <w:marLeft w:val="0"/>
                  <w:marRight w:val="0"/>
                  <w:marTop w:val="0"/>
                  <w:marBottom w:val="0"/>
                  <w:divBdr>
                    <w:top w:val="none" w:sz="0" w:space="0" w:color="auto"/>
                    <w:left w:val="none" w:sz="0" w:space="0" w:color="auto"/>
                    <w:bottom w:val="none" w:sz="0" w:space="0" w:color="auto"/>
                    <w:right w:val="none" w:sz="0" w:space="0" w:color="auto"/>
                  </w:divBdr>
                </w:div>
                <w:div w:id="1540509736">
                  <w:marLeft w:val="0"/>
                  <w:marRight w:val="0"/>
                  <w:marTop w:val="0"/>
                  <w:marBottom w:val="0"/>
                  <w:divBdr>
                    <w:top w:val="none" w:sz="0" w:space="0" w:color="auto"/>
                    <w:left w:val="none" w:sz="0" w:space="0" w:color="auto"/>
                    <w:bottom w:val="none" w:sz="0" w:space="0" w:color="auto"/>
                    <w:right w:val="none" w:sz="0" w:space="0" w:color="auto"/>
                  </w:divBdr>
                </w:div>
                <w:div w:id="753747664">
                  <w:marLeft w:val="0"/>
                  <w:marRight w:val="0"/>
                  <w:marTop w:val="0"/>
                  <w:marBottom w:val="0"/>
                  <w:divBdr>
                    <w:top w:val="none" w:sz="0" w:space="0" w:color="auto"/>
                    <w:left w:val="none" w:sz="0" w:space="0" w:color="auto"/>
                    <w:bottom w:val="none" w:sz="0" w:space="0" w:color="auto"/>
                    <w:right w:val="none" w:sz="0" w:space="0" w:color="auto"/>
                  </w:divBdr>
                </w:div>
                <w:div w:id="1009061438">
                  <w:marLeft w:val="0"/>
                  <w:marRight w:val="0"/>
                  <w:marTop w:val="0"/>
                  <w:marBottom w:val="0"/>
                  <w:divBdr>
                    <w:top w:val="none" w:sz="0" w:space="0" w:color="auto"/>
                    <w:left w:val="none" w:sz="0" w:space="0" w:color="auto"/>
                    <w:bottom w:val="none" w:sz="0" w:space="0" w:color="auto"/>
                    <w:right w:val="none" w:sz="0" w:space="0" w:color="auto"/>
                  </w:divBdr>
                </w:div>
                <w:div w:id="1684091943">
                  <w:marLeft w:val="0"/>
                  <w:marRight w:val="0"/>
                  <w:marTop w:val="0"/>
                  <w:marBottom w:val="0"/>
                  <w:divBdr>
                    <w:top w:val="none" w:sz="0" w:space="0" w:color="auto"/>
                    <w:left w:val="none" w:sz="0" w:space="0" w:color="auto"/>
                    <w:bottom w:val="none" w:sz="0" w:space="0" w:color="auto"/>
                    <w:right w:val="none" w:sz="0" w:space="0" w:color="auto"/>
                  </w:divBdr>
                </w:div>
                <w:div w:id="1707635432">
                  <w:marLeft w:val="0"/>
                  <w:marRight w:val="0"/>
                  <w:marTop w:val="0"/>
                  <w:marBottom w:val="0"/>
                  <w:divBdr>
                    <w:top w:val="none" w:sz="0" w:space="0" w:color="auto"/>
                    <w:left w:val="none" w:sz="0" w:space="0" w:color="auto"/>
                    <w:bottom w:val="none" w:sz="0" w:space="0" w:color="auto"/>
                    <w:right w:val="none" w:sz="0" w:space="0" w:color="auto"/>
                  </w:divBdr>
                </w:div>
                <w:div w:id="14064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4010">
      <w:bodyDiv w:val="1"/>
      <w:marLeft w:val="0"/>
      <w:marRight w:val="0"/>
      <w:marTop w:val="0"/>
      <w:marBottom w:val="0"/>
      <w:divBdr>
        <w:top w:val="none" w:sz="0" w:space="0" w:color="auto"/>
        <w:left w:val="none" w:sz="0" w:space="0" w:color="auto"/>
        <w:bottom w:val="none" w:sz="0" w:space="0" w:color="auto"/>
        <w:right w:val="none" w:sz="0" w:space="0" w:color="auto"/>
      </w:divBdr>
      <w:divsChild>
        <w:div w:id="1284921419">
          <w:marLeft w:val="0"/>
          <w:marRight w:val="0"/>
          <w:marTop w:val="0"/>
          <w:marBottom w:val="0"/>
          <w:divBdr>
            <w:top w:val="none" w:sz="0" w:space="0" w:color="auto"/>
            <w:left w:val="none" w:sz="0" w:space="0" w:color="auto"/>
            <w:bottom w:val="none" w:sz="0" w:space="0" w:color="auto"/>
            <w:right w:val="none" w:sz="0" w:space="0" w:color="auto"/>
          </w:divBdr>
        </w:div>
      </w:divsChild>
    </w:div>
    <w:div w:id="1187599053">
      <w:bodyDiv w:val="1"/>
      <w:marLeft w:val="0"/>
      <w:marRight w:val="0"/>
      <w:marTop w:val="0"/>
      <w:marBottom w:val="0"/>
      <w:divBdr>
        <w:top w:val="none" w:sz="0" w:space="0" w:color="auto"/>
        <w:left w:val="none" w:sz="0" w:space="0" w:color="auto"/>
        <w:bottom w:val="none" w:sz="0" w:space="0" w:color="auto"/>
        <w:right w:val="none" w:sz="0" w:space="0" w:color="auto"/>
      </w:divBdr>
      <w:divsChild>
        <w:div w:id="605966759">
          <w:marLeft w:val="0"/>
          <w:marRight w:val="0"/>
          <w:marTop w:val="0"/>
          <w:marBottom w:val="0"/>
          <w:divBdr>
            <w:top w:val="none" w:sz="0" w:space="0" w:color="auto"/>
            <w:left w:val="none" w:sz="0" w:space="0" w:color="auto"/>
            <w:bottom w:val="none" w:sz="0" w:space="0" w:color="auto"/>
            <w:right w:val="none" w:sz="0" w:space="0" w:color="auto"/>
          </w:divBdr>
        </w:div>
      </w:divsChild>
    </w:div>
    <w:div w:id="1194659797">
      <w:bodyDiv w:val="1"/>
      <w:marLeft w:val="0"/>
      <w:marRight w:val="0"/>
      <w:marTop w:val="0"/>
      <w:marBottom w:val="0"/>
      <w:divBdr>
        <w:top w:val="none" w:sz="0" w:space="0" w:color="auto"/>
        <w:left w:val="none" w:sz="0" w:space="0" w:color="auto"/>
        <w:bottom w:val="none" w:sz="0" w:space="0" w:color="auto"/>
        <w:right w:val="none" w:sz="0" w:space="0" w:color="auto"/>
      </w:divBdr>
    </w:div>
    <w:div w:id="1201357086">
      <w:bodyDiv w:val="1"/>
      <w:marLeft w:val="0"/>
      <w:marRight w:val="0"/>
      <w:marTop w:val="0"/>
      <w:marBottom w:val="0"/>
      <w:divBdr>
        <w:top w:val="none" w:sz="0" w:space="0" w:color="auto"/>
        <w:left w:val="none" w:sz="0" w:space="0" w:color="auto"/>
        <w:bottom w:val="none" w:sz="0" w:space="0" w:color="auto"/>
        <w:right w:val="none" w:sz="0" w:space="0" w:color="auto"/>
      </w:divBdr>
      <w:divsChild>
        <w:div w:id="1351638695">
          <w:marLeft w:val="0"/>
          <w:marRight w:val="0"/>
          <w:marTop w:val="0"/>
          <w:marBottom w:val="0"/>
          <w:divBdr>
            <w:top w:val="none" w:sz="0" w:space="0" w:color="auto"/>
            <w:left w:val="none" w:sz="0" w:space="0" w:color="auto"/>
            <w:bottom w:val="none" w:sz="0" w:space="0" w:color="auto"/>
            <w:right w:val="none" w:sz="0" w:space="0" w:color="auto"/>
          </w:divBdr>
          <w:divsChild>
            <w:div w:id="1958290563">
              <w:marLeft w:val="0"/>
              <w:marRight w:val="0"/>
              <w:marTop w:val="0"/>
              <w:marBottom w:val="0"/>
              <w:divBdr>
                <w:top w:val="none" w:sz="0" w:space="0" w:color="auto"/>
                <w:left w:val="none" w:sz="0" w:space="0" w:color="auto"/>
                <w:bottom w:val="none" w:sz="0" w:space="0" w:color="auto"/>
                <w:right w:val="none" w:sz="0" w:space="0" w:color="auto"/>
              </w:divBdr>
              <w:divsChild>
                <w:div w:id="761995250">
                  <w:marLeft w:val="0"/>
                  <w:marRight w:val="0"/>
                  <w:marTop w:val="0"/>
                  <w:marBottom w:val="0"/>
                  <w:divBdr>
                    <w:top w:val="none" w:sz="0" w:space="0" w:color="auto"/>
                    <w:left w:val="none" w:sz="0" w:space="0" w:color="auto"/>
                    <w:bottom w:val="none" w:sz="0" w:space="0" w:color="auto"/>
                    <w:right w:val="none" w:sz="0" w:space="0" w:color="auto"/>
                  </w:divBdr>
                </w:div>
                <w:div w:id="325861224">
                  <w:marLeft w:val="0"/>
                  <w:marRight w:val="0"/>
                  <w:marTop w:val="0"/>
                  <w:marBottom w:val="0"/>
                  <w:divBdr>
                    <w:top w:val="none" w:sz="0" w:space="0" w:color="auto"/>
                    <w:left w:val="none" w:sz="0" w:space="0" w:color="auto"/>
                    <w:bottom w:val="none" w:sz="0" w:space="0" w:color="auto"/>
                    <w:right w:val="none" w:sz="0" w:space="0" w:color="auto"/>
                  </w:divBdr>
                </w:div>
                <w:div w:id="563178378">
                  <w:marLeft w:val="0"/>
                  <w:marRight w:val="0"/>
                  <w:marTop w:val="0"/>
                  <w:marBottom w:val="0"/>
                  <w:divBdr>
                    <w:top w:val="none" w:sz="0" w:space="0" w:color="auto"/>
                    <w:left w:val="none" w:sz="0" w:space="0" w:color="auto"/>
                    <w:bottom w:val="none" w:sz="0" w:space="0" w:color="auto"/>
                    <w:right w:val="none" w:sz="0" w:space="0" w:color="auto"/>
                  </w:divBdr>
                </w:div>
                <w:div w:id="768739239">
                  <w:marLeft w:val="0"/>
                  <w:marRight w:val="0"/>
                  <w:marTop w:val="0"/>
                  <w:marBottom w:val="0"/>
                  <w:divBdr>
                    <w:top w:val="none" w:sz="0" w:space="0" w:color="auto"/>
                    <w:left w:val="none" w:sz="0" w:space="0" w:color="auto"/>
                    <w:bottom w:val="none" w:sz="0" w:space="0" w:color="auto"/>
                    <w:right w:val="none" w:sz="0" w:space="0" w:color="auto"/>
                  </w:divBdr>
                </w:div>
                <w:div w:id="604263870">
                  <w:marLeft w:val="0"/>
                  <w:marRight w:val="0"/>
                  <w:marTop w:val="0"/>
                  <w:marBottom w:val="0"/>
                  <w:divBdr>
                    <w:top w:val="none" w:sz="0" w:space="0" w:color="auto"/>
                    <w:left w:val="none" w:sz="0" w:space="0" w:color="auto"/>
                    <w:bottom w:val="none" w:sz="0" w:space="0" w:color="auto"/>
                    <w:right w:val="none" w:sz="0" w:space="0" w:color="auto"/>
                  </w:divBdr>
                </w:div>
                <w:div w:id="241331497">
                  <w:marLeft w:val="0"/>
                  <w:marRight w:val="0"/>
                  <w:marTop w:val="0"/>
                  <w:marBottom w:val="0"/>
                  <w:divBdr>
                    <w:top w:val="none" w:sz="0" w:space="0" w:color="auto"/>
                    <w:left w:val="none" w:sz="0" w:space="0" w:color="auto"/>
                    <w:bottom w:val="none" w:sz="0" w:space="0" w:color="auto"/>
                    <w:right w:val="none" w:sz="0" w:space="0" w:color="auto"/>
                  </w:divBdr>
                </w:div>
                <w:div w:id="1621842338">
                  <w:marLeft w:val="0"/>
                  <w:marRight w:val="0"/>
                  <w:marTop w:val="0"/>
                  <w:marBottom w:val="0"/>
                  <w:divBdr>
                    <w:top w:val="none" w:sz="0" w:space="0" w:color="auto"/>
                    <w:left w:val="none" w:sz="0" w:space="0" w:color="auto"/>
                    <w:bottom w:val="none" w:sz="0" w:space="0" w:color="auto"/>
                    <w:right w:val="none" w:sz="0" w:space="0" w:color="auto"/>
                  </w:divBdr>
                </w:div>
                <w:div w:id="10082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6728">
      <w:bodyDiv w:val="1"/>
      <w:marLeft w:val="0"/>
      <w:marRight w:val="0"/>
      <w:marTop w:val="0"/>
      <w:marBottom w:val="0"/>
      <w:divBdr>
        <w:top w:val="none" w:sz="0" w:space="0" w:color="auto"/>
        <w:left w:val="none" w:sz="0" w:space="0" w:color="auto"/>
        <w:bottom w:val="none" w:sz="0" w:space="0" w:color="auto"/>
        <w:right w:val="none" w:sz="0" w:space="0" w:color="auto"/>
      </w:divBdr>
      <w:divsChild>
        <w:div w:id="1780830189">
          <w:marLeft w:val="0"/>
          <w:marRight w:val="0"/>
          <w:marTop w:val="0"/>
          <w:marBottom w:val="0"/>
          <w:divBdr>
            <w:top w:val="none" w:sz="0" w:space="0" w:color="auto"/>
            <w:left w:val="none" w:sz="0" w:space="0" w:color="auto"/>
            <w:bottom w:val="none" w:sz="0" w:space="0" w:color="auto"/>
            <w:right w:val="none" w:sz="0" w:space="0" w:color="auto"/>
          </w:divBdr>
          <w:divsChild>
            <w:div w:id="427967829">
              <w:marLeft w:val="0"/>
              <w:marRight w:val="0"/>
              <w:marTop w:val="0"/>
              <w:marBottom w:val="0"/>
              <w:divBdr>
                <w:top w:val="none" w:sz="0" w:space="0" w:color="auto"/>
                <w:left w:val="none" w:sz="0" w:space="0" w:color="auto"/>
                <w:bottom w:val="none" w:sz="0" w:space="0" w:color="auto"/>
                <w:right w:val="none" w:sz="0" w:space="0" w:color="auto"/>
              </w:divBdr>
            </w:div>
            <w:div w:id="1763640718">
              <w:marLeft w:val="0"/>
              <w:marRight w:val="0"/>
              <w:marTop w:val="0"/>
              <w:marBottom w:val="0"/>
              <w:divBdr>
                <w:top w:val="none" w:sz="0" w:space="0" w:color="auto"/>
                <w:left w:val="none" w:sz="0" w:space="0" w:color="auto"/>
                <w:bottom w:val="none" w:sz="0" w:space="0" w:color="auto"/>
                <w:right w:val="none" w:sz="0" w:space="0" w:color="auto"/>
              </w:divBdr>
            </w:div>
            <w:div w:id="440612020">
              <w:marLeft w:val="0"/>
              <w:marRight w:val="0"/>
              <w:marTop w:val="0"/>
              <w:marBottom w:val="0"/>
              <w:divBdr>
                <w:top w:val="none" w:sz="0" w:space="0" w:color="auto"/>
                <w:left w:val="none" w:sz="0" w:space="0" w:color="auto"/>
                <w:bottom w:val="none" w:sz="0" w:space="0" w:color="auto"/>
                <w:right w:val="none" w:sz="0" w:space="0" w:color="auto"/>
              </w:divBdr>
            </w:div>
            <w:div w:id="1930307012">
              <w:marLeft w:val="0"/>
              <w:marRight w:val="0"/>
              <w:marTop w:val="0"/>
              <w:marBottom w:val="0"/>
              <w:divBdr>
                <w:top w:val="none" w:sz="0" w:space="0" w:color="auto"/>
                <w:left w:val="none" w:sz="0" w:space="0" w:color="auto"/>
                <w:bottom w:val="none" w:sz="0" w:space="0" w:color="auto"/>
                <w:right w:val="none" w:sz="0" w:space="0" w:color="auto"/>
              </w:divBdr>
            </w:div>
            <w:div w:id="1858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5992">
      <w:bodyDiv w:val="1"/>
      <w:marLeft w:val="0"/>
      <w:marRight w:val="0"/>
      <w:marTop w:val="0"/>
      <w:marBottom w:val="0"/>
      <w:divBdr>
        <w:top w:val="none" w:sz="0" w:space="0" w:color="auto"/>
        <w:left w:val="none" w:sz="0" w:space="0" w:color="auto"/>
        <w:bottom w:val="none" w:sz="0" w:space="0" w:color="auto"/>
        <w:right w:val="none" w:sz="0" w:space="0" w:color="auto"/>
      </w:divBdr>
      <w:divsChild>
        <w:div w:id="182480149">
          <w:marLeft w:val="0"/>
          <w:marRight w:val="0"/>
          <w:marTop w:val="0"/>
          <w:marBottom w:val="0"/>
          <w:divBdr>
            <w:top w:val="none" w:sz="0" w:space="0" w:color="auto"/>
            <w:left w:val="none" w:sz="0" w:space="0" w:color="auto"/>
            <w:bottom w:val="none" w:sz="0" w:space="0" w:color="auto"/>
            <w:right w:val="none" w:sz="0" w:space="0" w:color="auto"/>
          </w:divBdr>
        </w:div>
      </w:divsChild>
    </w:div>
    <w:div w:id="1238127257">
      <w:bodyDiv w:val="1"/>
      <w:marLeft w:val="0"/>
      <w:marRight w:val="0"/>
      <w:marTop w:val="0"/>
      <w:marBottom w:val="0"/>
      <w:divBdr>
        <w:top w:val="none" w:sz="0" w:space="0" w:color="auto"/>
        <w:left w:val="none" w:sz="0" w:space="0" w:color="auto"/>
        <w:bottom w:val="none" w:sz="0" w:space="0" w:color="auto"/>
        <w:right w:val="none" w:sz="0" w:space="0" w:color="auto"/>
      </w:divBdr>
      <w:divsChild>
        <w:div w:id="609123248">
          <w:marLeft w:val="0"/>
          <w:marRight w:val="0"/>
          <w:marTop w:val="0"/>
          <w:marBottom w:val="0"/>
          <w:divBdr>
            <w:top w:val="none" w:sz="0" w:space="0" w:color="auto"/>
            <w:left w:val="none" w:sz="0" w:space="0" w:color="auto"/>
            <w:bottom w:val="none" w:sz="0" w:space="0" w:color="auto"/>
            <w:right w:val="none" w:sz="0" w:space="0" w:color="auto"/>
          </w:divBdr>
        </w:div>
      </w:divsChild>
    </w:div>
    <w:div w:id="1241328345">
      <w:bodyDiv w:val="1"/>
      <w:marLeft w:val="0"/>
      <w:marRight w:val="0"/>
      <w:marTop w:val="0"/>
      <w:marBottom w:val="0"/>
      <w:divBdr>
        <w:top w:val="none" w:sz="0" w:space="0" w:color="auto"/>
        <w:left w:val="none" w:sz="0" w:space="0" w:color="auto"/>
        <w:bottom w:val="none" w:sz="0" w:space="0" w:color="auto"/>
        <w:right w:val="none" w:sz="0" w:space="0" w:color="auto"/>
      </w:divBdr>
      <w:divsChild>
        <w:div w:id="827289346">
          <w:marLeft w:val="0"/>
          <w:marRight w:val="0"/>
          <w:marTop w:val="0"/>
          <w:marBottom w:val="0"/>
          <w:divBdr>
            <w:top w:val="none" w:sz="0" w:space="0" w:color="auto"/>
            <w:left w:val="none" w:sz="0" w:space="0" w:color="auto"/>
            <w:bottom w:val="none" w:sz="0" w:space="0" w:color="auto"/>
            <w:right w:val="none" w:sz="0" w:space="0" w:color="auto"/>
          </w:divBdr>
        </w:div>
      </w:divsChild>
    </w:div>
    <w:div w:id="1242527966">
      <w:bodyDiv w:val="1"/>
      <w:marLeft w:val="0"/>
      <w:marRight w:val="0"/>
      <w:marTop w:val="0"/>
      <w:marBottom w:val="0"/>
      <w:divBdr>
        <w:top w:val="none" w:sz="0" w:space="0" w:color="auto"/>
        <w:left w:val="none" w:sz="0" w:space="0" w:color="auto"/>
        <w:bottom w:val="none" w:sz="0" w:space="0" w:color="auto"/>
        <w:right w:val="none" w:sz="0" w:space="0" w:color="auto"/>
      </w:divBdr>
      <w:divsChild>
        <w:div w:id="150828713">
          <w:marLeft w:val="0"/>
          <w:marRight w:val="0"/>
          <w:marTop w:val="0"/>
          <w:marBottom w:val="0"/>
          <w:divBdr>
            <w:top w:val="none" w:sz="0" w:space="0" w:color="auto"/>
            <w:left w:val="none" w:sz="0" w:space="0" w:color="auto"/>
            <w:bottom w:val="none" w:sz="0" w:space="0" w:color="auto"/>
            <w:right w:val="none" w:sz="0" w:space="0" w:color="auto"/>
          </w:divBdr>
        </w:div>
      </w:divsChild>
    </w:div>
    <w:div w:id="1247809247">
      <w:bodyDiv w:val="1"/>
      <w:marLeft w:val="0"/>
      <w:marRight w:val="0"/>
      <w:marTop w:val="0"/>
      <w:marBottom w:val="0"/>
      <w:divBdr>
        <w:top w:val="none" w:sz="0" w:space="0" w:color="auto"/>
        <w:left w:val="none" w:sz="0" w:space="0" w:color="auto"/>
        <w:bottom w:val="none" w:sz="0" w:space="0" w:color="auto"/>
        <w:right w:val="none" w:sz="0" w:space="0" w:color="auto"/>
      </w:divBdr>
    </w:div>
    <w:div w:id="1254125135">
      <w:bodyDiv w:val="1"/>
      <w:marLeft w:val="0"/>
      <w:marRight w:val="0"/>
      <w:marTop w:val="0"/>
      <w:marBottom w:val="0"/>
      <w:divBdr>
        <w:top w:val="none" w:sz="0" w:space="0" w:color="auto"/>
        <w:left w:val="none" w:sz="0" w:space="0" w:color="auto"/>
        <w:bottom w:val="none" w:sz="0" w:space="0" w:color="auto"/>
        <w:right w:val="none" w:sz="0" w:space="0" w:color="auto"/>
      </w:divBdr>
      <w:divsChild>
        <w:div w:id="643395443">
          <w:marLeft w:val="0"/>
          <w:marRight w:val="0"/>
          <w:marTop w:val="0"/>
          <w:marBottom w:val="0"/>
          <w:divBdr>
            <w:top w:val="none" w:sz="0" w:space="0" w:color="auto"/>
            <w:left w:val="none" w:sz="0" w:space="0" w:color="auto"/>
            <w:bottom w:val="none" w:sz="0" w:space="0" w:color="auto"/>
            <w:right w:val="none" w:sz="0" w:space="0" w:color="auto"/>
          </w:divBdr>
        </w:div>
      </w:divsChild>
    </w:div>
    <w:div w:id="1257834306">
      <w:bodyDiv w:val="1"/>
      <w:marLeft w:val="0"/>
      <w:marRight w:val="0"/>
      <w:marTop w:val="0"/>
      <w:marBottom w:val="0"/>
      <w:divBdr>
        <w:top w:val="none" w:sz="0" w:space="0" w:color="auto"/>
        <w:left w:val="none" w:sz="0" w:space="0" w:color="auto"/>
        <w:bottom w:val="none" w:sz="0" w:space="0" w:color="auto"/>
        <w:right w:val="none" w:sz="0" w:space="0" w:color="auto"/>
      </w:divBdr>
      <w:divsChild>
        <w:div w:id="656231015">
          <w:marLeft w:val="0"/>
          <w:marRight w:val="0"/>
          <w:marTop w:val="0"/>
          <w:marBottom w:val="0"/>
          <w:divBdr>
            <w:top w:val="none" w:sz="0" w:space="0" w:color="auto"/>
            <w:left w:val="none" w:sz="0" w:space="0" w:color="auto"/>
            <w:bottom w:val="none" w:sz="0" w:space="0" w:color="auto"/>
            <w:right w:val="none" w:sz="0" w:space="0" w:color="auto"/>
          </w:divBdr>
        </w:div>
      </w:divsChild>
    </w:div>
    <w:div w:id="1265772966">
      <w:bodyDiv w:val="1"/>
      <w:marLeft w:val="0"/>
      <w:marRight w:val="0"/>
      <w:marTop w:val="0"/>
      <w:marBottom w:val="0"/>
      <w:divBdr>
        <w:top w:val="none" w:sz="0" w:space="0" w:color="auto"/>
        <w:left w:val="none" w:sz="0" w:space="0" w:color="auto"/>
        <w:bottom w:val="none" w:sz="0" w:space="0" w:color="auto"/>
        <w:right w:val="none" w:sz="0" w:space="0" w:color="auto"/>
      </w:divBdr>
    </w:div>
    <w:div w:id="1272200717">
      <w:bodyDiv w:val="1"/>
      <w:marLeft w:val="0"/>
      <w:marRight w:val="0"/>
      <w:marTop w:val="0"/>
      <w:marBottom w:val="0"/>
      <w:divBdr>
        <w:top w:val="none" w:sz="0" w:space="0" w:color="auto"/>
        <w:left w:val="none" w:sz="0" w:space="0" w:color="auto"/>
        <w:bottom w:val="none" w:sz="0" w:space="0" w:color="auto"/>
        <w:right w:val="none" w:sz="0" w:space="0" w:color="auto"/>
      </w:divBdr>
      <w:divsChild>
        <w:div w:id="335233531">
          <w:marLeft w:val="0"/>
          <w:marRight w:val="0"/>
          <w:marTop w:val="0"/>
          <w:marBottom w:val="0"/>
          <w:divBdr>
            <w:top w:val="none" w:sz="0" w:space="0" w:color="auto"/>
            <w:left w:val="none" w:sz="0" w:space="0" w:color="auto"/>
            <w:bottom w:val="none" w:sz="0" w:space="0" w:color="auto"/>
            <w:right w:val="none" w:sz="0" w:space="0" w:color="auto"/>
          </w:divBdr>
        </w:div>
      </w:divsChild>
    </w:div>
    <w:div w:id="1286620552">
      <w:bodyDiv w:val="1"/>
      <w:marLeft w:val="0"/>
      <w:marRight w:val="0"/>
      <w:marTop w:val="0"/>
      <w:marBottom w:val="0"/>
      <w:divBdr>
        <w:top w:val="none" w:sz="0" w:space="0" w:color="auto"/>
        <w:left w:val="none" w:sz="0" w:space="0" w:color="auto"/>
        <w:bottom w:val="none" w:sz="0" w:space="0" w:color="auto"/>
        <w:right w:val="none" w:sz="0" w:space="0" w:color="auto"/>
      </w:divBdr>
      <w:divsChild>
        <w:div w:id="664476944">
          <w:marLeft w:val="0"/>
          <w:marRight w:val="0"/>
          <w:marTop w:val="0"/>
          <w:marBottom w:val="0"/>
          <w:divBdr>
            <w:top w:val="none" w:sz="0" w:space="0" w:color="auto"/>
            <w:left w:val="none" w:sz="0" w:space="0" w:color="auto"/>
            <w:bottom w:val="none" w:sz="0" w:space="0" w:color="auto"/>
            <w:right w:val="none" w:sz="0" w:space="0" w:color="auto"/>
          </w:divBdr>
        </w:div>
      </w:divsChild>
    </w:div>
    <w:div w:id="1294367359">
      <w:bodyDiv w:val="1"/>
      <w:marLeft w:val="0"/>
      <w:marRight w:val="0"/>
      <w:marTop w:val="0"/>
      <w:marBottom w:val="0"/>
      <w:divBdr>
        <w:top w:val="none" w:sz="0" w:space="0" w:color="auto"/>
        <w:left w:val="none" w:sz="0" w:space="0" w:color="auto"/>
        <w:bottom w:val="none" w:sz="0" w:space="0" w:color="auto"/>
        <w:right w:val="none" w:sz="0" w:space="0" w:color="auto"/>
      </w:divBdr>
      <w:divsChild>
        <w:div w:id="1083835868">
          <w:marLeft w:val="0"/>
          <w:marRight w:val="0"/>
          <w:marTop w:val="0"/>
          <w:marBottom w:val="0"/>
          <w:divBdr>
            <w:top w:val="none" w:sz="0" w:space="0" w:color="auto"/>
            <w:left w:val="none" w:sz="0" w:space="0" w:color="auto"/>
            <w:bottom w:val="none" w:sz="0" w:space="0" w:color="auto"/>
            <w:right w:val="none" w:sz="0" w:space="0" w:color="auto"/>
          </w:divBdr>
          <w:divsChild>
            <w:div w:id="1548639110">
              <w:marLeft w:val="0"/>
              <w:marRight w:val="0"/>
              <w:marTop w:val="0"/>
              <w:marBottom w:val="0"/>
              <w:divBdr>
                <w:top w:val="none" w:sz="0" w:space="0" w:color="auto"/>
                <w:left w:val="none" w:sz="0" w:space="0" w:color="auto"/>
                <w:bottom w:val="none" w:sz="0" w:space="0" w:color="auto"/>
                <w:right w:val="none" w:sz="0" w:space="0" w:color="auto"/>
              </w:divBdr>
              <w:divsChild>
                <w:div w:id="199443630">
                  <w:marLeft w:val="0"/>
                  <w:marRight w:val="0"/>
                  <w:marTop w:val="0"/>
                  <w:marBottom w:val="0"/>
                  <w:divBdr>
                    <w:top w:val="none" w:sz="0" w:space="0" w:color="auto"/>
                    <w:left w:val="none" w:sz="0" w:space="0" w:color="auto"/>
                    <w:bottom w:val="none" w:sz="0" w:space="0" w:color="auto"/>
                    <w:right w:val="none" w:sz="0" w:space="0" w:color="auto"/>
                  </w:divBdr>
                </w:div>
                <w:div w:id="1604681368">
                  <w:marLeft w:val="0"/>
                  <w:marRight w:val="0"/>
                  <w:marTop w:val="0"/>
                  <w:marBottom w:val="0"/>
                  <w:divBdr>
                    <w:top w:val="none" w:sz="0" w:space="0" w:color="auto"/>
                    <w:left w:val="none" w:sz="0" w:space="0" w:color="auto"/>
                    <w:bottom w:val="none" w:sz="0" w:space="0" w:color="auto"/>
                    <w:right w:val="none" w:sz="0" w:space="0" w:color="auto"/>
                  </w:divBdr>
                </w:div>
                <w:div w:id="783695605">
                  <w:marLeft w:val="0"/>
                  <w:marRight w:val="0"/>
                  <w:marTop w:val="0"/>
                  <w:marBottom w:val="0"/>
                  <w:divBdr>
                    <w:top w:val="none" w:sz="0" w:space="0" w:color="auto"/>
                    <w:left w:val="none" w:sz="0" w:space="0" w:color="auto"/>
                    <w:bottom w:val="none" w:sz="0" w:space="0" w:color="auto"/>
                    <w:right w:val="none" w:sz="0" w:space="0" w:color="auto"/>
                  </w:divBdr>
                </w:div>
                <w:div w:id="1658730632">
                  <w:marLeft w:val="0"/>
                  <w:marRight w:val="0"/>
                  <w:marTop w:val="0"/>
                  <w:marBottom w:val="0"/>
                  <w:divBdr>
                    <w:top w:val="none" w:sz="0" w:space="0" w:color="auto"/>
                    <w:left w:val="none" w:sz="0" w:space="0" w:color="auto"/>
                    <w:bottom w:val="none" w:sz="0" w:space="0" w:color="auto"/>
                    <w:right w:val="none" w:sz="0" w:space="0" w:color="auto"/>
                  </w:divBdr>
                </w:div>
                <w:div w:id="1645969094">
                  <w:marLeft w:val="0"/>
                  <w:marRight w:val="0"/>
                  <w:marTop w:val="0"/>
                  <w:marBottom w:val="0"/>
                  <w:divBdr>
                    <w:top w:val="none" w:sz="0" w:space="0" w:color="auto"/>
                    <w:left w:val="none" w:sz="0" w:space="0" w:color="auto"/>
                    <w:bottom w:val="none" w:sz="0" w:space="0" w:color="auto"/>
                    <w:right w:val="none" w:sz="0" w:space="0" w:color="auto"/>
                  </w:divBdr>
                </w:div>
                <w:div w:id="265846297">
                  <w:marLeft w:val="0"/>
                  <w:marRight w:val="0"/>
                  <w:marTop w:val="0"/>
                  <w:marBottom w:val="0"/>
                  <w:divBdr>
                    <w:top w:val="none" w:sz="0" w:space="0" w:color="auto"/>
                    <w:left w:val="none" w:sz="0" w:space="0" w:color="auto"/>
                    <w:bottom w:val="none" w:sz="0" w:space="0" w:color="auto"/>
                    <w:right w:val="none" w:sz="0" w:space="0" w:color="auto"/>
                  </w:divBdr>
                </w:div>
                <w:div w:id="727649962">
                  <w:marLeft w:val="0"/>
                  <w:marRight w:val="0"/>
                  <w:marTop w:val="0"/>
                  <w:marBottom w:val="0"/>
                  <w:divBdr>
                    <w:top w:val="none" w:sz="0" w:space="0" w:color="auto"/>
                    <w:left w:val="none" w:sz="0" w:space="0" w:color="auto"/>
                    <w:bottom w:val="none" w:sz="0" w:space="0" w:color="auto"/>
                    <w:right w:val="none" w:sz="0" w:space="0" w:color="auto"/>
                  </w:divBdr>
                </w:div>
                <w:div w:id="696010303">
                  <w:marLeft w:val="0"/>
                  <w:marRight w:val="0"/>
                  <w:marTop w:val="0"/>
                  <w:marBottom w:val="0"/>
                  <w:divBdr>
                    <w:top w:val="none" w:sz="0" w:space="0" w:color="auto"/>
                    <w:left w:val="none" w:sz="0" w:space="0" w:color="auto"/>
                    <w:bottom w:val="none" w:sz="0" w:space="0" w:color="auto"/>
                    <w:right w:val="none" w:sz="0" w:space="0" w:color="auto"/>
                  </w:divBdr>
                </w:div>
                <w:div w:id="2135174668">
                  <w:marLeft w:val="0"/>
                  <w:marRight w:val="0"/>
                  <w:marTop w:val="0"/>
                  <w:marBottom w:val="0"/>
                  <w:divBdr>
                    <w:top w:val="none" w:sz="0" w:space="0" w:color="auto"/>
                    <w:left w:val="none" w:sz="0" w:space="0" w:color="auto"/>
                    <w:bottom w:val="none" w:sz="0" w:space="0" w:color="auto"/>
                    <w:right w:val="none" w:sz="0" w:space="0" w:color="auto"/>
                  </w:divBdr>
                </w:div>
                <w:div w:id="417873463">
                  <w:marLeft w:val="0"/>
                  <w:marRight w:val="0"/>
                  <w:marTop w:val="0"/>
                  <w:marBottom w:val="0"/>
                  <w:divBdr>
                    <w:top w:val="none" w:sz="0" w:space="0" w:color="auto"/>
                    <w:left w:val="none" w:sz="0" w:space="0" w:color="auto"/>
                    <w:bottom w:val="none" w:sz="0" w:space="0" w:color="auto"/>
                    <w:right w:val="none" w:sz="0" w:space="0" w:color="auto"/>
                  </w:divBdr>
                </w:div>
                <w:div w:id="1553224487">
                  <w:marLeft w:val="0"/>
                  <w:marRight w:val="0"/>
                  <w:marTop w:val="0"/>
                  <w:marBottom w:val="0"/>
                  <w:divBdr>
                    <w:top w:val="none" w:sz="0" w:space="0" w:color="auto"/>
                    <w:left w:val="none" w:sz="0" w:space="0" w:color="auto"/>
                    <w:bottom w:val="none" w:sz="0" w:space="0" w:color="auto"/>
                    <w:right w:val="none" w:sz="0" w:space="0" w:color="auto"/>
                  </w:divBdr>
                </w:div>
                <w:div w:id="390352560">
                  <w:marLeft w:val="0"/>
                  <w:marRight w:val="0"/>
                  <w:marTop w:val="0"/>
                  <w:marBottom w:val="0"/>
                  <w:divBdr>
                    <w:top w:val="none" w:sz="0" w:space="0" w:color="auto"/>
                    <w:left w:val="none" w:sz="0" w:space="0" w:color="auto"/>
                    <w:bottom w:val="none" w:sz="0" w:space="0" w:color="auto"/>
                    <w:right w:val="none" w:sz="0" w:space="0" w:color="auto"/>
                  </w:divBdr>
                </w:div>
                <w:div w:id="1467241841">
                  <w:marLeft w:val="0"/>
                  <w:marRight w:val="0"/>
                  <w:marTop w:val="0"/>
                  <w:marBottom w:val="0"/>
                  <w:divBdr>
                    <w:top w:val="none" w:sz="0" w:space="0" w:color="auto"/>
                    <w:left w:val="none" w:sz="0" w:space="0" w:color="auto"/>
                    <w:bottom w:val="none" w:sz="0" w:space="0" w:color="auto"/>
                    <w:right w:val="none" w:sz="0" w:space="0" w:color="auto"/>
                  </w:divBdr>
                </w:div>
                <w:div w:id="25764165">
                  <w:marLeft w:val="0"/>
                  <w:marRight w:val="0"/>
                  <w:marTop w:val="0"/>
                  <w:marBottom w:val="0"/>
                  <w:divBdr>
                    <w:top w:val="none" w:sz="0" w:space="0" w:color="auto"/>
                    <w:left w:val="none" w:sz="0" w:space="0" w:color="auto"/>
                    <w:bottom w:val="none" w:sz="0" w:space="0" w:color="auto"/>
                    <w:right w:val="none" w:sz="0" w:space="0" w:color="auto"/>
                  </w:divBdr>
                </w:div>
                <w:div w:id="16820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8078">
      <w:bodyDiv w:val="1"/>
      <w:marLeft w:val="0"/>
      <w:marRight w:val="0"/>
      <w:marTop w:val="0"/>
      <w:marBottom w:val="0"/>
      <w:divBdr>
        <w:top w:val="none" w:sz="0" w:space="0" w:color="auto"/>
        <w:left w:val="none" w:sz="0" w:space="0" w:color="auto"/>
        <w:bottom w:val="none" w:sz="0" w:space="0" w:color="auto"/>
        <w:right w:val="none" w:sz="0" w:space="0" w:color="auto"/>
      </w:divBdr>
      <w:divsChild>
        <w:div w:id="1424107421">
          <w:marLeft w:val="0"/>
          <w:marRight w:val="0"/>
          <w:marTop w:val="0"/>
          <w:marBottom w:val="0"/>
          <w:divBdr>
            <w:top w:val="none" w:sz="0" w:space="0" w:color="auto"/>
            <w:left w:val="none" w:sz="0" w:space="0" w:color="auto"/>
            <w:bottom w:val="none" w:sz="0" w:space="0" w:color="auto"/>
            <w:right w:val="none" w:sz="0" w:space="0" w:color="auto"/>
          </w:divBdr>
        </w:div>
      </w:divsChild>
    </w:div>
    <w:div w:id="1307201519">
      <w:bodyDiv w:val="1"/>
      <w:marLeft w:val="0"/>
      <w:marRight w:val="0"/>
      <w:marTop w:val="0"/>
      <w:marBottom w:val="0"/>
      <w:divBdr>
        <w:top w:val="none" w:sz="0" w:space="0" w:color="auto"/>
        <w:left w:val="none" w:sz="0" w:space="0" w:color="auto"/>
        <w:bottom w:val="none" w:sz="0" w:space="0" w:color="auto"/>
        <w:right w:val="none" w:sz="0" w:space="0" w:color="auto"/>
      </w:divBdr>
      <w:divsChild>
        <w:div w:id="1060787568">
          <w:marLeft w:val="0"/>
          <w:marRight w:val="0"/>
          <w:marTop w:val="0"/>
          <w:marBottom w:val="0"/>
          <w:divBdr>
            <w:top w:val="none" w:sz="0" w:space="0" w:color="auto"/>
            <w:left w:val="none" w:sz="0" w:space="0" w:color="auto"/>
            <w:bottom w:val="none" w:sz="0" w:space="0" w:color="auto"/>
            <w:right w:val="none" w:sz="0" w:space="0" w:color="auto"/>
          </w:divBdr>
          <w:divsChild>
            <w:div w:id="1931115397">
              <w:marLeft w:val="0"/>
              <w:marRight w:val="0"/>
              <w:marTop w:val="0"/>
              <w:marBottom w:val="0"/>
              <w:divBdr>
                <w:top w:val="none" w:sz="0" w:space="0" w:color="auto"/>
                <w:left w:val="none" w:sz="0" w:space="0" w:color="auto"/>
                <w:bottom w:val="none" w:sz="0" w:space="0" w:color="auto"/>
                <w:right w:val="none" w:sz="0" w:space="0" w:color="auto"/>
              </w:divBdr>
              <w:divsChild>
                <w:div w:id="819271671">
                  <w:marLeft w:val="0"/>
                  <w:marRight w:val="0"/>
                  <w:marTop w:val="0"/>
                  <w:marBottom w:val="0"/>
                  <w:divBdr>
                    <w:top w:val="none" w:sz="0" w:space="0" w:color="auto"/>
                    <w:left w:val="none" w:sz="0" w:space="0" w:color="auto"/>
                    <w:bottom w:val="none" w:sz="0" w:space="0" w:color="auto"/>
                    <w:right w:val="none" w:sz="0" w:space="0" w:color="auto"/>
                  </w:divBdr>
                </w:div>
                <w:div w:id="1548494067">
                  <w:marLeft w:val="0"/>
                  <w:marRight w:val="0"/>
                  <w:marTop w:val="0"/>
                  <w:marBottom w:val="0"/>
                  <w:divBdr>
                    <w:top w:val="none" w:sz="0" w:space="0" w:color="auto"/>
                    <w:left w:val="none" w:sz="0" w:space="0" w:color="auto"/>
                    <w:bottom w:val="none" w:sz="0" w:space="0" w:color="auto"/>
                    <w:right w:val="none" w:sz="0" w:space="0" w:color="auto"/>
                  </w:divBdr>
                </w:div>
                <w:div w:id="217714460">
                  <w:marLeft w:val="0"/>
                  <w:marRight w:val="0"/>
                  <w:marTop w:val="0"/>
                  <w:marBottom w:val="0"/>
                  <w:divBdr>
                    <w:top w:val="none" w:sz="0" w:space="0" w:color="auto"/>
                    <w:left w:val="none" w:sz="0" w:space="0" w:color="auto"/>
                    <w:bottom w:val="none" w:sz="0" w:space="0" w:color="auto"/>
                    <w:right w:val="none" w:sz="0" w:space="0" w:color="auto"/>
                  </w:divBdr>
                </w:div>
                <w:div w:id="652491407">
                  <w:marLeft w:val="0"/>
                  <w:marRight w:val="0"/>
                  <w:marTop w:val="0"/>
                  <w:marBottom w:val="0"/>
                  <w:divBdr>
                    <w:top w:val="none" w:sz="0" w:space="0" w:color="auto"/>
                    <w:left w:val="none" w:sz="0" w:space="0" w:color="auto"/>
                    <w:bottom w:val="none" w:sz="0" w:space="0" w:color="auto"/>
                    <w:right w:val="none" w:sz="0" w:space="0" w:color="auto"/>
                  </w:divBdr>
                </w:div>
                <w:div w:id="663552962">
                  <w:marLeft w:val="0"/>
                  <w:marRight w:val="0"/>
                  <w:marTop w:val="0"/>
                  <w:marBottom w:val="0"/>
                  <w:divBdr>
                    <w:top w:val="none" w:sz="0" w:space="0" w:color="auto"/>
                    <w:left w:val="none" w:sz="0" w:space="0" w:color="auto"/>
                    <w:bottom w:val="none" w:sz="0" w:space="0" w:color="auto"/>
                    <w:right w:val="none" w:sz="0" w:space="0" w:color="auto"/>
                  </w:divBdr>
                </w:div>
                <w:div w:id="1042442023">
                  <w:marLeft w:val="0"/>
                  <w:marRight w:val="0"/>
                  <w:marTop w:val="0"/>
                  <w:marBottom w:val="0"/>
                  <w:divBdr>
                    <w:top w:val="none" w:sz="0" w:space="0" w:color="auto"/>
                    <w:left w:val="none" w:sz="0" w:space="0" w:color="auto"/>
                    <w:bottom w:val="none" w:sz="0" w:space="0" w:color="auto"/>
                    <w:right w:val="none" w:sz="0" w:space="0" w:color="auto"/>
                  </w:divBdr>
                </w:div>
                <w:div w:id="15059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9350">
      <w:bodyDiv w:val="1"/>
      <w:marLeft w:val="0"/>
      <w:marRight w:val="0"/>
      <w:marTop w:val="0"/>
      <w:marBottom w:val="0"/>
      <w:divBdr>
        <w:top w:val="none" w:sz="0" w:space="0" w:color="auto"/>
        <w:left w:val="none" w:sz="0" w:space="0" w:color="auto"/>
        <w:bottom w:val="none" w:sz="0" w:space="0" w:color="auto"/>
        <w:right w:val="none" w:sz="0" w:space="0" w:color="auto"/>
      </w:divBdr>
      <w:divsChild>
        <w:div w:id="1693265128">
          <w:marLeft w:val="0"/>
          <w:marRight w:val="0"/>
          <w:marTop w:val="0"/>
          <w:marBottom w:val="0"/>
          <w:divBdr>
            <w:top w:val="none" w:sz="0" w:space="0" w:color="auto"/>
            <w:left w:val="none" w:sz="0" w:space="0" w:color="auto"/>
            <w:bottom w:val="none" w:sz="0" w:space="0" w:color="auto"/>
            <w:right w:val="none" w:sz="0" w:space="0" w:color="auto"/>
          </w:divBdr>
          <w:divsChild>
            <w:div w:id="1077242323">
              <w:marLeft w:val="0"/>
              <w:marRight w:val="0"/>
              <w:marTop w:val="0"/>
              <w:marBottom w:val="0"/>
              <w:divBdr>
                <w:top w:val="none" w:sz="0" w:space="0" w:color="auto"/>
                <w:left w:val="none" w:sz="0" w:space="0" w:color="auto"/>
                <w:bottom w:val="none" w:sz="0" w:space="0" w:color="auto"/>
                <w:right w:val="none" w:sz="0" w:space="0" w:color="auto"/>
              </w:divBdr>
            </w:div>
            <w:div w:id="1886789382">
              <w:marLeft w:val="0"/>
              <w:marRight w:val="0"/>
              <w:marTop w:val="0"/>
              <w:marBottom w:val="0"/>
              <w:divBdr>
                <w:top w:val="none" w:sz="0" w:space="0" w:color="auto"/>
                <w:left w:val="none" w:sz="0" w:space="0" w:color="auto"/>
                <w:bottom w:val="none" w:sz="0" w:space="0" w:color="auto"/>
                <w:right w:val="none" w:sz="0" w:space="0" w:color="auto"/>
              </w:divBdr>
            </w:div>
            <w:div w:id="947588690">
              <w:marLeft w:val="0"/>
              <w:marRight w:val="0"/>
              <w:marTop w:val="0"/>
              <w:marBottom w:val="0"/>
              <w:divBdr>
                <w:top w:val="none" w:sz="0" w:space="0" w:color="auto"/>
                <w:left w:val="none" w:sz="0" w:space="0" w:color="auto"/>
                <w:bottom w:val="none" w:sz="0" w:space="0" w:color="auto"/>
                <w:right w:val="none" w:sz="0" w:space="0" w:color="auto"/>
              </w:divBdr>
            </w:div>
            <w:div w:id="15144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086">
      <w:bodyDiv w:val="1"/>
      <w:marLeft w:val="0"/>
      <w:marRight w:val="0"/>
      <w:marTop w:val="0"/>
      <w:marBottom w:val="0"/>
      <w:divBdr>
        <w:top w:val="none" w:sz="0" w:space="0" w:color="auto"/>
        <w:left w:val="none" w:sz="0" w:space="0" w:color="auto"/>
        <w:bottom w:val="none" w:sz="0" w:space="0" w:color="auto"/>
        <w:right w:val="none" w:sz="0" w:space="0" w:color="auto"/>
      </w:divBdr>
      <w:divsChild>
        <w:div w:id="635306336">
          <w:marLeft w:val="0"/>
          <w:marRight w:val="0"/>
          <w:marTop w:val="0"/>
          <w:marBottom w:val="0"/>
          <w:divBdr>
            <w:top w:val="none" w:sz="0" w:space="0" w:color="auto"/>
            <w:left w:val="none" w:sz="0" w:space="0" w:color="auto"/>
            <w:bottom w:val="none" w:sz="0" w:space="0" w:color="auto"/>
            <w:right w:val="none" w:sz="0" w:space="0" w:color="auto"/>
          </w:divBdr>
        </w:div>
      </w:divsChild>
    </w:div>
    <w:div w:id="1343313772">
      <w:bodyDiv w:val="1"/>
      <w:marLeft w:val="0"/>
      <w:marRight w:val="0"/>
      <w:marTop w:val="0"/>
      <w:marBottom w:val="0"/>
      <w:divBdr>
        <w:top w:val="none" w:sz="0" w:space="0" w:color="auto"/>
        <w:left w:val="none" w:sz="0" w:space="0" w:color="auto"/>
        <w:bottom w:val="none" w:sz="0" w:space="0" w:color="auto"/>
        <w:right w:val="none" w:sz="0" w:space="0" w:color="auto"/>
      </w:divBdr>
      <w:divsChild>
        <w:div w:id="732392493">
          <w:marLeft w:val="0"/>
          <w:marRight w:val="0"/>
          <w:marTop w:val="0"/>
          <w:marBottom w:val="0"/>
          <w:divBdr>
            <w:top w:val="none" w:sz="0" w:space="0" w:color="auto"/>
            <w:left w:val="none" w:sz="0" w:space="0" w:color="auto"/>
            <w:bottom w:val="none" w:sz="0" w:space="0" w:color="auto"/>
            <w:right w:val="none" w:sz="0" w:space="0" w:color="auto"/>
          </w:divBdr>
          <w:divsChild>
            <w:div w:id="617225823">
              <w:marLeft w:val="0"/>
              <w:marRight w:val="0"/>
              <w:marTop w:val="0"/>
              <w:marBottom w:val="0"/>
              <w:divBdr>
                <w:top w:val="none" w:sz="0" w:space="0" w:color="auto"/>
                <w:left w:val="none" w:sz="0" w:space="0" w:color="auto"/>
                <w:bottom w:val="none" w:sz="0" w:space="0" w:color="auto"/>
                <w:right w:val="none" w:sz="0" w:space="0" w:color="auto"/>
              </w:divBdr>
              <w:divsChild>
                <w:div w:id="686175993">
                  <w:marLeft w:val="0"/>
                  <w:marRight w:val="0"/>
                  <w:marTop w:val="0"/>
                  <w:marBottom w:val="0"/>
                  <w:divBdr>
                    <w:top w:val="none" w:sz="0" w:space="0" w:color="auto"/>
                    <w:left w:val="none" w:sz="0" w:space="0" w:color="auto"/>
                    <w:bottom w:val="none" w:sz="0" w:space="0" w:color="auto"/>
                    <w:right w:val="none" w:sz="0" w:space="0" w:color="auto"/>
                  </w:divBdr>
                </w:div>
                <w:div w:id="389354161">
                  <w:marLeft w:val="0"/>
                  <w:marRight w:val="0"/>
                  <w:marTop w:val="0"/>
                  <w:marBottom w:val="0"/>
                  <w:divBdr>
                    <w:top w:val="none" w:sz="0" w:space="0" w:color="auto"/>
                    <w:left w:val="none" w:sz="0" w:space="0" w:color="auto"/>
                    <w:bottom w:val="none" w:sz="0" w:space="0" w:color="auto"/>
                    <w:right w:val="none" w:sz="0" w:space="0" w:color="auto"/>
                  </w:divBdr>
                </w:div>
                <w:div w:id="265694479">
                  <w:marLeft w:val="0"/>
                  <w:marRight w:val="0"/>
                  <w:marTop w:val="0"/>
                  <w:marBottom w:val="0"/>
                  <w:divBdr>
                    <w:top w:val="none" w:sz="0" w:space="0" w:color="auto"/>
                    <w:left w:val="none" w:sz="0" w:space="0" w:color="auto"/>
                    <w:bottom w:val="none" w:sz="0" w:space="0" w:color="auto"/>
                    <w:right w:val="none" w:sz="0" w:space="0" w:color="auto"/>
                  </w:divBdr>
                </w:div>
                <w:div w:id="977952479">
                  <w:marLeft w:val="0"/>
                  <w:marRight w:val="0"/>
                  <w:marTop w:val="0"/>
                  <w:marBottom w:val="0"/>
                  <w:divBdr>
                    <w:top w:val="none" w:sz="0" w:space="0" w:color="auto"/>
                    <w:left w:val="none" w:sz="0" w:space="0" w:color="auto"/>
                    <w:bottom w:val="none" w:sz="0" w:space="0" w:color="auto"/>
                    <w:right w:val="none" w:sz="0" w:space="0" w:color="auto"/>
                  </w:divBdr>
                </w:div>
                <w:div w:id="1138912025">
                  <w:marLeft w:val="0"/>
                  <w:marRight w:val="0"/>
                  <w:marTop w:val="0"/>
                  <w:marBottom w:val="0"/>
                  <w:divBdr>
                    <w:top w:val="none" w:sz="0" w:space="0" w:color="auto"/>
                    <w:left w:val="none" w:sz="0" w:space="0" w:color="auto"/>
                    <w:bottom w:val="none" w:sz="0" w:space="0" w:color="auto"/>
                    <w:right w:val="none" w:sz="0" w:space="0" w:color="auto"/>
                  </w:divBdr>
                </w:div>
                <w:div w:id="978535494">
                  <w:marLeft w:val="0"/>
                  <w:marRight w:val="0"/>
                  <w:marTop w:val="0"/>
                  <w:marBottom w:val="0"/>
                  <w:divBdr>
                    <w:top w:val="none" w:sz="0" w:space="0" w:color="auto"/>
                    <w:left w:val="none" w:sz="0" w:space="0" w:color="auto"/>
                    <w:bottom w:val="none" w:sz="0" w:space="0" w:color="auto"/>
                    <w:right w:val="none" w:sz="0" w:space="0" w:color="auto"/>
                  </w:divBdr>
                </w:div>
                <w:div w:id="1235972953">
                  <w:marLeft w:val="0"/>
                  <w:marRight w:val="0"/>
                  <w:marTop w:val="0"/>
                  <w:marBottom w:val="0"/>
                  <w:divBdr>
                    <w:top w:val="none" w:sz="0" w:space="0" w:color="auto"/>
                    <w:left w:val="none" w:sz="0" w:space="0" w:color="auto"/>
                    <w:bottom w:val="none" w:sz="0" w:space="0" w:color="auto"/>
                    <w:right w:val="none" w:sz="0" w:space="0" w:color="auto"/>
                  </w:divBdr>
                </w:div>
                <w:div w:id="1365518773">
                  <w:marLeft w:val="0"/>
                  <w:marRight w:val="0"/>
                  <w:marTop w:val="0"/>
                  <w:marBottom w:val="0"/>
                  <w:divBdr>
                    <w:top w:val="none" w:sz="0" w:space="0" w:color="auto"/>
                    <w:left w:val="none" w:sz="0" w:space="0" w:color="auto"/>
                    <w:bottom w:val="none" w:sz="0" w:space="0" w:color="auto"/>
                    <w:right w:val="none" w:sz="0" w:space="0" w:color="auto"/>
                  </w:divBdr>
                </w:div>
                <w:div w:id="2031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450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28">
          <w:marLeft w:val="0"/>
          <w:marRight w:val="0"/>
          <w:marTop w:val="0"/>
          <w:marBottom w:val="0"/>
          <w:divBdr>
            <w:top w:val="none" w:sz="0" w:space="0" w:color="auto"/>
            <w:left w:val="none" w:sz="0" w:space="0" w:color="auto"/>
            <w:bottom w:val="none" w:sz="0" w:space="0" w:color="auto"/>
            <w:right w:val="none" w:sz="0" w:space="0" w:color="auto"/>
          </w:divBdr>
        </w:div>
      </w:divsChild>
    </w:div>
    <w:div w:id="1380277077">
      <w:bodyDiv w:val="1"/>
      <w:marLeft w:val="0"/>
      <w:marRight w:val="0"/>
      <w:marTop w:val="0"/>
      <w:marBottom w:val="0"/>
      <w:divBdr>
        <w:top w:val="none" w:sz="0" w:space="0" w:color="auto"/>
        <w:left w:val="none" w:sz="0" w:space="0" w:color="auto"/>
        <w:bottom w:val="none" w:sz="0" w:space="0" w:color="auto"/>
        <w:right w:val="none" w:sz="0" w:space="0" w:color="auto"/>
      </w:divBdr>
      <w:divsChild>
        <w:div w:id="1536310648">
          <w:marLeft w:val="0"/>
          <w:marRight w:val="0"/>
          <w:marTop w:val="0"/>
          <w:marBottom w:val="0"/>
          <w:divBdr>
            <w:top w:val="none" w:sz="0" w:space="0" w:color="auto"/>
            <w:left w:val="none" w:sz="0" w:space="0" w:color="auto"/>
            <w:bottom w:val="none" w:sz="0" w:space="0" w:color="auto"/>
            <w:right w:val="none" w:sz="0" w:space="0" w:color="auto"/>
          </w:divBdr>
        </w:div>
        <w:div w:id="158733521">
          <w:marLeft w:val="0"/>
          <w:marRight w:val="0"/>
          <w:marTop w:val="0"/>
          <w:marBottom w:val="0"/>
          <w:divBdr>
            <w:top w:val="none" w:sz="0" w:space="0" w:color="auto"/>
            <w:left w:val="none" w:sz="0" w:space="0" w:color="auto"/>
            <w:bottom w:val="none" w:sz="0" w:space="0" w:color="auto"/>
            <w:right w:val="none" w:sz="0" w:space="0" w:color="auto"/>
          </w:divBdr>
        </w:div>
      </w:divsChild>
    </w:div>
    <w:div w:id="1391687055">
      <w:bodyDiv w:val="1"/>
      <w:marLeft w:val="0"/>
      <w:marRight w:val="0"/>
      <w:marTop w:val="0"/>
      <w:marBottom w:val="0"/>
      <w:divBdr>
        <w:top w:val="none" w:sz="0" w:space="0" w:color="auto"/>
        <w:left w:val="none" w:sz="0" w:space="0" w:color="auto"/>
        <w:bottom w:val="none" w:sz="0" w:space="0" w:color="auto"/>
        <w:right w:val="none" w:sz="0" w:space="0" w:color="auto"/>
      </w:divBdr>
    </w:div>
    <w:div w:id="1395158940">
      <w:bodyDiv w:val="1"/>
      <w:marLeft w:val="0"/>
      <w:marRight w:val="0"/>
      <w:marTop w:val="0"/>
      <w:marBottom w:val="0"/>
      <w:divBdr>
        <w:top w:val="none" w:sz="0" w:space="0" w:color="auto"/>
        <w:left w:val="none" w:sz="0" w:space="0" w:color="auto"/>
        <w:bottom w:val="none" w:sz="0" w:space="0" w:color="auto"/>
        <w:right w:val="none" w:sz="0" w:space="0" w:color="auto"/>
      </w:divBdr>
      <w:divsChild>
        <w:div w:id="823813264">
          <w:marLeft w:val="0"/>
          <w:marRight w:val="0"/>
          <w:marTop w:val="0"/>
          <w:marBottom w:val="0"/>
          <w:divBdr>
            <w:top w:val="none" w:sz="0" w:space="0" w:color="auto"/>
            <w:left w:val="none" w:sz="0" w:space="0" w:color="auto"/>
            <w:bottom w:val="none" w:sz="0" w:space="0" w:color="auto"/>
            <w:right w:val="none" w:sz="0" w:space="0" w:color="auto"/>
          </w:divBdr>
          <w:divsChild>
            <w:div w:id="46876278">
              <w:marLeft w:val="0"/>
              <w:marRight w:val="0"/>
              <w:marTop w:val="0"/>
              <w:marBottom w:val="0"/>
              <w:divBdr>
                <w:top w:val="none" w:sz="0" w:space="0" w:color="auto"/>
                <w:left w:val="none" w:sz="0" w:space="0" w:color="auto"/>
                <w:bottom w:val="none" w:sz="0" w:space="0" w:color="auto"/>
                <w:right w:val="none" w:sz="0" w:space="0" w:color="auto"/>
              </w:divBdr>
              <w:divsChild>
                <w:div w:id="1853690757">
                  <w:marLeft w:val="0"/>
                  <w:marRight w:val="0"/>
                  <w:marTop w:val="0"/>
                  <w:marBottom w:val="0"/>
                  <w:divBdr>
                    <w:top w:val="none" w:sz="0" w:space="0" w:color="auto"/>
                    <w:left w:val="none" w:sz="0" w:space="0" w:color="auto"/>
                    <w:bottom w:val="none" w:sz="0" w:space="0" w:color="auto"/>
                    <w:right w:val="none" w:sz="0" w:space="0" w:color="auto"/>
                  </w:divBdr>
                </w:div>
                <w:div w:id="1691832184">
                  <w:marLeft w:val="0"/>
                  <w:marRight w:val="0"/>
                  <w:marTop w:val="0"/>
                  <w:marBottom w:val="0"/>
                  <w:divBdr>
                    <w:top w:val="none" w:sz="0" w:space="0" w:color="auto"/>
                    <w:left w:val="none" w:sz="0" w:space="0" w:color="auto"/>
                    <w:bottom w:val="none" w:sz="0" w:space="0" w:color="auto"/>
                    <w:right w:val="none" w:sz="0" w:space="0" w:color="auto"/>
                  </w:divBdr>
                </w:div>
                <w:div w:id="1371497696">
                  <w:marLeft w:val="0"/>
                  <w:marRight w:val="0"/>
                  <w:marTop w:val="0"/>
                  <w:marBottom w:val="0"/>
                  <w:divBdr>
                    <w:top w:val="none" w:sz="0" w:space="0" w:color="auto"/>
                    <w:left w:val="none" w:sz="0" w:space="0" w:color="auto"/>
                    <w:bottom w:val="none" w:sz="0" w:space="0" w:color="auto"/>
                    <w:right w:val="none" w:sz="0" w:space="0" w:color="auto"/>
                  </w:divBdr>
                </w:div>
                <w:div w:id="2080208496">
                  <w:marLeft w:val="0"/>
                  <w:marRight w:val="0"/>
                  <w:marTop w:val="0"/>
                  <w:marBottom w:val="0"/>
                  <w:divBdr>
                    <w:top w:val="none" w:sz="0" w:space="0" w:color="auto"/>
                    <w:left w:val="none" w:sz="0" w:space="0" w:color="auto"/>
                    <w:bottom w:val="none" w:sz="0" w:space="0" w:color="auto"/>
                    <w:right w:val="none" w:sz="0" w:space="0" w:color="auto"/>
                  </w:divBdr>
                </w:div>
                <w:div w:id="1651594535">
                  <w:marLeft w:val="0"/>
                  <w:marRight w:val="0"/>
                  <w:marTop w:val="0"/>
                  <w:marBottom w:val="0"/>
                  <w:divBdr>
                    <w:top w:val="none" w:sz="0" w:space="0" w:color="auto"/>
                    <w:left w:val="none" w:sz="0" w:space="0" w:color="auto"/>
                    <w:bottom w:val="none" w:sz="0" w:space="0" w:color="auto"/>
                    <w:right w:val="none" w:sz="0" w:space="0" w:color="auto"/>
                  </w:divBdr>
                </w:div>
                <w:div w:id="1653290362">
                  <w:marLeft w:val="0"/>
                  <w:marRight w:val="0"/>
                  <w:marTop w:val="0"/>
                  <w:marBottom w:val="0"/>
                  <w:divBdr>
                    <w:top w:val="none" w:sz="0" w:space="0" w:color="auto"/>
                    <w:left w:val="none" w:sz="0" w:space="0" w:color="auto"/>
                    <w:bottom w:val="none" w:sz="0" w:space="0" w:color="auto"/>
                    <w:right w:val="none" w:sz="0" w:space="0" w:color="auto"/>
                  </w:divBdr>
                </w:div>
                <w:div w:id="311957301">
                  <w:marLeft w:val="0"/>
                  <w:marRight w:val="0"/>
                  <w:marTop w:val="0"/>
                  <w:marBottom w:val="0"/>
                  <w:divBdr>
                    <w:top w:val="none" w:sz="0" w:space="0" w:color="auto"/>
                    <w:left w:val="none" w:sz="0" w:space="0" w:color="auto"/>
                    <w:bottom w:val="none" w:sz="0" w:space="0" w:color="auto"/>
                    <w:right w:val="none" w:sz="0" w:space="0" w:color="auto"/>
                  </w:divBdr>
                </w:div>
                <w:div w:id="1450469988">
                  <w:marLeft w:val="0"/>
                  <w:marRight w:val="0"/>
                  <w:marTop w:val="0"/>
                  <w:marBottom w:val="0"/>
                  <w:divBdr>
                    <w:top w:val="none" w:sz="0" w:space="0" w:color="auto"/>
                    <w:left w:val="none" w:sz="0" w:space="0" w:color="auto"/>
                    <w:bottom w:val="none" w:sz="0" w:space="0" w:color="auto"/>
                    <w:right w:val="none" w:sz="0" w:space="0" w:color="auto"/>
                  </w:divBdr>
                </w:div>
                <w:div w:id="463162641">
                  <w:marLeft w:val="0"/>
                  <w:marRight w:val="0"/>
                  <w:marTop w:val="0"/>
                  <w:marBottom w:val="0"/>
                  <w:divBdr>
                    <w:top w:val="none" w:sz="0" w:space="0" w:color="auto"/>
                    <w:left w:val="none" w:sz="0" w:space="0" w:color="auto"/>
                    <w:bottom w:val="none" w:sz="0" w:space="0" w:color="auto"/>
                    <w:right w:val="none" w:sz="0" w:space="0" w:color="auto"/>
                  </w:divBdr>
                </w:div>
                <w:div w:id="758869806">
                  <w:marLeft w:val="0"/>
                  <w:marRight w:val="0"/>
                  <w:marTop w:val="0"/>
                  <w:marBottom w:val="0"/>
                  <w:divBdr>
                    <w:top w:val="none" w:sz="0" w:space="0" w:color="auto"/>
                    <w:left w:val="none" w:sz="0" w:space="0" w:color="auto"/>
                    <w:bottom w:val="none" w:sz="0" w:space="0" w:color="auto"/>
                    <w:right w:val="none" w:sz="0" w:space="0" w:color="auto"/>
                  </w:divBdr>
                </w:div>
                <w:div w:id="1577322744">
                  <w:marLeft w:val="0"/>
                  <w:marRight w:val="0"/>
                  <w:marTop w:val="0"/>
                  <w:marBottom w:val="0"/>
                  <w:divBdr>
                    <w:top w:val="none" w:sz="0" w:space="0" w:color="auto"/>
                    <w:left w:val="none" w:sz="0" w:space="0" w:color="auto"/>
                    <w:bottom w:val="none" w:sz="0" w:space="0" w:color="auto"/>
                    <w:right w:val="none" w:sz="0" w:space="0" w:color="auto"/>
                  </w:divBdr>
                </w:div>
                <w:div w:id="631793785">
                  <w:marLeft w:val="0"/>
                  <w:marRight w:val="0"/>
                  <w:marTop w:val="0"/>
                  <w:marBottom w:val="0"/>
                  <w:divBdr>
                    <w:top w:val="none" w:sz="0" w:space="0" w:color="auto"/>
                    <w:left w:val="none" w:sz="0" w:space="0" w:color="auto"/>
                    <w:bottom w:val="none" w:sz="0" w:space="0" w:color="auto"/>
                    <w:right w:val="none" w:sz="0" w:space="0" w:color="auto"/>
                  </w:divBdr>
                </w:div>
                <w:div w:id="2127657615">
                  <w:marLeft w:val="0"/>
                  <w:marRight w:val="0"/>
                  <w:marTop w:val="0"/>
                  <w:marBottom w:val="0"/>
                  <w:divBdr>
                    <w:top w:val="none" w:sz="0" w:space="0" w:color="auto"/>
                    <w:left w:val="none" w:sz="0" w:space="0" w:color="auto"/>
                    <w:bottom w:val="none" w:sz="0" w:space="0" w:color="auto"/>
                    <w:right w:val="none" w:sz="0" w:space="0" w:color="auto"/>
                  </w:divBdr>
                </w:div>
                <w:div w:id="1829055241">
                  <w:marLeft w:val="0"/>
                  <w:marRight w:val="0"/>
                  <w:marTop w:val="0"/>
                  <w:marBottom w:val="0"/>
                  <w:divBdr>
                    <w:top w:val="none" w:sz="0" w:space="0" w:color="auto"/>
                    <w:left w:val="none" w:sz="0" w:space="0" w:color="auto"/>
                    <w:bottom w:val="none" w:sz="0" w:space="0" w:color="auto"/>
                    <w:right w:val="none" w:sz="0" w:space="0" w:color="auto"/>
                  </w:divBdr>
                </w:div>
                <w:div w:id="3979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0055">
      <w:bodyDiv w:val="1"/>
      <w:marLeft w:val="0"/>
      <w:marRight w:val="0"/>
      <w:marTop w:val="0"/>
      <w:marBottom w:val="0"/>
      <w:divBdr>
        <w:top w:val="none" w:sz="0" w:space="0" w:color="auto"/>
        <w:left w:val="none" w:sz="0" w:space="0" w:color="auto"/>
        <w:bottom w:val="none" w:sz="0" w:space="0" w:color="auto"/>
        <w:right w:val="none" w:sz="0" w:space="0" w:color="auto"/>
      </w:divBdr>
      <w:divsChild>
        <w:div w:id="1064646422">
          <w:marLeft w:val="0"/>
          <w:marRight w:val="0"/>
          <w:marTop w:val="0"/>
          <w:marBottom w:val="0"/>
          <w:divBdr>
            <w:top w:val="none" w:sz="0" w:space="0" w:color="auto"/>
            <w:left w:val="none" w:sz="0" w:space="0" w:color="auto"/>
            <w:bottom w:val="none" w:sz="0" w:space="0" w:color="auto"/>
            <w:right w:val="none" w:sz="0" w:space="0" w:color="auto"/>
          </w:divBdr>
        </w:div>
      </w:divsChild>
    </w:div>
    <w:div w:id="1416632908">
      <w:bodyDiv w:val="1"/>
      <w:marLeft w:val="0"/>
      <w:marRight w:val="0"/>
      <w:marTop w:val="0"/>
      <w:marBottom w:val="0"/>
      <w:divBdr>
        <w:top w:val="none" w:sz="0" w:space="0" w:color="auto"/>
        <w:left w:val="none" w:sz="0" w:space="0" w:color="auto"/>
        <w:bottom w:val="none" w:sz="0" w:space="0" w:color="auto"/>
        <w:right w:val="none" w:sz="0" w:space="0" w:color="auto"/>
      </w:divBdr>
      <w:divsChild>
        <w:div w:id="120224097">
          <w:marLeft w:val="0"/>
          <w:marRight w:val="0"/>
          <w:marTop w:val="0"/>
          <w:marBottom w:val="0"/>
          <w:divBdr>
            <w:top w:val="none" w:sz="0" w:space="0" w:color="auto"/>
            <w:left w:val="none" w:sz="0" w:space="0" w:color="auto"/>
            <w:bottom w:val="none" w:sz="0" w:space="0" w:color="auto"/>
            <w:right w:val="none" w:sz="0" w:space="0" w:color="auto"/>
          </w:divBdr>
        </w:div>
      </w:divsChild>
    </w:div>
    <w:div w:id="1423990504">
      <w:bodyDiv w:val="1"/>
      <w:marLeft w:val="0"/>
      <w:marRight w:val="0"/>
      <w:marTop w:val="0"/>
      <w:marBottom w:val="0"/>
      <w:divBdr>
        <w:top w:val="none" w:sz="0" w:space="0" w:color="auto"/>
        <w:left w:val="none" w:sz="0" w:space="0" w:color="auto"/>
        <w:bottom w:val="none" w:sz="0" w:space="0" w:color="auto"/>
        <w:right w:val="none" w:sz="0" w:space="0" w:color="auto"/>
      </w:divBdr>
    </w:div>
    <w:div w:id="1446270682">
      <w:bodyDiv w:val="1"/>
      <w:marLeft w:val="0"/>
      <w:marRight w:val="0"/>
      <w:marTop w:val="0"/>
      <w:marBottom w:val="0"/>
      <w:divBdr>
        <w:top w:val="none" w:sz="0" w:space="0" w:color="auto"/>
        <w:left w:val="none" w:sz="0" w:space="0" w:color="auto"/>
        <w:bottom w:val="none" w:sz="0" w:space="0" w:color="auto"/>
        <w:right w:val="none" w:sz="0" w:space="0" w:color="auto"/>
      </w:divBdr>
    </w:div>
    <w:div w:id="1448282165">
      <w:bodyDiv w:val="1"/>
      <w:marLeft w:val="0"/>
      <w:marRight w:val="0"/>
      <w:marTop w:val="0"/>
      <w:marBottom w:val="0"/>
      <w:divBdr>
        <w:top w:val="none" w:sz="0" w:space="0" w:color="auto"/>
        <w:left w:val="none" w:sz="0" w:space="0" w:color="auto"/>
        <w:bottom w:val="none" w:sz="0" w:space="0" w:color="auto"/>
        <w:right w:val="none" w:sz="0" w:space="0" w:color="auto"/>
      </w:divBdr>
      <w:divsChild>
        <w:div w:id="1289706948">
          <w:marLeft w:val="0"/>
          <w:marRight w:val="0"/>
          <w:marTop w:val="0"/>
          <w:marBottom w:val="0"/>
          <w:divBdr>
            <w:top w:val="none" w:sz="0" w:space="0" w:color="auto"/>
            <w:left w:val="none" w:sz="0" w:space="0" w:color="auto"/>
            <w:bottom w:val="none" w:sz="0" w:space="0" w:color="auto"/>
            <w:right w:val="none" w:sz="0" w:space="0" w:color="auto"/>
          </w:divBdr>
        </w:div>
      </w:divsChild>
    </w:div>
    <w:div w:id="1459106667">
      <w:bodyDiv w:val="1"/>
      <w:marLeft w:val="0"/>
      <w:marRight w:val="0"/>
      <w:marTop w:val="0"/>
      <w:marBottom w:val="0"/>
      <w:divBdr>
        <w:top w:val="none" w:sz="0" w:space="0" w:color="auto"/>
        <w:left w:val="none" w:sz="0" w:space="0" w:color="auto"/>
        <w:bottom w:val="none" w:sz="0" w:space="0" w:color="auto"/>
        <w:right w:val="none" w:sz="0" w:space="0" w:color="auto"/>
      </w:divBdr>
      <w:divsChild>
        <w:div w:id="1700429389">
          <w:marLeft w:val="0"/>
          <w:marRight w:val="0"/>
          <w:marTop w:val="0"/>
          <w:marBottom w:val="0"/>
          <w:divBdr>
            <w:top w:val="none" w:sz="0" w:space="0" w:color="auto"/>
            <w:left w:val="none" w:sz="0" w:space="0" w:color="auto"/>
            <w:bottom w:val="none" w:sz="0" w:space="0" w:color="auto"/>
            <w:right w:val="none" w:sz="0" w:space="0" w:color="auto"/>
          </w:divBdr>
        </w:div>
      </w:divsChild>
    </w:div>
    <w:div w:id="1461998023">
      <w:bodyDiv w:val="1"/>
      <w:marLeft w:val="0"/>
      <w:marRight w:val="0"/>
      <w:marTop w:val="0"/>
      <w:marBottom w:val="0"/>
      <w:divBdr>
        <w:top w:val="none" w:sz="0" w:space="0" w:color="auto"/>
        <w:left w:val="none" w:sz="0" w:space="0" w:color="auto"/>
        <w:bottom w:val="none" w:sz="0" w:space="0" w:color="auto"/>
        <w:right w:val="none" w:sz="0" w:space="0" w:color="auto"/>
      </w:divBdr>
      <w:divsChild>
        <w:div w:id="2044016778">
          <w:marLeft w:val="0"/>
          <w:marRight w:val="0"/>
          <w:marTop w:val="0"/>
          <w:marBottom w:val="0"/>
          <w:divBdr>
            <w:top w:val="none" w:sz="0" w:space="0" w:color="auto"/>
            <w:left w:val="none" w:sz="0" w:space="0" w:color="auto"/>
            <w:bottom w:val="none" w:sz="0" w:space="0" w:color="auto"/>
            <w:right w:val="none" w:sz="0" w:space="0" w:color="auto"/>
          </w:divBdr>
        </w:div>
      </w:divsChild>
    </w:div>
    <w:div w:id="1463040058">
      <w:bodyDiv w:val="1"/>
      <w:marLeft w:val="0"/>
      <w:marRight w:val="0"/>
      <w:marTop w:val="0"/>
      <w:marBottom w:val="0"/>
      <w:divBdr>
        <w:top w:val="none" w:sz="0" w:space="0" w:color="auto"/>
        <w:left w:val="none" w:sz="0" w:space="0" w:color="auto"/>
        <w:bottom w:val="none" w:sz="0" w:space="0" w:color="auto"/>
        <w:right w:val="none" w:sz="0" w:space="0" w:color="auto"/>
      </w:divBdr>
      <w:divsChild>
        <w:div w:id="1394818495">
          <w:marLeft w:val="0"/>
          <w:marRight w:val="0"/>
          <w:marTop w:val="0"/>
          <w:marBottom w:val="0"/>
          <w:divBdr>
            <w:top w:val="none" w:sz="0" w:space="0" w:color="auto"/>
            <w:left w:val="none" w:sz="0" w:space="0" w:color="auto"/>
            <w:bottom w:val="none" w:sz="0" w:space="0" w:color="auto"/>
            <w:right w:val="none" w:sz="0" w:space="0" w:color="auto"/>
          </w:divBdr>
        </w:div>
      </w:divsChild>
    </w:div>
    <w:div w:id="1463767867">
      <w:bodyDiv w:val="1"/>
      <w:marLeft w:val="0"/>
      <w:marRight w:val="0"/>
      <w:marTop w:val="0"/>
      <w:marBottom w:val="0"/>
      <w:divBdr>
        <w:top w:val="none" w:sz="0" w:space="0" w:color="auto"/>
        <w:left w:val="none" w:sz="0" w:space="0" w:color="auto"/>
        <w:bottom w:val="none" w:sz="0" w:space="0" w:color="auto"/>
        <w:right w:val="none" w:sz="0" w:space="0" w:color="auto"/>
      </w:divBdr>
      <w:divsChild>
        <w:div w:id="1828980102">
          <w:marLeft w:val="0"/>
          <w:marRight w:val="0"/>
          <w:marTop w:val="0"/>
          <w:marBottom w:val="0"/>
          <w:divBdr>
            <w:top w:val="none" w:sz="0" w:space="0" w:color="auto"/>
            <w:left w:val="none" w:sz="0" w:space="0" w:color="auto"/>
            <w:bottom w:val="none" w:sz="0" w:space="0" w:color="auto"/>
            <w:right w:val="none" w:sz="0" w:space="0" w:color="auto"/>
          </w:divBdr>
        </w:div>
        <w:div w:id="1063529346">
          <w:marLeft w:val="0"/>
          <w:marRight w:val="0"/>
          <w:marTop w:val="0"/>
          <w:marBottom w:val="0"/>
          <w:divBdr>
            <w:top w:val="none" w:sz="0" w:space="0" w:color="auto"/>
            <w:left w:val="none" w:sz="0" w:space="0" w:color="auto"/>
            <w:bottom w:val="none" w:sz="0" w:space="0" w:color="auto"/>
            <w:right w:val="none" w:sz="0" w:space="0" w:color="auto"/>
          </w:divBdr>
        </w:div>
      </w:divsChild>
    </w:div>
    <w:div w:id="1473712661">
      <w:bodyDiv w:val="1"/>
      <w:marLeft w:val="0"/>
      <w:marRight w:val="0"/>
      <w:marTop w:val="0"/>
      <w:marBottom w:val="0"/>
      <w:divBdr>
        <w:top w:val="none" w:sz="0" w:space="0" w:color="auto"/>
        <w:left w:val="none" w:sz="0" w:space="0" w:color="auto"/>
        <w:bottom w:val="none" w:sz="0" w:space="0" w:color="auto"/>
        <w:right w:val="none" w:sz="0" w:space="0" w:color="auto"/>
      </w:divBdr>
      <w:divsChild>
        <w:div w:id="776406459">
          <w:marLeft w:val="0"/>
          <w:marRight w:val="0"/>
          <w:marTop w:val="0"/>
          <w:marBottom w:val="0"/>
          <w:divBdr>
            <w:top w:val="none" w:sz="0" w:space="0" w:color="auto"/>
            <w:left w:val="none" w:sz="0" w:space="0" w:color="auto"/>
            <w:bottom w:val="none" w:sz="0" w:space="0" w:color="auto"/>
            <w:right w:val="none" w:sz="0" w:space="0" w:color="auto"/>
          </w:divBdr>
        </w:div>
      </w:divsChild>
    </w:div>
    <w:div w:id="1475873758">
      <w:bodyDiv w:val="1"/>
      <w:marLeft w:val="0"/>
      <w:marRight w:val="0"/>
      <w:marTop w:val="0"/>
      <w:marBottom w:val="0"/>
      <w:divBdr>
        <w:top w:val="none" w:sz="0" w:space="0" w:color="auto"/>
        <w:left w:val="none" w:sz="0" w:space="0" w:color="auto"/>
        <w:bottom w:val="none" w:sz="0" w:space="0" w:color="auto"/>
        <w:right w:val="none" w:sz="0" w:space="0" w:color="auto"/>
      </w:divBdr>
      <w:divsChild>
        <w:div w:id="640616938">
          <w:marLeft w:val="0"/>
          <w:marRight w:val="0"/>
          <w:marTop w:val="0"/>
          <w:marBottom w:val="0"/>
          <w:divBdr>
            <w:top w:val="none" w:sz="0" w:space="0" w:color="auto"/>
            <w:left w:val="none" w:sz="0" w:space="0" w:color="auto"/>
            <w:bottom w:val="none" w:sz="0" w:space="0" w:color="auto"/>
            <w:right w:val="none" w:sz="0" w:space="0" w:color="auto"/>
          </w:divBdr>
        </w:div>
      </w:divsChild>
    </w:div>
    <w:div w:id="1486122352">
      <w:bodyDiv w:val="1"/>
      <w:marLeft w:val="0"/>
      <w:marRight w:val="0"/>
      <w:marTop w:val="0"/>
      <w:marBottom w:val="0"/>
      <w:divBdr>
        <w:top w:val="none" w:sz="0" w:space="0" w:color="auto"/>
        <w:left w:val="none" w:sz="0" w:space="0" w:color="auto"/>
        <w:bottom w:val="none" w:sz="0" w:space="0" w:color="auto"/>
        <w:right w:val="none" w:sz="0" w:space="0" w:color="auto"/>
      </w:divBdr>
      <w:divsChild>
        <w:div w:id="327833384">
          <w:marLeft w:val="0"/>
          <w:marRight w:val="0"/>
          <w:marTop w:val="0"/>
          <w:marBottom w:val="0"/>
          <w:divBdr>
            <w:top w:val="none" w:sz="0" w:space="0" w:color="auto"/>
            <w:left w:val="none" w:sz="0" w:space="0" w:color="auto"/>
            <w:bottom w:val="none" w:sz="0" w:space="0" w:color="auto"/>
            <w:right w:val="none" w:sz="0" w:space="0" w:color="auto"/>
          </w:divBdr>
          <w:divsChild>
            <w:div w:id="1266111207">
              <w:marLeft w:val="0"/>
              <w:marRight w:val="0"/>
              <w:marTop w:val="0"/>
              <w:marBottom w:val="0"/>
              <w:divBdr>
                <w:top w:val="none" w:sz="0" w:space="0" w:color="auto"/>
                <w:left w:val="none" w:sz="0" w:space="0" w:color="auto"/>
                <w:bottom w:val="none" w:sz="0" w:space="0" w:color="auto"/>
                <w:right w:val="none" w:sz="0" w:space="0" w:color="auto"/>
              </w:divBdr>
              <w:divsChild>
                <w:div w:id="624190205">
                  <w:marLeft w:val="0"/>
                  <w:marRight w:val="0"/>
                  <w:marTop w:val="0"/>
                  <w:marBottom w:val="0"/>
                  <w:divBdr>
                    <w:top w:val="none" w:sz="0" w:space="0" w:color="auto"/>
                    <w:left w:val="none" w:sz="0" w:space="0" w:color="auto"/>
                    <w:bottom w:val="none" w:sz="0" w:space="0" w:color="auto"/>
                    <w:right w:val="none" w:sz="0" w:space="0" w:color="auto"/>
                  </w:divBdr>
                </w:div>
                <w:div w:id="651520284">
                  <w:marLeft w:val="0"/>
                  <w:marRight w:val="0"/>
                  <w:marTop w:val="0"/>
                  <w:marBottom w:val="0"/>
                  <w:divBdr>
                    <w:top w:val="none" w:sz="0" w:space="0" w:color="auto"/>
                    <w:left w:val="none" w:sz="0" w:space="0" w:color="auto"/>
                    <w:bottom w:val="none" w:sz="0" w:space="0" w:color="auto"/>
                    <w:right w:val="none" w:sz="0" w:space="0" w:color="auto"/>
                  </w:divBdr>
                </w:div>
                <w:div w:id="204417400">
                  <w:marLeft w:val="0"/>
                  <w:marRight w:val="0"/>
                  <w:marTop w:val="0"/>
                  <w:marBottom w:val="0"/>
                  <w:divBdr>
                    <w:top w:val="none" w:sz="0" w:space="0" w:color="auto"/>
                    <w:left w:val="none" w:sz="0" w:space="0" w:color="auto"/>
                    <w:bottom w:val="none" w:sz="0" w:space="0" w:color="auto"/>
                    <w:right w:val="none" w:sz="0" w:space="0" w:color="auto"/>
                  </w:divBdr>
                </w:div>
                <w:div w:id="1754468521">
                  <w:marLeft w:val="0"/>
                  <w:marRight w:val="0"/>
                  <w:marTop w:val="0"/>
                  <w:marBottom w:val="0"/>
                  <w:divBdr>
                    <w:top w:val="none" w:sz="0" w:space="0" w:color="auto"/>
                    <w:left w:val="none" w:sz="0" w:space="0" w:color="auto"/>
                    <w:bottom w:val="none" w:sz="0" w:space="0" w:color="auto"/>
                    <w:right w:val="none" w:sz="0" w:space="0" w:color="auto"/>
                  </w:divBdr>
                </w:div>
                <w:div w:id="776099538">
                  <w:marLeft w:val="0"/>
                  <w:marRight w:val="0"/>
                  <w:marTop w:val="0"/>
                  <w:marBottom w:val="0"/>
                  <w:divBdr>
                    <w:top w:val="none" w:sz="0" w:space="0" w:color="auto"/>
                    <w:left w:val="none" w:sz="0" w:space="0" w:color="auto"/>
                    <w:bottom w:val="none" w:sz="0" w:space="0" w:color="auto"/>
                    <w:right w:val="none" w:sz="0" w:space="0" w:color="auto"/>
                  </w:divBdr>
                </w:div>
                <w:div w:id="1198659375">
                  <w:marLeft w:val="0"/>
                  <w:marRight w:val="0"/>
                  <w:marTop w:val="0"/>
                  <w:marBottom w:val="0"/>
                  <w:divBdr>
                    <w:top w:val="none" w:sz="0" w:space="0" w:color="auto"/>
                    <w:left w:val="none" w:sz="0" w:space="0" w:color="auto"/>
                    <w:bottom w:val="none" w:sz="0" w:space="0" w:color="auto"/>
                    <w:right w:val="none" w:sz="0" w:space="0" w:color="auto"/>
                  </w:divBdr>
                </w:div>
                <w:div w:id="16430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1925">
      <w:bodyDiv w:val="1"/>
      <w:marLeft w:val="0"/>
      <w:marRight w:val="0"/>
      <w:marTop w:val="0"/>
      <w:marBottom w:val="0"/>
      <w:divBdr>
        <w:top w:val="none" w:sz="0" w:space="0" w:color="auto"/>
        <w:left w:val="none" w:sz="0" w:space="0" w:color="auto"/>
        <w:bottom w:val="none" w:sz="0" w:space="0" w:color="auto"/>
        <w:right w:val="none" w:sz="0" w:space="0" w:color="auto"/>
      </w:divBdr>
      <w:divsChild>
        <w:div w:id="843202713">
          <w:marLeft w:val="0"/>
          <w:marRight w:val="0"/>
          <w:marTop w:val="0"/>
          <w:marBottom w:val="0"/>
          <w:divBdr>
            <w:top w:val="none" w:sz="0" w:space="0" w:color="auto"/>
            <w:left w:val="none" w:sz="0" w:space="0" w:color="auto"/>
            <w:bottom w:val="none" w:sz="0" w:space="0" w:color="auto"/>
            <w:right w:val="none" w:sz="0" w:space="0" w:color="auto"/>
          </w:divBdr>
        </w:div>
      </w:divsChild>
    </w:div>
    <w:div w:id="1519393984">
      <w:bodyDiv w:val="1"/>
      <w:marLeft w:val="0"/>
      <w:marRight w:val="0"/>
      <w:marTop w:val="0"/>
      <w:marBottom w:val="0"/>
      <w:divBdr>
        <w:top w:val="none" w:sz="0" w:space="0" w:color="auto"/>
        <w:left w:val="none" w:sz="0" w:space="0" w:color="auto"/>
        <w:bottom w:val="none" w:sz="0" w:space="0" w:color="auto"/>
        <w:right w:val="none" w:sz="0" w:space="0" w:color="auto"/>
      </w:divBdr>
    </w:div>
    <w:div w:id="1533376318">
      <w:bodyDiv w:val="1"/>
      <w:marLeft w:val="0"/>
      <w:marRight w:val="0"/>
      <w:marTop w:val="0"/>
      <w:marBottom w:val="0"/>
      <w:divBdr>
        <w:top w:val="none" w:sz="0" w:space="0" w:color="auto"/>
        <w:left w:val="none" w:sz="0" w:space="0" w:color="auto"/>
        <w:bottom w:val="none" w:sz="0" w:space="0" w:color="auto"/>
        <w:right w:val="none" w:sz="0" w:space="0" w:color="auto"/>
      </w:divBdr>
      <w:divsChild>
        <w:div w:id="1462698110">
          <w:marLeft w:val="0"/>
          <w:marRight w:val="0"/>
          <w:marTop w:val="0"/>
          <w:marBottom w:val="0"/>
          <w:divBdr>
            <w:top w:val="none" w:sz="0" w:space="0" w:color="auto"/>
            <w:left w:val="none" w:sz="0" w:space="0" w:color="auto"/>
            <w:bottom w:val="none" w:sz="0" w:space="0" w:color="auto"/>
            <w:right w:val="none" w:sz="0" w:space="0" w:color="auto"/>
          </w:divBdr>
        </w:div>
      </w:divsChild>
    </w:div>
    <w:div w:id="1541436823">
      <w:bodyDiv w:val="1"/>
      <w:marLeft w:val="0"/>
      <w:marRight w:val="0"/>
      <w:marTop w:val="0"/>
      <w:marBottom w:val="0"/>
      <w:divBdr>
        <w:top w:val="none" w:sz="0" w:space="0" w:color="auto"/>
        <w:left w:val="none" w:sz="0" w:space="0" w:color="auto"/>
        <w:bottom w:val="none" w:sz="0" w:space="0" w:color="auto"/>
        <w:right w:val="none" w:sz="0" w:space="0" w:color="auto"/>
      </w:divBdr>
      <w:divsChild>
        <w:div w:id="306789142">
          <w:marLeft w:val="0"/>
          <w:marRight w:val="0"/>
          <w:marTop w:val="0"/>
          <w:marBottom w:val="0"/>
          <w:divBdr>
            <w:top w:val="none" w:sz="0" w:space="0" w:color="auto"/>
            <w:left w:val="none" w:sz="0" w:space="0" w:color="auto"/>
            <w:bottom w:val="none" w:sz="0" w:space="0" w:color="auto"/>
            <w:right w:val="none" w:sz="0" w:space="0" w:color="auto"/>
          </w:divBdr>
        </w:div>
      </w:divsChild>
    </w:div>
    <w:div w:id="1549225860">
      <w:bodyDiv w:val="1"/>
      <w:marLeft w:val="0"/>
      <w:marRight w:val="0"/>
      <w:marTop w:val="0"/>
      <w:marBottom w:val="0"/>
      <w:divBdr>
        <w:top w:val="none" w:sz="0" w:space="0" w:color="auto"/>
        <w:left w:val="none" w:sz="0" w:space="0" w:color="auto"/>
        <w:bottom w:val="none" w:sz="0" w:space="0" w:color="auto"/>
        <w:right w:val="none" w:sz="0" w:space="0" w:color="auto"/>
      </w:divBdr>
      <w:divsChild>
        <w:div w:id="690034011">
          <w:marLeft w:val="0"/>
          <w:marRight w:val="0"/>
          <w:marTop w:val="0"/>
          <w:marBottom w:val="0"/>
          <w:divBdr>
            <w:top w:val="none" w:sz="0" w:space="0" w:color="auto"/>
            <w:left w:val="none" w:sz="0" w:space="0" w:color="auto"/>
            <w:bottom w:val="none" w:sz="0" w:space="0" w:color="auto"/>
            <w:right w:val="none" w:sz="0" w:space="0" w:color="auto"/>
          </w:divBdr>
          <w:divsChild>
            <w:div w:id="937717128">
              <w:marLeft w:val="0"/>
              <w:marRight w:val="0"/>
              <w:marTop w:val="0"/>
              <w:marBottom w:val="0"/>
              <w:divBdr>
                <w:top w:val="none" w:sz="0" w:space="0" w:color="auto"/>
                <w:left w:val="none" w:sz="0" w:space="0" w:color="auto"/>
                <w:bottom w:val="none" w:sz="0" w:space="0" w:color="auto"/>
                <w:right w:val="none" w:sz="0" w:space="0" w:color="auto"/>
              </w:divBdr>
            </w:div>
            <w:div w:id="885723192">
              <w:marLeft w:val="0"/>
              <w:marRight w:val="0"/>
              <w:marTop w:val="0"/>
              <w:marBottom w:val="0"/>
              <w:divBdr>
                <w:top w:val="none" w:sz="0" w:space="0" w:color="auto"/>
                <w:left w:val="none" w:sz="0" w:space="0" w:color="auto"/>
                <w:bottom w:val="none" w:sz="0" w:space="0" w:color="auto"/>
                <w:right w:val="none" w:sz="0" w:space="0" w:color="auto"/>
              </w:divBdr>
            </w:div>
            <w:div w:id="1167942583">
              <w:marLeft w:val="0"/>
              <w:marRight w:val="0"/>
              <w:marTop w:val="0"/>
              <w:marBottom w:val="0"/>
              <w:divBdr>
                <w:top w:val="none" w:sz="0" w:space="0" w:color="auto"/>
                <w:left w:val="none" w:sz="0" w:space="0" w:color="auto"/>
                <w:bottom w:val="none" w:sz="0" w:space="0" w:color="auto"/>
                <w:right w:val="none" w:sz="0" w:space="0" w:color="auto"/>
              </w:divBdr>
            </w:div>
            <w:div w:id="99106393">
              <w:marLeft w:val="0"/>
              <w:marRight w:val="0"/>
              <w:marTop w:val="0"/>
              <w:marBottom w:val="0"/>
              <w:divBdr>
                <w:top w:val="none" w:sz="0" w:space="0" w:color="auto"/>
                <w:left w:val="none" w:sz="0" w:space="0" w:color="auto"/>
                <w:bottom w:val="none" w:sz="0" w:space="0" w:color="auto"/>
                <w:right w:val="none" w:sz="0" w:space="0" w:color="auto"/>
              </w:divBdr>
            </w:div>
            <w:div w:id="19565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3063">
      <w:bodyDiv w:val="1"/>
      <w:marLeft w:val="0"/>
      <w:marRight w:val="0"/>
      <w:marTop w:val="0"/>
      <w:marBottom w:val="0"/>
      <w:divBdr>
        <w:top w:val="none" w:sz="0" w:space="0" w:color="auto"/>
        <w:left w:val="none" w:sz="0" w:space="0" w:color="auto"/>
        <w:bottom w:val="none" w:sz="0" w:space="0" w:color="auto"/>
        <w:right w:val="none" w:sz="0" w:space="0" w:color="auto"/>
      </w:divBdr>
    </w:div>
    <w:div w:id="1555504070">
      <w:bodyDiv w:val="1"/>
      <w:marLeft w:val="0"/>
      <w:marRight w:val="0"/>
      <w:marTop w:val="0"/>
      <w:marBottom w:val="0"/>
      <w:divBdr>
        <w:top w:val="none" w:sz="0" w:space="0" w:color="auto"/>
        <w:left w:val="none" w:sz="0" w:space="0" w:color="auto"/>
        <w:bottom w:val="none" w:sz="0" w:space="0" w:color="auto"/>
        <w:right w:val="none" w:sz="0" w:space="0" w:color="auto"/>
      </w:divBdr>
      <w:divsChild>
        <w:div w:id="1808738499">
          <w:marLeft w:val="0"/>
          <w:marRight w:val="0"/>
          <w:marTop w:val="0"/>
          <w:marBottom w:val="0"/>
          <w:divBdr>
            <w:top w:val="none" w:sz="0" w:space="0" w:color="auto"/>
            <w:left w:val="none" w:sz="0" w:space="0" w:color="auto"/>
            <w:bottom w:val="none" w:sz="0" w:space="0" w:color="auto"/>
            <w:right w:val="none" w:sz="0" w:space="0" w:color="auto"/>
          </w:divBdr>
        </w:div>
      </w:divsChild>
    </w:div>
    <w:div w:id="1556769375">
      <w:bodyDiv w:val="1"/>
      <w:marLeft w:val="0"/>
      <w:marRight w:val="0"/>
      <w:marTop w:val="0"/>
      <w:marBottom w:val="0"/>
      <w:divBdr>
        <w:top w:val="none" w:sz="0" w:space="0" w:color="auto"/>
        <w:left w:val="none" w:sz="0" w:space="0" w:color="auto"/>
        <w:bottom w:val="none" w:sz="0" w:space="0" w:color="auto"/>
        <w:right w:val="none" w:sz="0" w:space="0" w:color="auto"/>
      </w:divBdr>
      <w:divsChild>
        <w:div w:id="116069516">
          <w:marLeft w:val="0"/>
          <w:marRight w:val="0"/>
          <w:marTop w:val="0"/>
          <w:marBottom w:val="0"/>
          <w:divBdr>
            <w:top w:val="none" w:sz="0" w:space="0" w:color="auto"/>
            <w:left w:val="none" w:sz="0" w:space="0" w:color="auto"/>
            <w:bottom w:val="none" w:sz="0" w:space="0" w:color="auto"/>
            <w:right w:val="none" w:sz="0" w:space="0" w:color="auto"/>
          </w:divBdr>
          <w:divsChild>
            <w:div w:id="772016160">
              <w:marLeft w:val="0"/>
              <w:marRight w:val="0"/>
              <w:marTop w:val="0"/>
              <w:marBottom w:val="0"/>
              <w:divBdr>
                <w:top w:val="none" w:sz="0" w:space="0" w:color="auto"/>
                <w:left w:val="none" w:sz="0" w:space="0" w:color="auto"/>
                <w:bottom w:val="none" w:sz="0" w:space="0" w:color="auto"/>
                <w:right w:val="none" w:sz="0" w:space="0" w:color="auto"/>
              </w:divBdr>
            </w:div>
            <w:div w:id="1184513715">
              <w:marLeft w:val="0"/>
              <w:marRight w:val="0"/>
              <w:marTop w:val="0"/>
              <w:marBottom w:val="0"/>
              <w:divBdr>
                <w:top w:val="none" w:sz="0" w:space="0" w:color="auto"/>
                <w:left w:val="none" w:sz="0" w:space="0" w:color="auto"/>
                <w:bottom w:val="none" w:sz="0" w:space="0" w:color="auto"/>
                <w:right w:val="none" w:sz="0" w:space="0" w:color="auto"/>
              </w:divBdr>
            </w:div>
            <w:div w:id="1933781807">
              <w:marLeft w:val="0"/>
              <w:marRight w:val="0"/>
              <w:marTop w:val="0"/>
              <w:marBottom w:val="0"/>
              <w:divBdr>
                <w:top w:val="none" w:sz="0" w:space="0" w:color="auto"/>
                <w:left w:val="none" w:sz="0" w:space="0" w:color="auto"/>
                <w:bottom w:val="none" w:sz="0" w:space="0" w:color="auto"/>
                <w:right w:val="none" w:sz="0" w:space="0" w:color="auto"/>
              </w:divBdr>
            </w:div>
            <w:div w:id="851335314">
              <w:marLeft w:val="0"/>
              <w:marRight w:val="0"/>
              <w:marTop w:val="0"/>
              <w:marBottom w:val="0"/>
              <w:divBdr>
                <w:top w:val="none" w:sz="0" w:space="0" w:color="auto"/>
                <w:left w:val="none" w:sz="0" w:space="0" w:color="auto"/>
                <w:bottom w:val="none" w:sz="0" w:space="0" w:color="auto"/>
                <w:right w:val="none" w:sz="0" w:space="0" w:color="auto"/>
              </w:divBdr>
            </w:div>
            <w:div w:id="928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2581">
      <w:bodyDiv w:val="1"/>
      <w:marLeft w:val="0"/>
      <w:marRight w:val="0"/>
      <w:marTop w:val="0"/>
      <w:marBottom w:val="0"/>
      <w:divBdr>
        <w:top w:val="none" w:sz="0" w:space="0" w:color="auto"/>
        <w:left w:val="none" w:sz="0" w:space="0" w:color="auto"/>
        <w:bottom w:val="none" w:sz="0" w:space="0" w:color="auto"/>
        <w:right w:val="none" w:sz="0" w:space="0" w:color="auto"/>
      </w:divBdr>
      <w:divsChild>
        <w:div w:id="525678936">
          <w:marLeft w:val="0"/>
          <w:marRight w:val="0"/>
          <w:marTop w:val="0"/>
          <w:marBottom w:val="0"/>
          <w:divBdr>
            <w:top w:val="none" w:sz="0" w:space="0" w:color="auto"/>
            <w:left w:val="none" w:sz="0" w:space="0" w:color="auto"/>
            <w:bottom w:val="none" w:sz="0" w:space="0" w:color="auto"/>
            <w:right w:val="none" w:sz="0" w:space="0" w:color="auto"/>
          </w:divBdr>
        </w:div>
      </w:divsChild>
    </w:div>
    <w:div w:id="1609652777">
      <w:bodyDiv w:val="1"/>
      <w:marLeft w:val="0"/>
      <w:marRight w:val="0"/>
      <w:marTop w:val="0"/>
      <w:marBottom w:val="0"/>
      <w:divBdr>
        <w:top w:val="none" w:sz="0" w:space="0" w:color="auto"/>
        <w:left w:val="none" w:sz="0" w:space="0" w:color="auto"/>
        <w:bottom w:val="none" w:sz="0" w:space="0" w:color="auto"/>
        <w:right w:val="none" w:sz="0" w:space="0" w:color="auto"/>
      </w:divBdr>
      <w:divsChild>
        <w:div w:id="1264679837">
          <w:marLeft w:val="0"/>
          <w:marRight w:val="0"/>
          <w:marTop w:val="0"/>
          <w:marBottom w:val="0"/>
          <w:divBdr>
            <w:top w:val="none" w:sz="0" w:space="0" w:color="auto"/>
            <w:left w:val="none" w:sz="0" w:space="0" w:color="auto"/>
            <w:bottom w:val="none" w:sz="0" w:space="0" w:color="auto"/>
            <w:right w:val="none" w:sz="0" w:space="0" w:color="auto"/>
          </w:divBdr>
          <w:divsChild>
            <w:div w:id="1691252082">
              <w:marLeft w:val="0"/>
              <w:marRight w:val="0"/>
              <w:marTop w:val="0"/>
              <w:marBottom w:val="0"/>
              <w:divBdr>
                <w:top w:val="none" w:sz="0" w:space="0" w:color="auto"/>
                <w:left w:val="none" w:sz="0" w:space="0" w:color="auto"/>
                <w:bottom w:val="none" w:sz="0" w:space="0" w:color="auto"/>
                <w:right w:val="none" w:sz="0" w:space="0" w:color="auto"/>
              </w:divBdr>
            </w:div>
            <w:div w:id="1235747233">
              <w:marLeft w:val="0"/>
              <w:marRight w:val="0"/>
              <w:marTop w:val="0"/>
              <w:marBottom w:val="0"/>
              <w:divBdr>
                <w:top w:val="none" w:sz="0" w:space="0" w:color="auto"/>
                <w:left w:val="none" w:sz="0" w:space="0" w:color="auto"/>
                <w:bottom w:val="none" w:sz="0" w:space="0" w:color="auto"/>
                <w:right w:val="none" w:sz="0" w:space="0" w:color="auto"/>
              </w:divBdr>
            </w:div>
            <w:div w:id="273558148">
              <w:marLeft w:val="0"/>
              <w:marRight w:val="0"/>
              <w:marTop w:val="0"/>
              <w:marBottom w:val="0"/>
              <w:divBdr>
                <w:top w:val="none" w:sz="0" w:space="0" w:color="auto"/>
                <w:left w:val="none" w:sz="0" w:space="0" w:color="auto"/>
                <w:bottom w:val="none" w:sz="0" w:space="0" w:color="auto"/>
                <w:right w:val="none" w:sz="0" w:space="0" w:color="auto"/>
              </w:divBdr>
            </w:div>
            <w:div w:id="270288432">
              <w:marLeft w:val="0"/>
              <w:marRight w:val="0"/>
              <w:marTop w:val="0"/>
              <w:marBottom w:val="0"/>
              <w:divBdr>
                <w:top w:val="none" w:sz="0" w:space="0" w:color="auto"/>
                <w:left w:val="none" w:sz="0" w:space="0" w:color="auto"/>
                <w:bottom w:val="none" w:sz="0" w:space="0" w:color="auto"/>
                <w:right w:val="none" w:sz="0" w:space="0" w:color="auto"/>
              </w:divBdr>
            </w:div>
            <w:div w:id="11783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6804">
      <w:bodyDiv w:val="1"/>
      <w:marLeft w:val="0"/>
      <w:marRight w:val="0"/>
      <w:marTop w:val="0"/>
      <w:marBottom w:val="0"/>
      <w:divBdr>
        <w:top w:val="none" w:sz="0" w:space="0" w:color="auto"/>
        <w:left w:val="none" w:sz="0" w:space="0" w:color="auto"/>
        <w:bottom w:val="none" w:sz="0" w:space="0" w:color="auto"/>
        <w:right w:val="none" w:sz="0" w:space="0" w:color="auto"/>
      </w:divBdr>
      <w:divsChild>
        <w:div w:id="1654216920">
          <w:marLeft w:val="0"/>
          <w:marRight w:val="0"/>
          <w:marTop w:val="0"/>
          <w:marBottom w:val="0"/>
          <w:divBdr>
            <w:top w:val="none" w:sz="0" w:space="0" w:color="auto"/>
            <w:left w:val="none" w:sz="0" w:space="0" w:color="auto"/>
            <w:bottom w:val="none" w:sz="0" w:space="0" w:color="auto"/>
            <w:right w:val="none" w:sz="0" w:space="0" w:color="auto"/>
          </w:divBdr>
        </w:div>
      </w:divsChild>
    </w:div>
    <w:div w:id="1632518214">
      <w:bodyDiv w:val="1"/>
      <w:marLeft w:val="0"/>
      <w:marRight w:val="0"/>
      <w:marTop w:val="0"/>
      <w:marBottom w:val="0"/>
      <w:divBdr>
        <w:top w:val="none" w:sz="0" w:space="0" w:color="auto"/>
        <w:left w:val="none" w:sz="0" w:space="0" w:color="auto"/>
        <w:bottom w:val="none" w:sz="0" w:space="0" w:color="auto"/>
        <w:right w:val="none" w:sz="0" w:space="0" w:color="auto"/>
      </w:divBdr>
      <w:divsChild>
        <w:div w:id="1424953631">
          <w:marLeft w:val="0"/>
          <w:marRight w:val="0"/>
          <w:marTop w:val="0"/>
          <w:marBottom w:val="0"/>
          <w:divBdr>
            <w:top w:val="none" w:sz="0" w:space="0" w:color="auto"/>
            <w:left w:val="none" w:sz="0" w:space="0" w:color="auto"/>
            <w:bottom w:val="none" w:sz="0" w:space="0" w:color="auto"/>
            <w:right w:val="none" w:sz="0" w:space="0" w:color="auto"/>
          </w:divBdr>
        </w:div>
      </w:divsChild>
    </w:div>
    <w:div w:id="1647664335">
      <w:bodyDiv w:val="1"/>
      <w:marLeft w:val="0"/>
      <w:marRight w:val="0"/>
      <w:marTop w:val="0"/>
      <w:marBottom w:val="0"/>
      <w:divBdr>
        <w:top w:val="none" w:sz="0" w:space="0" w:color="auto"/>
        <w:left w:val="none" w:sz="0" w:space="0" w:color="auto"/>
        <w:bottom w:val="none" w:sz="0" w:space="0" w:color="auto"/>
        <w:right w:val="none" w:sz="0" w:space="0" w:color="auto"/>
      </w:divBdr>
      <w:divsChild>
        <w:div w:id="445153251">
          <w:marLeft w:val="0"/>
          <w:marRight w:val="0"/>
          <w:marTop w:val="0"/>
          <w:marBottom w:val="0"/>
          <w:divBdr>
            <w:top w:val="none" w:sz="0" w:space="0" w:color="auto"/>
            <w:left w:val="none" w:sz="0" w:space="0" w:color="auto"/>
            <w:bottom w:val="none" w:sz="0" w:space="0" w:color="auto"/>
            <w:right w:val="none" w:sz="0" w:space="0" w:color="auto"/>
          </w:divBdr>
        </w:div>
      </w:divsChild>
    </w:div>
    <w:div w:id="1653559998">
      <w:bodyDiv w:val="1"/>
      <w:marLeft w:val="0"/>
      <w:marRight w:val="0"/>
      <w:marTop w:val="0"/>
      <w:marBottom w:val="0"/>
      <w:divBdr>
        <w:top w:val="none" w:sz="0" w:space="0" w:color="auto"/>
        <w:left w:val="none" w:sz="0" w:space="0" w:color="auto"/>
        <w:bottom w:val="none" w:sz="0" w:space="0" w:color="auto"/>
        <w:right w:val="none" w:sz="0" w:space="0" w:color="auto"/>
      </w:divBdr>
    </w:div>
    <w:div w:id="1654262797">
      <w:bodyDiv w:val="1"/>
      <w:marLeft w:val="0"/>
      <w:marRight w:val="0"/>
      <w:marTop w:val="0"/>
      <w:marBottom w:val="0"/>
      <w:divBdr>
        <w:top w:val="none" w:sz="0" w:space="0" w:color="auto"/>
        <w:left w:val="none" w:sz="0" w:space="0" w:color="auto"/>
        <w:bottom w:val="none" w:sz="0" w:space="0" w:color="auto"/>
        <w:right w:val="none" w:sz="0" w:space="0" w:color="auto"/>
      </w:divBdr>
      <w:divsChild>
        <w:div w:id="677269262">
          <w:marLeft w:val="0"/>
          <w:marRight w:val="0"/>
          <w:marTop w:val="0"/>
          <w:marBottom w:val="0"/>
          <w:divBdr>
            <w:top w:val="none" w:sz="0" w:space="0" w:color="auto"/>
            <w:left w:val="none" w:sz="0" w:space="0" w:color="auto"/>
            <w:bottom w:val="none" w:sz="0" w:space="0" w:color="auto"/>
            <w:right w:val="none" w:sz="0" w:space="0" w:color="auto"/>
          </w:divBdr>
        </w:div>
      </w:divsChild>
    </w:div>
    <w:div w:id="1657689636">
      <w:bodyDiv w:val="1"/>
      <w:marLeft w:val="0"/>
      <w:marRight w:val="0"/>
      <w:marTop w:val="0"/>
      <w:marBottom w:val="0"/>
      <w:divBdr>
        <w:top w:val="none" w:sz="0" w:space="0" w:color="auto"/>
        <w:left w:val="none" w:sz="0" w:space="0" w:color="auto"/>
        <w:bottom w:val="none" w:sz="0" w:space="0" w:color="auto"/>
        <w:right w:val="none" w:sz="0" w:space="0" w:color="auto"/>
      </w:divBdr>
      <w:divsChild>
        <w:div w:id="334185426">
          <w:marLeft w:val="0"/>
          <w:marRight w:val="0"/>
          <w:marTop w:val="0"/>
          <w:marBottom w:val="0"/>
          <w:divBdr>
            <w:top w:val="none" w:sz="0" w:space="0" w:color="auto"/>
            <w:left w:val="none" w:sz="0" w:space="0" w:color="auto"/>
            <w:bottom w:val="none" w:sz="0" w:space="0" w:color="auto"/>
            <w:right w:val="none" w:sz="0" w:space="0" w:color="auto"/>
          </w:divBdr>
          <w:divsChild>
            <w:div w:id="726420703">
              <w:marLeft w:val="0"/>
              <w:marRight w:val="0"/>
              <w:marTop w:val="0"/>
              <w:marBottom w:val="0"/>
              <w:divBdr>
                <w:top w:val="none" w:sz="0" w:space="0" w:color="auto"/>
                <w:left w:val="none" w:sz="0" w:space="0" w:color="auto"/>
                <w:bottom w:val="none" w:sz="0" w:space="0" w:color="auto"/>
                <w:right w:val="none" w:sz="0" w:space="0" w:color="auto"/>
              </w:divBdr>
            </w:div>
            <w:div w:id="902374686">
              <w:marLeft w:val="0"/>
              <w:marRight w:val="0"/>
              <w:marTop w:val="0"/>
              <w:marBottom w:val="0"/>
              <w:divBdr>
                <w:top w:val="none" w:sz="0" w:space="0" w:color="auto"/>
                <w:left w:val="none" w:sz="0" w:space="0" w:color="auto"/>
                <w:bottom w:val="none" w:sz="0" w:space="0" w:color="auto"/>
                <w:right w:val="none" w:sz="0" w:space="0" w:color="auto"/>
              </w:divBdr>
            </w:div>
            <w:div w:id="20388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3609">
      <w:bodyDiv w:val="1"/>
      <w:marLeft w:val="0"/>
      <w:marRight w:val="0"/>
      <w:marTop w:val="0"/>
      <w:marBottom w:val="0"/>
      <w:divBdr>
        <w:top w:val="none" w:sz="0" w:space="0" w:color="auto"/>
        <w:left w:val="none" w:sz="0" w:space="0" w:color="auto"/>
        <w:bottom w:val="none" w:sz="0" w:space="0" w:color="auto"/>
        <w:right w:val="none" w:sz="0" w:space="0" w:color="auto"/>
      </w:divBdr>
      <w:divsChild>
        <w:div w:id="424232355">
          <w:marLeft w:val="0"/>
          <w:marRight w:val="0"/>
          <w:marTop w:val="0"/>
          <w:marBottom w:val="0"/>
          <w:divBdr>
            <w:top w:val="none" w:sz="0" w:space="0" w:color="auto"/>
            <w:left w:val="none" w:sz="0" w:space="0" w:color="auto"/>
            <w:bottom w:val="none" w:sz="0" w:space="0" w:color="auto"/>
            <w:right w:val="none" w:sz="0" w:space="0" w:color="auto"/>
          </w:divBdr>
        </w:div>
      </w:divsChild>
    </w:div>
    <w:div w:id="1684747599">
      <w:bodyDiv w:val="1"/>
      <w:marLeft w:val="0"/>
      <w:marRight w:val="0"/>
      <w:marTop w:val="0"/>
      <w:marBottom w:val="0"/>
      <w:divBdr>
        <w:top w:val="none" w:sz="0" w:space="0" w:color="auto"/>
        <w:left w:val="none" w:sz="0" w:space="0" w:color="auto"/>
        <w:bottom w:val="none" w:sz="0" w:space="0" w:color="auto"/>
        <w:right w:val="none" w:sz="0" w:space="0" w:color="auto"/>
      </w:divBdr>
      <w:divsChild>
        <w:div w:id="487017336">
          <w:marLeft w:val="0"/>
          <w:marRight w:val="0"/>
          <w:marTop w:val="0"/>
          <w:marBottom w:val="0"/>
          <w:divBdr>
            <w:top w:val="none" w:sz="0" w:space="0" w:color="auto"/>
            <w:left w:val="none" w:sz="0" w:space="0" w:color="auto"/>
            <w:bottom w:val="none" w:sz="0" w:space="0" w:color="auto"/>
            <w:right w:val="none" w:sz="0" w:space="0" w:color="auto"/>
          </w:divBdr>
        </w:div>
      </w:divsChild>
    </w:div>
    <w:div w:id="1688407395">
      <w:bodyDiv w:val="1"/>
      <w:marLeft w:val="0"/>
      <w:marRight w:val="0"/>
      <w:marTop w:val="0"/>
      <w:marBottom w:val="0"/>
      <w:divBdr>
        <w:top w:val="none" w:sz="0" w:space="0" w:color="auto"/>
        <w:left w:val="none" w:sz="0" w:space="0" w:color="auto"/>
        <w:bottom w:val="none" w:sz="0" w:space="0" w:color="auto"/>
        <w:right w:val="none" w:sz="0" w:space="0" w:color="auto"/>
      </w:divBdr>
    </w:div>
    <w:div w:id="1689485260">
      <w:bodyDiv w:val="1"/>
      <w:marLeft w:val="0"/>
      <w:marRight w:val="0"/>
      <w:marTop w:val="0"/>
      <w:marBottom w:val="0"/>
      <w:divBdr>
        <w:top w:val="none" w:sz="0" w:space="0" w:color="auto"/>
        <w:left w:val="none" w:sz="0" w:space="0" w:color="auto"/>
        <w:bottom w:val="none" w:sz="0" w:space="0" w:color="auto"/>
        <w:right w:val="none" w:sz="0" w:space="0" w:color="auto"/>
      </w:divBdr>
    </w:div>
    <w:div w:id="1706058592">
      <w:bodyDiv w:val="1"/>
      <w:marLeft w:val="0"/>
      <w:marRight w:val="0"/>
      <w:marTop w:val="0"/>
      <w:marBottom w:val="0"/>
      <w:divBdr>
        <w:top w:val="none" w:sz="0" w:space="0" w:color="auto"/>
        <w:left w:val="none" w:sz="0" w:space="0" w:color="auto"/>
        <w:bottom w:val="none" w:sz="0" w:space="0" w:color="auto"/>
        <w:right w:val="none" w:sz="0" w:space="0" w:color="auto"/>
      </w:divBdr>
      <w:divsChild>
        <w:div w:id="1508010391">
          <w:marLeft w:val="0"/>
          <w:marRight w:val="0"/>
          <w:marTop w:val="0"/>
          <w:marBottom w:val="0"/>
          <w:divBdr>
            <w:top w:val="none" w:sz="0" w:space="0" w:color="auto"/>
            <w:left w:val="none" w:sz="0" w:space="0" w:color="auto"/>
            <w:bottom w:val="none" w:sz="0" w:space="0" w:color="auto"/>
            <w:right w:val="none" w:sz="0" w:space="0" w:color="auto"/>
          </w:divBdr>
        </w:div>
      </w:divsChild>
    </w:div>
    <w:div w:id="1721634964">
      <w:bodyDiv w:val="1"/>
      <w:marLeft w:val="0"/>
      <w:marRight w:val="0"/>
      <w:marTop w:val="0"/>
      <w:marBottom w:val="0"/>
      <w:divBdr>
        <w:top w:val="none" w:sz="0" w:space="0" w:color="auto"/>
        <w:left w:val="none" w:sz="0" w:space="0" w:color="auto"/>
        <w:bottom w:val="none" w:sz="0" w:space="0" w:color="auto"/>
        <w:right w:val="none" w:sz="0" w:space="0" w:color="auto"/>
      </w:divBdr>
      <w:divsChild>
        <w:div w:id="1072432257">
          <w:marLeft w:val="0"/>
          <w:marRight w:val="0"/>
          <w:marTop w:val="0"/>
          <w:marBottom w:val="0"/>
          <w:divBdr>
            <w:top w:val="none" w:sz="0" w:space="0" w:color="auto"/>
            <w:left w:val="none" w:sz="0" w:space="0" w:color="auto"/>
            <w:bottom w:val="none" w:sz="0" w:space="0" w:color="auto"/>
            <w:right w:val="none" w:sz="0" w:space="0" w:color="auto"/>
          </w:divBdr>
        </w:div>
      </w:divsChild>
    </w:div>
    <w:div w:id="1726447284">
      <w:bodyDiv w:val="1"/>
      <w:marLeft w:val="0"/>
      <w:marRight w:val="0"/>
      <w:marTop w:val="0"/>
      <w:marBottom w:val="0"/>
      <w:divBdr>
        <w:top w:val="none" w:sz="0" w:space="0" w:color="auto"/>
        <w:left w:val="none" w:sz="0" w:space="0" w:color="auto"/>
        <w:bottom w:val="none" w:sz="0" w:space="0" w:color="auto"/>
        <w:right w:val="none" w:sz="0" w:space="0" w:color="auto"/>
      </w:divBdr>
      <w:divsChild>
        <w:div w:id="789514238">
          <w:marLeft w:val="0"/>
          <w:marRight w:val="0"/>
          <w:marTop w:val="0"/>
          <w:marBottom w:val="0"/>
          <w:divBdr>
            <w:top w:val="none" w:sz="0" w:space="0" w:color="auto"/>
            <w:left w:val="none" w:sz="0" w:space="0" w:color="auto"/>
            <w:bottom w:val="none" w:sz="0" w:space="0" w:color="auto"/>
            <w:right w:val="none" w:sz="0" w:space="0" w:color="auto"/>
          </w:divBdr>
          <w:divsChild>
            <w:div w:id="1218515120">
              <w:marLeft w:val="0"/>
              <w:marRight w:val="0"/>
              <w:marTop w:val="0"/>
              <w:marBottom w:val="0"/>
              <w:divBdr>
                <w:top w:val="none" w:sz="0" w:space="0" w:color="auto"/>
                <w:left w:val="none" w:sz="0" w:space="0" w:color="auto"/>
                <w:bottom w:val="none" w:sz="0" w:space="0" w:color="auto"/>
                <w:right w:val="none" w:sz="0" w:space="0" w:color="auto"/>
              </w:divBdr>
              <w:divsChild>
                <w:div w:id="2118745665">
                  <w:marLeft w:val="0"/>
                  <w:marRight w:val="0"/>
                  <w:marTop w:val="0"/>
                  <w:marBottom w:val="0"/>
                  <w:divBdr>
                    <w:top w:val="none" w:sz="0" w:space="0" w:color="auto"/>
                    <w:left w:val="none" w:sz="0" w:space="0" w:color="auto"/>
                    <w:bottom w:val="none" w:sz="0" w:space="0" w:color="auto"/>
                    <w:right w:val="none" w:sz="0" w:space="0" w:color="auto"/>
                  </w:divBdr>
                </w:div>
                <w:div w:id="654260905">
                  <w:marLeft w:val="0"/>
                  <w:marRight w:val="0"/>
                  <w:marTop w:val="0"/>
                  <w:marBottom w:val="0"/>
                  <w:divBdr>
                    <w:top w:val="none" w:sz="0" w:space="0" w:color="auto"/>
                    <w:left w:val="none" w:sz="0" w:space="0" w:color="auto"/>
                    <w:bottom w:val="none" w:sz="0" w:space="0" w:color="auto"/>
                    <w:right w:val="none" w:sz="0" w:space="0" w:color="auto"/>
                  </w:divBdr>
                </w:div>
                <w:div w:id="2059429736">
                  <w:marLeft w:val="0"/>
                  <w:marRight w:val="0"/>
                  <w:marTop w:val="0"/>
                  <w:marBottom w:val="0"/>
                  <w:divBdr>
                    <w:top w:val="none" w:sz="0" w:space="0" w:color="auto"/>
                    <w:left w:val="none" w:sz="0" w:space="0" w:color="auto"/>
                    <w:bottom w:val="none" w:sz="0" w:space="0" w:color="auto"/>
                    <w:right w:val="none" w:sz="0" w:space="0" w:color="auto"/>
                  </w:divBdr>
                </w:div>
                <w:div w:id="384724451">
                  <w:marLeft w:val="0"/>
                  <w:marRight w:val="0"/>
                  <w:marTop w:val="0"/>
                  <w:marBottom w:val="0"/>
                  <w:divBdr>
                    <w:top w:val="none" w:sz="0" w:space="0" w:color="auto"/>
                    <w:left w:val="none" w:sz="0" w:space="0" w:color="auto"/>
                    <w:bottom w:val="none" w:sz="0" w:space="0" w:color="auto"/>
                    <w:right w:val="none" w:sz="0" w:space="0" w:color="auto"/>
                  </w:divBdr>
                </w:div>
                <w:div w:id="1321695392">
                  <w:marLeft w:val="0"/>
                  <w:marRight w:val="0"/>
                  <w:marTop w:val="0"/>
                  <w:marBottom w:val="0"/>
                  <w:divBdr>
                    <w:top w:val="none" w:sz="0" w:space="0" w:color="auto"/>
                    <w:left w:val="none" w:sz="0" w:space="0" w:color="auto"/>
                    <w:bottom w:val="none" w:sz="0" w:space="0" w:color="auto"/>
                    <w:right w:val="none" w:sz="0" w:space="0" w:color="auto"/>
                  </w:divBdr>
                </w:div>
                <w:div w:id="930814648">
                  <w:marLeft w:val="0"/>
                  <w:marRight w:val="0"/>
                  <w:marTop w:val="0"/>
                  <w:marBottom w:val="0"/>
                  <w:divBdr>
                    <w:top w:val="none" w:sz="0" w:space="0" w:color="auto"/>
                    <w:left w:val="none" w:sz="0" w:space="0" w:color="auto"/>
                    <w:bottom w:val="none" w:sz="0" w:space="0" w:color="auto"/>
                    <w:right w:val="none" w:sz="0" w:space="0" w:color="auto"/>
                  </w:divBdr>
                </w:div>
                <w:div w:id="582496635">
                  <w:marLeft w:val="0"/>
                  <w:marRight w:val="0"/>
                  <w:marTop w:val="0"/>
                  <w:marBottom w:val="0"/>
                  <w:divBdr>
                    <w:top w:val="none" w:sz="0" w:space="0" w:color="auto"/>
                    <w:left w:val="none" w:sz="0" w:space="0" w:color="auto"/>
                    <w:bottom w:val="none" w:sz="0" w:space="0" w:color="auto"/>
                    <w:right w:val="none" w:sz="0" w:space="0" w:color="auto"/>
                  </w:divBdr>
                </w:div>
                <w:div w:id="1437286701">
                  <w:marLeft w:val="0"/>
                  <w:marRight w:val="0"/>
                  <w:marTop w:val="0"/>
                  <w:marBottom w:val="0"/>
                  <w:divBdr>
                    <w:top w:val="none" w:sz="0" w:space="0" w:color="auto"/>
                    <w:left w:val="none" w:sz="0" w:space="0" w:color="auto"/>
                    <w:bottom w:val="none" w:sz="0" w:space="0" w:color="auto"/>
                    <w:right w:val="none" w:sz="0" w:space="0" w:color="auto"/>
                  </w:divBdr>
                </w:div>
                <w:div w:id="19990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673">
          <w:marLeft w:val="0"/>
          <w:marRight w:val="0"/>
          <w:marTop w:val="0"/>
          <w:marBottom w:val="0"/>
          <w:divBdr>
            <w:top w:val="none" w:sz="0" w:space="0" w:color="auto"/>
            <w:left w:val="none" w:sz="0" w:space="0" w:color="auto"/>
            <w:bottom w:val="none" w:sz="0" w:space="0" w:color="auto"/>
            <w:right w:val="none" w:sz="0" w:space="0" w:color="auto"/>
          </w:divBdr>
          <w:divsChild>
            <w:div w:id="1234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6508">
      <w:bodyDiv w:val="1"/>
      <w:marLeft w:val="0"/>
      <w:marRight w:val="0"/>
      <w:marTop w:val="0"/>
      <w:marBottom w:val="0"/>
      <w:divBdr>
        <w:top w:val="none" w:sz="0" w:space="0" w:color="auto"/>
        <w:left w:val="none" w:sz="0" w:space="0" w:color="auto"/>
        <w:bottom w:val="none" w:sz="0" w:space="0" w:color="auto"/>
        <w:right w:val="none" w:sz="0" w:space="0" w:color="auto"/>
      </w:divBdr>
    </w:div>
    <w:div w:id="1735666235">
      <w:bodyDiv w:val="1"/>
      <w:marLeft w:val="0"/>
      <w:marRight w:val="0"/>
      <w:marTop w:val="0"/>
      <w:marBottom w:val="0"/>
      <w:divBdr>
        <w:top w:val="none" w:sz="0" w:space="0" w:color="auto"/>
        <w:left w:val="none" w:sz="0" w:space="0" w:color="auto"/>
        <w:bottom w:val="none" w:sz="0" w:space="0" w:color="auto"/>
        <w:right w:val="none" w:sz="0" w:space="0" w:color="auto"/>
      </w:divBdr>
      <w:divsChild>
        <w:div w:id="95709294">
          <w:marLeft w:val="0"/>
          <w:marRight w:val="0"/>
          <w:marTop w:val="0"/>
          <w:marBottom w:val="0"/>
          <w:divBdr>
            <w:top w:val="none" w:sz="0" w:space="0" w:color="auto"/>
            <w:left w:val="none" w:sz="0" w:space="0" w:color="auto"/>
            <w:bottom w:val="none" w:sz="0" w:space="0" w:color="auto"/>
            <w:right w:val="none" w:sz="0" w:space="0" w:color="auto"/>
          </w:divBdr>
        </w:div>
      </w:divsChild>
    </w:div>
    <w:div w:id="1740055693">
      <w:bodyDiv w:val="1"/>
      <w:marLeft w:val="0"/>
      <w:marRight w:val="0"/>
      <w:marTop w:val="0"/>
      <w:marBottom w:val="0"/>
      <w:divBdr>
        <w:top w:val="none" w:sz="0" w:space="0" w:color="auto"/>
        <w:left w:val="none" w:sz="0" w:space="0" w:color="auto"/>
        <w:bottom w:val="none" w:sz="0" w:space="0" w:color="auto"/>
        <w:right w:val="none" w:sz="0" w:space="0" w:color="auto"/>
      </w:divBdr>
    </w:div>
    <w:div w:id="1746343058">
      <w:bodyDiv w:val="1"/>
      <w:marLeft w:val="0"/>
      <w:marRight w:val="0"/>
      <w:marTop w:val="0"/>
      <w:marBottom w:val="0"/>
      <w:divBdr>
        <w:top w:val="none" w:sz="0" w:space="0" w:color="auto"/>
        <w:left w:val="none" w:sz="0" w:space="0" w:color="auto"/>
        <w:bottom w:val="none" w:sz="0" w:space="0" w:color="auto"/>
        <w:right w:val="none" w:sz="0" w:space="0" w:color="auto"/>
      </w:divBdr>
      <w:divsChild>
        <w:div w:id="711420260">
          <w:marLeft w:val="0"/>
          <w:marRight w:val="0"/>
          <w:marTop w:val="0"/>
          <w:marBottom w:val="0"/>
          <w:divBdr>
            <w:top w:val="none" w:sz="0" w:space="0" w:color="auto"/>
            <w:left w:val="none" w:sz="0" w:space="0" w:color="auto"/>
            <w:bottom w:val="none" w:sz="0" w:space="0" w:color="auto"/>
            <w:right w:val="none" w:sz="0" w:space="0" w:color="auto"/>
          </w:divBdr>
        </w:div>
        <w:div w:id="1175730086">
          <w:marLeft w:val="0"/>
          <w:marRight w:val="0"/>
          <w:marTop w:val="0"/>
          <w:marBottom w:val="0"/>
          <w:divBdr>
            <w:top w:val="none" w:sz="0" w:space="0" w:color="auto"/>
            <w:left w:val="none" w:sz="0" w:space="0" w:color="auto"/>
            <w:bottom w:val="none" w:sz="0" w:space="0" w:color="auto"/>
            <w:right w:val="none" w:sz="0" w:space="0" w:color="auto"/>
          </w:divBdr>
        </w:div>
        <w:div w:id="904991058">
          <w:marLeft w:val="0"/>
          <w:marRight w:val="0"/>
          <w:marTop w:val="0"/>
          <w:marBottom w:val="0"/>
          <w:divBdr>
            <w:top w:val="none" w:sz="0" w:space="0" w:color="auto"/>
            <w:left w:val="none" w:sz="0" w:space="0" w:color="auto"/>
            <w:bottom w:val="none" w:sz="0" w:space="0" w:color="auto"/>
            <w:right w:val="none" w:sz="0" w:space="0" w:color="auto"/>
          </w:divBdr>
          <w:divsChild>
            <w:div w:id="575550589">
              <w:marLeft w:val="0"/>
              <w:marRight w:val="0"/>
              <w:marTop w:val="0"/>
              <w:marBottom w:val="0"/>
              <w:divBdr>
                <w:top w:val="none" w:sz="0" w:space="0" w:color="auto"/>
                <w:left w:val="none" w:sz="0" w:space="0" w:color="auto"/>
                <w:bottom w:val="none" w:sz="0" w:space="0" w:color="auto"/>
                <w:right w:val="none" w:sz="0" w:space="0" w:color="auto"/>
              </w:divBdr>
              <w:divsChild>
                <w:div w:id="1884780144">
                  <w:marLeft w:val="0"/>
                  <w:marRight w:val="0"/>
                  <w:marTop w:val="0"/>
                  <w:marBottom w:val="0"/>
                  <w:divBdr>
                    <w:top w:val="none" w:sz="0" w:space="0" w:color="auto"/>
                    <w:left w:val="none" w:sz="0" w:space="0" w:color="auto"/>
                    <w:bottom w:val="none" w:sz="0" w:space="0" w:color="auto"/>
                    <w:right w:val="none" w:sz="0" w:space="0" w:color="auto"/>
                  </w:divBdr>
                </w:div>
                <w:div w:id="1507986501">
                  <w:marLeft w:val="0"/>
                  <w:marRight w:val="0"/>
                  <w:marTop w:val="0"/>
                  <w:marBottom w:val="0"/>
                  <w:divBdr>
                    <w:top w:val="none" w:sz="0" w:space="0" w:color="auto"/>
                    <w:left w:val="none" w:sz="0" w:space="0" w:color="auto"/>
                    <w:bottom w:val="none" w:sz="0" w:space="0" w:color="auto"/>
                    <w:right w:val="none" w:sz="0" w:space="0" w:color="auto"/>
                  </w:divBdr>
                </w:div>
                <w:div w:id="951059670">
                  <w:marLeft w:val="0"/>
                  <w:marRight w:val="0"/>
                  <w:marTop w:val="0"/>
                  <w:marBottom w:val="0"/>
                  <w:divBdr>
                    <w:top w:val="none" w:sz="0" w:space="0" w:color="auto"/>
                    <w:left w:val="none" w:sz="0" w:space="0" w:color="auto"/>
                    <w:bottom w:val="none" w:sz="0" w:space="0" w:color="auto"/>
                    <w:right w:val="none" w:sz="0" w:space="0" w:color="auto"/>
                  </w:divBdr>
                </w:div>
                <w:div w:id="103233942">
                  <w:marLeft w:val="0"/>
                  <w:marRight w:val="0"/>
                  <w:marTop w:val="0"/>
                  <w:marBottom w:val="0"/>
                  <w:divBdr>
                    <w:top w:val="none" w:sz="0" w:space="0" w:color="auto"/>
                    <w:left w:val="none" w:sz="0" w:space="0" w:color="auto"/>
                    <w:bottom w:val="none" w:sz="0" w:space="0" w:color="auto"/>
                    <w:right w:val="none" w:sz="0" w:space="0" w:color="auto"/>
                  </w:divBdr>
                </w:div>
                <w:div w:id="10444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7772">
          <w:marLeft w:val="0"/>
          <w:marRight w:val="0"/>
          <w:marTop w:val="0"/>
          <w:marBottom w:val="0"/>
          <w:divBdr>
            <w:top w:val="none" w:sz="0" w:space="0" w:color="auto"/>
            <w:left w:val="none" w:sz="0" w:space="0" w:color="auto"/>
            <w:bottom w:val="none" w:sz="0" w:space="0" w:color="auto"/>
            <w:right w:val="none" w:sz="0" w:space="0" w:color="auto"/>
          </w:divBdr>
          <w:divsChild>
            <w:div w:id="552931186">
              <w:marLeft w:val="0"/>
              <w:marRight w:val="0"/>
              <w:marTop w:val="0"/>
              <w:marBottom w:val="0"/>
              <w:divBdr>
                <w:top w:val="none" w:sz="0" w:space="0" w:color="auto"/>
                <w:left w:val="none" w:sz="0" w:space="0" w:color="auto"/>
                <w:bottom w:val="none" w:sz="0" w:space="0" w:color="auto"/>
                <w:right w:val="none" w:sz="0" w:space="0" w:color="auto"/>
              </w:divBdr>
              <w:divsChild>
                <w:div w:id="1070690791">
                  <w:marLeft w:val="0"/>
                  <w:marRight w:val="0"/>
                  <w:marTop w:val="0"/>
                  <w:marBottom w:val="0"/>
                  <w:divBdr>
                    <w:top w:val="none" w:sz="0" w:space="0" w:color="auto"/>
                    <w:left w:val="none" w:sz="0" w:space="0" w:color="auto"/>
                    <w:bottom w:val="none" w:sz="0" w:space="0" w:color="auto"/>
                    <w:right w:val="none" w:sz="0" w:space="0" w:color="auto"/>
                  </w:divBdr>
                </w:div>
                <w:div w:id="1133252979">
                  <w:marLeft w:val="0"/>
                  <w:marRight w:val="0"/>
                  <w:marTop w:val="0"/>
                  <w:marBottom w:val="0"/>
                  <w:divBdr>
                    <w:top w:val="none" w:sz="0" w:space="0" w:color="auto"/>
                    <w:left w:val="none" w:sz="0" w:space="0" w:color="auto"/>
                    <w:bottom w:val="none" w:sz="0" w:space="0" w:color="auto"/>
                    <w:right w:val="none" w:sz="0" w:space="0" w:color="auto"/>
                  </w:divBdr>
                </w:div>
                <w:div w:id="1704357225">
                  <w:marLeft w:val="0"/>
                  <w:marRight w:val="0"/>
                  <w:marTop w:val="0"/>
                  <w:marBottom w:val="0"/>
                  <w:divBdr>
                    <w:top w:val="none" w:sz="0" w:space="0" w:color="auto"/>
                    <w:left w:val="none" w:sz="0" w:space="0" w:color="auto"/>
                    <w:bottom w:val="none" w:sz="0" w:space="0" w:color="auto"/>
                    <w:right w:val="none" w:sz="0" w:space="0" w:color="auto"/>
                  </w:divBdr>
                </w:div>
                <w:div w:id="1975523785">
                  <w:marLeft w:val="0"/>
                  <w:marRight w:val="0"/>
                  <w:marTop w:val="0"/>
                  <w:marBottom w:val="0"/>
                  <w:divBdr>
                    <w:top w:val="none" w:sz="0" w:space="0" w:color="auto"/>
                    <w:left w:val="none" w:sz="0" w:space="0" w:color="auto"/>
                    <w:bottom w:val="none" w:sz="0" w:space="0" w:color="auto"/>
                    <w:right w:val="none" w:sz="0" w:space="0" w:color="auto"/>
                  </w:divBdr>
                </w:div>
                <w:div w:id="1393308568">
                  <w:marLeft w:val="0"/>
                  <w:marRight w:val="0"/>
                  <w:marTop w:val="0"/>
                  <w:marBottom w:val="0"/>
                  <w:divBdr>
                    <w:top w:val="none" w:sz="0" w:space="0" w:color="auto"/>
                    <w:left w:val="none" w:sz="0" w:space="0" w:color="auto"/>
                    <w:bottom w:val="none" w:sz="0" w:space="0" w:color="auto"/>
                    <w:right w:val="none" w:sz="0" w:space="0" w:color="auto"/>
                  </w:divBdr>
                </w:div>
                <w:div w:id="1686714389">
                  <w:marLeft w:val="0"/>
                  <w:marRight w:val="0"/>
                  <w:marTop w:val="0"/>
                  <w:marBottom w:val="0"/>
                  <w:divBdr>
                    <w:top w:val="none" w:sz="0" w:space="0" w:color="auto"/>
                    <w:left w:val="none" w:sz="0" w:space="0" w:color="auto"/>
                    <w:bottom w:val="none" w:sz="0" w:space="0" w:color="auto"/>
                    <w:right w:val="none" w:sz="0" w:space="0" w:color="auto"/>
                  </w:divBdr>
                </w:div>
                <w:div w:id="628323897">
                  <w:marLeft w:val="0"/>
                  <w:marRight w:val="0"/>
                  <w:marTop w:val="0"/>
                  <w:marBottom w:val="0"/>
                  <w:divBdr>
                    <w:top w:val="none" w:sz="0" w:space="0" w:color="auto"/>
                    <w:left w:val="none" w:sz="0" w:space="0" w:color="auto"/>
                    <w:bottom w:val="none" w:sz="0" w:space="0" w:color="auto"/>
                    <w:right w:val="none" w:sz="0" w:space="0" w:color="auto"/>
                  </w:divBdr>
                </w:div>
                <w:div w:id="5436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99499">
      <w:bodyDiv w:val="1"/>
      <w:marLeft w:val="0"/>
      <w:marRight w:val="0"/>
      <w:marTop w:val="0"/>
      <w:marBottom w:val="0"/>
      <w:divBdr>
        <w:top w:val="none" w:sz="0" w:space="0" w:color="auto"/>
        <w:left w:val="none" w:sz="0" w:space="0" w:color="auto"/>
        <w:bottom w:val="none" w:sz="0" w:space="0" w:color="auto"/>
        <w:right w:val="none" w:sz="0" w:space="0" w:color="auto"/>
      </w:divBdr>
      <w:divsChild>
        <w:div w:id="1835024511">
          <w:marLeft w:val="0"/>
          <w:marRight w:val="0"/>
          <w:marTop w:val="0"/>
          <w:marBottom w:val="0"/>
          <w:divBdr>
            <w:top w:val="none" w:sz="0" w:space="0" w:color="auto"/>
            <w:left w:val="none" w:sz="0" w:space="0" w:color="auto"/>
            <w:bottom w:val="none" w:sz="0" w:space="0" w:color="auto"/>
            <w:right w:val="none" w:sz="0" w:space="0" w:color="auto"/>
          </w:divBdr>
        </w:div>
      </w:divsChild>
    </w:div>
    <w:div w:id="1763598843">
      <w:bodyDiv w:val="1"/>
      <w:marLeft w:val="0"/>
      <w:marRight w:val="0"/>
      <w:marTop w:val="0"/>
      <w:marBottom w:val="0"/>
      <w:divBdr>
        <w:top w:val="none" w:sz="0" w:space="0" w:color="auto"/>
        <w:left w:val="none" w:sz="0" w:space="0" w:color="auto"/>
        <w:bottom w:val="none" w:sz="0" w:space="0" w:color="auto"/>
        <w:right w:val="none" w:sz="0" w:space="0" w:color="auto"/>
      </w:divBdr>
      <w:divsChild>
        <w:div w:id="1658456881">
          <w:marLeft w:val="0"/>
          <w:marRight w:val="0"/>
          <w:marTop w:val="0"/>
          <w:marBottom w:val="0"/>
          <w:divBdr>
            <w:top w:val="none" w:sz="0" w:space="0" w:color="auto"/>
            <w:left w:val="none" w:sz="0" w:space="0" w:color="auto"/>
            <w:bottom w:val="none" w:sz="0" w:space="0" w:color="auto"/>
            <w:right w:val="none" w:sz="0" w:space="0" w:color="auto"/>
          </w:divBdr>
        </w:div>
      </w:divsChild>
    </w:div>
    <w:div w:id="1774746968">
      <w:bodyDiv w:val="1"/>
      <w:marLeft w:val="0"/>
      <w:marRight w:val="0"/>
      <w:marTop w:val="0"/>
      <w:marBottom w:val="0"/>
      <w:divBdr>
        <w:top w:val="none" w:sz="0" w:space="0" w:color="auto"/>
        <w:left w:val="none" w:sz="0" w:space="0" w:color="auto"/>
        <w:bottom w:val="none" w:sz="0" w:space="0" w:color="auto"/>
        <w:right w:val="none" w:sz="0" w:space="0" w:color="auto"/>
      </w:divBdr>
      <w:divsChild>
        <w:div w:id="1405644540">
          <w:marLeft w:val="0"/>
          <w:marRight w:val="0"/>
          <w:marTop w:val="0"/>
          <w:marBottom w:val="0"/>
          <w:divBdr>
            <w:top w:val="none" w:sz="0" w:space="0" w:color="auto"/>
            <w:left w:val="none" w:sz="0" w:space="0" w:color="auto"/>
            <w:bottom w:val="none" w:sz="0" w:space="0" w:color="auto"/>
            <w:right w:val="none" w:sz="0" w:space="0" w:color="auto"/>
          </w:divBdr>
          <w:divsChild>
            <w:div w:id="676200980">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685059050">
              <w:marLeft w:val="0"/>
              <w:marRight w:val="0"/>
              <w:marTop w:val="0"/>
              <w:marBottom w:val="0"/>
              <w:divBdr>
                <w:top w:val="none" w:sz="0" w:space="0" w:color="auto"/>
                <w:left w:val="none" w:sz="0" w:space="0" w:color="auto"/>
                <w:bottom w:val="none" w:sz="0" w:space="0" w:color="auto"/>
                <w:right w:val="none" w:sz="0" w:space="0" w:color="auto"/>
              </w:divBdr>
            </w:div>
            <w:div w:id="11692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9206">
      <w:bodyDiv w:val="1"/>
      <w:marLeft w:val="0"/>
      <w:marRight w:val="0"/>
      <w:marTop w:val="0"/>
      <w:marBottom w:val="0"/>
      <w:divBdr>
        <w:top w:val="none" w:sz="0" w:space="0" w:color="auto"/>
        <w:left w:val="none" w:sz="0" w:space="0" w:color="auto"/>
        <w:bottom w:val="none" w:sz="0" w:space="0" w:color="auto"/>
        <w:right w:val="none" w:sz="0" w:space="0" w:color="auto"/>
      </w:divBdr>
      <w:divsChild>
        <w:div w:id="1694266355">
          <w:marLeft w:val="0"/>
          <w:marRight w:val="0"/>
          <w:marTop w:val="0"/>
          <w:marBottom w:val="0"/>
          <w:divBdr>
            <w:top w:val="none" w:sz="0" w:space="0" w:color="auto"/>
            <w:left w:val="none" w:sz="0" w:space="0" w:color="auto"/>
            <w:bottom w:val="none" w:sz="0" w:space="0" w:color="auto"/>
            <w:right w:val="none" w:sz="0" w:space="0" w:color="auto"/>
          </w:divBdr>
          <w:divsChild>
            <w:div w:id="570623783">
              <w:marLeft w:val="0"/>
              <w:marRight w:val="0"/>
              <w:marTop w:val="0"/>
              <w:marBottom w:val="0"/>
              <w:divBdr>
                <w:top w:val="none" w:sz="0" w:space="0" w:color="auto"/>
                <w:left w:val="none" w:sz="0" w:space="0" w:color="auto"/>
                <w:bottom w:val="none" w:sz="0" w:space="0" w:color="auto"/>
                <w:right w:val="none" w:sz="0" w:space="0" w:color="auto"/>
              </w:divBdr>
            </w:div>
            <w:div w:id="1986281156">
              <w:marLeft w:val="0"/>
              <w:marRight w:val="0"/>
              <w:marTop w:val="0"/>
              <w:marBottom w:val="0"/>
              <w:divBdr>
                <w:top w:val="none" w:sz="0" w:space="0" w:color="auto"/>
                <w:left w:val="none" w:sz="0" w:space="0" w:color="auto"/>
                <w:bottom w:val="none" w:sz="0" w:space="0" w:color="auto"/>
                <w:right w:val="none" w:sz="0" w:space="0" w:color="auto"/>
              </w:divBdr>
            </w:div>
            <w:div w:id="2123187956">
              <w:marLeft w:val="0"/>
              <w:marRight w:val="0"/>
              <w:marTop w:val="0"/>
              <w:marBottom w:val="0"/>
              <w:divBdr>
                <w:top w:val="none" w:sz="0" w:space="0" w:color="auto"/>
                <w:left w:val="none" w:sz="0" w:space="0" w:color="auto"/>
                <w:bottom w:val="none" w:sz="0" w:space="0" w:color="auto"/>
                <w:right w:val="none" w:sz="0" w:space="0" w:color="auto"/>
              </w:divBdr>
            </w:div>
            <w:div w:id="145830340">
              <w:marLeft w:val="0"/>
              <w:marRight w:val="0"/>
              <w:marTop w:val="0"/>
              <w:marBottom w:val="0"/>
              <w:divBdr>
                <w:top w:val="none" w:sz="0" w:space="0" w:color="auto"/>
                <w:left w:val="none" w:sz="0" w:space="0" w:color="auto"/>
                <w:bottom w:val="none" w:sz="0" w:space="0" w:color="auto"/>
                <w:right w:val="none" w:sz="0" w:space="0" w:color="auto"/>
              </w:divBdr>
            </w:div>
            <w:div w:id="1405302140">
              <w:marLeft w:val="0"/>
              <w:marRight w:val="0"/>
              <w:marTop w:val="0"/>
              <w:marBottom w:val="0"/>
              <w:divBdr>
                <w:top w:val="none" w:sz="0" w:space="0" w:color="auto"/>
                <w:left w:val="none" w:sz="0" w:space="0" w:color="auto"/>
                <w:bottom w:val="none" w:sz="0" w:space="0" w:color="auto"/>
                <w:right w:val="none" w:sz="0" w:space="0" w:color="auto"/>
              </w:divBdr>
            </w:div>
            <w:div w:id="1955096953">
              <w:marLeft w:val="0"/>
              <w:marRight w:val="0"/>
              <w:marTop w:val="0"/>
              <w:marBottom w:val="0"/>
              <w:divBdr>
                <w:top w:val="none" w:sz="0" w:space="0" w:color="auto"/>
                <w:left w:val="none" w:sz="0" w:space="0" w:color="auto"/>
                <w:bottom w:val="none" w:sz="0" w:space="0" w:color="auto"/>
                <w:right w:val="none" w:sz="0" w:space="0" w:color="auto"/>
              </w:divBdr>
            </w:div>
            <w:div w:id="2080515141">
              <w:marLeft w:val="0"/>
              <w:marRight w:val="0"/>
              <w:marTop w:val="0"/>
              <w:marBottom w:val="0"/>
              <w:divBdr>
                <w:top w:val="none" w:sz="0" w:space="0" w:color="auto"/>
                <w:left w:val="none" w:sz="0" w:space="0" w:color="auto"/>
                <w:bottom w:val="none" w:sz="0" w:space="0" w:color="auto"/>
                <w:right w:val="none" w:sz="0" w:space="0" w:color="auto"/>
              </w:divBdr>
            </w:div>
            <w:div w:id="2354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104">
      <w:bodyDiv w:val="1"/>
      <w:marLeft w:val="0"/>
      <w:marRight w:val="0"/>
      <w:marTop w:val="0"/>
      <w:marBottom w:val="0"/>
      <w:divBdr>
        <w:top w:val="none" w:sz="0" w:space="0" w:color="auto"/>
        <w:left w:val="none" w:sz="0" w:space="0" w:color="auto"/>
        <w:bottom w:val="none" w:sz="0" w:space="0" w:color="auto"/>
        <w:right w:val="none" w:sz="0" w:space="0" w:color="auto"/>
      </w:divBdr>
      <w:divsChild>
        <w:div w:id="528374017">
          <w:marLeft w:val="0"/>
          <w:marRight w:val="0"/>
          <w:marTop w:val="0"/>
          <w:marBottom w:val="0"/>
          <w:divBdr>
            <w:top w:val="none" w:sz="0" w:space="0" w:color="auto"/>
            <w:left w:val="none" w:sz="0" w:space="0" w:color="auto"/>
            <w:bottom w:val="none" w:sz="0" w:space="0" w:color="auto"/>
            <w:right w:val="none" w:sz="0" w:space="0" w:color="auto"/>
          </w:divBdr>
          <w:divsChild>
            <w:div w:id="1659991603">
              <w:marLeft w:val="0"/>
              <w:marRight w:val="0"/>
              <w:marTop w:val="0"/>
              <w:marBottom w:val="0"/>
              <w:divBdr>
                <w:top w:val="none" w:sz="0" w:space="0" w:color="auto"/>
                <w:left w:val="none" w:sz="0" w:space="0" w:color="auto"/>
                <w:bottom w:val="none" w:sz="0" w:space="0" w:color="auto"/>
                <w:right w:val="none" w:sz="0" w:space="0" w:color="auto"/>
              </w:divBdr>
              <w:divsChild>
                <w:div w:id="2108425523">
                  <w:marLeft w:val="0"/>
                  <w:marRight w:val="0"/>
                  <w:marTop w:val="0"/>
                  <w:marBottom w:val="0"/>
                  <w:divBdr>
                    <w:top w:val="none" w:sz="0" w:space="0" w:color="auto"/>
                    <w:left w:val="none" w:sz="0" w:space="0" w:color="auto"/>
                    <w:bottom w:val="none" w:sz="0" w:space="0" w:color="auto"/>
                    <w:right w:val="none" w:sz="0" w:space="0" w:color="auto"/>
                  </w:divBdr>
                </w:div>
                <w:div w:id="271858437">
                  <w:marLeft w:val="0"/>
                  <w:marRight w:val="0"/>
                  <w:marTop w:val="0"/>
                  <w:marBottom w:val="0"/>
                  <w:divBdr>
                    <w:top w:val="none" w:sz="0" w:space="0" w:color="auto"/>
                    <w:left w:val="none" w:sz="0" w:space="0" w:color="auto"/>
                    <w:bottom w:val="none" w:sz="0" w:space="0" w:color="auto"/>
                    <w:right w:val="none" w:sz="0" w:space="0" w:color="auto"/>
                  </w:divBdr>
                </w:div>
                <w:div w:id="1290671005">
                  <w:marLeft w:val="0"/>
                  <w:marRight w:val="0"/>
                  <w:marTop w:val="0"/>
                  <w:marBottom w:val="0"/>
                  <w:divBdr>
                    <w:top w:val="none" w:sz="0" w:space="0" w:color="auto"/>
                    <w:left w:val="none" w:sz="0" w:space="0" w:color="auto"/>
                    <w:bottom w:val="none" w:sz="0" w:space="0" w:color="auto"/>
                    <w:right w:val="none" w:sz="0" w:space="0" w:color="auto"/>
                  </w:divBdr>
                </w:div>
                <w:div w:id="106390953">
                  <w:marLeft w:val="0"/>
                  <w:marRight w:val="0"/>
                  <w:marTop w:val="0"/>
                  <w:marBottom w:val="0"/>
                  <w:divBdr>
                    <w:top w:val="none" w:sz="0" w:space="0" w:color="auto"/>
                    <w:left w:val="none" w:sz="0" w:space="0" w:color="auto"/>
                    <w:bottom w:val="none" w:sz="0" w:space="0" w:color="auto"/>
                    <w:right w:val="none" w:sz="0" w:space="0" w:color="auto"/>
                  </w:divBdr>
                </w:div>
                <w:div w:id="934629338">
                  <w:marLeft w:val="0"/>
                  <w:marRight w:val="0"/>
                  <w:marTop w:val="0"/>
                  <w:marBottom w:val="0"/>
                  <w:divBdr>
                    <w:top w:val="none" w:sz="0" w:space="0" w:color="auto"/>
                    <w:left w:val="none" w:sz="0" w:space="0" w:color="auto"/>
                    <w:bottom w:val="none" w:sz="0" w:space="0" w:color="auto"/>
                    <w:right w:val="none" w:sz="0" w:space="0" w:color="auto"/>
                  </w:divBdr>
                </w:div>
                <w:div w:id="230388257">
                  <w:marLeft w:val="0"/>
                  <w:marRight w:val="0"/>
                  <w:marTop w:val="0"/>
                  <w:marBottom w:val="0"/>
                  <w:divBdr>
                    <w:top w:val="none" w:sz="0" w:space="0" w:color="auto"/>
                    <w:left w:val="none" w:sz="0" w:space="0" w:color="auto"/>
                    <w:bottom w:val="none" w:sz="0" w:space="0" w:color="auto"/>
                    <w:right w:val="none" w:sz="0" w:space="0" w:color="auto"/>
                  </w:divBdr>
                </w:div>
                <w:div w:id="111705126">
                  <w:marLeft w:val="0"/>
                  <w:marRight w:val="0"/>
                  <w:marTop w:val="0"/>
                  <w:marBottom w:val="0"/>
                  <w:divBdr>
                    <w:top w:val="none" w:sz="0" w:space="0" w:color="auto"/>
                    <w:left w:val="none" w:sz="0" w:space="0" w:color="auto"/>
                    <w:bottom w:val="none" w:sz="0" w:space="0" w:color="auto"/>
                    <w:right w:val="none" w:sz="0" w:space="0" w:color="auto"/>
                  </w:divBdr>
                </w:div>
                <w:div w:id="1851678165">
                  <w:marLeft w:val="0"/>
                  <w:marRight w:val="0"/>
                  <w:marTop w:val="0"/>
                  <w:marBottom w:val="0"/>
                  <w:divBdr>
                    <w:top w:val="none" w:sz="0" w:space="0" w:color="auto"/>
                    <w:left w:val="none" w:sz="0" w:space="0" w:color="auto"/>
                    <w:bottom w:val="none" w:sz="0" w:space="0" w:color="auto"/>
                    <w:right w:val="none" w:sz="0" w:space="0" w:color="auto"/>
                  </w:divBdr>
                </w:div>
                <w:div w:id="1315642366">
                  <w:marLeft w:val="0"/>
                  <w:marRight w:val="0"/>
                  <w:marTop w:val="0"/>
                  <w:marBottom w:val="0"/>
                  <w:divBdr>
                    <w:top w:val="none" w:sz="0" w:space="0" w:color="auto"/>
                    <w:left w:val="none" w:sz="0" w:space="0" w:color="auto"/>
                    <w:bottom w:val="none" w:sz="0" w:space="0" w:color="auto"/>
                    <w:right w:val="none" w:sz="0" w:space="0" w:color="auto"/>
                  </w:divBdr>
                </w:div>
                <w:div w:id="1803036302">
                  <w:marLeft w:val="0"/>
                  <w:marRight w:val="0"/>
                  <w:marTop w:val="0"/>
                  <w:marBottom w:val="0"/>
                  <w:divBdr>
                    <w:top w:val="none" w:sz="0" w:space="0" w:color="auto"/>
                    <w:left w:val="none" w:sz="0" w:space="0" w:color="auto"/>
                    <w:bottom w:val="none" w:sz="0" w:space="0" w:color="auto"/>
                    <w:right w:val="none" w:sz="0" w:space="0" w:color="auto"/>
                  </w:divBdr>
                </w:div>
                <w:div w:id="573052954">
                  <w:marLeft w:val="0"/>
                  <w:marRight w:val="0"/>
                  <w:marTop w:val="0"/>
                  <w:marBottom w:val="0"/>
                  <w:divBdr>
                    <w:top w:val="none" w:sz="0" w:space="0" w:color="auto"/>
                    <w:left w:val="none" w:sz="0" w:space="0" w:color="auto"/>
                    <w:bottom w:val="none" w:sz="0" w:space="0" w:color="auto"/>
                    <w:right w:val="none" w:sz="0" w:space="0" w:color="auto"/>
                  </w:divBdr>
                </w:div>
                <w:div w:id="4552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6617">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3">
          <w:marLeft w:val="0"/>
          <w:marRight w:val="0"/>
          <w:marTop w:val="0"/>
          <w:marBottom w:val="0"/>
          <w:divBdr>
            <w:top w:val="none" w:sz="0" w:space="0" w:color="auto"/>
            <w:left w:val="none" w:sz="0" w:space="0" w:color="auto"/>
            <w:bottom w:val="none" w:sz="0" w:space="0" w:color="auto"/>
            <w:right w:val="none" w:sz="0" w:space="0" w:color="auto"/>
          </w:divBdr>
          <w:divsChild>
            <w:div w:id="1134643197">
              <w:marLeft w:val="0"/>
              <w:marRight w:val="0"/>
              <w:marTop w:val="0"/>
              <w:marBottom w:val="0"/>
              <w:divBdr>
                <w:top w:val="none" w:sz="0" w:space="0" w:color="auto"/>
                <w:left w:val="none" w:sz="0" w:space="0" w:color="auto"/>
                <w:bottom w:val="none" w:sz="0" w:space="0" w:color="auto"/>
                <w:right w:val="none" w:sz="0" w:space="0" w:color="auto"/>
              </w:divBdr>
              <w:divsChild>
                <w:div w:id="1367103774">
                  <w:marLeft w:val="0"/>
                  <w:marRight w:val="0"/>
                  <w:marTop w:val="0"/>
                  <w:marBottom w:val="0"/>
                  <w:divBdr>
                    <w:top w:val="none" w:sz="0" w:space="0" w:color="auto"/>
                    <w:left w:val="none" w:sz="0" w:space="0" w:color="auto"/>
                    <w:bottom w:val="none" w:sz="0" w:space="0" w:color="auto"/>
                    <w:right w:val="none" w:sz="0" w:space="0" w:color="auto"/>
                  </w:divBdr>
                </w:div>
                <w:div w:id="93943898">
                  <w:marLeft w:val="0"/>
                  <w:marRight w:val="0"/>
                  <w:marTop w:val="0"/>
                  <w:marBottom w:val="0"/>
                  <w:divBdr>
                    <w:top w:val="none" w:sz="0" w:space="0" w:color="auto"/>
                    <w:left w:val="none" w:sz="0" w:space="0" w:color="auto"/>
                    <w:bottom w:val="none" w:sz="0" w:space="0" w:color="auto"/>
                    <w:right w:val="none" w:sz="0" w:space="0" w:color="auto"/>
                  </w:divBdr>
                </w:div>
                <w:div w:id="903952784">
                  <w:marLeft w:val="0"/>
                  <w:marRight w:val="0"/>
                  <w:marTop w:val="0"/>
                  <w:marBottom w:val="0"/>
                  <w:divBdr>
                    <w:top w:val="none" w:sz="0" w:space="0" w:color="auto"/>
                    <w:left w:val="none" w:sz="0" w:space="0" w:color="auto"/>
                    <w:bottom w:val="none" w:sz="0" w:space="0" w:color="auto"/>
                    <w:right w:val="none" w:sz="0" w:space="0" w:color="auto"/>
                  </w:divBdr>
                </w:div>
                <w:div w:id="1748770007">
                  <w:marLeft w:val="0"/>
                  <w:marRight w:val="0"/>
                  <w:marTop w:val="0"/>
                  <w:marBottom w:val="0"/>
                  <w:divBdr>
                    <w:top w:val="none" w:sz="0" w:space="0" w:color="auto"/>
                    <w:left w:val="none" w:sz="0" w:space="0" w:color="auto"/>
                    <w:bottom w:val="none" w:sz="0" w:space="0" w:color="auto"/>
                    <w:right w:val="none" w:sz="0" w:space="0" w:color="auto"/>
                  </w:divBdr>
                </w:div>
                <w:div w:id="1861317112">
                  <w:marLeft w:val="0"/>
                  <w:marRight w:val="0"/>
                  <w:marTop w:val="0"/>
                  <w:marBottom w:val="0"/>
                  <w:divBdr>
                    <w:top w:val="none" w:sz="0" w:space="0" w:color="auto"/>
                    <w:left w:val="none" w:sz="0" w:space="0" w:color="auto"/>
                    <w:bottom w:val="none" w:sz="0" w:space="0" w:color="auto"/>
                    <w:right w:val="none" w:sz="0" w:space="0" w:color="auto"/>
                  </w:divBdr>
                </w:div>
                <w:div w:id="1419014843">
                  <w:marLeft w:val="0"/>
                  <w:marRight w:val="0"/>
                  <w:marTop w:val="0"/>
                  <w:marBottom w:val="0"/>
                  <w:divBdr>
                    <w:top w:val="none" w:sz="0" w:space="0" w:color="auto"/>
                    <w:left w:val="none" w:sz="0" w:space="0" w:color="auto"/>
                    <w:bottom w:val="none" w:sz="0" w:space="0" w:color="auto"/>
                    <w:right w:val="none" w:sz="0" w:space="0" w:color="auto"/>
                  </w:divBdr>
                </w:div>
                <w:div w:id="256526282">
                  <w:marLeft w:val="0"/>
                  <w:marRight w:val="0"/>
                  <w:marTop w:val="0"/>
                  <w:marBottom w:val="0"/>
                  <w:divBdr>
                    <w:top w:val="none" w:sz="0" w:space="0" w:color="auto"/>
                    <w:left w:val="none" w:sz="0" w:space="0" w:color="auto"/>
                    <w:bottom w:val="none" w:sz="0" w:space="0" w:color="auto"/>
                    <w:right w:val="none" w:sz="0" w:space="0" w:color="auto"/>
                  </w:divBdr>
                </w:div>
                <w:div w:id="486362128">
                  <w:marLeft w:val="0"/>
                  <w:marRight w:val="0"/>
                  <w:marTop w:val="0"/>
                  <w:marBottom w:val="0"/>
                  <w:divBdr>
                    <w:top w:val="none" w:sz="0" w:space="0" w:color="auto"/>
                    <w:left w:val="none" w:sz="0" w:space="0" w:color="auto"/>
                    <w:bottom w:val="none" w:sz="0" w:space="0" w:color="auto"/>
                    <w:right w:val="none" w:sz="0" w:space="0" w:color="auto"/>
                  </w:divBdr>
                </w:div>
                <w:div w:id="644623000">
                  <w:marLeft w:val="0"/>
                  <w:marRight w:val="0"/>
                  <w:marTop w:val="0"/>
                  <w:marBottom w:val="0"/>
                  <w:divBdr>
                    <w:top w:val="none" w:sz="0" w:space="0" w:color="auto"/>
                    <w:left w:val="none" w:sz="0" w:space="0" w:color="auto"/>
                    <w:bottom w:val="none" w:sz="0" w:space="0" w:color="auto"/>
                    <w:right w:val="none" w:sz="0" w:space="0" w:color="auto"/>
                  </w:divBdr>
                </w:div>
                <w:div w:id="707336515">
                  <w:marLeft w:val="0"/>
                  <w:marRight w:val="0"/>
                  <w:marTop w:val="0"/>
                  <w:marBottom w:val="0"/>
                  <w:divBdr>
                    <w:top w:val="none" w:sz="0" w:space="0" w:color="auto"/>
                    <w:left w:val="none" w:sz="0" w:space="0" w:color="auto"/>
                    <w:bottom w:val="none" w:sz="0" w:space="0" w:color="auto"/>
                    <w:right w:val="none" w:sz="0" w:space="0" w:color="auto"/>
                  </w:divBdr>
                </w:div>
                <w:div w:id="585696323">
                  <w:marLeft w:val="0"/>
                  <w:marRight w:val="0"/>
                  <w:marTop w:val="0"/>
                  <w:marBottom w:val="0"/>
                  <w:divBdr>
                    <w:top w:val="none" w:sz="0" w:space="0" w:color="auto"/>
                    <w:left w:val="none" w:sz="0" w:space="0" w:color="auto"/>
                    <w:bottom w:val="none" w:sz="0" w:space="0" w:color="auto"/>
                    <w:right w:val="none" w:sz="0" w:space="0" w:color="auto"/>
                  </w:divBdr>
                </w:div>
                <w:div w:id="21233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8354">
      <w:bodyDiv w:val="1"/>
      <w:marLeft w:val="0"/>
      <w:marRight w:val="0"/>
      <w:marTop w:val="0"/>
      <w:marBottom w:val="0"/>
      <w:divBdr>
        <w:top w:val="none" w:sz="0" w:space="0" w:color="auto"/>
        <w:left w:val="none" w:sz="0" w:space="0" w:color="auto"/>
        <w:bottom w:val="none" w:sz="0" w:space="0" w:color="auto"/>
        <w:right w:val="none" w:sz="0" w:space="0" w:color="auto"/>
      </w:divBdr>
      <w:divsChild>
        <w:div w:id="1849905632">
          <w:marLeft w:val="0"/>
          <w:marRight w:val="0"/>
          <w:marTop w:val="0"/>
          <w:marBottom w:val="0"/>
          <w:divBdr>
            <w:top w:val="none" w:sz="0" w:space="0" w:color="auto"/>
            <w:left w:val="none" w:sz="0" w:space="0" w:color="auto"/>
            <w:bottom w:val="none" w:sz="0" w:space="0" w:color="auto"/>
            <w:right w:val="none" w:sz="0" w:space="0" w:color="auto"/>
          </w:divBdr>
        </w:div>
      </w:divsChild>
    </w:div>
    <w:div w:id="1792241611">
      <w:bodyDiv w:val="1"/>
      <w:marLeft w:val="0"/>
      <w:marRight w:val="0"/>
      <w:marTop w:val="0"/>
      <w:marBottom w:val="0"/>
      <w:divBdr>
        <w:top w:val="none" w:sz="0" w:space="0" w:color="auto"/>
        <w:left w:val="none" w:sz="0" w:space="0" w:color="auto"/>
        <w:bottom w:val="none" w:sz="0" w:space="0" w:color="auto"/>
        <w:right w:val="none" w:sz="0" w:space="0" w:color="auto"/>
      </w:divBdr>
      <w:divsChild>
        <w:div w:id="1050694409">
          <w:marLeft w:val="0"/>
          <w:marRight w:val="0"/>
          <w:marTop w:val="0"/>
          <w:marBottom w:val="0"/>
          <w:divBdr>
            <w:top w:val="none" w:sz="0" w:space="0" w:color="auto"/>
            <w:left w:val="none" w:sz="0" w:space="0" w:color="auto"/>
            <w:bottom w:val="none" w:sz="0" w:space="0" w:color="auto"/>
            <w:right w:val="none" w:sz="0" w:space="0" w:color="auto"/>
          </w:divBdr>
        </w:div>
      </w:divsChild>
    </w:div>
    <w:div w:id="1819303090">
      <w:bodyDiv w:val="1"/>
      <w:marLeft w:val="0"/>
      <w:marRight w:val="0"/>
      <w:marTop w:val="0"/>
      <w:marBottom w:val="0"/>
      <w:divBdr>
        <w:top w:val="none" w:sz="0" w:space="0" w:color="auto"/>
        <w:left w:val="none" w:sz="0" w:space="0" w:color="auto"/>
        <w:bottom w:val="none" w:sz="0" w:space="0" w:color="auto"/>
        <w:right w:val="none" w:sz="0" w:space="0" w:color="auto"/>
      </w:divBdr>
      <w:divsChild>
        <w:div w:id="966007432">
          <w:marLeft w:val="0"/>
          <w:marRight w:val="0"/>
          <w:marTop w:val="0"/>
          <w:marBottom w:val="0"/>
          <w:divBdr>
            <w:top w:val="none" w:sz="0" w:space="0" w:color="auto"/>
            <w:left w:val="none" w:sz="0" w:space="0" w:color="auto"/>
            <w:bottom w:val="none" w:sz="0" w:space="0" w:color="auto"/>
            <w:right w:val="none" w:sz="0" w:space="0" w:color="auto"/>
          </w:divBdr>
          <w:divsChild>
            <w:div w:id="222184804">
              <w:marLeft w:val="0"/>
              <w:marRight w:val="0"/>
              <w:marTop w:val="0"/>
              <w:marBottom w:val="0"/>
              <w:divBdr>
                <w:top w:val="none" w:sz="0" w:space="0" w:color="auto"/>
                <w:left w:val="none" w:sz="0" w:space="0" w:color="auto"/>
                <w:bottom w:val="none" w:sz="0" w:space="0" w:color="auto"/>
                <w:right w:val="none" w:sz="0" w:space="0" w:color="auto"/>
              </w:divBdr>
              <w:divsChild>
                <w:div w:id="1936205430">
                  <w:marLeft w:val="0"/>
                  <w:marRight w:val="0"/>
                  <w:marTop w:val="0"/>
                  <w:marBottom w:val="0"/>
                  <w:divBdr>
                    <w:top w:val="none" w:sz="0" w:space="0" w:color="auto"/>
                    <w:left w:val="none" w:sz="0" w:space="0" w:color="auto"/>
                    <w:bottom w:val="none" w:sz="0" w:space="0" w:color="auto"/>
                    <w:right w:val="none" w:sz="0" w:space="0" w:color="auto"/>
                  </w:divBdr>
                </w:div>
                <w:div w:id="315257990">
                  <w:marLeft w:val="0"/>
                  <w:marRight w:val="0"/>
                  <w:marTop w:val="0"/>
                  <w:marBottom w:val="0"/>
                  <w:divBdr>
                    <w:top w:val="none" w:sz="0" w:space="0" w:color="auto"/>
                    <w:left w:val="none" w:sz="0" w:space="0" w:color="auto"/>
                    <w:bottom w:val="none" w:sz="0" w:space="0" w:color="auto"/>
                    <w:right w:val="none" w:sz="0" w:space="0" w:color="auto"/>
                  </w:divBdr>
                </w:div>
                <w:div w:id="1977946591">
                  <w:marLeft w:val="0"/>
                  <w:marRight w:val="0"/>
                  <w:marTop w:val="0"/>
                  <w:marBottom w:val="0"/>
                  <w:divBdr>
                    <w:top w:val="none" w:sz="0" w:space="0" w:color="auto"/>
                    <w:left w:val="none" w:sz="0" w:space="0" w:color="auto"/>
                    <w:bottom w:val="none" w:sz="0" w:space="0" w:color="auto"/>
                    <w:right w:val="none" w:sz="0" w:space="0" w:color="auto"/>
                  </w:divBdr>
                </w:div>
                <w:div w:id="637927624">
                  <w:marLeft w:val="0"/>
                  <w:marRight w:val="0"/>
                  <w:marTop w:val="0"/>
                  <w:marBottom w:val="0"/>
                  <w:divBdr>
                    <w:top w:val="none" w:sz="0" w:space="0" w:color="auto"/>
                    <w:left w:val="none" w:sz="0" w:space="0" w:color="auto"/>
                    <w:bottom w:val="none" w:sz="0" w:space="0" w:color="auto"/>
                    <w:right w:val="none" w:sz="0" w:space="0" w:color="auto"/>
                  </w:divBdr>
                </w:div>
                <w:div w:id="1838374913">
                  <w:marLeft w:val="0"/>
                  <w:marRight w:val="0"/>
                  <w:marTop w:val="0"/>
                  <w:marBottom w:val="0"/>
                  <w:divBdr>
                    <w:top w:val="none" w:sz="0" w:space="0" w:color="auto"/>
                    <w:left w:val="none" w:sz="0" w:space="0" w:color="auto"/>
                    <w:bottom w:val="none" w:sz="0" w:space="0" w:color="auto"/>
                    <w:right w:val="none" w:sz="0" w:space="0" w:color="auto"/>
                  </w:divBdr>
                </w:div>
                <w:div w:id="647248337">
                  <w:marLeft w:val="0"/>
                  <w:marRight w:val="0"/>
                  <w:marTop w:val="0"/>
                  <w:marBottom w:val="0"/>
                  <w:divBdr>
                    <w:top w:val="none" w:sz="0" w:space="0" w:color="auto"/>
                    <w:left w:val="none" w:sz="0" w:space="0" w:color="auto"/>
                    <w:bottom w:val="none" w:sz="0" w:space="0" w:color="auto"/>
                    <w:right w:val="none" w:sz="0" w:space="0" w:color="auto"/>
                  </w:divBdr>
                </w:div>
                <w:div w:id="423569688">
                  <w:marLeft w:val="0"/>
                  <w:marRight w:val="0"/>
                  <w:marTop w:val="0"/>
                  <w:marBottom w:val="0"/>
                  <w:divBdr>
                    <w:top w:val="none" w:sz="0" w:space="0" w:color="auto"/>
                    <w:left w:val="none" w:sz="0" w:space="0" w:color="auto"/>
                    <w:bottom w:val="none" w:sz="0" w:space="0" w:color="auto"/>
                    <w:right w:val="none" w:sz="0" w:space="0" w:color="auto"/>
                  </w:divBdr>
                </w:div>
                <w:div w:id="476992532">
                  <w:marLeft w:val="0"/>
                  <w:marRight w:val="0"/>
                  <w:marTop w:val="0"/>
                  <w:marBottom w:val="0"/>
                  <w:divBdr>
                    <w:top w:val="none" w:sz="0" w:space="0" w:color="auto"/>
                    <w:left w:val="none" w:sz="0" w:space="0" w:color="auto"/>
                    <w:bottom w:val="none" w:sz="0" w:space="0" w:color="auto"/>
                    <w:right w:val="none" w:sz="0" w:space="0" w:color="auto"/>
                  </w:divBdr>
                </w:div>
                <w:div w:id="8865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7907">
      <w:bodyDiv w:val="1"/>
      <w:marLeft w:val="0"/>
      <w:marRight w:val="0"/>
      <w:marTop w:val="0"/>
      <w:marBottom w:val="0"/>
      <w:divBdr>
        <w:top w:val="none" w:sz="0" w:space="0" w:color="auto"/>
        <w:left w:val="none" w:sz="0" w:space="0" w:color="auto"/>
        <w:bottom w:val="none" w:sz="0" w:space="0" w:color="auto"/>
        <w:right w:val="none" w:sz="0" w:space="0" w:color="auto"/>
      </w:divBdr>
    </w:div>
    <w:div w:id="1830554410">
      <w:bodyDiv w:val="1"/>
      <w:marLeft w:val="0"/>
      <w:marRight w:val="0"/>
      <w:marTop w:val="0"/>
      <w:marBottom w:val="0"/>
      <w:divBdr>
        <w:top w:val="none" w:sz="0" w:space="0" w:color="auto"/>
        <w:left w:val="none" w:sz="0" w:space="0" w:color="auto"/>
        <w:bottom w:val="none" w:sz="0" w:space="0" w:color="auto"/>
        <w:right w:val="none" w:sz="0" w:space="0" w:color="auto"/>
      </w:divBdr>
      <w:divsChild>
        <w:div w:id="1937442157">
          <w:marLeft w:val="0"/>
          <w:marRight w:val="0"/>
          <w:marTop w:val="0"/>
          <w:marBottom w:val="0"/>
          <w:divBdr>
            <w:top w:val="none" w:sz="0" w:space="0" w:color="auto"/>
            <w:left w:val="none" w:sz="0" w:space="0" w:color="auto"/>
            <w:bottom w:val="none" w:sz="0" w:space="0" w:color="auto"/>
            <w:right w:val="none" w:sz="0" w:space="0" w:color="auto"/>
          </w:divBdr>
          <w:divsChild>
            <w:div w:id="229654842">
              <w:marLeft w:val="0"/>
              <w:marRight w:val="0"/>
              <w:marTop w:val="0"/>
              <w:marBottom w:val="0"/>
              <w:divBdr>
                <w:top w:val="none" w:sz="0" w:space="0" w:color="auto"/>
                <w:left w:val="none" w:sz="0" w:space="0" w:color="auto"/>
                <w:bottom w:val="none" w:sz="0" w:space="0" w:color="auto"/>
                <w:right w:val="none" w:sz="0" w:space="0" w:color="auto"/>
              </w:divBdr>
              <w:divsChild>
                <w:div w:id="1411461982">
                  <w:marLeft w:val="0"/>
                  <w:marRight w:val="0"/>
                  <w:marTop w:val="0"/>
                  <w:marBottom w:val="0"/>
                  <w:divBdr>
                    <w:top w:val="none" w:sz="0" w:space="0" w:color="auto"/>
                    <w:left w:val="none" w:sz="0" w:space="0" w:color="auto"/>
                    <w:bottom w:val="none" w:sz="0" w:space="0" w:color="auto"/>
                    <w:right w:val="none" w:sz="0" w:space="0" w:color="auto"/>
                  </w:divBdr>
                </w:div>
                <w:div w:id="705764384">
                  <w:marLeft w:val="0"/>
                  <w:marRight w:val="0"/>
                  <w:marTop w:val="0"/>
                  <w:marBottom w:val="0"/>
                  <w:divBdr>
                    <w:top w:val="none" w:sz="0" w:space="0" w:color="auto"/>
                    <w:left w:val="none" w:sz="0" w:space="0" w:color="auto"/>
                    <w:bottom w:val="none" w:sz="0" w:space="0" w:color="auto"/>
                    <w:right w:val="none" w:sz="0" w:space="0" w:color="auto"/>
                  </w:divBdr>
                </w:div>
                <w:div w:id="1961373144">
                  <w:marLeft w:val="0"/>
                  <w:marRight w:val="0"/>
                  <w:marTop w:val="0"/>
                  <w:marBottom w:val="0"/>
                  <w:divBdr>
                    <w:top w:val="none" w:sz="0" w:space="0" w:color="auto"/>
                    <w:left w:val="none" w:sz="0" w:space="0" w:color="auto"/>
                    <w:bottom w:val="none" w:sz="0" w:space="0" w:color="auto"/>
                    <w:right w:val="none" w:sz="0" w:space="0" w:color="auto"/>
                  </w:divBdr>
                </w:div>
                <w:div w:id="1069424731">
                  <w:marLeft w:val="0"/>
                  <w:marRight w:val="0"/>
                  <w:marTop w:val="0"/>
                  <w:marBottom w:val="0"/>
                  <w:divBdr>
                    <w:top w:val="none" w:sz="0" w:space="0" w:color="auto"/>
                    <w:left w:val="none" w:sz="0" w:space="0" w:color="auto"/>
                    <w:bottom w:val="none" w:sz="0" w:space="0" w:color="auto"/>
                    <w:right w:val="none" w:sz="0" w:space="0" w:color="auto"/>
                  </w:divBdr>
                </w:div>
                <w:div w:id="16529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70238">
      <w:bodyDiv w:val="1"/>
      <w:marLeft w:val="0"/>
      <w:marRight w:val="0"/>
      <w:marTop w:val="0"/>
      <w:marBottom w:val="0"/>
      <w:divBdr>
        <w:top w:val="none" w:sz="0" w:space="0" w:color="auto"/>
        <w:left w:val="none" w:sz="0" w:space="0" w:color="auto"/>
        <w:bottom w:val="none" w:sz="0" w:space="0" w:color="auto"/>
        <w:right w:val="none" w:sz="0" w:space="0" w:color="auto"/>
      </w:divBdr>
      <w:divsChild>
        <w:div w:id="246891483">
          <w:marLeft w:val="0"/>
          <w:marRight w:val="0"/>
          <w:marTop w:val="0"/>
          <w:marBottom w:val="0"/>
          <w:divBdr>
            <w:top w:val="none" w:sz="0" w:space="0" w:color="auto"/>
            <w:left w:val="none" w:sz="0" w:space="0" w:color="auto"/>
            <w:bottom w:val="none" w:sz="0" w:space="0" w:color="auto"/>
            <w:right w:val="none" w:sz="0" w:space="0" w:color="auto"/>
          </w:divBdr>
          <w:divsChild>
            <w:div w:id="503934380">
              <w:marLeft w:val="0"/>
              <w:marRight w:val="0"/>
              <w:marTop w:val="0"/>
              <w:marBottom w:val="0"/>
              <w:divBdr>
                <w:top w:val="none" w:sz="0" w:space="0" w:color="auto"/>
                <w:left w:val="none" w:sz="0" w:space="0" w:color="auto"/>
                <w:bottom w:val="none" w:sz="0" w:space="0" w:color="auto"/>
                <w:right w:val="none" w:sz="0" w:space="0" w:color="auto"/>
              </w:divBdr>
              <w:divsChild>
                <w:div w:id="1726417885">
                  <w:marLeft w:val="0"/>
                  <w:marRight w:val="0"/>
                  <w:marTop w:val="0"/>
                  <w:marBottom w:val="0"/>
                  <w:divBdr>
                    <w:top w:val="none" w:sz="0" w:space="0" w:color="auto"/>
                    <w:left w:val="none" w:sz="0" w:space="0" w:color="auto"/>
                    <w:bottom w:val="none" w:sz="0" w:space="0" w:color="auto"/>
                    <w:right w:val="none" w:sz="0" w:space="0" w:color="auto"/>
                  </w:divBdr>
                </w:div>
                <w:div w:id="814418210">
                  <w:marLeft w:val="0"/>
                  <w:marRight w:val="0"/>
                  <w:marTop w:val="0"/>
                  <w:marBottom w:val="0"/>
                  <w:divBdr>
                    <w:top w:val="none" w:sz="0" w:space="0" w:color="auto"/>
                    <w:left w:val="none" w:sz="0" w:space="0" w:color="auto"/>
                    <w:bottom w:val="none" w:sz="0" w:space="0" w:color="auto"/>
                    <w:right w:val="none" w:sz="0" w:space="0" w:color="auto"/>
                  </w:divBdr>
                </w:div>
                <w:div w:id="1522860688">
                  <w:marLeft w:val="0"/>
                  <w:marRight w:val="0"/>
                  <w:marTop w:val="0"/>
                  <w:marBottom w:val="0"/>
                  <w:divBdr>
                    <w:top w:val="none" w:sz="0" w:space="0" w:color="auto"/>
                    <w:left w:val="none" w:sz="0" w:space="0" w:color="auto"/>
                    <w:bottom w:val="none" w:sz="0" w:space="0" w:color="auto"/>
                    <w:right w:val="none" w:sz="0" w:space="0" w:color="auto"/>
                  </w:divBdr>
                </w:div>
                <w:div w:id="1594703667">
                  <w:marLeft w:val="0"/>
                  <w:marRight w:val="0"/>
                  <w:marTop w:val="0"/>
                  <w:marBottom w:val="0"/>
                  <w:divBdr>
                    <w:top w:val="none" w:sz="0" w:space="0" w:color="auto"/>
                    <w:left w:val="none" w:sz="0" w:space="0" w:color="auto"/>
                    <w:bottom w:val="none" w:sz="0" w:space="0" w:color="auto"/>
                    <w:right w:val="none" w:sz="0" w:space="0" w:color="auto"/>
                  </w:divBdr>
                </w:div>
                <w:div w:id="436483384">
                  <w:marLeft w:val="0"/>
                  <w:marRight w:val="0"/>
                  <w:marTop w:val="0"/>
                  <w:marBottom w:val="0"/>
                  <w:divBdr>
                    <w:top w:val="none" w:sz="0" w:space="0" w:color="auto"/>
                    <w:left w:val="none" w:sz="0" w:space="0" w:color="auto"/>
                    <w:bottom w:val="none" w:sz="0" w:space="0" w:color="auto"/>
                    <w:right w:val="none" w:sz="0" w:space="0" w:color="auto"/>
                  </w:divBdr>
                </w:div>
                <w:div w:id="1294362128">
                  <w:marLeft w:val="0"/>
                  <w:marRight w:val="0"/>
                  <w:marTop w:val="0"/>
                  <w:marBottom w:val="0"/>
                  <w:divBdr>
                    <w:top w:val="none" w:sz="0" w:space="0" w:color="auto"/>
                    <w:left w:val="none" w:sz="0" w:space="0" w:color="auto"/>
                    <w:bottom w:val="none" w:sz="0" w:space="0" w:color="auto"/>
                    <w:right w:val="none" w:sz="0" w:space="0" w:color="auto"/>
                  </w:divBdr>
                </w:div>
                <w:div w:id="5962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9291">
      <w:bodyDiv w:val="1"/>
      <w:marLeft w:val="0"/>
      <w:marRight w:val="0"/>
      <w:marTop w:val="0"/>
      <w:marBottom w:val="0"/>
      <w:divBdr>
        <w:top w:val="none" w:sz="0" w:space="0" w:color="auto"/>
        <w:left w:val="none" w:sz="0" w:space="0" w:color="auto"/>
        <w:bottom w:val="none" w:sz="0" w:space="0" w:color="auto"/>
        <w:right w:val="none" w:sz="0" w:space="0" w:color="auto"/>
      </w:divBdr>
      <w:divsChild>
        <w:div w:id="270478322">
          <w:marLeft w:val="0"/>
          <w:marRight w:val="0"/>
          <w:marTop w:val="0"/>
          <w:marBottom w:val="0"/>
          <w:divBdr>
            <w:top w:val="none" w:sz="0" w:space="0" w:color="auto"/>
            <w:left w:val="none" w:sz="0" w:space="0" w:color="auto"/>
            <w:bottom w:val="none" w:sz="0" w:space="0" w:color="auto"/>
            <w:right w:val="none" w:sz="0" w:space="0" w:color="auto"/>
          </w:divBdr>
        </w:div>
      </w:divsChild>
    </w:div>
    <w:div w:id="1867402132">
      <w:bodyDiv w:val="1"/>
      <w:marLeft w:val="0"/>
      <w:marRight w:val="0"/>
      <w:marTop w:val="0"/>
      <w:marBottom w:val="0"/>
      <w:divBdr>
        <w:top w:val="none" w:sz="0" w:space="0" w:color="auto"/>
        <w:left w:val="none" w:sz="0" w:space="0" w:color="auto"/>
        <w:bottom w:val="none" w:sz="0" w:space="0" w:color="auto"/>
        <w:right w:val="none" w:sz="0" w:space="0" w:color="auto"/>
      </w:divBdr>
      <w:divsChild>
        <w:div w:id="1540165616">
          <w:marLeft w:val="0"/>
          <w:marRight w:val="0"/>
          <w:marTop w:val="0"/>
          <w:marBottom w:val="0"/>
          <w:divBdr>
            <w:top w:val="none" w:sz="0" w:space="0" w:color="auto"/>
            <w:left w:val="none" w:sz="0" w:space="0" w:color="auto"/>
            <w:bottom w:val="none" w:sz="0" w:space="0" w:color="auto"/>
            <w:right w:val="none" w:sz="0" w:space="0" w:color="auto"/>
          </w:divBdr>
        </w:div>
      </w:divsChild>
    </w:div>
    <w:div w:id="1868055767">
      <w:bodyDiv w:val="1"/>
      <w:marLeft w:val="0"/>
      <w:marRight w:val="0"/>
      <w:marTop w:val="0"/>
      <w:marBottom w:val="0"/>
      <w:divBdr>
        <w:top w:val="none" w:sz="0" w:space="0" w:color="auto"/>
        <w:left w:val="none" w:sz="0" w:space="0" w:color="auto"/>
        <w:bottom w:val="none" w:sz="0" w:space="0" w:color="auto"/>
        <w:right w:val="none" w:sz="0" w:space="0" w:color="auto"/>
      </w:divBdr>
      <w:divsChild>
        <w:div w:id="2137336968">
          <w:marLeft w:val="0"/>
          <w:marRight w:val="0"/>
          <w:marTop w:val="0"/>
          <w:marBottom w:val="0"/>
          <w:divBdr>
            <w:top w:val="none" w:sz="0" w:space="0" w:color="auto"/>
            <w:left w:val="none" w:sz="0" w:space="0" w:color="auto"/>
            <w:bottom w:val="none" w:sz="0" w:space="0" w:color="auto"/>
            <w:right w:val="none" w:sz="0" w:space="0" w:color="auto"/>
          </w:divBdr>
        </w:div>
      </w:divsChild>
    </w:div>
    <w:div w:id="1875385239">
      <w:bodyDiv w:val="1"/>
      <w:marLeft w:val="0"/>
      <w:marRight w:val="0"/>
      <w:marTop w:val="0"/>
      <w:marBottom w:val="0"/>
      <w:divBdr>
        <w:top w:val="none" w:sz="0" w:space="0" w:color="auto"/>
        <w:left w:val="none" w:sz="0" w:space="0" w:color="auto"/>
        <w:bottom w:val="none" w:sz="0" w:space="0" w:color="auto"/>
        <w:right w:val="none" w:sz="0" w:space="0" w:color="auto"/>
      </w:divBdr>
      <w:divsChild>
        <w:div w:id="558706064">
          <w:marLeft w:val="0"/>
          <w:marRight w:val="0"/>
          <w:marTop w:val="0"/>
          <w:marBottom w:val="0"/>
          <w:divBdr>
            <w:top w:val="none" w:sz="0" w:space="0" w:color="auto"/>
            <w:left w:val="none" w:sz="0" w:space="0" w:color="auto"/>
            <w:bottom w:val="none" w:sz="0" w:space="0" w:color="auto"/>
            <w:right w:val="none" w:sz="0" w:space="0" w:color="auto"/>
          </w:divBdr>
        </w:div>
      </w:divsChild>
    </w:div>
    <w:div w:id="1875924944">
      <w:bodyDiv w:val="1"/>
      <w:marLeft w:val="0"/>
      <w:marRight w:val="0"/>
      <w:marTop w:val="0"/>
      <w:marBottom w:val="0"/>
      <w:divBdr>
        <w:top w:val="none" w:sz="0" w:space="0" w:color="auto"/>
        <w:left w:val="none" w:sz="0" w:space="0" w:color="auto"/>
        <w:bottom w:val="none" w:sz="0" w:space="0" w:color="auto"/>
        <w:right w:val="none" w:sz="0" w:space="0" w:color="auto"/>
      </w:divBdr>
    </w:div>
    <w:div w:id="1886525655">
      <w:bodyDiv w:val="1"/>
      <w:marLeft w:val="0"/>
      <w:marRight w:val="0"/>
      <w:marTop w:val="0"/>
      <w:marBottom w:val="0"/>
      <w:divBdr>
        <w:top w:val="none" w:sz="0" w:space="0" w:color="auto"/>
        <w:left w:val="none" w:sz="0" w:space="0" w:color="auto"/>
        <w:bottom w:val="none" w:sz="0" w:space="0" w:color="auto"/>
        <w:right w:val="none" w:sz="0" w:space="0" w:color="auto"/>
      </w:divBdr>
      <w:divsChild>
        <w:div w:id="511383365">
          <w:marLeft w:val="0"/>
          <w:marRight w:val="0"/>
          <w:marTop w:val="0"/>
          <w:marBottom w:val="0"/>
          <w:divBdr>
            <w:top w:val="none" w:sz="0" w:space="0" w:color="auto"/>
            <w:left w:val="none" w:sz="0" w:space="0" w:color="auto"/>
            <w:bottom w:val="none" w:sz="0" w:space="0" w:color="auto"/>
            <w:right w:val="none" w:sz="0" w:space="0" w:color="auto"/>
          </w:divBdr>
        </w:div>
      </w:divsChild>
    </w:div>
    <w:div w:id="1890143070">
      <w:bodyDiv w:val="1"/>
      <w:marLeft w:val="0"/>
      <w:marRight w:val="0"/>
      <w:marTop w:val="0"/>
      <w:marBottom w:val="0"/>
      <w:divBdr>
        <w:top w:val="none" w:sz="0" w:space="0" w:color="auto"/>
        <w:left w:val="none" w:sz="0" w:space="0" w:color="auto"/>
        <w:bottom w:val="none" w:sz="0" w:space="0" w:color="auto"/>
        <w:right w:val="none" w:sz="0" w:space="0" w:color="auto"/>
      </w:divBdr>
      <w:divsChild>
        <w:div w:id="1351302241">
          <w:marLeft w:val="0"/>
          <w:marRight w:val="0"/>
          <w:marTop w:val="0"/>
          <w:marBottom w:val="0"/>
          <w:divBdr>
            <w:top w:val="none" w:sz="0" w:space="0" w:color="auto"/>
            <w:left w:val="none" w:sz="0" w:space="0" w:color="auto"/>
            <w:bottom w:val="none" w:sz="0" w:space="0" w:color="auto"/>
            <w:right w:val="none" w:sz="0" w:space="0" w:color="auto"/>
          </w:divBdr>
        </w:div>
      </w:divsChild>
    </w:div>
    <w:div w:id="1898320337">
      <w:bodyDiv w:val="1"/>
      <w:marLeft w:val="0"/>
      <w:marRight w:val="0"/>
      <w:marTop w:val="0"/>
      <w:marBottom w:val="0"/>
      <w:divBdr>
        <w:top w:val="none" w:sz="0" w:space="0" w:color="auto"/>
        <w:left w:val="none" w:sz="0" w:space="0" w:color="auto"/>
        <w:bottom w:val="none" w:sz="0" w:space="0" w:color="auto"/>
        <w:right w:val="none" w:sz="0" w:space="0" w:color="auto"/>
      </w:divBdr>
    </w:div>
    <w:div w:id="1909457987">
      <w:bodyDiv w:val="1"/>
      <w:marLeft w:val="0"/>
      <w:marRight w:val="0"/>
      <w:marTop w:val="0"/>
      <w:marBottom w:val="0"/>
      <w:divBdr>
        <w:top w:val="none" w:sz="0" w:space="0" w:color="auto"/>
        <w:left w:val="none" w:sz="0" w:space="0" w:color="auto"/>
        <w:bottom w:val="none" w:sz="0" w:space="0" w:color="auto"/>
        <w:right w:val="none" w:sz="0" w:space="0" w:color="auto"/>
      </w:divBdr>
      <w:divsChild>
        <w:div w:id="899285198">
          <w:marLeft w:val="0"/>
          <w:marRight w:val="0"/>
          <w:marTop w:val="0"/>
          <w:marBottom w:val="0"/>
          <w:divBdr>
            <w:top w:val="none" w:sz="0" w:space="0" w:color="auto"/>
            <w:left w:val="none" w:sz="0" w:space="0" w:color="auto"/>
            <w:bottom w:val="none" w:sz="0" w:space="0" w:color="auto"/>
            <w:right w:val="none" w:sz="0" w:space="0" w:color="auto"/>
          </w:divBdr>
        </w:div>
      </w:divsChild>
    </w:div>
    <w:div w:id="1929266695">
      <w:bodyDiv w:val="1"/>
      <w:marLeft w:val="0"/>
      <w:marRight w:val="0"/>
      <w:marTop w:val="0"/>
      <w:marBottom w:val="0"/>
      <w:divBdr>
        <w:top w:val="none" w:sz="0" w:space="0" w:color="auto"/>
        <w:left w:val="none" w:sz="0" w:space="0" w:color="auto"/>
        <w:bottom w:val="none" w:sz="0" w:space="0" w:color="auto"/>
        <w:right w:val="none" w:sz="0" w:space="0" w:color="auto"/>
      </w:divBdr>
      <w:divsChild>
        <w:div w:id="111018347">
          <w:marLeft w:val="0"/>
          <w:marRight w:val="0"/>
          <w:marTop w:val="0"/>
          <w:marBottom w:val="0"/>
          <w:divBdr>
            <w:top w:val="none" w:sz="0" w:space="0" w:color="auto"/>
            <w:left w:val="none" w:sz="0" w:space="0" w:color="auto"/>
            <w:bottom w:val="none" w:sz="0" w:space="0" w:color="auto"/>
            <w:right w:val="none" w:sz="0" w:space="0" w:color="auto"/>
          </w:divBdr>
        </w:div>
      </w:divsChild>
    </w:div>
    <w:div w:id="1951011677">
      <w:bodyDiv w:val="1"/>
      <w:marLeft w:val="0"/>
      <w:marRight w:val="0"/>
      <w:marTop w:val="0"/>
      <w:marBottom w:val="0"/>
      <w:divBdr>
        <w:top w:val="none" w:sz="0" w:space="0" w:color="auto"/>
        <w:left w:val="none" w:sz="0" w:space="0" w:color="auto"/>
        <w:bottom w:val="none" w:sz="0" w:space="0" w:color="auto"/>
        <w:right w:val="none" w:sz="0" w:space="0" w:color="auto"/>
      </w:divBdr>
      <w:divsChild>
        <w:div w:id="1777679067">
          <w:marLeft w:val="0"/>
          <w:marRight w:val="0"/>
          <w:marTop w:val="0"/>
          <w:marBottom w:val="0"/>
          <w:divBdr>
            <w:top w:val="none" w:sz="0" w:space="0" w:color="auto"/>
            <w:left w:val="none" w:sz="0" w:space="0" w:color="auto"/>
            <w:bottom w:val="none" w:sz="0" w:space="0" w:color="auto"/>
            <w:right w:val="none" w:sz="0" w:space="0" w:color="auto"/>
          </w:divBdr>
        </w:div>
      </w:divsChild>
    </w:div>
    <w:div w:id="1956255631">
      <w:bodyDiv w:val="1"/>
      <w:marLeft w:val="0"/>
      <w:marRight w:val="0"/>
      <w:marTop w:val="0"/>
      <w:marBottom w:val="0"/>
      <w:divBdr>
        <w:top w:val="none" w:sz="0" w:space="0" w:color="auto"/>
        <w:left w:val="none" w:sz="0" w:space="0" w:color="auto"/>
        <w:bottom w:val="none" w:sz="0" w:space="0" w:color="auto"/>
        <w:right w:val="none" w:sz="0" w:space="0" w:color="auto"/>
      </w:divBdr>
    </w:div>
    <w:div w:id="1957827670">
      <w:bodyDiv w:val="1"/>
      <w:marLeft w:val="0"/>
      <w:marRight w:val="0"/>
      <w:marTop w:val="0"/>
      <w:marBottom w:val="0"/>
      <w:divBdr>
        <w:top w:val="none" w:sz="0" w:space="0" w:color="auto"/>
        <w:left w:val="none" w:sz="0" w:space="0" w:color="auto"/>
        <w:bottom w:val="none" w:sz="0" w:space="0" w:color="auto"/>
        <w:right w:val="none" w:sz="0" w:space="0" w:color="auto"/>
      </w:divBdr>
      <w:divsChild>
        <w:div w:id="1578518974">
          <w:marLeft w:val="0"/>
          <w:marRight w:val="0"/>
          <w:marTop w:val="0"/>
          <w:marBottom w:val="0"/>
          <w:divBdr>
            <w:top w:val="none" w:sz="0" w:space="0" w:color="auto"/>
            <w:left w:val="none" w:sz="0" w:space="0" w:color="auto"/>
            <w:bottom w:val="none" w:sz="0" w:space="0" w:color="auto"/>
            <w:right w:val="none" w:sz="0" w:space="0" w:color="auto"/>
          </w:divBdr>
        </w:div>
        <w:div w:id="389816095">
          <w:marLeft w:val="0"/>
          <w:marRight w:val="0"/>
          <w:marTop w:val="0"/>
          <w:marBottom w:val="0"/>
          <w:divBdr>
            <w:top w:val="none" w:sz="0" w:space="0" w:color="auto"/>
            <w:left w:val="none" w:sz="0" w:space="0" w:color="auto"/>
            <w:bottom w:val="none" w:sz="0" w:space="0" w:color="auto"/>
            <w:right w:val="none" w:sz="0" w:space="0" w:color="auto"/>
          </w:divBdr>
        </w:div>
        <w:div w:id="1083801143">
          <w:marLeft w:val="0"/>
          <w:marRight w:val="0"/>
          <w:marTop w:val="0"/>
          <w:marBottom w:val="0"/>
          <w:divBdr>
            <w:top w:val="none" w:sz="0" w:space="0" w:color="auto"/>
            <w:left w:val="none" w:sz="0" w:space="0" w:color="auto"/>
            <w:bottom w:val="none" w:sz="0" w:space="0" w:color="auto"/>
            <w:right w:val="none" w:sz="0" w:space="0" w:color="auto"/>
          </w:divBdr>
          <w:divsChild>
            <w:div w:id="1241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879">
      <w:bodyDiv w:val="1"/>
      <w:marLeft w:val="0"/>
      <w:marRight w:val="0"/>
      <w:marTop w:val="0"/>
      <w:marBottom w:val="0"/>
      <w:divBdr>
        <w:top w:val="none" w:sz="0" w:space="0" w:color="auto"/>
        <w:left w:val="none" w:sz="0" w:space="0" w:color="auto"/>
        <w:bottom w:val="none" w:sz="0" w:space="0" w:color="auto"/>
        <w:right w:val="none" w:sz="0" w:space="0" w:color="auto"/>
      </w:divBdr>
    </w:div>
    <w:div w:id="1980114549">
      <w:bodyDiv w:val="1"/>
      <w:marLeft w:val="0"/>
      <w:marRight w:val="0"/>
      <w:marTop w:val="0"/>
      <w:marBottom w:val="0"/>
      <w:divBdr>
        <w:top w:val="none" w:sz="0" w:space="0" w:color="auto"/>
        <w:left w:val="none" w:sz="0" w:space="0" w:color="auto"/>
        <w:bottom w:val="none" w:sz="0" w:space="0" w:color="auto"/>
        <w:right w:val="none" w:sz="0" w:space="0" w:color="auto"/>
      </w:divBdr>
    </w:div>
    <w:div w:id="1990212194">
      <w:bodyDiv w:val="1"/>
      <w:marLeft w:val="0"/>
      <w:marRight w:val="0"/>
      <w:marTop w:val="0"/>
      <w:marBottom w:val="0"/>
      <w:divBdr>
        <w:top w:val="none" w:sz="0" w:space="0" w:color="auto"/>
        <w:left w:val="none" w:sz="0" w:space="0" w:color="auto"/>
        <w:bottom w:val="none" w:sz="0" w:space="0" w:color="auto"/>
        <w:right w:val="none" w:sz="0" w:space="0" w:color="auto"/>
      </w:divBdr>
      <w:divsChild>
        <w:div w:id="681787810">
          <w:marLeft w:val="0"/>
          <w:marRight w:val="0"/>
          <w:marTop w:val="0"/>
          <w:marBottom w:val="0"/>
          <w:divBdr>
            <w:top w:val="none" w:sz="0" w:space="0" w:color="auto"/>
            <w:left w:val="none" w:sz="0" w:space="0" w:color="auto"/>
            <w:bottom w:val="none" w:sz="0" w:space="0" w:color="auto"/>
            <w:right w:val="none" w:sz="0" w:space="0" w:color="auto"/>
          </w:divBdr>
          <w:divsChild>
            <w:div w:id="1805195308">
              <w:marLeft w:val="0"/>
              <w:marRight w:val="0"/>
              <w:marTop w:val="0"/>
              <w:marBottom w:val="0"/>
              <w:divBdr>
                <w:top w:val="none" w:sz="0" w:space="0" w:color="auto"/>
                <w:left w:val="none" w:sz="0" w:space="0" w:color="auto"/>
                <w:bottom w:val="none" w:sz="0" w:space="0" w:color="auto"/>
                <w:right w:val="none" w:sz="0" w:space="0" w:color="auto"/>
              </w:divBdr>
            </w:div>
            <w:div w:id="1512523758">
              <w:marLeft w:val="0"/>
              <w:marRight w:val="0"/>
              <w:marTop w:val="0"/>
              <w:marBottom w:val="0"/>
              <w:divBdr>
                <w:top w:val="none" w:sz="0" w:space="0" w:color="auto"/>
                <w:left w:val="none" w:sz="0" w:space="0" w:color="auto"/>
                <w:bottom w:val="none" w:sz="0" w:space="0" w:color="auto"/>
                <w:right w:val="none" w:sz="0" w:space="0" w:color="auto"/>
              </w:divBdr>
            </w:div>
            <w:div w:id="311099725">
              <w:marLeft w:val="0"/>
              <w:marRight w:val="0"/>
              <w:marTop w:val="0"/>
              <w:marBottom w:val="0"/>
              <w:divBdr>
                <w:top w:val="none" w:sz="0" w:space="0" w:color="auto"/>
                <w:left w:val="none" w:sz="0" w:space="0" w:color="auto"/>
                <w:bottom w:val="none" w:sz="0" w:space="0" w:color="auto"/>
                <w:right w:val="none" w:sz="0" w:space="0" w:color="auto"/>
              </w:divBdr>
            </w:div>
            <w:div w:id="2018192565">
              <w:marLeft w:val="0"/>
              <w:marRight w:val="0"/>
              <w:marTop w:val="0"/>
              <w:marBottom w:val="0"/>
              <w:divBdr>
                <w:top w:val="none" w:sz="0" w:space="0" w:color="auto"/>
                <w:left w:val="none" w:sz="0" w:space="0" w:color="auto"/>
                <w:bottom w:val="none" w:sz="0" w:space="0" w:color="auto"/>
                <w:right w:val="none" w:sz="0" w:space="0" w:color="auto"/>
              </w:divBdr>
            </w:div>
            <w:div w:id="983318856">
              <w:marLeft w:val="0"/>
              <w:marRight w:val="0"/>
              <w:marTop w:val="0"/>
              <w:marBottom w:val="0"/>
              <w:divBdr>
                <w:top w:val="none" w:sz="0" w:space="0" w:color="auto"/>
                <w:left w:val="none" w:sz="0" w:space="0" w:color="auto"/>
                <w:bottom w:val="none" w:sz="0" w:space="0" w:color="auto"/>
                <w:right w:val="none" w:sz="0" w:space="0" w:color="auto"/>
              </w:divBdr>
            </w:div>
            <w:div w:id="309748001">
              <w:marLeft w:val="0"/>
              <w:marRight w:val="0"/>
              <w:marTop w:val="0"/>
              <w:marBottom w:val="0"/>
              <w:divBdr>
                <w:top w:val="none" w:sz="0" w:space="0" w:color="auto"/>
                <w:left w:val="none" w:sz="0" w:space="0" w:color="auto"/>
                <w:bottom w:val="none" w:sz="0" w:space="0" w:color="auto"/>
                <w:right w:val="none" w:sz="0" w:space="0" w:color="auto"/>
              </w:divBdr>
            </w:div>
            <w:div w:id="1339960319">
              <w:marLeft w:val="0"/>
              <w:marRight w:val="0"/>
              <w:marTop w:val="0"/>
              <w:marBottom w:val="0"/>
              <w:divBdr>
                <w:top w:val="none" w:sz="0" w:space="0" w:color="auto"/>
                <w:left w:val="none" w:sz="0" w:space="0" w:color="auto"/>
                <w:bottom w:val="none" w:sz="0" w:space="0" w:color="auto"/>
                <w:right w:val="none" w:sz="0" w:space="0" w:color="auto"/>
              </w:divBdr>
            </w:div>
            <w:div w:id="1916087040">
              <w:marLeft w:val="0"/>
              <w:marRight w:val="0"/>
              <w:marTop w:val="0"/>
              <w:marBottom w:val="0"/>
              <w:divBdr>
                <w:top w:val="none" w:sz="0" w:space="0" w:color="auto"/>
                <w:left w:val="none" w:sz="0" w:space="0" w:color="auto"/>
                <w:bottom w:val="none" w:sz="0" w:space="0" w:color="auto"/>
                <w:right w:val="none" w:sz="0" w:space="0" w:color="auto"/>
              </w:divBdr>
            </w:div>
            <w:div w:id="1186141525">
              <w:marLeft w:val="0"/>
              <w:marRight w:val="0"/>
              <w:marTop w:val="0"/>
              <w:marBottom w:val="0"/>
              <w:divBdr>
                <w:top w:val="none" w:sz="0" w:space="0" w:color="auto"/>
                <w:left w:val="none" w:sz="0" w:space="0" w:color="auto"/>
                <w:bottom w:val="none" w:sz="0" w:space="0" w:color="auto"/>
                <w:right w:val="none" w:sz="0" w:space="0" w:color="auto"/>
              </w:divBdr>
            </w:div>
            <w:div w:id="1555240767">
              <w:marLeft w:val="0"/>
              <w:marRight w:val="0"/>
              <w:marTop w:val="0"/>
              <w:marBottom w:val="0"/>
              <w:divBdr>
                <w:top w:val="none" w:sz="0" w:space="0" w:color="auto"/>
                <w:left w:val="none" w:sz="0" w:space="0" w:color="auto"/>
                <w:bottom w:val="none" w:sz="0" w:space="0" w:color="auto"/>
                <w:right w:val="none" w:sz="0" w:space="0" w:color="auto"/>
              </w:divBdr>
            </w:div>
            <w:div w:id="1327392706">
              <w:marLeft w:val="0"/>
              <w:marRight w:val="0"/>
              <w:marTop w:val="0"/>
              <w:marBottom w:val="0"/>
              <w:divBdr>
                <w:top w:val="none" w:sz="0" w:space="0" w:color="auto"/>
                <w:left w:val="none" w:sz="0" w:space="0" w:color="auto"/>
                <w:bottom w:val="none" w:sz="0" w:space="0" w:color="auto"/>
                <w:right w:val="none" w:sz="0" w:space="0" w:color="auto"/>
              </w:divBdr>
            </w:div>
            <w:div w:id="428284064">
              <w:marLeft w:val="0"/>
              <w:marRight w:val="0"/>
              <w:marTop w:val="0"/>
              <w:marBottom w:val="0"/>
              <w:divBdr>
                <w:top w:val="none" w:sz="0" w:space="0" w:color="auto"/>
                <w:left w:val="none" w:sz="0" w:space="0" w:color="auto"/>
                <w:bottom w:val="none" w:sz="0" w:space="0" w:color="auto"/>
                <w:right w:val="none" w:sz="0" w:space="0" w:color="auto"/>
              </w:divBdr>
            </w:div>
            <w:div w:id="1268736471">
              <w:marLeft w:val="0"/>
              <w:marRight w:val="0"/>
              <w:marTop w:val="0"/>
              <w:marBottom w:val="0"/>
              <w:divBdr>
                <w:top w:val="none" w:sz="0" w:space="0" w:color="auto"/>
                <w:left w:val="none" w:sz="0" w:space="0" w:color="auto"/>
                <w:bottom w:val="none" w:sz="0" w:space="0" w:color="auto"/>
                <w:right w:val="none" w:sz="0" w:space="0" w:color="auto"/>
              </w:divBdr>
            </w:div>
            <w:div w:id="411507389">
              <w:marLeft w:val="0"/>
              <w:marRight w:val="0"/>
              <w:marTop w:val="0"/>
              <w:marBottom w:val="0"/>
              <w:divBdr>
                <w:top w:val="none" w:sz="0" w:space="0" w:color="auto"/>
                <w:left w:val="none" w:sz="0" w:space="0" w:color="auto"/>
                <w:bottom w:val="none" w:sz="0" w:space="0" w:color="auto"/>
                <w:right w:val="none" w:sz="0" w:space="0" w:color="auto"/>
              </w:divBdr>
            </w:div>
            <w:div w:id="1596742415">
              <w:marLeft w:val="0"/>
              <w:marRight w:val="0"/>
              <w:marTop w:val="0"/>
              <w:marBottom w:val="0"/>
              <w:divBdr>
                <w:top w:val="none" w:sz="0" w:space="0" w:color="auto"/>
                <w:left w:val="none" w:sz="0" w:space="0" w:color="auto"/>
                <w:bottom w:val="none" w:sz="0" w:space="0" w:color="auto"/>
                <w:right w:val="none" w:sz="0" w:space="0" w:color="auto"/>
              </w:divBdr>
            </w:div>
            <w:div w:id="30810902">
              <w:marLeft w:val="0"/>
              <w:marRight w:val="0"/>
              <w:marTop w:val="0"/>
              <w:marBottom w:val="0"/>
              <w:divBdr>
                <w:top w:val="none" w:sz="0" w:space="0" w:color="auto"/>
                <w:left w:val="none" w:sz="0" w:space="0" w:color="auto"/>
                <w:bottom w:val="none" w:sz="0" w:space="0" w:color="auto"/>
                <w:right w:val="none" w:sz="0" w:space="0" w:color="auto"/>
              </w:divBdr>
            </w:div>
            <w:div w:id="3586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174">
      <w:bodyDiv w:val="1"/>
      <w:marLeft w:val="0"/>
      <w:marRight w:val="0"/>
      <w:marTop w:val="0"/>
      <w:marBottom w:val="0"/>
      <w:divBdr>
        <w:top w:val="none" w:sz="0" w:space="0" w:color="auto"/>
        <w:left w:val="none" w:sz="0" w:space="0" w:color="auto"/>
        <w:bottom w:val="none" w:sz="0" w:space="0" w:color="auto"/>
        <w:right w:val="none" w:sz="0" w:space="0" w:color="auto"/>
      </w:divBdr>
      <w:divsChild>
        <w:div w:id="140535938">
          <w:marLeft w:val="0"/>
          <w:marRight w:val="0"/>
          <w:marTop w:val="0"/>
          <w:marBottom w:val="0"/>
          <w:divBdr>
            <w:top w:val="none" w:sz="0" w:space="0" w:color="auto"/>
            <w:left w:val="none" w:sz="0" w:space="0" w:color="auto"/>
            <w:bottom w:val="none" w:sz="0" w:space="0" w:color="auto"/>
            <w:right w:val="none" w:sz="0" w:space="0" w:color="auto"/>
          </w:divBdr>
        </w:div>
      </w:divsChild>
    </w:div>
    <w:div w:id="2045135350">
      <w:bodyDiv w:val="1"/>
      <w:marLeft w:val="0"/>
      <w:marRight w:val="0"/>
      <w:marTop w:val="0"/>
      <w:marBottom w:val="0"/>
      <w:divBdr>
        <w:top w:val="none" w:sz="0" w:space="0" w:color="auto"/>
        <w:left w:val="none" w:sz="0" w:space="0" w:color="auto"/>
        <w:bottom w:val="none" w:sz="0" w:space="0" w:color="auto"/>
        <w:right w:val="none" w:sz="0" w:space="0" w:color="auto"/>
      </w:divBdr>
      <w:divsChild>
        <w:div w:id="1913151538">
          <w:marLeft w:val="0"/>
          <w:marRight w:val="0"/>
          <w:marTop w:val="0"/>
          <w:marBottom w:val="0"/>
          <w:divBdr>
            <w:top w:val="none" w:sz="0" w:space="0" w:color="auto"/>
            <w:left w:val="none" w:sz="0" w:space="0" w:color="auto"/>
            <w:bottom w:val="none" w:sz="0" w:space="0" w:color="auto"/>
            <w:right w:val="none" w:sz="0" w:space="0" w:color="auto"/>
          </w:divBdr>
          <w:divsChild>
            <w:div w:id="20406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069">
      <w:bodyDiv w:val="1"/>
      <w:marLeft w:val="0"/>
      <w:marRight w:val="0"/>
      <w:marTop w:val="0"/>
      <w:marBottom w:val="0"/>
      <w:divBdr>
        <w:top w:val="none" w:sz="0" w:space="0" w:color="auto"/>
        <w:left w:val="none" w:sz="0" w:space="0" w:color="auto"/>
        <w:bottom w:val="none" w:sz="0" w:space="0" w:color="auto"/>
        <w:right w:val="none" w:sz="0" w:space="0" w:color="auto"/>
      </w:divBdr>
      <w:divsChild>
        <w:div w:id="172426814">
          <w:marLeft w:val="0"/>
          <w:marRight w:val="0"/>
          <w:marTop w:val="0"/>
          <w:marBottom w:val="0"/>
          <w:divBdr>
            <w:top w:val="none" w:sz="0" w:space="0" w:color="auto"/>
            <w:left w:val="none" w:sz="0" w:space="0" w:color="auto"/>
            <w:bottom w:val="none" w:sz="0" w:space="0" w:color="auto"/>
            <w:right w:val="none" w:sz="0" w:space="0" w:color="auto"/>
          </w:divBdr>
        </w:div>
      </w:divsChild>
    </w:div>
    <w:div w:id="2056737139">
      <w:bodyDiv w:val="1"/>
      <w:marLeft w:val="0"/>
      <w:marRight w:val="0"/>
      <w:marTop w:val="0"/>
      <w:marBottom w:val="0"/>
      <w:divBdr>
        <w:top w:val="none" w:sz="0" w:space="0" w:color="auto"/>
        <w:left w:val="none" w:sz="0" w:space="0" w:color="auto"/>
        <w:bottom w:val="none" w:sz="0" w:space="0" w:color="auto"/>
        <w:right w:val="none" w:sz="0" w:space="0" w:color="auto"/>
      </w:divBdr>
      <w:divsChild>
        <w:div w:id="1160147782">
          <w:marLeft w:val="0"/>
          <w:marRight w:val="0"/>
          <w:marTop w:val="0"/>
          <w:marBottom w:val="0"/>
          <w:divBdr>
            <w:top w:val="none" w:sz="0" w:space="0" w:color="auto"/>
            <w:left w:val="none" w:sz="0" w:space="0" w:color="auto"/>
            <w:bottom w:val="none" w:sz="0" w:space="0" w:color="auto"/>
            <w:right w:val="none" w:sz="0" w:space="0" w:color="auto"/>
          </w:divBdr>
          <w:divsChild>
            <w:div w:id="794642960">
              <w:marLeft w:val="0"/>
              <w:marRight w:val="0"/>
              <w:marTop w:val="0"/>
              <w:marBottom w:val="0"/>
              <w:divBdr>
                <w:top w:val="none" w:sz="0" w:space="0" w:color="auto"/>
                <w:left w:val="none" w:sz="0" w:space="0" w:color="auto"/>
                <w:bottom w:val="none" w:sz="0" w:space="0" w:color="auto"/>
                <w:right w:val="none" w:sz="0" w:space="0" w:color="auto"/>
              </w:divBdr>
            </w:div>
            <w:div w:id="1600868136">
              <w:marLeft w:val="0"/>
              <w:marRight w:val="0"/>
              <w:marTop w:val="0"/>
              <w:marBottom w:val="0"/>
              <w:divBdr>
                <w:top w:val="none" w:sz="0" w:space="0" w:color="auto"/>
                <w:left w:val="none" w:sz="0" w:space="0" w:color="auto"/>
                <w:bottom w:val="none" w:sz="0" w:space="0" w:color="auto"/>
                <w:right w:val="none" w:sz="0" w:space="0" w:color="auto"/>
              </w:divBdr>
            </w:div>
            <w:div w:id="1127507089">
              <w:marLeft w:val="0"/>
              <w:marRight w:val="0"/>
              <w:marTop w:val="0"/>
              <w:marBottom w:val="0"/>
              <w:divBdr>
                <w:top w:val="none" w:sz="0" w:space="0" w:color="auto"/>
                <w:left w:val="none" w:sz="0" w:space="0" w:color="auto"/>
                <w:bottom w:val="none" w:sz="0" w:space="0" w:color="auto"/>
                <w:right w:val="none" w:sz="0" w:space="0" w:color="auto"/>
              </w:divBdr>
            </w:div>
            <w:div w:id="9058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1942">
      <w:bodyDiv w:val="1"/>
      <w:marLeft w:val="0"/>
      <w:marRight w:val="0"/>
      <w:marTop w:val="0"/>
      <w:marBottom w:val="0"/>
      <w:divBdr>
        <w:top w:val="none" w:sz="0" w:space="0" w:color="auto"/>
        <w:left w:val="none" w:sz="0" w:space="0" w:color="auto"/>
        <w:bottom w:val="none" w:sz="0" w:space="0" w:color="auto"/>
        <w:right w:val="none" w:sz="0" w:space="0" w:color="auto"/>
      </w:divBdr>
    </w:div>
    <w:div w:id="2073386204">
      <w:bodyDiv w:val="1"/>
      <w:marLeft w:val="0"/>
      <w:marRight w:val="0"/>
      <w:marTop w:val="0"/>
      <w:marBottom w:val="0"/>
      <w:divBdr>
        <w:top w:val="none" w:sz="0" w:space="0" w:color="auto"/>
        <w:left w:val="none" w:sz="0" w:space="0" w:color="auto"/>
        <w:bottom w:val="none" w:sz="0" w:space="0" w:color="auto"/>
        <w:right w:val="none" w:sz="0" w:space="0" w:color="auto"/>
      </w:divBdr>
      <w:divsChild>
        <w:div w:id="1223518352">
          <w:marLeft w:val="0"/>
          <w:marRight w:val="0"/>
          <w:marTop w:val="0"/>
          <w:marBottom w:val="0"/>
          <w:divBdr>
            <w:top w:val="none" w:sz="0" w:space="0" w:color="auto"/>
            <w:left w:val="none" w:sz="0" w:space="0" w:color="auto"/>
            <w:bottom w:val="none" w:sz="0" w:space="0" w:color="auto"/>
            <w:right w:val="none" w:sz="0" w:space="0" w:color="auto"/>
          </w:divBdr>
        </w:div>
      </w:divsChild>
    </w:div>
    <w:div w:id="2074621348">
      <w:bodyDiv w:val="1"/>
      <w:marLeft w:val="0"/>
      <w:marRight w:val="0"/>
      <w:marTop w:val="0"/>
      <w:marBottom w:val="0"/>
      <w:divBdr>
        <w:top w:val="none" w:sz="0" w:space="0" w:color="auto"/>
        <w:left w:val="none" w:sz="0" w:space="0" w:color="auto"/>
        <w:bottom w:val="none" w:sz="0" w:space="0" w:color="auto"/>
        <w:right w:val="none" w:sz="0" w:space="0" w:color="auto"/>
      </w:divBdr>
      <w:divsChild>
        <w:div w:id="781917753">
          <w:marLeft w:val="0"/>
          <w:marRight w:val="0"/>
          <w:marTop w:val="0"/>
          <w:marBottom w:val="0"/>
          <w:divBdr>
            <w:top w:val="none" w:sz="0" w:space="0" w:color="auto"/>
            <w:left w:val="none" w:sz="0" w:space="0" w:color="auto"/>
            <w:bottom w:val="none" w:sz="0" w:space="0" w:color="auto"/>
            <w:right w:val="none" w:sz="0" w:space="0" w:color="auto"/>
          </w:divBdr>
          <w:divsChild>
            <w:div w:id="952446190">
              <w:marLeft w:val="0"/>
              <w:marRight w:val="0"/>
              <w:marTop w:val="0"/>
              <w:marBottom w:val="0"/>
              <w:divBdr>
                <w:top w:val="none" w:sz="0" w:space="0" w:color="auto"/>
                <w:left w:val="none" w:sz="0" w:space="0" w:color="auto"/>
                <w:bottom w:val="none" w:sz="0" w:space="0" w:color="auto"/>
                <w:right w:val="none" w:sz="0" w:space="0" w:color="auto"/>
              </w:divBdr>
            </w:div>
            <w:div w:id="1284575694">
              <w:marLeft w:val="0"/>
              <w:marRight w:val="0"/>
              <w:marTop w:val="0"/>
              <w:marBottom w:val="0"/>
              <w:divBdr>
                <w:top w:val="none" w:sz="0" w:space="0" w:color="auto"/>
                <w:left w:val="none" w:sz="0" w:space="0" w:color="auto"/>
                <w:bottom w:val="none" w:sz="0" w:space="0" w:color="auto"/>
                <w:right w:val="none" w:sz="0" w:space="0" w:color="auto"/>
              </w:divBdr>
            </w:div>
            <w:div w:id="316421513">
              <w:marLeft w:val="0"/>
              <w:marRight w:val="0"/>
              <w:marTop w:val="0"/>
              <w:marBottom w:val="0"/>
              <w:divBdr>
                <w:top w:val="none" w:sz="0" w:space="0" w:color="auto"/>
                <w:left w:val="none" w:sz="0" w:space="0" w:color="auto"/>
                <w:bottom w:val="none" w:sz="0" w:space="0" w:color="auto"/>
                <w:right w:val="none" w:sz="0" w:space="0" w:color="auto"/>
              </w:divBdr>
            </w:div>
            <w:div w:id="1874615852">
              <w:marLeft w:val="0"/>
              <w:marRight w:val="0"/>
              <w:marTop w:val="0"/>
              <w:marBottom w:val="0"/>
              <w:divBdr>
                <w:top w:val="none" w:sz="0" w:space="0" w:color="auto"/>
                <w:left w:val="none" w:sz="0" w:space="0" w:color="auto"/>
                <w:bottom w:val="none" w:sz="0" w:space="0" w:color="auto"/>
                <w:right w:val="none" w:sz="0" w:space="0" w:color="auto"/>
              </w:divBdr>
            </w:div>
            <w:div w:id="1912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914">
      <w:bodyDiv w:val="1"/>
      <w:marLeft w:val="0"/>
      <w:marRight w:val="0"/>
      <w:marTop w:val="0"/>
      <w:marBottom w:val="0"/>
      <w:divBdr>
        <w:top w:val="none" w:sz="0" w:space="0" w:color="auto"/>
        <w:left w:val="none" w:sz="0" w:space="0" w:color="auto"/>
        <w:bottom w:val="none" w:sz="0" w:space="0" w:color="auto"/>
        <w:right w:val="none" w:sz="0" w:space="0" w:color="auto"/>
      </w:divBdr>
      <w:divsChild>
        <w:div w:id="328367373">
          <w:marLeft w:val="0"/>
          <w:marRight w:val="0"/>
          <w:marTop w:val="0"/>
          <w:marBottom w:val="0"/>
          <w:divBdr>
            <w:top w:val="none" w:sz="0" w:space="0" w:color="auto"/>
            <w:left w:val="none" w:sz="0" w:space="0" w:color="auto"/>
            <w:bottom w:val="none" w:sz="0" w:space="0" w:color="auto"/>
            <w:right w:val="none" w:sz="0" w:space="0" w:color="auto"/>
          </w:divBdr>
          <w:divsChild>
            <w:div w:id="1514537027">
              <w:marLeft w:val="0"/>
              <w:marRight w:val="0"/>
              <w:marTop w:val="0"/>
              <w:marBottom w:val="0"/>
              <w:divBdr>
                <w:top w:val="none" w:sz="0" w:space="0" w:color="auto"/>
                <w:left w:val="none" w:sz="0" w:space="0" w:color="auto"/>
                <w:bottom w:val="none" w:sz="0" w:space="0" w:color="auto"/>
                <w:right w:val="none" w:sz="0" w:space="0" w:color="auto"/>
              </w:divBdr>
            </w:div>
            <w:div w:id="204566566">
              <w:marLeft w:val="0"/>
              <w:marRight w:val="0"/>
              <w:marTop w:val="0"/>
              <w:marBottom w:val="0"/>
              <w:divBdr>
                <w:top w:val="none" w:sz="0" w:space="0" w:color="auto"/>
                <w:left w:val="none" w:sz="0" w:space="0" w:color="auto"/>
                <w:bottom w:val="none" w:sz="0" w:space="0" w:color="auto"/>
                <w:right w:val="none" w:sz="0" w:space="0" w:color="auto"/>
              </w:divBdr>
            </w:div>
            <w:div w:id="1149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052">
      <w:bodyDiv w:val="1"/>
      <w:marLeft w:val="0"/>
      <w:marRight w:val="0"/>
      <w:marTop w:val="0"/>
      <w:marBottom w:val="0"/>
      <w:divBdr>
        <w:top w:val="none" w:sz="0" w:space="0" w:color="auto"/>
        <w:left w:val="none" w:sz="0" w:space="0" w:color="auto"/>
        <w:bottom w:val="none" w:sz="0" w:space="0" w:color="auto"/>
        <w:right w:val="none" w:sz="0" w:space="0" w:color="auto"/>
      </w:divBdr>
    </w:div>
    <w:div w:id="2102876205">
      <w:bodyDiv w:val="1"/>
      <w:marLeft w:val="0"/>
      <w:marRight w:val="0"/>
      <w:marTop w:val="0"/>
      <w:marBottom w:val="0"/>
      <w:divBdr>
        <w:top w:val="none" w:sz="0" w:space="0" w:color="auto"/>
        <w:left w:val="none" w:sz="0" w:space="0" w:color="auto"/>
        <w:bottom w:val="none" w:sz="0" w:space="0" w:color="auto"/>
        <w:right w:val="none" w:sz="0" w:space="0" w:color="auto"/>
      </w:divBdr>
      <w:divsChild>
        <w:div w:id="1469083101">
          <w:marLeft w:val="0"/>
          <w:marRight w:val="0"/>
          <w:marTop w:val="0"/>
          <w:marBottom w:val="0"/>
          <w:divBdr>
            <w:top w:val="none" w:sz="0" w:space="0" w:color="auto"/>
            <w:left w:val="none" w:sz="0" w:space="0" w:color="auto"/>
            <w:bottom w:val="none" w:sz="0" w:space="0" w:color="auto"/>
            <w:right w:val="none" w:sz="0" w:space="0" w:color="auto"/>
          </w:divBdr>
          <w:divsChild>
            <w:div w:id="46152477">
              <w:marLeft w:val="0"/>
              <w:marRight w:val="0"/>
              <w:marTop w:val="0"/>
              <w:marBottom w:val="0"/>
              <w:divBdr>
                <w:top w:val="none" w:sz="0" w:space="0" w:color="auto"/>
                <w:left w:val="none" w:sz="0" w:space="0" w:color="auto"/>
                <w:bottom w:val="none" w:sz="0" w:space="0" w:color="auto"/>
                <w:right w:val="none" w:sz="0" w:space="0" w:color="auto"/>
              </w:divBdr>
              <w:divsChild>
                <w:div w:id="1015694165">
                  <w:marLeft w:val="0"/>
                  <w:marRight w:val="0"/>
                  <w:marTop w:val="0"/>
                  <w:marBottom w:val="0"/>
                  <w:divBdr>
                    <w:top w:val="none" w:sz="0" w:space="0" w:color="auto"/>
                    <w:left w:val="none" w:sz="0" w:space="0" w:color="auto"/>
                    <w:bottom w:val="none" w:sz="0" w:space="0" w:color="auto"/>
                    <w:right w:val="none" w:sz="0" w:space="0" w:color="auto"/>
                  </w:divBdr>
                </w:div>
                <w:div w:id="534926429">
                  <w:marLeft w:val="0"/>
                  <w:marRight w:val="0"/>
                  <w:marTop w:val="0"/>
                  <w:marBottom w:val="0"/>
                  <w:divBdr>
                    <w:top w:val="none" w:sz="0" w:space="0" w:color="auto"/>
                    <w:left w:val="none" w:sz="0" w:space="0" w:color="auto"/>
                    <w:bottom w:val="none" w:sz="0" w:space="0" w:color="auto"/>
                    <w:right w:val="none" w:sz="0" w:space="0" w:color="auto"/>
                  </w:divBdr>
                </w:div>
                <w:div w:id="205459122">
                  <w:marLeft w:val="0"/>
                  <w:marRight w:val="0"/>
                  <w:marTop w:val="0"/>
                  <w:marBottom w:val="0"/>
                  <w:divBdr>
                    <w:top w:val="none" w:sz="0" w:space="0" w:color="auto"/>
                    <w:left w:val="none" w:sz="0" w:space="0" w:color="auto"/>
                    <w:bottom w:val="none" w:sz="0" w:space="0" w:color="auto"/>
                    <w:right w:val="none" w:sz="0" w:space="0" w:color="auto"/>
                  </w:divBdr>
                </w:div>
                <w:div w:id="14621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2717">
      <w:bodyDiv w:val="1"/>
      <w:marLeft w:val="0"/>
      <w:marRight w:val="0"/>
      <w:marTop w:val="0"/>
      <w:marBottom w:val="0"/>
      <w:divBdr>
        <w:top w:val="none" w:sz="0" w:space="0" w:color="auto"/>
        <w:left w:val="none" w:sz="0" w:space="0" w:color="auto"/>
        <w:bottom w:val="none" w:sz="0" w:space="0" w:color="auto"/>
        <w:right w:val="none" w:sz="0" w:space="0" w:color="auto"/>
      </w:divBdr>
      <w:divsChild>
        <w:div w:id="120416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oc.rust-lang.org/reference/macros-by-examp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mver.org/" TargetMode="External"/><Relationship Id="rId2" Type="http://schemas.openxmlformats.org/officeDocument/2006/relationships/numbering" Target="numbering.xml"/><Relationship Id="rId16" Type="http://schemas.openxmlformats.org/officeDocument/2006/relationships/hyperlink" Target="https://spdx.org/license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urbo.fish/"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rust-lang.org/book/appendix-02-operato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lify\AppData\Roaming\Microsoft\Templates\General%20notes.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89EF3A-E0D5-474D-8DED-B5BBEBD78D5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72090-0D6B-44A4-B108-0BA5B1A50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notes.dotx</Template>
  <TotalTime>4914</TotalTime>
  <Pages>142</Pages>
  <Words>21183</Words>
  <Characters>120748</Characters>
  <Application>Microsoft Office Word</Application>
  <DocSecurity>0</DocSecurity>
  <Lines>1006</Lines>
  <Paragraphs>283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Rust</vt:lpstr>
    </vt:vector>
  </TitlesOfParts>
  <Company/>
  <LinksUpToDate>false</LinksUpToDate>
  <CharactersWithSpaces>141648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millify</dc:creator>
  <cp:keywords/>
  <dc:description/>
  <cp:lastModifiedBy>Arvind Sagar</cp:lastModifiedBy>
  <cp:revision>2627</cp:revision>
  <cp:lastPrinted>2022-08-29T07:17:00Z</cp:lastPrinted>
  <dcterms:created xsi:type="dcterms:W3CDTF">2022-07-08T13:54:00Z</dcterms:created>
  <dcterms:modified xsi:type="dcterms:W3CDTF">2022-12-06T07:36:00Z</dcterms:modified>
</cp:coreProperties>
</file>